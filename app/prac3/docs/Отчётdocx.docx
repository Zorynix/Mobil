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4D46C614" w14:textId="77777777" w:rsidTr="007A14CC">
        <w:trPr>
          <w:cantSplit/>
          <w:trHeight w:val="184"/>
        </w:trPr>
        <w:tc>
          <w:tcPr>
            <w:tcW w:w="2599" w:type="dxa"/>
          </w:tcPr>
          <w:p w14:paraId="6D773030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080853F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8BB67A1" wp14:editId="0883678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84734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70C268BD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F29C6F5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291DA3AB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D38FC4A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E3396CC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C2CE9F2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17E0F3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11CA558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3001315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E8FF0B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98D30EC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89AA51A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7FBCA85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392FFE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97002C8" w14:textId="72BD1BF4" w:rsidR="00086D8B" w:rsidRPr="00800035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</w:t>
      </w:r>
      <w:r w:rsidR="00800035" w:rsidRPr="00800035">
        <w:rPr>
          <w:b/>
          <w:sz w:val="32"/>
          <w:szCs w:val="32"/>
        </w:rPr>
        <w:t>3</w:t>
      </w:r>
    </w:p>
    <w:p w14:paraId="19277F8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B546C2F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0C7108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D0FF01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FD3908B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25D13C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CC15ED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72092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D5144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977A0D0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181D8E0" w14:textId="77777777" w:rsidTr="007A14CC">
        <w:trPr>
          <w:trHeight w:val="1109"/>
        </w:trPr>
        <w:tc>
          <w:tcPr>
            <w:tcW w:w="4672" w:type="dxa"/>
          </w:tcPr>
          <w:p w14:paraId="2D612E2B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043502F6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00BF5AF5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111656" w14:textId="77777777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5292B6F6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5BCF15C" w14:textId="77777777" w:rsidTr="007A14CC">
        <w:trPr>
          <w:trHeight w:val="698"/>
        </w:trPr>
        <w:tc>
          <w:tcPr>
            <w:tcW w:w="4672" w:type="dxa"/>
          </w:tcPr>
          <w:p w14:paraId="4D69FD97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325920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492279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04EB1F" w14:textId="77777777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>Степанов П.В.</w:t>
            </w:r>
          </w:p>
        </w:tc>
      </w:tr>
    </w:tbl>
    <w:p w14:paraId="2C841BE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32E6F3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76C6639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49A4DC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EA5D60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B10C07C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CB504C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78514D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777C7D8C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7EE41DCB" w14:textId="7D86934E" w:rsidR="00391033" w:rsidRDefault="00086D8B" w:rsidP="00C960F6">
      <w:pPr>
        <w:pStyle w:val="1"/>
      </w:pPr>
      <w:r>
        <w:lastRenderedPageBreak/>
        <w:t>Выполнение практической работы</w:t>
      </w:r>
    </w:p>
    <w:p w14:paraId="1057EF8F" w14:textId="77777777" w:rsidR="00391033" w:rsidRPr="00800035" w:rsidRDefault="00391033" w:rsidP="00391033">
      <w:pPr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Pr="00391033">
        <w:rPr>
          <w:b/>
          <w:bCs/>
        </w:rPr>
        <w:t>https://github.com/Eckorezze/Mobile-dev/tree/master</w:t>
      </w:r>
    </w:p>
    <w:p w14:paraId="188DE957" w14:textId="1DD544A7" w:rsidR="00D4285C" w:rsidRPr="00946B91" w:rsidRDefault="00D129DD" w:rsidP="00D129DD">
      <w:pPr>
        <w:rPr>
          <w:lang w:val="en-US"/>
        </w:rPr>
      </w:pPr>
      <w:r>
        <w:t xml:space="preserve">1. </w:t>
      </w:r>
      <w:r w:rsidR="00800035">
        <w:t>Создание нового проекта</w:t>
      </w:r>
      <w:r w:rsidR="00231458">
        <w:t>.</w:t>
      </w:r>
    </w:p>
    <w:p w14:paraId="173D5E6A" w14:textId="58C49C60" w:rsidR="00D129DD" w:rsidRDefault="00800035" w:rsidP="00D129DD">
      <w:r>
        <w:rPr>
          <w:noProof/>
        </w:rPr>
        <w:drawing>
          <wp:inline distT="0" distB="0" distL="0" distR="0" wp14:anchorId="09AFFB4D" wp14:editId="55C3909C">
            <wp:extent cx="5940425" cy="3089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B7A4" w14:textId="61214307" w:rsidR="00D129DD" w:rsidRDefault="00D129DD" w:rsidP="00D129DD">
      <w:pPr>
        <w:jc w:val="center"/>
      </w:pPr>
      <w:r>
        <w:t xml:space="preserve">Рисунок 1 – </w:t>
      </w:r>
      <w:r w:rsidR="00800035">
        <w:t>Новый проект (</w:t>
      </w:r>
      <w:r w:rsidR="00800035">
        <w:rPr>
          <w:lang w:val="en-US"/>
        </w:rPr>
        <w:t>Empty</w:t>
      </w:r>
      <w:r w:rsidR="00800035" w:rsidRPr="00800035">
        <w:t xml:space="preserve"> </w:t>
      </w:r>
      <w:r w:rsidR="00800035">
        <w:rPr>
          <w:lang w:val="en-US"/>
        </w:rPr>
        <w:t>Activity</w:t>
      </w:r>
      <w:r w:rsidR="00800035" w:rsidRPr="00800035">
        <w:t>)</w:t>
      </w:r>
    </w:p>
    <w:p w14:paraId="541545C6" w14:textId="6DDE10D0" w:rsidR="00946B91" w:rsidRPr="00946B91" w:rsidRDefault="00946B91" w:rsidP="00946B91">
      <w:r w:rsidRPr="00946B91">
        <w:t xml:space="preserve">2. </w:t>
      </w:r>
      <w:r>
        <w:t>Созда</w:t>
      </w:r>
      <w:r>
        <w:t>ние</w:t>
      </w:r>
      <w:r>
        <w:t xml:space="preserve"> интерфейс</w:t>
      </w:r>
      <w:r>
        <w:t>а</w:t>
      </w:r>
      <w:r>
        <w:t xml:space="preserve"> в коде </w:t>
      </w:r>
      <w:r w:rsidR="00E82A3A">
        <w:rPr>
          <w:lang w:val="en-US"/>
        </w:rPr>
        <w:t>J</w:t>
      </w:r>
      <w:proofErr w:type="spellStart"/>
      <w:r>
        <w:t>ava</w:t>
      </w:r>
      <w:proofErr w:type="spellEnd"/>
      <w:r>
        <w:t>.</w:t>
      </w:r>
    </w:p>
    <w:p w14:paraId="1D2D1C3F" w14:textId="07B483B9" w:rsidR="0093044E" w:rsidRPr="0093044E" w:rsidRDefault="0093044E" w:rsidP="0093044E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 w:rsidR="005C5315" w:rsidRPr="005C5315">
        <w:rPr>
          <w:rFonts w:ascii="Times" w:eastAsia="Times" w:hAnsi="Times" w:cs="Times"/>
          <w:i/>
          <w:color w:val="000000"/>
          <w:sz w:val="24"/>
          <w:szCs w:val="24"/>
        </w:rPr>
        <w:t xml:space="preserve">создание элементов управления </w:t>
      </w:r>
      <w:proofErr w:type="spellStart"/>
      <w:r w:rsidR="005C5315" w:rsidRPr="005C5315">
        <w:rPr>
          <w:rFonts w:ascii="Times" w:eastAsia="Times" w:hAnsi="Times" w:cs="Times"/>
          <w:i/>
          <w:color w:val="000000"/>
          <w:sz w:val="24"/>
          <w:szCs w:val="24"/>
        </w:rPr>
        <w:t>программно</w:t>
      </w:r>
      <w:proofErr w:type="spellEnd"/>
      <w:r w:rsidR="005C5315" w:rsidRPr="005C5315"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 </w:t>
      </w:r>
      <w:r w:rsidR="00E82A3A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</w:t>
      </w:r>
      <w:proofErr w:type="spellStart"/>
      <w:r w:rsidR="005C5315" w:rsidRPr="005C5315">
        <w:rPr>
          <w:rFonts w:ascii="Times" w:eastAsia="Times" w:hAnsi="Times" w:cs="Times"/>
          <w:i/>
          <w:color w:val="000000"/>
          <w:sz w:val="24"/>
          <w:szCs w:val="24"/>
        </w:rPr>
        <w:t>ava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EDA" w:rsidRPr="009F65BB" w14:paraId="447F51CE" w14:textId="77777777" w:rsidTr="00896EDA">
        <w:tc>
          <w:tcPr>
            <w:tcW w:w="9345" w:type="dxa"/>
          </w:tcPr>
          <w:p w14:paraId="6C3575F4" w14:textId="2E8EFB9A" w:rsidR="00CD7BFE" w:rsidRPr="002F0F64" w:rsidRDefault="00CD7BFE" w:rsidP="00CD7BFE">
            <w:pPr>
              <w:pStyle w:val="a5"/>
              <w:rPr>
                <w:color w:val="BD976A"/>
              </w:rPr>
            </w:pPr>
            <w:r w:rsidRPr="002F0F64">
              <w:rPr>
                <w:color w:val="80A665"/>
              </w:rPr>
              <w:br/>
            </w:r>
            <w:proofErr w:type="spellStart"/>
            <w:r w:rsidRPr="00CD7BFE">
              <w:rPr>
                <w:lang w:val="en-US"/>
              </w:rPr>
              <w:t>setContentView</w:t>
            </w:r>
            <w:proofErr w:type="spellEnd"/>
            <w:r w:rsidRPr="002F0F64">
              <w:rPr>
                <w:color w:val="666666"/>
              </w:rPr>
              <w:t>(</w:t>
            </w:r>
            <w:proofErr w:type="gramStart"/>
            <w:r w:rsidRPr="00CD7BFE">
              <w:rPr>
                <w:color w:val="80A665"/>
                <w:lang w:val="en-US"/>
              </w:rPr>
              <w:t>R</w:t>
            </w:r>
            <w:r w:rsidRPr="002F0F64">
              <w:rPr>
                <w:color w:val="666666"/>
              </w:rPr>
              <w:t>.</w:t>
            </w:r>
            <w:r w:rsidRPr="00CD7BFE">
              <w:rPr>
                <w:color w:val="80A665"/>
                <w:lang w:val="en-US"/>
              </w:rPr>
              <w:t>layout</w:t>
            </w:r>
            <w:proofErr w:type="gramEnd"/>
            <w:r w:rsidRPr="002F0F64">
              <w:rPr>
                <w:color w:val="666666"/>
              </w:rPr>
              <w:t>.</w:t>
            </w:r>
            <w:r w:rsidRPr="00CD7BFE">
              <w:rPr>
                <w:i/>
                <w:iCs/>
                <w:color w:val="BD976A"/>
                <w:lang w:val="en-US"/>
              </w:rPr>
              <w:t>custom</w:t>
            </w:r>
            <w:r w:rsidRPr="002F0F64">
              <w:rPr>
                <w:i/>
                <w:iCs/>
                <w:color w:val="BD976A"/>
              </w:rPr>
              <w:t>_</w:t>
            </w:r>
            <w:r w:rsidRPr="00CD7BFE">
              <w:rPr>
                <w:i/>
                <w:iCs/>
                <w:color w:val="BD976A"/>
                <w:lang w:val="en-US"/>
              </w:rPr>
              <w:t>layout</w:t>
            </w:r>
            <w:r w:rsidRPr="002F0F64">
              <w:rPr>
                <w:color w:val="666666"/>
              </w:rPr>
              <w:t>);</w:t>
            </w:r>
            <w:r w:rsidR="002F0F64" w:rsidRPr="002F0F64">
              <w:rPr>
                <w:color w:val="666666"/>
              </w:rPr>
              <w:t xml:space="preserve"> //</w:t>
            </w:r>
            <w:r w:rsidR="002F0F64">
              <w:rPr>
                <w:color w:val="666666"/>
              </w:rPr>
              <w:t>использование</w:t>
            </w:r>
            <w:r w:rsidR="002F0F64" w:rsidRPr="002F0F64">
              <w:rPr>
                <w:color w:val="666666"/>
              </w:rPr>
              <w:t xml:space="preserve"> </w:t>
            </w:r>
            <w:r w:rsidR="002F0F64">
              <w:rPr>
                <w:color w:val="666666"/>
              </w:rPr>
              <w:t>нового файла разметки</w:t>
            </w:r>
          </w:p>
          <w:p w14:paraId="17B63797" w14:textId="59FAF7EB" w:rsidR="00151966" w:rsidRPr="00151966" w:rsidRDefault="00CD7BFE" w:rsidP="009F65BB">
            <w:pPr>
              <w:pStyle w:val="a5"/>
              <w:rPr>
                <w:color w:val="666666"/>
                <w:lang w:val="en-US"/>
              </w:rPr>
            </w:pPr>
            <w:r w:rsidRPr="002F0F64">
              <w:rPr>
                <w:color w:val="80A665"/>
              </w:rPr>
              <w:br/>
            </w:r>
            <w:r w:rsidRPr="002F0F64">
              <w:rPr>
                <w:color w:val="80A665"/>
              </w:rPr>
              <w:br/>
            </w:r>
            <w:proofErr w:type="spellStart"/>
            <w:r w:rsidR="009F65BB" w:rsidRPr="009F65BB">
              <w:rPr>
                <w:color w:val="80A665"/>
                <w:lang w:val="en-US"/>
              </w:rPr>
              <w:t>EditText</w:t>
            </w:r>
            <w:proofErr w:type="spellEnd"/>
            <w:r w:rsidR="009F65BB" w:rsidRPr="009F65BB">
              <w:rPr>
                <w:color w:val="80A665"/>
                <w:lang w:val="en-US"/>
              </w:rPr>
              <w:t xml:space="preserve"> </w:t>
            </w:r>
            <w:proofErr w:type="spellStart"/>
            <w:r w:rsidR="009F65BB" w:rsidRPr="009F65BB">
              <w:rPr>
                <w:color w:val="000000" w:themeColor="text1"/>
                <w:lang w:val="en-US"/>
              </w:rPr>
              <w:t>editText</w:t>
            </w:r>
            <w:proofErr w:type="spellEnd"/>
            <w:r w:rsidR="009F65BB" w:rsidRPr="009F65BB">
              <w:rPr>
                <w:color w:val="DBD7CA"/>
                <w:lang w:val="en-US"/>
              </w:rPr>
              <w:t xml:space="preserve"> </w:t>
            </w:r>
            <w:r w:rsidR="009F65BB" w:rsidRPr="009F65BB">
              <w:rPr>
                <w:color w:val="CB7676"/>
                <w:lang w:val="en-US"/>
              </w:rPr>
              <w:t xml:space="preserve">= </w:t>
            </w:r>
            <w:r w:rsidR="009F65BB" w:rsidRPr="009F65BB">
              <w:rPr>
                <w:color w:val="4D9375"/>
                <w:lang w:val="en-US"/>
              </w:rPr>
              <w:t xml:space="preserve">new </w:t>
            </w:r>
            <w:proofErr w:type="spellStart"/>
            <w:r w:rsidR="009F65BB" w:rsidRPr="009F65BB">
              <w:rPr>
                <w:color w:val="B8A965"/>
                <w:lang w:val="en-US"/>
              </w:rPr>
              <w:t>EditText</w:t>
            </w:r>
            <w:proofErr w:type="spellEnd"/>
            <w:r w:rsidR="009F65BB" w:rsidRPr="009F65BB">
              <w:rPr>
                <w:color w:val="666666"/>
                <w:lang w:val="en-US"/>
              </w:rPr>
              <w:t>(</w:t>
            </w:r>
            <w:r w:rsidR="009F65BB" w:rsidRPr="009F65BB">
              <w:rPr>
                <w:color w:val="4D9375"/>
                <w:lang w:val="en-US"/>
              </w:rPr>
              <w:t>this</w:t>
            </w:r>
            <w:r w:rsidR="009F65BB" w:rsidRPr="009F65BB">
              <w:rPr>
                <w:color w:val="666666"/>
                <w:lang w:val="en-US"/>
              </w:rPr>
              <w:t>);</w:t>
            </w:r>
            <w:r w:rsidR="009F65BB" w:rsidRPr="009F65BB">
              <w:rPr>
                <w:color w:val="666666"/>
                <w:lang w:val="en-US"/>
              </w:rPr>
              <w:br/>
            </w:r>
            <w:proofErr w:type="spellStart"/>
            <w:r w:rsidR="009F65BB" w:rsidRPr="009F65BB">
              <w:rPr>
                <w:color w:val="000000" w:themeColor="text1"/>
                <w:lang w:val="en-US"/>
              </w:rPr>
              <w:t>editText</w:t>
            </w:r>
            <w:r w:rsidR="009F65BB" w:rsidRPr="009F65BB">
              <w:rPr>
                <w:color w:val="666666"/>
                <w:lang w:val="en-US"/>
              </w:rPr>
              <w:t>.</w:t>
            </w:r>
            <w:r w:rsidR="009F65BB" w:rsidRPr="009F65BB">
              <w:rPr>
                <w:color w:val="B8A965"/>
                <w:lang w:val="en-US"/>
              </w:rPr>
              <w:t>setText</w:t>
            </w:r>
            <w:proofErr w:type="spellEnd"/>
            <w:r w:rsidR="009F65BB" w:rsidRPr="009F65BB">
              <w:rPr>
                <w:color w:val="666666"/>
                <w:lang w:val="en-US"/>
              </w:rPr>
              <w:t>(</w:t>
            </w:r>
            <w:r w:rsidR="009F65BB" w:rsidRPr="009F65BB">
              <w:rPr>
                <w:lang w:val="en-US"/>
              </w:rPr>
              <w:t xml:space="preserve">"Programmatically created </w:t>
            </w:r>
            <w:proofErr w:type="spellStart"/>
            <w:r w:rsidR="009F65BB" w:rsidRPr="009F65BB">
              <w:rPr>
                <w:lang w:val="en-US"/>
              </w:rPr>
              <w:t>EditText</w:t>
            </w:r>
            <w:proofErr w:type="spellEnd"/>
            <w:r w:rsidR="009F65BB" w:rsidRPr="009F65BB">
              <w:rPr>
                <w:lang w:val="en-US"/>
              </w:rPr>
              <w:t>"</w:t>
            </w:r>
            <w:r w:rsidR="009F65BB" w:rsidRPr="009F65BB">
              <w:rPr>
                <w:color w:val="666666"/>
                <w:lang w:val="en-US"/>
              </w:rPr>
              <w:t>);</w:t>
            </w:r>
            <w:r w:rsidR="009F65BB" w:rsidRPr="009F65BB">
              <w:rPr>
                <w:color w:val="666666"/>
                <w:lang w:val="en-US"/>
              </w:rPr>
              <w:br/>
            </w:r>
            <w:r w:rsidR="009F65BB" w:rsidRPr="009F65BB">
              <w:rPr>
                <w:color w:val="666666"/>
                <w:lang w:val="en-US"/>
              </w:rPr>
              <w:br/>
            </w:r>
            <w:r w:rsidR="009F65BB" w:rsidRPr="009F65BB">
              <w:rPr>
                <w:color w:val="80A665"/>
                <w:lang w:val="en-US"/>
              </w:rPr>
              <w:t xml:space="preserve">Button </w:t>
            </w:r>
            <w:proofErr w:type="spellStart"/>
            <w:r w:rsidR="009F65BB" w:rsidRPr="009F65BB">
              <w:rPr>
                <w:color w:val="000000" w:themeColor="text1"/>
                <w:lang w:val="en-US"/>
              </w:rPr>
              <w:t>button</w:t>
            </w:r>
            <w:proofErr w:type="spellEnd"/>
            <w:r w:rsidR="009F65BB" w:rsidRPr="009F65BB">
              <w:rPr>
                <w:color w:val="DBD7CA"/>
                <w:lang w:val="en-US"/>
              </w:rPr>
              <w:t xml:space="preserve"> </w:t>
            </w:r>
            <w:r w:rsidR="009F65BB" w:rsidRPr="009F65BB">
              <w:rPr>
                <w:color w:val="CB7676"/>
                <w:lang w:val="en-US"/>
              </w:rPr>
              <w:t xml:space="preserve">= </w:t>
            </w:r>
            <w:r w:rsidR="009F65BB" w:rsidRPr="009F65BB">
              <w:rPr>
                <w:color w:val="4D9375"/>
                <w:lang w:val="en-US"/>
              </w:rPr>
              <w:t xml:space="preserve">new </w:t>
            </w:r>
            <w:r w:rsidR="009F65BB" w:rsidRPr="009F65BB">
              <w:rPr>
                <w:color w:val="B8A965"/>
                <w:lang w:val="en-US"/>
              </w:rPr>
              <w:t>Button</w:t>
            </w:r>
            <w:r w:rsidR="009F65BB" w:rsidRPr="009F65BB">
              <w:rPr>
                <w:color w:val="666666"/>
                <w:lang w:val="en-US"/>
              </w:rPr>
              <w:t>(</w:t>
            </w:r>
            <w:r w:rsidR="009F65BB" w:rsidRPr="009F65BB">
              <w:rPr>
                <w:color w:val="4D9375"/>
                <w:lang w:val="en-US"/>
              </w:rPr>
              <w:t>this</w:t>
            </w:r>
            <w:r w:rsidR="009F65BB" w:rsidRPr="009F65BB">
              <w:rPr>
                <w:color w:val="666666"/>
                <w:lang w:val="en-US"/>
              </w:rPr>
              <w:t>);</w:t>
            </w:r>
            <w:r w:rsidR="009F65BB" w:rsidRPr="009F65BB">
              <w:rPr>
                <w:color w:val="666666"/>
                <w:lang w:val="en-US"/>
              </w:rPr>
              <w:br/>
            </w:r>
            <w:proofErr w:type="spellStart"/>
            <w:proofErr w:type="gramStart"/>
            <w:r w:rsidR="009F65BB" w:rsidRPr="009F65BB">
              <w:rPr>
                <w:color w:val="000000" w:themeColor="text1"/>
                <w:lang w:val="en-US"/>
              </w:rPr>
              <w:t>button</w:t>
            </w:r>
            <w:r w:rsidR="009F65BB" w:rsidRPr="009F65BB">
              <w:rPr>
                <w:color w:val="666666"/>
                <w:lang w:val="en-US"/>
              </w:rPr>
              <w:t>.</w:t>
            </w:r>
            <w:r w:rsidR="009F65BB" w:rsidRPr="009F65BB">
              <w:rPr>
                <w:color w:val="B8A965"/>
                <w:lang w:val="en-US"/>
              </w:rPr>
              <w:t>setText</w:t>
            </w:r>
            <w:proofErr w:type="spellEnd"/>
            <w:proofErr w:type="gramEnd"/>
            <w:r w:rsidR="009F65BB" w:rsidRPr="009F65BB">
              <w:rPr>
                <w:color w:val="666666"/>
                <w:lang w:val="en-US"/>
              </w:rPr>
              <w:t>(</w:t>
            </w:r>
            <w:r w:rsidR="009F65BB" w:rsidRPr="009F65BB">
              <w:rPr>
                <w:lang w:val="en-US"/>
              </w:rPr>
              <w:t>"A programmatically created button"</w:t>
            </w:r>
            <w:r w:rsidR="009F65BB" w:rsidRPr="009F65BB">
              <w:rPr>
                <w:color w:val="666666"/>
                <w:lang w:val="en-US"/>
              </w:rPr>
              <w:t>);</w:t>
            </w:r>
            <w:r w:rsidR="009F65BB" w:rsidRPr="009F65BB">
              <w:rPr>
                <w:color w:val="666666"/>
                <w:lang w:val="en-US"/>
              </w:rPr>
              <w:br/>
            </w:r>
            <w:r w:rsidR="009F65BB" w:rsidRPr="009F65BB">
              <w:rPr>
                <w:color w:val="666666"/>
                <w:lang w:val="en-US"/>
              </w:rPr>
              <w:br/>
            </w:r>
            <w:proofErr w:type="spellStart"/>
            <w:r w:rsidR="009F65BB" w:rsidRPr="009F65BB">
              <w:rPr>
                <w:color w:val="B8A965"/>
                <w:lang w:val="en-US"/>
              </w:rPr>
              <w:t>setContentView</w:t>
            </w:r>
            <w:proofErr w:type="spellEnd"/>
            <w:r w:rsidR="009F65BB" w:rsidRPr="009F65BB">
              <w:rPr>
                <w:color w:val="666666"/>
                <w:lang w:val="en-US"/>
              </w:rPr>
              <w:t>(</w:t>
            </w:r>
            <w:proofErr w:type="spellStart"/>
            <w:r w:rsidR="009F65BB" w:rsidRPr="009F65BB">
              <w:rPr>
                <w:color w:val="000000" w:themeColor="text1"/>
                <w:lang w:val="en-US"/>
              </w:rPr>
              <w:t>editText</w:t>
            </w:r>
            <w:proofErr w:type="spellEnd"/>
            <w:r w:rsidR="009F65BB" w:rsidRPr="009F65BB">
              <w:rPr>
                <w:color w:val="666666"/>
                <w:lang w:val="en-US"/>
              </w:rPr>
              <w:t>);</w:t>
            </w:r>
            <w:r w:rsidR="009F65BB" w:rsidRPr="009F65BB">
              <w:rPr>
                <w:color w:val="666666"/>
                <w:lang w:val="en-US"/>
              </w:rPr>
              <w:br/>
            </w:r>
            <w:proofErr w:type="spellStart"/>
            <w:r w:rsidR="009F65BB" w:rsidRPr="009F65BB">
              <w:rPr>
                <w:color w:val="B8A965"/>
                <w:lang w:val="en-US"/>
              </w:rPr>
              <w:t>setContentView</w:t>
            </w:r>
            <w:proofErr w:type="spellEnd"/>
            <w:r w:rsidR="009F65BB" w:rsidRPr="009F65BB">
              <w:rPr>
                <w:color w:val="666666"/>
                <w:lang w:val="en-US"/>
              </w:rPr>
              <w:t>(</w:t>
            </w:r>
            <w:r w:rsidR="009F65BB" w:rsidRPr="009F65BB">
              <w:rPr>
                <w:color w:val="000000" w:themeColor="text1"/>
                <w:lang w:val="en-US"/>
              </w:rPr>
              <w:t>button</w:t>
            </w:r>
            <w:r w:rsidR="009F65BB" w:rsidRPr="009F65BB">
              <w:rPr>
                <w:color w:val="666666"/>
                <w:lang w:val="en-US"/>
              </w:rPr>
              <w:t>);</w:t>
            </w:r>
          </w:p>
        </w:tc>
      </w:tr>
    </w:tbl>
    <w:p w14:paraId="63721D48" w14:textId="654F1E19" w:rsidR="00896EDA" w:rsidRDefault="00896EDA" w:rsidP="005317E2">
      <w:pPr>
        <w:rPr>
          <w:lang w:val="en-US"/>
        </w:rPr>
      </w:pPr>
    </w:p>
    <w:p w14:paraId="27428943" w14:textId="3C576566" w:rsidR="00151966" w:rsidRDefault="00151966" w:rsidP="005317E2">
      <w:r>
        <w:t xml:space="preserve">3. </w:t>
      </w:r>
      <w:r>
        <w:t>Объяв</w:t>
      </w:r>
      <w:r>
        <w:t>ление</w:t>
      </w:r>
      <w:r>
        <w:t xml:space="preserve"> элемент</w:t>
      </w:r>
      <w:r>
        <w:t>ов</w:t>
      </w:r>
      <w:r>
        <w:t xml:space="preserve"> интерфейса в XML.</w:t>
      </w:r>
    </w:p>
    <w:p w14:paraId="7C728488" w14:textId="1AC87401" w:rsidR="00ED0C23" w:rsidRPr="00ED0C23" w:rsidRDefault="00ED0C23" w:rsidP="00ED0C23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2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 w:rsidRPr="00ED0C23">
        <w:rPr>
          <w:rFonts w:ascii="Times" w:eastAsia="Times" w:hAnsi="Times" w:cs="Times"/>
          <w:i/>
          <w:color w:val="000000"/>
          <w:sz w:val="24"/>
          <w:szCs w:val="24"/>
        </w:rPr>
        <w:t>Определ</w:t>
      </w:r>
      <w:r>
        <w:rPr>
          <w:rFonts w:ascii="Times" w:eastAsia="Times" w:hAnsi="Times" w:cs="Times"/>
          <w:i/>
          <w:color w:val="000000"/>
          <w:sz w:val="24"/>
          <w:szCs w:val="24"/>
        </w:rPr>
        <w:t>ение</w:t>
      </w:r>
      <w:r w:rsidRPr="00ED0C23">
        <w:rPr>
          <w:rFonts w:ascii="Times" w:eastAsia="Times" w:hAnsi="Times" w:cs="Times"/>
          <w:i/>
          <w:color w:val="000000"/>
          <w:sz w:val="24"/>
          <w:szCs w:val="24"/>
        </w:rPr>
        <w:t xml:space="preserve"> интерфейс</w:t>
      </w:r>
      <w:r>
        <w:rPr>
          <w:rFonts w:ascii="Times" w:eastAsia="Times" w:hAnsi="Times" w:cs="Times"/>
          <w:i/>
          <w:color w:val="000000"/>
          <w:sz w:val="24"/>
          <w:szCs w:val="24"/>
        </w:rPr>
        <w:t>а</w:t>
      </w:r>
      <w:r w:rsidRPr="00ED0C23">
        <w:rPr>
          <w:rFonts w:ascii="Times" w:eastAsia="Times" w:hAnsi="Times" w:cs="Times"/>
          <w:i/>
          <w:color w:val="000000"/>
          <w:sz w:val="24"/>
          <w:szCs w:val="24"/>
        </w:rPr>
        <w:t xml:space="preserve"> в </w:t>
      </w:r>
      <w:proofErr w:type="spellStart"/>
      <w:r w:rsidRPr="00ED0C23">
        <w:rPr>
          <w:rFonts w:ascii="Times" w:eastAsia="Times" w:hAnsi="Times" w:cs="Times"/>
          <w:i/>
          <w:color w:val="000000"/>
          <w:sz w:val="24"/>
          <w:szCs w:val="24"/>
        </w:rPr>
        <w:t>файлеXML</w:t>
      </w:r>
      <w:proofErr w:type="spellEnd"/>
      <w:r w:rsidRPr="00ED0C23">
        <w:rPr>
          <w:rFonts w:ascii="Times" w:eastAsia="Times" w:hAnsi="Times" w:cs="Times"/>
          <w:i/>
          <w:color w:val="000000"/>
          <w:sz w:val="24"/>
          <w:szCs w:val="24"/>
        </w:rPr>
        <w:t xml:space="preserve"> activity_main.xml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A82" w:rsidRPr="00147A82" w14:paraId="77E08038" w14:textId="77777777" w:rsidTr="00147A82">
        <w:tc>
          <w:tcPr>
            <w:tcW w:w="9345" w:type="dxa"/>
          </w:tcPr>
          <w:p w14:paraId="5B2A1124" w14:textId="36A8F1E4" w:rsidR="00147A82" w:rsidRPr="00147A82" w:rsidRDefault="00147A82" w:rsidP="00147A82">
            <w:pPr>
              <w:pStyle w:val="a5"/>
              <w:rPr>
                <w:color w:val="BD976A"/>
                <w:lang w:val="en-US"/>
              </w:rPr>
            </w:pPr>
            <w:r w:rsidRPr="00147A82">
              <w:rPr>
                <w:color w:val="666666"/>
                <w:lang w:val="en-US"/>
              </w:rPr>
              <w:t>&lt;</w:t>
            </w:r>
            <w:proofErr w:type="spellStart"/>
            <w:r w:rsidRPr="00147A82">
              <w:rPr>
                <w:color w:val="4D9375"/>
                <w:lang w:val="en-US"/>
              </w:rPr>
              <w:t>LinearLayout</w:t>
            </w:r>
            <w:proofErr w:type="spellEnd"/>
            <w:r w:rsidRPr="00147A82">
              <w:rPr>
                <w:color w:val="4D9375"/>
                <w:lang w:val="en-US"/>
              </w:rPr>
              <w:br/>
              <w:t xml:space="preserve">        </w:t>
            </w:r>
            <w:proofErr w:type="spellStart"/>
            <w:r w:rsidRPr="00147A82">
              <w:rPr>
                <w:color w:val="BD976A"/>
                <w:lang w:val="en-US"/>
              </w:rPr>
              <w:t>android:id</w:t>
            </w:r>
            <w:proofErr w:type="spellEnd"/>
            <w:r w:rsidRPr="00147A82">
              <w:rPr>
                <w:lang w:val="en-US"/>
              </w:rPr>
              <w:t>="@+id/container"</w:t>
            </w:r>
            <w:r w:rsidRPr="00147A82">
              <w:rPr>
                <w:lang w:val="en-US"/>
              </w:rPr>
              <w:br/>
              <w:t xml:space="preserve">        </w:t>
            </w:r>
            <w:proofErr w:type="spellStart"/>
            <w:r w:rsidRPr="00147A82">
              <w:rPr>
                <w:color w:val="BD976A"/>
                <w:lang w:val="en-US"/>
              </w:rPr>
              <w:t>android:layout_width</w:t>
            </w:r>
            <w:proofErr w:type="spellEnd"/>
            <w:r w:rsidRPr="00147A82">
              <w:rPr>
                <w:lang w:val="en-US"/>
              </w:rPr>
              <w:t>="</w:t>
            </w:r>
            <w:proofErr w:type="spellStart"/>
            <w:r w:rsidRPr="00147A82">
              <w:rPr>
                <w:lang w:val="en-US"/>
              </w:rPr>
              <w:t>match_parent</w:t>
            </w:r>
            <w:proofErr w:type="spellEnd"/>
            <w:r w:rsidRPr="00147A82">
              <w:rPr>
                <w:lang w:val="en-US"/>
              </w:rPr>
              <w:t>"</w:t>
            </w:r>
            <w:r w:rsidRPr="00147A82">
              <w:rPr>
                <w:lang w:val="en-US"/>
              </w:rPr>
              <w:br/>
            </w:r>
            <w:r w:rsidRPr="00147A82">
              <w:rPr>
                <w:lang w:val="en-US"/>
              </w:rPr>
              <w:lastRenderedPageBreak/>
              <w:t xml:space="preserve">        </w:t>
            </w:r>
            <w:proofErr w:type="spellStart"/>
            <w:r w:rsidRPr="00147A82">
              <w:rPr>
                <w:color w:val="BD976A"/>
                <w:lang w:val="en-US"/>
              </w:rPr>
              <w:t>android:layout_height</w:t>
            </w:r>
            <w:proofErr w:type="spellEnd"/>
            <w:r w:rsidRPr="00147A82">
              <w:rPr>
                <w:lang w:val="en-US"/>
              </w:rPr>
              <w:t>="</w:t>
            </w:r>
            <w:proofErr w:type="spellStart"/>
            <w:r w:rsidRPr="00147A82">
              <w:rPr>
                <w:lang w:val="en-US"/>
              </w:rPr>
              <w:t>match_parent</w:t>
            </w:r>
            <w:proofErr w:type="spellEnd"/>
            <w:r w:rsidRPr="00147A82">
              <w:rPr>
                <w:lang w:val="en-US"/>
              </w:rPr>
              <w:t>"</w:t>
            </w:r>
            <w:r w:rsidRPr="00147A82">
              <w:rPr>
                <w:lang w:val="en-US"/>
              </w:rPr>
              <w:br/>
              <w:t xml:space="preserve">        </w:t>
            </w:r>
            <w:proofErr w:type="spellStart"/>
            <w:r w:rsidRPr="00147A82">
              <w:rPr>
                <w:color w:val="BD976A"/>
                <w:lang w:val="en-US"/>
              </w:rPr>
              <w:t>android:orientation</w:t>
            </w:r>
            <w:proofErr w:type="spellEnd"/>
            <w:r w:rsidRPr="00147A82">
              <w:rPr>
                <w:lang w:val="en-US"/>
              </w:rPr>
              <w:t>="vertical"</w:t>
            </w:r>
            <w:r w:rsidRPr="00147A82">
              <w:rPr>
                <w:color w:val="666666"/>
                <w:lang w:val="en-US"/>
              </w:rPr>
              <w:t>&gt;</w:t>
            </w:r>
            <w:r w:rsidRPr="00147A82">
              <w:rPr>
                <w:color w:val="666666"/>
                <w:lang w:val="en-US"/>
              </w:rPr>
              <w:br/>
            </w:r>
            <w:r w:rsidRPr="00147A82">
              <w:rPr>
                <w:color w:val="666666"/>
                <w:lang w:val="en-US"/>
              </w:rPr>
              <w:br/>
              <w:t xml:space="preserve">        &lt;</w:t>
            </w:r>
            <w:r w:rsidRPr="00147A82">
              <w:rPr>
                <w:color w:val="4D9375"/>
                <w:lang w:val="en-US"/>
              </w:rPr>
              <w:t>Button</w:t>
            </w:r>
            <w:r w:rsidRPr="00147A82">
              <w:rPr>
                <w:color w:val="4D9375"/>
                <w:lang w:val="en-US"/>
              </w:rPr>
              <w:br/>
              <w:t xml:space="preserve">            </w:t>
            </w:r>
            <w:r w:rsidRPr="00147A82">
              <w:rPr>
                <w:color w:val="BD976A"/>
                <w:lang w:val="en-US"/>
              </w:rPr>
              <w:t>style</w:t>
            </w:r>
            <w:r w:rsidRPr="00147A82">
              <w:rPr>
                <w:lang w:val="en-US"/>
              </w:rPr>
              <w:t>="?</w:t>
            </w:r>
            <w:proofErr w:type="spellStart"/>
            <w:r w:rsidRPr="00147A82">
              <w:rPr>
                <w:lang w:val="en-US"/>
              </w:rPr>
              <w:t>attr</w:t>
            </w:r>
            <w:proofErr w:type="spellEnd"/>
            <w:r w:rsidRPr="00147A82">
              <w:rPr>
                <w:lang w:val="en-US"/>
              </w:rPr>
              <w:t>/</w:t>
            </w:r>
            <w:proofErr w:type="spellStart"/>
            <w:r w:rsidRPr="00147A82">
              <w:rPr>
                <w:lang w:val="en-US"/>
              </w:rPr>
              <w:t>materialButtonOutlinedStyle</w:t>
            </w:r>
            <w:proofErr w:type="spellEnd"/>
            <w:r w:rsidRPr="00147A82">
              <w:rPr>
                <w:lang w:val="en-US"/>
              </w:rPr>
              <w:t>"</w:t>
            </w:r>
            <w:r w:rsidRPr="00147A82">
              <w:rPr>
                <w:lang w:val="en-US"/>
              </w:rPr>
              <w:br/>
              <w:t xml:space="preserve">            </w:t>
            </w:r>
            <w:proofErr w:type="spellStart"/>
            <w:r w:rsidRPr="00147A82">
              <w:rPr>
                <w:color w:val="BD976A"/>
                <w:lang w:val="en-US"/>
              </w:rPr>
              <w:t>android:id</w:t>
            </w:r>
            <w:proofErr w:type="spellEnd"/>
            <w:r w:rsidRPr="00147A82">
              <w:rPr>
                <w:lang w:val="en-US"/>
              </w:rPr>
              <w:t>="@+id/</w:t>
            </w:r>
            <w:proofErr w:type="spellStart"/>
            <w:r w:rsidRPr="00147A82">
              <w:rPr>
                <w:lang w:val="en-US"/>
              </w:rPr>
              <w:t>outlinedButton</w:t>
            </w:r>
            <w:proofErr w:type="spellEnd"/>
            <w:r w:rsidRPr="00147A82">
              <w:rPr>
                <w:lang w:val="en-US"/>
              </w:rPr>
              <w:t>"</w:t>
            </w:r>
            <w:r w:rsidRPr="00147A82">
              <w:rPr>
                <w:lang w:val="en-US"/>
              </w:rPr>
              <w:br/>
              <w:t xml:space="preserve">            </w:t>
            </w:r>
            <w:proofErr w:type="spellStart"/>
            <w:r w:rsidRPr="00147A82">
              <w:rPr>
                <w:color w:val="BD976A"/>
                <w:lang w:val="en-US"/>
              </w:rPr>
              <w:t>android:layout_width</w:t>
            </w:r>
            <w:proofErr w:type="spellEnd"/>
            <w:r w:rsidRPr="00147A82">
              <w:rPr>
                <w:lang w:val="en-US"/>
              </w:rPr>
              <w:t>="</w:t>
            </w:r>
            <w:proofErr w:type="spellStart"/>
            <w:r w:rsidRPr="00147A82">
              <w:rPr>
                <w:lang w:val="en-US"/>
              </w:rPr>
              <w:t>wrap_content</w:t>
            </w:r>
            <w:proofErr w:type="spellEnd"/>
            <w:r w:rsidRPr="00147A82">
              <w:rPr>
                <w:lang w:val="en-US"/>
              </w:rPr>
              <w:t>"</w:t>
            </w:r>
            <w:r w:rsidRPr="00147A82">
              <w:rPr>
                <w:lang w:val="en-US"/>
              </w:rPr>
              <w:br/>
              <w:t xml:space="preserve">            </w:t>
            </w:r>
            <w:proofErr w:type="spellStart"/>
            <w:r w:rsidRPr="00147A82">
              <w:rPr>
                <w:color w:val="BD976A"/>
                <w:lang w:val="en-US"/>
              </w:rPr>
              <w:t>android:layout_height</w:t>
            </w:r>
            <w:proofErr w:type="spellEnd"/>
            <w:r w:rsidRPr="00147A82">
              <w:rPr>
                <w:lang w:val="en-US"/>
              </w:rPr>
              <w:t>="</w:t>
            </w:r>
            <w:proofErr w:type="spellStart"/>
            <w:r w:rsidRPr="00147A82">
              <w:rPr>
                <w:lang w:val="en-US"/>
              </w:rPr>
              <w:t>wrap_content</w:t>
            </w:r>
            <w:proofErr w:type="spellEnd"/>
            <w:r w:rsidRPr="00147A82">
              <w:rPr>
                <w:lang w:val="en-US"/>
              </w:rPr>
              <w:t>"</w:t>
            </w:r>
            <w:r w:rsidRPr="00147A82">
              <w:rPr>
                <w:lang w:val="en-US"/>
              </w:rPr>
              <w:br/>
              <w:t xml:space="preserve">            </w:t>
            </w:r>
            <w:proofErr w:type="spellStart"/>
            <w:r w:rsidRPr="00147A82">
              <w:rPr>
                <w:color w:val="BD976A"/>
                <w:lang w:val="en-US"/>
              </w:rPr>
              <w:t>tools:ignore</w:t>
            </w:r>
            <w:proofErr w:type="spellEnd"/>
            <w:r w:rsidRPr="00147A82">
              <w:rPr>
                <w:lang w:val="en-US"/>
              </w:rPr>
              <w:t>="</w:t>
            </w:r>
            <w:proofErr w:type="spellStart"/>
            <w:r w:rsidRPr="00147A82">
              <w:rPr>
                <w:lang w:val="en-US"/>
              </w:rPr>
              <w:t>MissingConstraints</w:t>
            </w:r>
            <w:proofErr w:type="spellEnd"/>
            <w:r w:rsidRPr="00147A82">
              <w:rPr>
                <w:lang w:val="en-US"/>
              </w:rPr>
              <w:t xml:space="preserve">" </w:t>
            </w:r>
            <w:r w:rsidRPr="00147A82">
              <w:rPr>
                <w:color w:val="666666"/>
                <w:lang w:val="en-US"/>
              </w:rPr>
              <w:t>/&gt;</w:t>
            </w:r>
            <w:r w:rsidRPr="00147A82">
              <w:rPr>
                <w:color w:val="666666"/>
                <w:lang w:val="en-US"/>
              </w:rPr>
              <w:br/>
            </w:r>
            <w:r w:rsidRPr="00147A82">
              <w:rPr>
                <w:color w:val="666666"/>
                <w:lang w:val="en-US"/>
              </w:rPr>
              <w:br/>
              <w:t xml:space="preserve">        &lt;</w:t>
            </w:r>
            <w:proofErr w:type="spellStart"/>
            <w:r w:rsidRPr="00147A82">
              <w:rPr>
                <w:color w:val="4D9375"/>
                <w:lang w:val="en-US"/>
              </w:rPr>
              <w:t>EditText</w:t>
            </w:r>
            <w:proofErr w:type="spellEnd"/>
            <w:r w:rsidRPr="00147A82">
              <w:rPr>
                <w:color w:val="4D9375"/>
                <w:lang w:val="en-US"/>
              </w:rPr>
              <w:br/>
              <w:t xml:space="preserve">            </w:t>
            </w:r>
            <w:proofErr w:type="spellStart"/>
            <w:r w:rsidRPr="00147A82">
              <w:rPr>
                <w:color w:val="BD976A"/>
                <w:lang w:val="en-US"/>
              </w:rPr>
              <w:t>android:id</w:t>
            </w:r>
            <w:proofErr w:type="spellEnd"/>
            <w:r w:rsidRPr="00147A82">
              <w:rPr>
                <w:lang w:val="en-US"/>
              </w:rPr>
              <w:t>="@+id/</w:t>
            </w:r>
            <w:proofErr w:type="spellStart"/>
            <w:r w:rsidRPr="00147A82">
              <w:rPr>
                <w:lang w:val="en-US"/>
              </w:rPr>
              <w:t>editText</w:t>
            </w:r>
            <w:proofErr w:type="spellEnd"/>
            <w:r w:rsidRPr="00147A82">
              <w:rPr>
                <w:lang w:val="en-US"/>
              </w:rPr>
              <w:t>"</w:t>
            </w:r>
            <w:r w:rsidRPr="00147A82">
              <w:rPr>
                <w:lang w:val="en-US"/>
              </w:rPr>
              <w:br/>
              <w:t xml:space="preserve">            </w:t>
            </w:r>
            <w:proofErr w:type="spellStart"/>
            <w:r w:rsidRPr="00147A82">
              <w:rPr>
                <w:color w:val="BD976A"/>
                <w:lang w:val="en-US"/>
              </w:rPr>
              <w:t>android:layout_width</w:t>
            </w:r>
            <w:proofErr w:type="spellEnd"/>
            <w:r w:rsidRPr="00147A82">
              <w:rPr>
                <w:lang w:val="en-US"/>
              </w:rPr>
              <w:t>="</w:t>
            </w:r>
            <w:proofErr w:type="spellStart"/>
            <w:r w:rsidRPr="00147A82">
              <w:rPr>
                <w:lang w:val="en-US"/>
              </w:rPr>
              <w:t>match_parent</w:t>
            </w:r>
            <w:proofErr w:type="spellEnd"/>
            <w:r w:rsidRPr="00147A82">
              <w:rPr>
                <w:lang w:val="en-US"/>
              </w:rPr>
              <w:t>"</w:t>
            </w:r>
            <w:r w:rsidRPr="00147A82">
              <w:rPr>
                <w:lang w:val="en-US"/>
              </w:rPr>
              <w:br/>
              <w:t xml:space="preserve">            </w:t>
            </w:r>
            <w:proofErr w:type="spellStart"/>
            <w:r w:rsidRPr="00147A82">
              <w:rPr>
                <w:color w:val="BD976A"/>
                <w:lang w:val="en-US"/>
              </w:rPr>
              <w:t>android:layout_height</w:t>
            </w:r>
            <w:proofErr w:type="spellEnd"/>
            <w:r w:rsidRPr="00147A82">
              <w:rPr>
                <w:lang w:val="en-US"/>
              </w:rPr>
              <w:t>="</w:t>
            </w:r>
            <w:proofErr w:type="spellStart"/>
            <w:r w:rsidRPr="00147A82">
              <w:rPr>
                <w:lang w:val="en-US"/>
              </w:rPr>
              <w:t>wrap_content</w:t>
            </w:r>
            <w:proofErr w:type="spellEnd"/>
            <w:r w:rsidRPr="00147A82">
              <w:rPr>
                <w:lang w:val="en-US"/>
              </w:rPr>
              <w:t>"</w:t>
            </w:r>
            <w:r w:rsidRPr="00147A82">
              <w:rPr>
                <w:lang w:val="en-US"/>
              </w:rPr>
              <w:br/>
              <w:t xml:space="preserve">            </w:t>
            </w:r>
            <w:proofErr w:type="spellStart"/>
            <w:r w:rsidRPr="00147A82">
              <w:rPr>
                <w:color w:val="BD976A"/>
                <w:lang w:val="en-US"/>
              </w:rPr>
              <w:t>tools:ignore</w:t>
            </w:r>
            <w:proofErr w:type="spellEnd"/>
            <w:r w:rsidRPr="00147A82">
              <w:rPr>
                <w:lang w:val="en-US"/>
              </w:rPr>
              <w:t>="</w:t>
            </w:r>
            <w:proofErr w:type="spellStart"/>
            <w:r w:rsidRPr="00147A82">
              <w:rPr>
                <w:lang w:val="en-US"/>
              </w:rPr>
              <w:t>MissingConstraints</w:t>
            </w:r>
            <w:proofErr w:type="spellEnd"/>
            <w:r w:rsidRPr="00147A82">
              <w:rPr>
                <w:lang w:val="en-US"/>
              </w:rPr>
              <w:t xml:space="preserve">" </w:t>
            </w:r>
            <w:r w:rsidRPr="00147A82">
              <w:rPr>
                <w:color w:val="666666"/>
                <w:lang w:val="en-US"/>
              </w:rPr>
              <w:t>/&gt;</w:t>
            </w:r>
            <w:r w:rsidRPr="00147A82">
              <w:rPr>
                <w:color w:val="666666"/>
                <w:lang w:val="en-US"/>
              </w:rPr>
              <w:br/>
              <w:t>&lt;/</w:t>
            </w:r>
            <w:proofErr w:type="spellStart"/>
            <w:r w:rsidRPr="00147A82">
              <w:rPr>
                <w:color w:val="4D9375"/>
                <w:lang w:val="en-US"/>
              </w:rPr>
              <w:t>LinearLayout</w:t>
            </w:r>
            <w:proofErr w:type="spellEnd"/>
            <w:r w:rsidRPr="00147A82">
              <w:rPr>
                <w:color w:val="666666"/>
                <w:lang w:val="en-US"/>
              </w:rPr>
              <w:t>&gt;</w:t>
            </w:r>
          </w:p>
        </w:tc>
      </w:tr>
    </w:tbl>
    <w:p w14:paraId="35442578" w14:textId="7FCEB350" w:rsidR="00C960F6" w:rsidRDefault="00974853" w:rsidP="009935FC">
      <w:pPr>
        <w:spacing w:before="240"/>
      </w:pPr>
      <w:r>
        <w:rPr>
          <w:lang w:val="en-US"/>
        </w:rPr>
        <w:lastRenderedPageBreak/>
        <w:t>4</w:t>
      </w:r>
      <w:r w:rsidR="00C960F6">
        <w:t xml:space="preserve">. </w:t>
      </w:r>
      <w:r w:rsidR="00C960F6">
        <w:t>Добав</w:t>
      </w:r>
      <w:r w:rsidR="00C960F6">
        <w:t>ление нового файла разметки</w:t>
      </w:r>
      <w:r w:rsidR="00180821">
        <w:t>.</w:t>
      </w:r>
    </w:p>
    <w:p w14:paraId="1F44CB69" w14:textId="52141B4A" w:rsidR="00C960F6" w:rsidRDefault="000F4BF3" w:rsidP="005317E2">
      <w:r>
        <w:rPr>
          <w:noProof/>
        </w:rPr>
        <w:drawing>
          <wp:inline distT="0" distB="0" distL="0" distR="0" wp14:anchorId="6867D84C" wp14:editId="44E214A2">
            <wp:extent cx="5940425" cy="3183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159A" w14:textId="18268736" w:rsidR="00C960F6" w:rsidRPr="00C960F6" w:rsidRDefault="00C960F6" w:rsidP="00C960F6">
      <w:pPr>
        <w:jc w:val="center"/>
      </w:pPr>
      <w:r>
        <w:t xml:space="preserve">Рисунок </w:t>
      </w:r>
      <w:r w:rsidR="00EB3A6F" w:rsidRPr="00974853">
        <w:t>2</w:t>
      </w:r>
      <w:r>
        <w:t xml:space="preserve"> – </w:t>
      </w:r>
      <w:r>
        <w:t xml:space="preserve">Новая разметка </w:t>
      </w:r>
      <w:r>
        <w:rPr>
          <w:lang w:val="en-US"/>
        </w:rPr>
        <w:t>custom</w:t>
      </w:r>
      <w:r w:rsidRPr="00C960F6">
        <w:t>_</w:t>
      </w:r>
      <w:r>
        <w:rPr>
          <w:lang w:val="en-US"/>
        </w:rPr>
        <w:t>layout</w:t>
      </w:r>
      <w:r w:rsidRPr="00C960F6">
        <w:t>.</w:t>
      </w:r>
      <w:r>
        <w:rPr>
          <w:lang w:val="en-US"/>
        </w:rPr>
        <w:t>xml</w:t>
      </w:r>
    </w:p>
    <w:p w14:paraId="4B130AF0" w14:textId="58197F5E" w:rsidR="00C960F6" w:rsidRDefault="00561BAF" w:rsidP="005317E2">
      <w:r w:rsidRPr="00561BAF">
        <w:t xml:space="preserve">5. </w:t>
      </w:r>
      <w:r>
        <w:t>Реализ</w:t>
      </w:r>
      <w:r>
        <w:t>ация</w:t>
      </w:r>
      <w:r>
        <w:t xml:space="preserve"> получени</w:t>
      </w:r>
      <w:r>
        <w:t>я</w:t>
      </w:r>
      <w:r>
        <w:t xml:space="preserve"> и управлени</w:t>
      </w:r>
      <w:r>
        <w:t>я</w:t>
      </w:r>
      <w:r>
        <w:t xml:space="preserve"> визуальными элементами в коде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48B" w:rsidRPr="007C348B" w14:paraId="32ED8E90" w14:textId="77777777" w:rsidTr="007C348B">
        <w:tc>
          <w:tcPr>
            <w:tcW w:w="9345" w:type="dxa"/>
          </w:tcPr>
          <w:p w14:paraId="7FEA9D95" w14:textId="34E8E8AA" w:rsidR="007E555A" w:rsidRPr="00771C48" w:rsidRDefault="007E555A" w:rsidP="007C348B">
            <w:pPr>
              <w:pStyle w:val="a5"/>
              <w:rPr>
                <w:color w:val="000000" w:themeColor="text1"/>
                <w:lang w:val="en-US"/>
              </w:rPr>
            </w:pPr>
            <w:r w:rsidRPr="00771C48">
              <w:rPr>
                <w:color w:val="000000" w:themeColor="text1"/>
                <w:lang w:val="en-US"/>
              </w:rPr>
              <w:t>//</w:t>
            </w:r>
            <w:r w:rsidRPr="00771C48">
              <w:rPr>
                <w:color w:val="000000" w:themeColor="text1"/>
              </w:rPr>
              <w:t>Получение визуальных элементов</w:t>
            </w:r>
          </w:p>
          <w:p w14:paraId="5174E64F" w14:textId="77777777" w:rsidR="007C348B" w:rsidRDefault="007C348B" w:rsidP="007C348B">
            <w:pPr>
              <w:pStyle w:val="a5"/>
              <w:rPr>
                <w:color w:val="666666"/>
                <w:lang w:val="en-US"/>
              </w:rPr>
            </w:pPr>
            <w:r w:rsidRPr="007C348B">
              <w:rPr>
                <w:color w:val="80A665"/>
                <w:lang w:val="en-US"/>
              </w:rPr>
              <w:t xml:space="preserve">View </w:t>
            </w:r>
            <w:proofErr w:type="spellStart"/>
            <w:r w:rsidRPr="007C348B">
              <w:rPr>
                <w:color w:val="000000" w:themeColor="text1"/>
                <w:lang w:val="en-US"/>
              </w:rPr>
              <w:t>textView</w:t>
            </w:r>
            <w:proofErr w:type="spellEnd"/>
            <w:r w:rsidRPr="007C348B">
              <w:rPr>
                <w:color w:val="DBD7CA"/>
                <w:lang w:val="en-US"/>
              </w:rPr>
              <w:t xml:space="preserve"> </w:t>
            </w:r>
            <w:r w:rsidRPr="007C348B">
              <w:rPr>
                <w:color w:val="CB7676"/>
                <w:lang w:val="en-US"/>
              </w:rPr>
              <w:t xml:space="preserve">= </w:t>
            </w:r>
            <w:proofErr w:type="spellStart"/>
            <w:r w:rsidRPr="007C348B">
              <w:rPr>
                <w:lang w:val="en-US"/>
              </w:rPr>
              <w:t>findViewById</w:t>
            </w:r>
            <w:proofErr w:type="spellEnd"/>
            <w:r w:rsidRPr="007C348B">
              <w:rPr>
                <w:color w:val="666666"/>
                <w:lang w:val="en-US"/>
              </w:rPr>
              <w:t>(</w:t>
            </w:r>
            <w:proofErr w:type="spellStart"/>
            <w:r w:rsidRPr="007C348B">
              <w:rPr>
                <w:color w:val="80A665"/>
                <w:lang w:val="en-US"/>
              </w:rPr>
              <w:t>R</w:t>
            </w:r>
            <w:r w:rsidRPr="007C348B">
              <w:rPr>
                <w:color w:val="666666"/>
                <w:lang w:val="en-US"/>
              </w:rPr>
              <w:t>.</w:t>
            </w:r>
            <w:proofErr w:type="gramStart"/>
            <w:r w:rsidRPr="007C348B">
              <w:rPr>
                <w:color w:val="80A665"/>
                <w:lang w:val="en-US"/>
              </w:rPr>
              <w:t>id</w:t>
            </w:r>
            <w:r w:rsidRPr="007C348B">
              <w:rPr>
                <w:color w:val="666666"/>
                <w:lang w:val="en-US"/>
              </w:rPr>
              <w:t>.</w:t>
            </w:r>
            <w:r w:rsidRPr="007C348B">
              <w:rPr>
                <w:i/>
                <w:iCs/>
                <w:color w:val="BD976A"/>
                <w:lang w:val="en-US"/>
              </w:rPr>
              <w:t>textView</w:t>
            </w:r>
            <w:proofErr w:type="spellEnd"/>
            <w:proofErr w:type="gramEnd"/>
            <w:r w:rsidRPr="007C348B">
              <w:rPr>
                <w:color w:val="666666"/>
                <w:lang w:val="en-US"/>
              </w:rPr>
              <w:t>);</w:t>
            </w:r>
            <w:r w:rsidRPr="007C348B">
              <w:rPr>
                <w:color w:val="666666"/>
                <w:lang w:val="en-US"/>
              </w:rPr>
              <w:br/>
            </w:r>
            <w:r w:rsidRPr="007C348B">
              <w:rPr>
                <w:color w:val="80A665"/>
                <w:lang w:val="en-US"/>
              </w:rPr>
              <w:t xml:space="preserve">Button </w:t>
            </w:r>
            <w:proofErr w:type="spellStart"/>
            <w:r w:rsidRPr="007C348B">
              <w:rPr>
                <w:color w:val="000000" w:themeColor="text1"/>
                <w:lang w:val="en-US"/>
              </w:rPr>
              <w:t>button</w:t>
            </w:r>
            <w:proofErr w:type="spellEnd"/>
            <w:r w:rsidRPr="007C348B">
              <w:rPr>
                <w:color w:val="DBD7CA"/>
                <w:lang w:val="en-US"/>
              </w:rPr>
              <w:t xml:space="preserve"> </w:t>
            </w:r>
            <w:r w:rsidRPr="007C348B">
              <w:rPr>
                <w:color w:val="CB7676"/>
                <w:lang w:val="en-US"/>
              </w:rPr>
              <w:t xml:space="preserve">= </w:t>
            </w:r>
            <w:proofErr w:type="spellStart"/>
            <w:r w:rsidRPr="007C348B">
              <w:rPr>
                <w:lang w:val="en-US"/>
              </w:rPr>
              <w:t>findViewById</w:t>
            </w:r>
            <w:proofErr w:type="spellEnd"/>
            <w:r w:rsidRPr="007C348B">
              <w:rPr>
                <w:color w:val="666666"/>
                <w:lang w:val="en-US"/>
              </w:rPr>
              <w:t>(</w:t>
            </w:r>
            <w:proofErr w:type="spellStart"/>
            <w:r w:rsidRPr="007C348B">
              <w:rPr>
                <w:color w:val="80A665"/>
                <w:lang w:val="en-US"/>
              </w:rPr>
              <w:t>R</w:t>
            </w:r>
            <w:r w:rsidRPr="007C348B">
              <w:rPr>
                <w:color w:val="666666"/>
                <w:lang w:val="en-US"/>
              </w:rPr>
              <w:t>.</w:t>
            </w:r>
            <w:r w:rsidRPr="007C348B">
              <w:rPr>
                <w:color w:val="80A665"/>
                <w:lang w:val="en-US"/>
              </w:rPr>
              <w:t>id</w:t>
            </w:r>
            <w:r w:rsidRPr="007C348B">
              <w:rPr>
                <w:color w:val="666666"/>
                <w:lang w:val="en-US"/>
              </w:rPr>
              <w:t>.</w:t>
            </w:r>
            <w:r w:rsidRPr="007C348B">
              <w:rPr>
                <w:i/>
                <w:iCs/>
                <w:color w:val="BD976A"/>
                <w:lang w:val="en-US"/>
              </w:rPr>
              <w:t>button</w:t>
            </w:r>
            <w:proofErr w:type="spellEnd"/>
            <w:r w:rsidRPr="007C348B">
              <w:rPr>
                <w:color w:val="666666"/>
                <w:lang w:val="en-US"/>
              </w:rPr>
              <w:t>);</w:t>
            </w:r>
          </w:p>
          <w:p w14:paraId="015FFBFA" w14:textId="77777777" w:rsidR="00771C48" w:rsidRDefault="00771C48" w:rsidP="007C348B">
            <w:pPr>
              <w:pStyle w:val="a5"/>
              <w:rPr>
                <w:color w:val="BD976A"/>
                <w:lang w:val="en-US"/>
              </w:rPr>
            </w:pPr>
          </w:p>
          <w:p w14:paraId="1DFDF6B0" w14:textId="205950BD" w:rsidR="00771C48" w:rsidRPr="00771C48" w:rsidRDefault="00771C48" w:rsidP="00771C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Управление</w:t>
            </w:r>
            <w:r w:rsidRPr="00771C48">
              <w:rPr>
                <w:lang w:val="en-US"/>
              </w:rPr>
              <w:t xml:space="preserve"> </w:t>
            </w:r>
            <w:r>
              <w:t>визуальными</w:t>
            </w:r>
            <w:r w:rsidRPr="00771C48">
              <w:rPr>
                <w:lang w:val="en-US"/>
              </w:rPr>
              <w:t xml:space="preserve"> </w:t>
            </w:r>
            <w:r>
              <w:t>элементами</w:t>
            </w:r>
            <w:r w:rsidRPr="00771C48">
              <w:rPr>
                <w:lang w:val="en-US"/>
              </w:rPr>
              <w:br/>
            </w:r>
            <w:proofErr w:type="spellStart"/>
            <w:proofErr w:type="gramStart"/>
            <w:r w:rsidRPr="00771C48">
              <w:rPr>
                <w:color w:val="000000" w:themeColor="text1"/>
                <w:lang w:val="en-US"/>
              </w:rPr>
              <w:t>button</w:t>
            </w:r>
            <w:r w:rsidRPr="00771C48">
              <w:rPr>
                <w:color w:val="666666"/>
                <w:lang w:val="en-US"/>
              </w:rPr>
              <w:t>.</w:t>
            </w:r>
            <w:r w:rsidRPr="00771C48">
              <w:rPr>
                <w:color w:val="B8A965"/>
                <w:lang w:val="en-US"/>
              </w:rPr>
              <w:t>setOnClickListener</w:t>
            </w:r>
            <w:proofErr w:type="spellEnd"/>
            <w:proofErr w:type="gramEnd"/>
            <w:r w:rsidRPr="00771C48">
              <w:rPr>
                <w:color w:val="666666"/>
                <w:lang w:val="en-US"/>
              </w:rPr>
              <w:t>(</w:t>
            </w:r>
            <w:r w:rsidRPr="00771C48">
              <w:rPr>
                <w:color w:val="4D9375"/>
                <w:lang w:val="en-US"/>
              </w:rPr>
              <w:t xml:space="preserve">new </w:t>
            </w:r>
            <w:proofErr w:type="spellStart"/>
            <w:r w:rsidRPr="00771C48">
              <w:rPr>
                <w:color w:val="80A665"/>
                <w:lang w:val="en-US"/>
              </w:rPr>
              <w:t>View</w:t>
            </w:r>
            <w:r w:rsidRPr="00771C48">
              <w:rPr>
                <w:color w:val="666666"/>
                <w:lang w:val="en-US"/>
              </w:rPr>
              <w:t>.</w:t>
            </w:r>
            <w:r w:rsidRPr="00771C48">
              <w:rPr>
                <w:color w:val="80A665"/>
                <w:lang w:val="en-US"/>
              </w:rPr>
              <w:t>OnClickListener</w:t>
            </w:r>
            <w:proofErr w:type="spellEnd"/>
            <w:r w:rsidRPr="00771C48">
              <w:rPr>
                <w:color w:val="666666"/>
                <w:lang w:val="en-US"/>
              </w:rPr>
              <w:t>() {</w:t>
            </w:r>
            <w:r w:rsidRPr="00771C48">
              <w:rPr>
                <w:color w:val="666666"/>
                <w:lang w:val="en-US"/>
              </w:rPr>
              <w:br/>
              <w:t xml:space="preserve">    </w:t>
            </w:r>
            <w:r w:rsidRPr="00771C48">
              <w:rPr>
                <w:color w:val="BBB529"/>
                <w:lang w:val="en-US"/>
              </w:rPr>
              <w:t>@SuppressLint</w:t>
            </w:r>
            <w:r w:rsidRPr="00771C48">
              <w:rPr>
                <w:color w:val="666666"/>
                <w:lang w:val="en-US"/>
              </w:rPr>
              <w:t>(</w:t>
            </w:r>
            <w:r w:rsidRPr="00771C48">
              <w:rPr>
                <w:color w:val="C98A7D"/>
                <w:lang w:val="en-US"/>
              </w:rPr>
              <w:t>"SetTextI18n"</w:t>
            </w:r>
            <w:r w:rsidRPr="00771C48">
              <w:rPr>
                <w:color w:val="666666"/>
                <w:lang w:val="en-US"/>
              </w:rPr>
              <w:t>)</w:t>
            </w:r>
            <w:r w:rsidRPr="00771C48">
              <w:rPr>
                <w:color w:val="666666"/>
                <w:lang w:val="en-US"/>
              </w:rPr>
              <w:br/>
              <w:t xml:space="preserve">    </w:t>
            </w:r>
            <w:r w:rsidRPr="00771C48">
              <w:rPr>
                <w:color w:val="BBB529"/>
                <w:lang w:val="en-US"/>
              </w:rPr>
              <w:t>@Override</w:t>
            </w:r>
            <w:r w:rsidRPr="00771C48">
              <w:rPr>
                <w:color w:val="BBB529"/>
                <w:lang w:val="en-US"/>
              </w:rPr>
              <w:br/>
              <w:t xml:space="preserve">    </w:t>
            </w:r>
            <w:r w:rsidRPr="00771C48">
              <w:rPr>
                <w:color w:val="4D9375"/>
                <w:lang w:val="en-US"/>
              </w:rPr>
              <w:t xml:space="preserve">public void </w:t>
            </w:r>
            <w:proofErr w:type="spellStart"/>
            <w:r w:rsidRPr="00771C48">
              <w:rPr>
                <w:color w:val="B8A965"/>
                <w:lang w:val="en-US"/>
              </w:rPr>
              <w:t>onClick</w:t>
            </w:r>
            <w:proofErr w:type="spellEnd"/>
            <w:r w:rsidRPr="00771C48">
              <w:rPr>
                <w:color w:val="666666"/>
                <w:lang w:val="en-US"/>
              </w:rPr>
              <w:t>(</w:t>
            </w:r>
            <w:r w:rsidRPr="00771C48">
              <w:rPr>
                <w:color w:val="80A665"/>
                <w:lang w:val="en-US"/>
              </w:rPr>
              <w:t xml:space="preserve">View </w:t>
            </w:r>
            <w:r w:rsidRPr="00771C48">
              <w:rPr>
                <w:lang w:val="en-US"/>
              </w:rPr>
              <w:t>v</w:t>
            </w:r>
            <w:r w:rsidRPr="00771C48">
              <w:rPr>
                <w:color w:val="666666"/>
                <w:lang w:val="en-US"/>
              </w:rPr>
              <w:t>) {</w:t>
            </w:r>
            <w:r w:rsidRPr="00771C48">
              <w:rPr>
                <w:color w:val="666666"/>
                <w:lang w:val="en-US"/>
              </w:rPr>
              <w:br/>
              <w:t xml:space="preserve">        </w:t>
            </w:r>
            <w:proofErr w:type="spellStart"/>
            <w:r w:rsidRPr="00771C48">
              <w:rPr>
                <w:color w:val="80A665"/>
                <w:lang w:val="en-US"/>
              </w:rPr>
              <w:t>editText</w:t>
            </w:r>
            <w:r w:rsidRPr="00771C48">
              <w:rPr>
                <w:color w:val="666666"/>
                <w:lang w:val="en-US"/>
              </w:rPr>
              <w:t>.</w:t>
            </w:r>
            <w:r w:rsidRPr="00771C48">
              <w:rPr>
                <w:color w:val="B8A965"/>
                <w:lang w:val="en-US"/>
              </w:rPr>
              <w:t>setText</w:t>
            </w:r>
            <w:proofErr w:type="spellEnd"/>
            <w:r w:rsidRPr="00771C48">
              <w:rPr>
                <w:color w:val="666666"/>
                <w:lang w:val="en-US"/>
              </w:rPr>
              <w:t>(</w:t>
            </w:r>
            <w:r w:rsidRPr="00771C48">
              <w:rPr>
                <w:color w:val="C98A7D"/>
                <w:lang w:val="en-US"/>
              </w:rPr>
              <w:t>"Button Clicked!"</w:t>
            </w:r>
            <w:r w:rsidRPr="00771C48">
              <w:rPr>
                <w:color w:val="666666"/>
                <w:lang w:val="en-US"/>
              </w:rPr>
              <w:t>);</w:t>
            </w:r>
            <w:r w:rsidRPr="00771C48">
              <w:rPr>
                <w:color w:val="666666"/>
                <w:lang w:val="en-US"/>
              </w:rPr>
              <w:br/>
              <w:t xml:space="preserve">    }</w:t>
            </w:r>
            <w:r w:rsidRPr="00771C48">
              <w:rPr>
                <w:color w:val="666666"/>
                <w:lang w:val="en-US"/>
              </w:rPr>
              <w:br/>
              <w:t>});</w:t>
            </w:r>
          </w:p>
        </w:tc>
      </w:tr>
    </w:tbl>
    <w:p w14:paraId="65382DA9" w14:textId="34E558C7" w:rsidR="00A577D4" w:rsidRPr="007C348B" w:rsidRDefault="00A577D4" w:rsidP="005317E2">
      <w:pPr>
        <w:rPr>
          <w:lang w:val="en-US"/>
        </w:rPr>
      </w:pPr>
    </w:p>
    <w:p w14:paraId="2A8E7F99" w14:textId="0C8EF7BF" w:rsidR="00A577D4" w:rsidRDefault="00A577D4" w:rsidP="005317E2">
      <w:r>
        <w:lastRenderedPageBreak/>
        <w:t xml:space="preserve">6. </w:t>
      </w:r>
      <w:r>
        <w:t>Определ</w:t>
      </w:r>
      <w:r>
        <w:t>ение</w:t>
      </w:r>
      <w:r>
        <w:t xml:space="preserve"> размер</w:t>
      </w:r>
      <w:r>
        <w:t>ов</w:t>
      </w:r>
      <w:r>
        <w:t xml:space="preserve"> экрана устройства на </w:t>
      </w:r>
      <w:proofErr w:type="spellStart"/>
      <w:r>
        <w:t>Android</w:t>
      </w:r>
      <w:proofErr w:type="spellEnd"/>
      <w:r>
        <w:t>.</w:t>
      </w:r>
    </w:p>
    <w:p w14:paraId="63C31F2B" w14:textId="2948C069" w:rsidR="00AA3232" w:rsidRPr="00AA3232" w:rsidRDefault="00AA3232" w:rsidP="00AA3232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D8664C">
        <w:rPr>
          <w:rFonts w:ascii="Times" w:eastAsia="Times" w:hAnsi="Times" w:cs="Times"/>
          <w:i/>
          <w:color w:val="000000"/>
          <w:sz w:val="24"/>
          <w:szCs w:val="24"/>
        </w:rPr>
        <w:t>4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 w:rsidRPr="00ED0C23">
        <w:rPr>
          <w:rFonts w:ascii="Times" w:eastAsia="Times" w:hAnsi="Times" w:cs="Times"/>
          <w:i/>
          <w:color w:val="000000"/>
          <w:sz w:val="24"/>
          <w:szCs w:val="24"/>
        </w:rPr>
        <w:t>Определ</w:t>
      </w:r>
      <w:r>
        <w:rPr>
          <w:rFonts w:ascii="Times" w:eastAsia="Times" w:hAnsi="Times" w:cs="Times"/>
          <w:i/>
          <w:color w:val="000000"/>
          <w:sz w:val="24"/>
          <w:szCs w:val="24"/>
        </w:rPr>
        <w:t>ение</w:t>
      </w:r>
      <w:r w:rsidRPr="00ED0C23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размеров экрана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программно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 </w:t>
      </w:r>
      <w:r w:rsidR="001B17EC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05DE" w:rsidRPr="008605DE" w14:paraId="1477B37C" w14:textId="77777777" w:rsidTr="008605DE">
        <w:tc>
          <w:tcPr>
            <w:tcW w:w="9345" w:type="dxa"/>
          </w:tcPr>
          <w:p w14:paraId="56A509D9" w14:textId="540F4677" w:rsidR="008605DE" w:rsidRPr="008605DE" w:rsidRDefault="008605DE" w:rsidP="008605DE">
            <w:pPr>
              <w:pStyle w:val="a5"/>
              <w:rPr>
                <w:color w:val="BD976A"/>
                <w:lang w:val="en-US"/>
              </w:rPr>
            </w:pPr>
            <w:proofErr w:type="spellStart"/>
            <w:r w:rsidRPr="008605DE">
              <w:rPr>
                <w:color w:val="80A665"/>
                <w:lang w:val="en-US"/>
              </w:rPr>
              <w:t>DisplayMetrics</w:t>
            </w:r>
            <w:proofErr w:type="spellEnd"/>
            <w:r w:rsidRPr="008605DE">
              <w:rPr>
                <w:color w:val="80A665"/>
                <w:lang w:val="en-US"/>
              </w:rPr>
              <w:t xml:space="preserve"> </w:t>
            </w:r>
            <w:proofErr w:type="spellStart"/>
            <w:r w:rsidRPr="008605DE">
              <w:rPr>
                <w:lang w:val="en-US"/>
              </w:rPr>
              <w:t>displayMetrics</w:t>
            </w:r>
            <w:proofErr w:type="spellEnd"/>
            <w:r w:rsidRPr="008605DE">
              <w:rPr>
                <w:lang w:val="en-US"/>
              </w:rPr>
              <w:t xml:space="preserve"> </w:t>
            </w:r>
            <w:r w:rsidRPr="008605DE">
              <w:rPr>
                <w:color w:val="CB7676"/>
                <w:lang w:val="en-US"/>
              </w:rPr>
              <w:t xml:space="preserve">= </w:t>
            </w:r>
            <w:r w:rsidRPr="008605DE">
              <w:rPr>
                <w:color w:val="4D9375"/>
                <w:lang w:val="en-US"/>
              </w:rPr>
              <w:t xml:space="preserve">new </w:t>
            </w:r>
            <w:proofErr w:type="spellStart"/>
            <w:r w:rsidRPr="008605DE">
              <w:rPr>
                <w:color w:val="B8A965"/>
                <w:lang w:val="en-US"/>
              </w:rPr>
              <w:t>DisplayMetrics</w:t>
            </w:r>
            <w:proofErr w:type="spellEnd"/>
            <w:r w:rsidRPr="008605DE">
              <w:rPr>
                <w:color w:val="666666"/>
                <w:lang w:val="en-US"/>
              </w:rPr>
              <w:t>();</w:t>
            </w:r>
            <w:r w:rsidRPr="008605DE">
              <w:rPr>
                <w:color w:val="666666"/>
                <w:lang w:val="en-US"/>
              </w:rPr>
              <w:br/>
            </w:r>
            <w:r w:rsidRPr="008605DE">
              <w:rPr>
                <w:color w:val="B8A965"/>
                <w:lang w:val="en-US"/>
              </w:rPr>
              <w:t>getWindowManager</w:t>
            </w:r>
            <w:r w:rsidRPr="008605DE">
              <w:rPr>
                <w:color w:val="666666"/>
                <w:lang w:val="en-US"/>
              </w:rPr>
              <w:t>(</w:t>
            </w:r>
            <w:proofErr w:type="gramStart"/>
            <w:r w:rsidRPr="008605DE">
              <w:rPr>
                <w:color w:val="666666"/>
                <w:lang w:val="en-US"/>
              </w:rPr>
              <w:t>).</w:t>
            </w:r>
            <w:r w:rsidRPr="008605DE">
              <w:rPr>
                <w:color w:val="B8A965"/>
                <w:lang w:val="en-US"/>
              </w:rPr>
              <w:t>getDefaultDisplay</w:t>
            </w:r>
            <w:proofErr w:type="gramEnd"/>
            <w:r w:rsidRPr="008605DE">
              <w:rPr>
                <w:color w:val="666666"/>
                <w:lang w:val="en-US"/>
              </w:rPr>
              <w:t>().</w:t>
            </w:r>
            <w:r w:rsidRPr="008605DE">
              <w:rPr>
                <w:color w:val="B8A965"/>
                <w:lang w:val="en-US"/>
              </w:rPr>
              <w:t>getMetrics</w:t>
            </w:r>
            <w:r w:rsidRPr="008605DE">
              <w:rPr>
                <w:color w:val="666666"/>
                <w:lang w:val="en-US"/>
              </w:rPr>
              <w:t>(</w:t>
            </w:r>
            <w:r w:rsidRPr="008605DE">
              <w:rPr>
                <w:lang w:val="en-US"/>
              </w:rPr>
              <w:t>displayMetrics</w:t>
            </w:r>
            <w:r w:rsidRPr="008605DE">
              <w:rPr>
                <w:color w:val="666666"/>
                <w:lang w:val="en-US"/>
              </w:rPr>
              <w:t>);</w:t>
            </w:r>
            <w:r w:rsidRPr="008605DE">
              <w:rPr>
                <w:color w:val="666666"/>
                <w:lang w:val="en-US"/>
              </w:rPr>
              <w:br/>
            </w:r>
            <w:r w:rsidRPr="008605DE">
              <w:rPr>
                <w:color w:val="4D9375"/>
                <w:lang w:val="en-US"/>
              </w:rPr>
              <w:t xml:space="preserve">int </w:t>
            </w:r>
            <w:proofErr w:type="spellStart"/>
            <w:r w:rsidRPr="008605DE">
              <w:rPr>
                <w:lang w:val="en-US"/>
              </w:rPr>
              <w:t>screenWidth</w:t>
            </w:r>
            <w:proofErr w:type="spellEnd"/>
            <w:r w:rsidRPr="008605DE">
              <w:rPr>
                <w:lang w:val="en-US"/>
              </w:rPr>
              <w:t xml:space="preserve"> </w:t>
            </w:r>
            <w:r w:rsidRPr="008605DE">
              <w:rPr>
                <w:color w:val="CB7676"/>
                <w:lang w:val="en-US"/>
              </w:rPr>
              <w:t xml:space="preserve">= </w:t>
            </w:r>
            <w:proofErr w:type="spellStart"/>
            <w:r w:rsidRPr="008605DE">
              <w:rPr>
                <w:lang w:val="en-US"/>
              </w:rPr>
              <w:t>displayMetrics</w:t>
            </w:r>
            <w:r w:rsidRPr="008605DE">
              <w:rPr>
                <w:color w:val="666666"/>
                <w:lang w:val="en-US"/>
              </w:rPr>
              <w:t>.</w:t>
            </w:r>
            <w:r w:rsidRPr="008605DE">
              <w:rPr>
                <w:color w:val="BD976A"/>
                <w:lang w:val="en-US"/>
              </w:rPr>
              <w:t>widthPixels</w:t>
            </w:r>
            <w:proofErr w:type="spellEnd"/>
            <w:r w:rsidRPr="008605DE">
              <w:rPr>
                <w:color w:val="666666"/>
                <w:lang w:val="en-US"/>
              </w:rPr>
              <w:t>;</w:t>
            </w:r>
            <w:r w:rsidRPr="008605DE">
              <w:rPr>
                <w:color w:val="666666"/>
                <w:lang w:val="en-US"/>
              </w:rPr>
              <w:br/>
            </w:r>
            <w:r w:rsidRPr="008605DE">
              <w:rPr>
                <w:color w:val="4D9375"/>
                <w:lang w:val="en-US"/>
              </w:rPr>
              <w:t xml:space="preserve">int </w:t>
            </w:r>
            <w:proofErr w:type="spellStart"/>
            <w:r w:rsidRPr="008605DE">
              <w:rPr>
                <w:lang w:val="en-US"/>
              </w:rPr>
              <w:t>screenHeight</w:t>
            </w:r>
            <w:proofErr w:type="spellEnd"/>
            <w:r w:rsidRPr="008605DE">
              <w:rPr>
                <w:lang w:val="en-US"/>
              </w:rPr>
              <w:t xml:space="preserve"> </w:t>
            </w:r>
            <w:r w:rsidRPr="008605DE">
              <w:rPr>
                <w:color w:val="CB7676"/>
                <w:lang w:val="en-US"/>
              </w:rPr>
              <w:t xml:space="preserve">= </w:t>
            </w:r>
            <w:proofErr w:type="spellStart"/>
            <w:r w:rsidRPr="008605DE">
              <w:rPr>
                <w:lang w:val="en-US"/>
              </w:rPr>
              <w:t>displayMetrics</w:t>
            </w:r>
            <w:r w:rsidRPr="008605DE">
              <w:rPr>
                <w:color w:val="666666"/>
                <w:lang w:val="en-US"/>
              </w:rPr>
              <w:t>.</w:t>
            </w:r>
            <w:r w:rsidRPr="008605DE">
              <w:rPr>
                <w:color w:val="BD976A"/>
                <w:lang w:val="en-US"/>
              </w:rPr>
              <w:t>heightPixels</w:t>
            </w:r>
            <w:proofErr w:type="spellEnd"/>
            <w:r w:rsidRPr="008605DE">
              <w:rPr>
                <w:color w:val="666666"/>
                <w:lang w:val="en-US"/>
              </w:rPr>
              <w:t>;</w:t>
            </w:r>
          </w:p>
        </w:tc>
      </w:tr>
    </w:tbl>
    <w:p w14:paraId="151A5B20" w14:textId="45A59A50" w:rsidR="00151966" w:rsidRDefault="001E4A75" w:rsidP="00A11662">
      <w:pPr>
        <w:spacing w:before="240"/>
      </w:pPr>
      <w:r w:rsidRPr="001E4A75">
        <w:t xml:space="preserve">7. </w:t>
      </w:r>
      <w:r>
        <w:t xml:space="preserve">Установка размеров в коде </w:t>
      </w:r>
      <w:r>
        <w:rPr>
          <w:lang w:val="en-US"/>
        </w:rPr>
        <w:t>Java</w:t>
      </w:r>
      <w:r w:rsidR="009A519E">
        <w:t>.</w:t>
      </w:r>
      <w:r w:rsidR="00A11662" w:rsidRPr="00A11662">
        <w:t xml:space="preserve"> </w:t>
      </w:r>
      <w:r w:rsidR="00A11662">
        <w:t xml:space="preserve">Проблема с размерами связана с тем, </w:t>
      </w:r>
      <w:r w:rsidR="00F65F96">
        <w:t>что некоторые</w:t>
      </w:r>
      <w:r w:rsidR="00A11662">
        <w:t xml:space="preserve"> методы принимают в качестве значения</w:t>
      </w:r>
      <w:r w:rsidR="003F6881">
        <w:t xml:space="preserve"> </w:t>
      </w:r>
      <w:r w:rsidR="00A11662">
        <w:t xml:space="preserve">физические пиксели, а не </w:t>
      </w:r>
      <w:proofErr w:type="spellStart"/>
      <w:r w:rsidR="00A11662">
        <w:t>device-independent</w:t>
      </w:r>
      <w:proofErr w:type="spellEnd"/>
      <w:r w:rsidR="00A11662">
        <w:t xml:space="preserve"> </w:t>
      </w:r>
      <w:proofErr w:type="spellStart"/>
      <w:r w:rsidR="00A11662">
        <w:t>pixels</w:t>
      </w:r>
      <w:proofErr w:type="spellEnd"/>
      <w:r w:rsidR="00A11662">
        <w:t>. В этом случае может</w:t>
      </w:r>
      <w:r w:rsidR="003F6881">
        <w:t xml:space="preserve"> </w:t>
      </w:r>
      <w:r w:rsidR="00A11662">
        <w:t>потребоваться перевести значения из одного типа единиц в другой. Для этого</w:t>
      </w:r>
      <w:r w:rsidR="00AE37AC">
        <w:t xml:space="preserve"> </w:t>
      </w:r>
      <w:r w:rsidR="00A11662">
        <w:t xml:space="preserve">требуется применить метод </w:t>
      </w:r>
      <w:proofErr w:type="spellStart"/>
      <w:r w:rsidR="00A11662">
        <w:t>TypedValue.applyDimension</w:t>
      </w:r>
      <w:proofErr w:type="spellEnd"/>
      <w:r w:rsidR="00A11662">
        <w:t>()</w:t>
      </w:r>
      <w:r w:rsidR="00C263DE">
        <w:t>.</w:t>
      </w:r>
    </w:p>
    <w:p w14:paraId="7D1DD1E4" w14:textId="13CA55E0" w:rsidR="0078132C" w:rsidRPr="0078132C" w:rsidRDefault="0078132C" w:rsidP="0078132C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5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Пример работы метода </w:t>
      </w:r>
      <w:proofErr w:type="spellStart"/>
      <w:r w:rsidRPr="0078132C">
        <w:rPr>
          <w:rFonts w:ascii="Times" w:eastAsia="Times" w:hAnsi="Times" w:cs="Times"/>
          <w:i/>
          <w:color w:val="000000"/>
          <w:sz w:val="24"/>
          <w:szCs w:val="24"/>
        </w:rPr>
        <w:t>TypedValue.applyDimension</w:t>
      </w:r>
      <w:proofErr w:type="spellEnd"/>
      <w:r w:rsidRPr="0078132C">
        <w:rPr>
          <w:rFonts w:ascii="Times" w:eastAsia="Times" w:hAnsi="Times" w:cs="Times"/>
          <w:i/>
          <w:color w:val="000000"/>
          <w:sz w:val="24"/>
          <w:szCs w:val="24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132C" w:rsidRPr="00997F02" w14:paraId="7C362E92" w14:textId="77777777" w:rsidTr="0078132C">
        <w:tc>
          <w:tcPr>
            <w:tcW w:w="9345" w:type="dxa"/>
          </w:tcPr>
          <w:p w14:paraId="32838FF3" w14:textId="0F078C48" w:rsidR="0078132C" w:rsidRPr="00997F02" w:rsidRDefault="00997F02" w:rsidP="00997F02">
            <w:pPr>
              <w:pStyle w:val="a5"/>
              <w:rPr>
                <w:lang w:val="en-US"/>
              </w:rPr>
            </w:pPr>
            <w:r w:rsidRPr="00997F02">
              <w:rPr>
                <w:color w:val="4D9375"/>
                <w:lang w:val="en-US"/>
              </w:rPr>
              <w:t xml:space="preserve">int </w:t>
            </w:r>
            <w:proofErr w:type="spellStart"/>
            <w:r w:rsidRPr="00997F02">
              <w:rPr>
                <w:lang w:val="en-US"/>
              </w:rPr>
              <w:t>testValueInDp</w:t>
            </w:r>
            <w:proofErr w:type="spellEnd"/>
            <w:r w:rsidRPr="00997F02">
              <w:rPr>
                <w:lang w:val="en-US"/>
              </w:rPr>
              <w:t xml:space="preserve"> </w:t>
            </w:r>
            <w:r w:rsidRPr="00997F02">
              <w:rPr>
                <w:color w:val="CB7676"/>
                <w:lang w:val="en-US"/>
              </w:rPr>
              <w:t xml:space="preserve">= </w:t>
            </w:r>
            <w:r w:rsidRPr="00997F02">
              <w:rPr>
                <w:color w:val="4C9A91"/>
                <w:lang w:val="en-US"/>
              </w:rPr>
              <w:t>60</w:t>
            </w:r>
            <w:r w:rsidRPr="00997F02">
              <w:rPr>
                <w:color w:val="666666"/>
                <w:lang w:val="en-US"/>
              </w:rPr>
              <w:t>;</w:t>
            </w:r>
            <w:r w:rsidRPr="00997F02">
              <w:rPr>
                <w:color w:val="666666"/>
                <w:lang w:val="en-US"/>
              </w:rPr>
              <w:br/>
            </w:r>
            <w:r w:rsidRPr="00997F02">
              <w:rPr>
                <w:color w:val="4D9375"/>
                <w:lang w:val="en-US"/>
              </w:rPr>
              <w:t xml:space="preserve">int </w:t>
            </w:r>
            <w:proofErr w:type="spellStart"/>
            <w:r w:rsidRPr="00997F02">
              <w:rPr>
                <w:lang w:val="en-US"/>
              </w:rPr>
              <w:t>testValueInPx</w:t>
            </w:r>
            <w:proofErr w:type="spellEnd"/>
            <w:r w:rsidRPr="00997F02">
              <w:rPr>
                <w:lang w:val="en-US"/>
              </w:rPr>
              <w:t xml:space="preserve"> </w:t>
            </w:r>
            <w:r w:rsidRPr="00997F02">
              <w:rPr>
                <w:color w:val="CB7676"/>
                <w:lang w:val="en-US"/>
              </w:rPr>
              <w:t xml:space="preserve">= </w:t>
            </w:r>
            <w:r w:rsidRPr="00997F02">
              <w:rPr>
                <w:color w:val="666666"/>
                <w:lang w:val="en-US"/>
              </w:rPr>
              <w:t>(</w:t>
            </w:r>
            <w:r w:rsidRPr="00997F02">
              <w:rPr>
                <w:color w:val="4D9375"/>
                <w:lang w:val="en-US"/>
              </w:rPr>
              <w:t>int</w:t>
            </w:r>
            <w:r w:rsidRPr="00997F02">
              <w:rPr>
                <w:color w:val="666666"/>
                <w:lang w:val="en-US"/>
              </w:rPr>
              <w:t xml:space="preserve">) </w:t>
            </w:r>
            <w:proofErr w:type="spellStart"/>
            <w:r w:rsidRPr="00997F02">
              <w:rPr>
                <w:color w:val="80A665"/>
                <w:lang w:val="en-US"/>
              </w:rPr>
              <w:t>TypedValue</w:t>
            </w:r>
            <w:r w:rsidRPr="00997F02">
              <w:rPr>
                <w:color w:val="666666"/>
                <w:lang w:val="en-US"/>
              </w:rPr>
              <w:t>.</w:t>
            </w:r>
            <w:r w:rsidRPr="00997F02">
              <w:rPr>
                <w:color w:val="80A665"/>
                <w:lang w:val="en-US"/>
              </w:rPr>
              <w:t>applyDimension</w:t>
            </w:r>
            <w:proofErr w:type="spellEnd"/>
            <w:r w:rsidRPr="00997F02">
              <w:rPr>
                <w:color w:val="666666"/>
                <w:lang w:val="en-US"/>
              </w:rPr>
              <w:t>(</w:t>
            </w:r>
            <w:proofErr w:type="spellStart"/>
            <w:r w:rsidRPr="00997F02">
              <w:rPr>
                <w:color w:val="80A665"/>
                <w:lang w:val="en-US"/>
              </w:rPr>
              <w:t>TypedValue</w:t>
            </w:r>
            <w:r w:rsidRPr="00997F02">
              <w:rPr>
                <w:color w:val="666666"/>
                <w:lang w:val="en-US"/>
              </w:rPr>
              <w:t>.</w:t>
            </w:r>
            <w:r w:rsidRPr="00997F02">
              <w:rPr>
                <w:i/>
                <w:iCs/>
                <w:lang w:val="en-US"/>
              </w:rPr>
              <w:t>COMPLEX_UNIT_DIP</w:t>
            </w:r>
            <w:proofErr w:type="spellEnd"/>
            <w:r w:rsidRPr="00997F02">
              <w:rPr>
                <w:color w:val="666666"/>
                <w:lang w:val="en-US"/>
              </w:rPr>
              <w:t xml:space="preserve">, </w:t>
            </w:r>
            <w:proofErr w:type="spellStart"/>
            <w:r w:rsidRPr="00997F02">
              <w:rPr>
                <w:lang w:val="en-US"/>
              </w:rPr>
              <w:t>testValueInDp</w:t>
            </w:r>
            <w:proofErr w:type="spellEnd"/>
            <w:r w:rsidRPr="00997F02">
              <w:rPr>
                <w:color w:val="666666"/>
                <w:lang w:val="en-US"/>
              </w:rPr>
              <w:t xml:space="preserve">, </w:t>
            </w:r>
            <w:proofErr w:type="spellStart"/>
            <w:r w:rsidRPr="00997F02">
              <w:rPr>
                <w:color w:val="B8A965"/>
                <w:lang w:val="en-US"/>
              </w:rPr>
              <w:t>getResources</w:t>
            </w:r>
            <w:proofErr w:type="spellEnd"/>
            <w:r w:rsidRPr="00997F02">
              <w:rPr>
                <w:color w:val="666666"/>
                <w:lang w:val="en-US"/>
              </w:rPr>
              <w:t>(</w:t>
            </w:r>
            <w:proofErr w:type="gramStart"/>
            <w:r w:rsidRPr="00997F02">
              <w:rPr>
                <w:color w:val="666666"/>
                <w:lang w:val="en-US"/>
              </w:rPr>
              <w:t>).</w:t>
            </w:r>
            <w:proofErr w:type="spellStart"/>
            <w:r w:rsidRPr="00997F02">
              <w:rPr>
                <w:color w:val="B8A965"/>
                <w:lang w:val="en-US"/>
              </w:rPr>
              <w:t>getDisplayMetrics</w:t>
            </w:r>
            <w:proofErr w:type="spellEnd"/>
            <w:proofErr w:type="gramEnd"/>
            <w:r w:rsidRPr="00997F02">
              <w:rPr>
                <w:color w:val="666666"/>
                <w:lang w:val="en-US"/>
              </w:rPr>
              <w:t>());</w:t>
            </w:r>
          </w:p>
        </w:tc>
      </w:tr>
    </w:tbl>
    <w:p w14:paraId="39577B14" w14:textId="7E9851F0" w:rsidR="009A519E" w:rsidRDefault="009A519E" w:rsidP="00D57812">
      <w:pPr>
        <w:spacing w:before="240"/>
      </w:pPr>
      <w:r w:rsidRPr="009A519E">
        <w:t xml:space="preserve">8. </w:t>
      </w:r>
      <w:r>
        <w:t xml:space="preserve">Установка ширины и высоты визуальных элементов в </w:t>
      </w:r>
      <w:r>
        <w:rPr>
          <w:lang w:val="en-US"/>
        </w:rPr>
        <w:t>XML</w:t>
      </w:r>
      <w:r w:rsidR="009A50A8" w:rsidRPr="009A50A8">
        <w:t xml:space="preserve"> (</w:t>
      </w:r>
      <w:r w:rsidR="009A50A8">
        <w:rPr>
          <w:lang w:val="en-US"/>
        </w:rPr>
        <w:t>match</w:t>
      </w:r>
      <w:r w:rsidR="009A50A8" w:rsidRPr="009A50A8">
        <w:t>_</w:t>
      </w:r>
      <w:r w:rsidR="009A50A8">
        <w:rPr>
          <w:lang w:val="en-US"/>
        </w:rPr>
        <w:t>parent</w:t>
      </w:r>
      <w:r w:rsidR="009A50A8" w:rsidRPr="009A50A8">
        <w:t xml:space="preserve">, </w:t>
      </w:r>
      <w:r w:rsidR="009A50A8">
        <w:rPr>
          <w:lang w:val="en-US"/>
        </w:rPr>
        <w:t>wrap</w:t>
      </w:r>
      <w:r w:rsidR="009A50A8" w:rsidRPr="009A50A8">
        <w:t>_</w:t>
      </w:r>
      <w:r w:rsidR="009A50A8">
        <w:rPr>
          <w:lang w:val="en-US"/>
        </w:rPr>
        <w:t>content</w:t>
      </w:r>
      <w:r w:rsidR="009A1A2A" w:rsidRPr="009B5954">
        <w:t>)</w:t>
      </w:r>
      <w:r>
        <w:t>.</w:t>
      </w:r>
    </w:p>
    <w:p w14:paraId="348C5FE5" w14:textId="7A7A9EDE" w:rsidR="00DF6308" w:rsidRPr="00DF6308" w:rsidRDefault="00DF6308" w:rsidP="00DF6308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="00351D4A" w:rsidRPr="00351D4A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D8664C">
        <w:rPr>
          <w:rFonts w:ascii="Times" w:eastAsia="Times" w:hAnsi="Times" w:cs="Times"/>
          <w:i/>
          <w:color w:val="000000"/>
          <w:sz w:val="24"/>
          <w:szCs w:val="24"/>
        </w:rPr>
        <w:t>6</w:t>
      </w:r>
      <w:r w:rsidR="001B7DD7"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Установка ширины и высоты элементов в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02C5" w:rsidRPr="005E02C5" w14:paraId="65ED3553" w14:textId="77777777" w:rsidTr="005E02C5">
        <w:tc>
          <w:tcPr>
            <w:tcW w:w="9345" w:type="dxa"/>
          </w:tcPr>
          <w:p w14:paraId="4099C37C" w14:textId="7067A07B" w:rsidR="005E02C5" w:rsidRPr="005E02C5" w:rsidRDefault="005E02C5" w:rsidP="005E02C5">
            <w:pPr>
              <w:pStyle w:val="a5"/>
              <w:rPr>
                <w:lang w:val="en-US"/>
              </w:rPr>
            </w:pPr>
            <w:proofErr w:type="spellStart"/>
            <w:proofErr w:type="gramStart"/>
            <w:r w:rsidRPr="005E02C5">
              <w:rPr>
                <w:lang w:val="en-US"/>
              </w:rPr>
              <w:t>android:layout</w:t>
            </w:r>
            <w:proofErr w:type="gramEnd"/>
            <w:r w:rsidRPr="005E02C5">
              <w:rPr>
                <w:lang w:val="en-US"/>
              </w:rPr>
              <w:t>_width</w:t>
            </w:r>
            <w:proofErr w:type="spellEnd"/>
            <w:r w:rsidRPr="005E02C5">
              <w:rPr>
                <w:color w:val="C98A7D"/>
                <w:lang w:val="en-US"/>
              </w:rPr>
              <w:t>="</w:t>
            </w:r>
            <w:proofErr w:type="spellStart"/>
            <w:r w:rsidRPr="005E02C5">
              <w:rPr>
                <w:color w:val="C98A7D"/>
                <w:lang w:val="en-US"/>
              </w:rPr>
              <w:t>match_parent</w:t>
            </w:r>
            <w:proofErr w:type="spellEnd"/>
            <w:r w:rsidRPr="005E02C5">
              <w:rPr>
                <w:color w:val="C98A7D"/>
                <w:lang w:val="en-US"/>
              </w:rPr>
              <w:t>"</w:t>
            </w:r>
            <w:r w:rsidRPr="005E02C5">
              <w:rPr>
                <w:color w:val="C98A7D"/>
                <w:lang w:val="en-US"/>
              </w:rPr>
              <w:br/>
            </w:r>
            <w:proofErr w:type="spellStart"/>
            <w:r w:rsidRPr="005E02C5">
              <w:rPr>
                <w:lang w:val="en-US"/>
              </w:rPr>
              <w:t>android:layout_height</w:t>
            </w:r>
            <w:proofErr w:type="spellEnd"/>
            <w:r w:rsidRPr="005E02C5">
              <w:rPr>
                <w:color w:val="C98A7D"/>
                <w:lang w:val="en-US"/>
              </w:rPr>
              <w:t>="</w:t>
            </w:r>
            <w:proofErr w:type="spellStart"/>
            <w:r w:rsidRPr="005E02C5">
              <w:rPr>
                <w:color w:val="C98A7D"/>
                <w:lang w:val="en-US"/>
              </w:rPr>
              <w:t>wrap_content</w:t>
            </w:r>
            <w:proofErr w:type="spellEnd"/>
            <w:r w:rsidRPr="005E02C5">
              <w:rPr>
                <w:color w:val="C98A7D"/>
                <w:lang w:val="en-US"/>
              </w:rPr>
              <w:t>"</w:t>
            </w:r>
          </w:p>
        </w:tc>
      </w:tr>
    </w:tbl>
    <w:p w14:paraId="6221EC51" w14:textId="50C4926E" w:rsidR="00E4028F" w:rsidRDefault="00D91870" w:rsidP="00EB63A3">
      <w:pPr>
        <w:spacing w:before="240"/>
      </w:pPr>
      <w:r>
        <w:t>9</w:t>
      </w:r>
      <w:r w:rsidR="00E4028F">
        <w:t xml:space="preserve">. </w:t>
      </w:r>
      <w:r w:rsidR="007D6017">
        <w:t>Реализация программной установки ширины и высоты.</w:t>
      </w:r>
    </w:p>
    <w:p w14:paraId="20326845" w14:textId="3D443A59" w:rsidR="00343343" w:rsidRPr="00343343" w:rsidRDefault="00343343" w:rsidP="00343343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D8664C">
        <w:rPr>
          <w:rFonts w:ascii="Times" w:eastAsia="Times" w:hAnsi="Times" w:cs="Times"/>
          <w:i/>
          <w:color w:val="000000"/>
          <w:sz w:val="24"/>
          <w:szCs w:val="24"/>
        </w:rPr>
        <w:t>7</w:t>
      </w:r>
      <w:r w:rsidR="000401C8" w:rsidRPr="004047EF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0401C8" w:rsidRPr="009A4DBD">
        <w:rPr>
          <w:rFonts w:ascii="Times" w:eastAsia="Times" w:hAnsi="Times" w:cs="Times"/>
          <w:i/>
          <w:color w:val="000000"/>
          <w:sz w:val="24"/>
          <w:szCs w:val="24"/>
        </w:rPr>
        <w:t>–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Установка ширины и высоты элементов</w:t>
      </w:r>
      <w:r w:rsidR="00B14561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B14561">
        <w:rPr>
          <w:rFonts w:ascii="Times" w:eastAsia="Times" w:hAnsi="Times" w:cs="Times"/>
          <w:i/>
          <w:color w:val="000000"/>
          <w:sz w:val="24"/>
          <w:szCs w:val="24"/>
        </w:rPr>
        <w:t>программно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в</w:t>
      </w:r>
      <w:r w:rsidRPr="00351D4A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коде на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Pr="00AA3232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3908" w:rsidRPr="00F33908" w14:paraId="3C90A317" w14:textId="77777777" w:rsidTr="00F33908">
        <w:tc>
          <w:tcPr>
            <w:tcW w:w="9345" w:type="dxa"/>
          </w:tcPr>
          <w:p w14:paraId="6A0B5180" w14:textId="091CC4E6" w:rsidR="00F33908" w:rsidRDefault="00F33908" w:rsidP="00F06829">
            <w:pPr>
              <w:pStyle w:val="a5"/>
              <w:rPr>
                <w:color w:val="666666"/>
                <w:lang w:val="en-US"/>
              </w:rPr>
            </w:pPr>
            <w:proofErr w:type="spellStart"/>
            <w:r w:rsidRPr="00F63FA2">
              <w:rPr>
                <w:color w:val="000000" w:themeColor="text1"/>
                <w:lang w:val="en-US"/>
              </w:rPr>
              <w:t>editText</w:t>
            </w:r>
            <w:r w:rsidRPr="00F33908">
              <w:rPr>
                <w:color w:val="666666"/>
                <w:lang w:val="en-US"/>
              </w:rPr>
              <w:t>.</w:t>
            </w:r>
            <w:r w:rsidRPr="00F33908">
              <w:rPr>
                <w:color w:val="B8A965"/>
                <w:lang w:val="en-US"/>
              </w:rPr>
              <w:t>setWidth</w:t>
            </w:r>
            <w:proofErr w:type="spellEnd"/>
            <w:r w:rsidRPr="00F33908">
              <w:rPr>
                <w:color w:val="666666"/>
                <w:lang w:val="en-US"/>
              </w:rPr>
              <w:t>(</w:t>
            </w:r>
            <w:r w:rsidRPr="00F33908">
              <w:rPr>
                <w:color w:val="4C9A91"/>
                <w:lang w:val="en-US"/>
              </w:rPr>
              <w:t>200</w:t>
            </w:r>
            <w:r w:rsidRPr="00F33908">
              <w:rPr>
                <w:color w:val="666666"/>
                <w:lang w:val="en-US"/>
              </w:rPr>
              <w:t>);</w:t>
            </w:r>
            <w:r w:rsidRPr="00F33908">
              <w:rPr>
                <w:color w:val="666666"/>
                <w:lang w:val="en-US"/>
              </w:rPr>
              <w:br/>
            </w:r>
            <w:proofErr w:type="spellStart"/>
            <w:r w:rsidRPr="00F06829">
              <w:rPr>
                <w:color w:val="000000" w:themeColor="text1"/>
                <w:lang w:val="en-US"/>
              </w:rPr>
              <w:t>editText</w:t>
            </w:r>
            <w:r w:rsidRPr="00F33908">
              <w:rPr>
                <w:color w:val="666666"/>
                <w:lang w:val="en-US"/>
              </w:rPr>
              <w:t>.</w:t>
            </w:r>
            <w:r w:rsidRPr="00F33908">
              <w:rPr>
                <w:color w:val="B8A965"/>
                <w:lang w:val="en-US"/>
              </w:rPr>
              <w:t>setHeight</w:t>
            </w:r>
            <w:proofErr w:type="spellEnd"/>
            <w:r w:rsidRPr="00F33908">
              <w:rPr>
                <w:color w:val="666666"/>
                <w:lang w:val="en-US"/>
              </w:rPr>
              <w:t>(</w:t>
            </w:r>
            <w:proofErr w:type="spellStart"/>
            <w:proofErr w:type="gramStart"/>
            <w:r w:rsidRPr="00F33908">
              <w:rPr>
                <w:lang w:val="en-US"/>
              </w:rPr>
              <w:t>ConstraintLayout</w:t>
            </w:r>
            <w:r w:rsidRPr="00F33908">
              <w:rPr>
                <w:color w:val="666666"/>
                <w:lang w:val="en-US"/>
              </w:rPr>
              <w:t>.</w:t>
            </w:r>
            <w:r w:rsidRPr="00F33908">
              <w:rPr>
                <w:lang w:val="en-US"/>
              </w:rPr>
              <w:t>LayoutParams</w:t>
            </w:r>
            <w:r w:rsidRPr="00F33908">
              <w:rPr>
                <w:color w:val="666666"/>
                <w:lang w:val="en-US"/>
              </w:rPr>
              <w:t>.</w:t>
            </w:r>
            <w:r w:rsidRPr="00F33908">
              <w:rPr>
                <w:i/>
                <w:iCs/>
                <w:color w:val="BD976A"/>
                <w:lang w:val="en-US"/>
              </w:rPr>
              <w:t>WRAP</w:t>
            </w:r>
            <w:proofErr w:type="gramEnd"/>
            <w:r w:rsidRPr="00F33908">
              <w:rPr>
                <w:i/>
                <w:iCs/>
                <w:color w:val="BD976A"/>
                <w:lang w:val="en-US"/>
              </w:rPr>
              <w:t>_CONTENT</w:t>
            </w:r>
            <w:proofErr w:type="spellEnd"/>
            <w:r w:rsidRPr="00F33908">
              <w:rPr>
                <w:color w:val="666666"/>
                <w:lang w:val="en-US"/>
              </w:rPr>
              <w:t>);</w:t>
            </w:r>
          </w:p>
          <w:p w14:paraId="7DA76831" w14:textId="77777777" w:rsidR="00F33908" w:rsidRDefault="00F33908" w:rsidP="00F06829">
            <w:pPr>
              <w:pStyle w:val="a5"/>
              <w:rPr>
                <w:color w:val="666666"/>
                <w:lang w:val="en-US"/>
              </w:rPr>
            </w:pPr>
          </w:p>
          <w:p w14:paraId="4DB8909D" w14:textId="41A2F42D" w:rsidR="00F33908" w:rsidRPr="00F06829" w:rsidRDefault="00F33908" w:rsidP="00F06829">
            <w:pPr>
              <w:pStyle w:val="a5"/>
              <w:rPr>
                <w:color w:val="BD976A"/>
              </w:rPr>
            </w:pPr>
            <w:proofErr w:type="spellStart"/>
            <w:proofErr w:type="gramStart"/>
            <w:r w:rsidRPr="00F06829">
              <w:rPr>
                <w:color w:val="000000" w:themeColor="text1"/>
              </w:rPr>
              <w:t>button</w:t>
            </w:r>
            <w:r w:rsidRPr="00F33908">
              <w:rPr>
                <w:color w:val="666666"/>
              </w:rPr>
              <w:t>.</w:t>
            </w:r>
            <w:r w:rsidRPr="00F33908">
              <w:rPr>
                <w:color w:val="B8A965"/>
              </w:rPr>
              <w:t>setWidth</w:t>
            </w:r>
            <w:proofErr w:type="spellEnd"/>
            <w:proofErr w:type="gramEnd"/>
            <w:r w:rsidRPr="00F33908">
              <w:rPr>
                <w:color w:val="666666"/>
              </w:rPr>
              <w:t>(</w:t>
            </w:r>
            <w:r w:rsidRPr="00F33908">
              <w:rPr>
                <w:color w:val="4C9A91"/>
              </w:rPr>
              <w:t>250</w:t>
            </w:r>
            <w:r w:rsidRPr="00F33908">
              <w:rPr>
                <w:color w:val="666666"/>
              </w:rPr>
              <w:t>);</w:t>
            </w:r>
            <w:r w:rsidRPr="00F33908">
              <w:rPr>
                <w:color w:val="666666"/>
              </w:rPr>
              <w:br/>
            </w:r>
            <w:proofErr w:type="spellStart"/>
            <w:r w:rsidRPr="00F06829">
              <w:rPr>
                <w:color w:val="000000" w:themeColor="text1"/>
              </w:rPr>
              <w:t>button</w:t>
            </w:r>
            <w:r w:rsidRPr="00F33908">
              <w:rPr>
                <w:color w:val="666666"/>
              </w:rPr>
              <w:t>.</w:t>
            </w:r>
            <w:r w:rsidRPr="00F33908">
              <w:rPr>
                <w:color w:val="B8A965"/>
              </w:rPr>
              <w:t>setHeight</w:t>
            </w:r>
            <w:proofErr w:type="spellEnd"/>
            <w:r w:rsidRPr="00F33908">
              <w:rPr>
                <w:color w:val="666666"/>
              </w:rPr>
              <w:t>(</w:t>
            </w:r>
            <w:r w:rsidRPr="00F33908">
              <w:rPr>
                <w:color w:val="4C9A91"/>
              </w:rPr>
              <w:t>250</w:t>
            </w:r>
            <w:r w:rsidRPr="00F33908">
              <w:rPr>
                <w:color w:val="666666"/>
              </w:rPr>
              <w:t>);</w:t>
            </w:r>
          </w:p>
        </w:tc>
      </w:tr>
    </w:tbl>
    <w:p w14:paraId="43A56ACD" w14:textId="4FEC379F" w:rsidR="00234050" w:rsidRPr="005E02C5" w:rsidRDefault="00AE1E9B" w:rsidP="004047EF">
      <w:pPr>
        <w:spacing w:before="240"/>
      </w:pPr>
      <w:r w:rsidRPr="00AE1E9B">
        <w:t>1</w:t>
      </w:r>
      <w:r w:rsidR="00D91870">
        <w:t>0</w:t>
      </w:r>
      <w:r w:rsidRPr="00AE1E9B">
        <w:t>.</w:t>
      </w:r>
      <w:r>
        <w:t xml:space="preserve"> Реализация внутренних и внешних отступов в </w:t>
      </w:r>
      <w:r>
        <w:rPr>
          <w:lang w:val="en-US"/>
        </w:rPr>
        <w:t>XML</w:t>
      </w:r>
      <w:r w:rsidR="009B5954" w:rsidRPr="009B5954">
        <w:t xml:space="preserve"> </w:t>
      </w:r>
      <w:r w:rsidRPr="00AE1E9B">
        <w:t>(</w:t>
      </w:r>
      <w:r>
        <w:rPr>
          <w:lang w:val="en-US"/>
        </w:rPr>
        <w:t>Padding</w:t>
      </w:r>
      <w:r w:rsidRPr="00AE1E9B">
        <w:t xml:space="preserve">, </w:t>
      </w:r>
      <w:r>
        <w:rPr>
          <w:lang w:val="en-US"/>
        </w:rPr>
        <w:t>Margin</w:t>
      </w:r>
      <w:r w:rsidRPr="00AE1E9B">
        <w:t>)</w:t>
      </w:r>
      <w:r w:rsidR="00B53AEA" w:rsidRPr="005E02C5">
        <w:t>.</w:t>
      </w:r>
    </w:p>
    <w:p w14:paraId="210396A4" w14:textId="158AAA20" w:rsidR="00234050" w:rsidRPr="005D347F" w:rsidRDefault="00234050" w:rsidP="00234050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D8664C">
        <w:rPr>
          <w:rFonts w:ascii="Times" w:eastAsia="Times" w:hAnsi="Times" w:cs="Times"/>
          <w:i/>
          <w:color w:val="000000"/>
          <w:sz w:val="24"/>
          <w:szCs w:val="24"/>
        </w:rPr>
        <w:t>8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>Установка внутренних и внешних отступов</w:t>
      </w:r>
      <w:r w:rsidR="005D347F">
        <w:rPr>
          <w:rFonts w:ascii="Times" w:eastAsia="Times" w:hAnsi="Times" w:cs="Times"/>
          <w:i/>
          <w:color w:val="000000"/>
          <w:sz w:val="24"/>
          <w:szCs w:val="24"/>
        </w:rPr>
        <w:t xml:space="preserve"> в файле </w:t>
      </w:r>
      <w:r w:rsidR="005D347F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activity</w:t>
      </w:r>
      <w:r w:rsidR="005D347F" w:rsidRPr="005D347F">
        <w:rPr>
          <w:rFonts w:ascii="Times" w:eastAsia="Times" w:hAnsi="Times" w:cs="Times"/>
          <w:i/>
          <w:color w:val="000000"/>
          <w:sz w:val="24"/>
          <w:szCs w:val="24"/>
        </w:rPr>
        <w:t>_</w:t>
      </w:r>
      <w:r w:rsidR="005D347F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main</w:t>
      </w:r>
      <w:r w:rsidR="005D347F" w:rsidRPr="005D347F">
        <w:rPr>
          <w:rFonts w:ascii="Times" w:eastAsia="Times" w:hAnsi="Times" w:cs="Times"/>
          <w:i/>
          <w:color w:val="000000"/>
          <w:sz w:val="24"/>
          <w:szCs w:val="24"/>
        </w:rPr>
        <w:t>.</w:t>
      </w:r>
      <w:r w:rsidR="005D347F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3E2D" w:rsidRPr="00153E2D" w14:paraId="15F567E3" w14:textId="77777777" w:rsidTr="00153E2D">
        <w:tc>
          <w:tcPr>
            <w:tcW w:w="9345" w:type="dxa"/>
          </w:tcPr>
          <w:p w14:paraId="0DA88B51" w14:textId="0FCC3CB8" w:rsidR="00153E2D" w:rsidRPr="00153E2D" w:rsidRDefault="00153E2D" w:rsidP="00153E2D">
            <w:pPr>
              <w:pStyle w:val="a5"/>
              <w:rPr>
                <w:lang w:val="en-US"/>
              </w:rPr>
            </w:pPr>
            <w:proofErr w:type="spellStart"/>
            <w:proofErr w:type="gramStart"/>
            <w:r w:rsidRPr="00153E2D">
              <w:rPr>
                <w:lang w:val="en-US"/>
              </w:rPr>
              <w:t>android:padding</w:t>
            </w:r>
            <w:proofErr w:type="spellEnd"/>
            <w:proofErr w:type="gramEnd"/>
            <w:r w:rsidRPr="00153E2D">
              <w:rPr>
                <w:color w:val="C98A7D"/>
                <w:lang w:val="en-US"/>
              </w:rPr>
              <w:t>="16dp"</w:t>
            </w:r>
            <w:r w:rsidRPr="00153E2D">
              <w:rPr>
                <w:color w:val="C98A7D"/>
                <w:lang w:val="en-US"/>
              </w:rPr>
              <w:br/>
            </w:r>
            <w:proofErr w:type="spellStart"/>
            <w:r w:rsidRPr="00153E2D">
              <w:rPr>
                <w:lang w:val="en-US"/>
              </w:rPr>
              <w:t>android:layout_margin</w:t>
            </w:r>
            <w:proofErr w:type="spellEnd"/>
            <w:r w:rsidRPr="00153E2D">
              <w:rPr>
                <w:color w:val="C98A7D"/>
                <w:lang w:val="en-US"/>
              </w:rPr>
              <w:t>="8dp"</w:t>
            </w:r>
          </w:p>
        </w:tc>
      </w:tr>
    </w:tbl>
    <w:p w14:paraId="6CFD8999" w14:textId="77777777" w:rsidR="00DA3DDB" w:rsidRDefault="00DA3DDB" w:rsidP="004C737E">
      <w:pPr>
        <w:spacing w:before="240"/>
      </w:pPr>
    </w:p>
    <w:p w14:paraId="4228118C" w14:textId="3845E8B7" w:rsidR="00A74E70" w:rsidRDefault="00A74E70" w:rsidP="004C737E">
      <w:pPr>
        <w:spacing w:before="240"/>
      </w:pPr>
      <w:r w:rsidRPr="00A74E70">
        <w:lastRenderedPageBreak/>
        <w:t>1</w:t>
      </w:r>
      <w:r w:rsidR="00D91870">
        <w:t>1</w:t>
      </w:r>
      <w:r w:rsidRPr="00A74E70">
        <w:t xml:space="preserve">. </w:t>
      </w:r>
      <w:r>
        <w:t>Реализация программной установки внутренних и внешних отступов</w:t>
      </w:r>
      <w:r w:rsidR="00DC242A" w:rsidRPr="00DC242A">
        <w:t>.</w:t>
      </w:r>
    </w:p>
    <w:p w14:paraId="3904AF6F" w14:textId="72F34A69" w:rsidR="003A403A" w:rsidRPr="00AA18B6" w:rsidRDefault="003A403A" w:rsidP="003A403A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D8664C">
        <w:rPr>
          <w:rFonts w:ascii="Times" w:eastAsia="Times" w:hAnsi="Times" w:cs="Times"/>
          <w:i/>
          <w:color w:val="000000"/>
          <w:sz w:val="24"/>
          <w:szCs w:val="24"/>
        </w:rPr>
        <w:t>9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Установка внутренних и внешних отступов </w:t>
      </w:r>
      <w:proofErr w:type="spellStart"/>
      <w:r w:rsidR="00AA18B6">
        <w:rPr>
          <w:rFonts w:ascii="Times" w:eastAsia="Times" w:hAnsi="Times" w:cs="Times"/>
          <w:i/>
          <w:color w:val="000000"/>
          <w:sz w:val="24"/>
          <w:szCs w:val="24"/>
        </w:rPr>
        <w:t>программно</w:t>
      </w:r>
      <w:proofErr w:type="spellEnd"/>
      <w:r w:rsidR="00AA18B6"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 на </w:t>
      </w:r>
      <w:r w:rsidR="00AA18B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14CB" w:rsidRPr="004E14CB" w14:paraId="30A3DB64" w14:textId="77777777" w:rsidTr="004E14CB">
        <w:tc>
          <w:tcPr>
            <w:tcW w:w="9345" w:type="dxa"/>
          </w:tcPr>
          <w:p w14:paraId="7F1DADDC" w14:textId="608029C6" w:rsidR="004E14CB" w:rsidRPr="004E14CB" w:rsidRDefault="004E14CB" w:rsidP="004E14CB">
            <w:pPr>
              <w:pStyle w:val="a5"/>
              <w:rPr>
                <w:color w:val="BD976A"/>
                <w:lang w:val="en-US"/>
              </w:rPr>
            </w:pPr>
            <w:proofErr w:type="spellStart"/>
            <w:r w:rsidRPr="004E14CB">
              <w:rPr>
                <w:color w:val="000000" w:themeColor="text1"/>
                <w:lang w:val="en-US"/>
              </w:rPr>
              <w:t>editText</w:t>
            </w:r>
            <w:r w:rsidRPr="004E14CB">
              <w:rPr>
                <w:color w:val="666666"/>
                <w:lang w:val="en-US"/>
              </w:rPr>
              <w:t>.</w:t>
            </w:r>
            <w:r w:rsidRPr="004E14CB">
              <w:rPr>
                <w:color w:val="B8A965"/>
                <w:lang w:val="en-US"/>
              </w:rPr>
              <w:t>setPadding</w:t>
            </w:r>
            <w:proofErr w:type="spellEnd"/>
            <w:r w:rsidRPr="004E14CB">
              <w:rPr>
                <w:color w:val="666666"/>
                <w:lang w:val="en-US"/>
              </w:rPr>
              <w:t>(</w:t>
            </w:r>
            <w:r w:rsidRPr="004E14CB">
              <w:rPr>
                <w:color w:val="4C9A91"/>
                <w:lang w:val="en-US"/>
              </w:rPr>
              <w:t>20</w:t>
            </w:r>
            <w:r w:rsidRPr="004E14CB">
              <w:rPr>
                <w:color w:val="666666"/>
                <w:lang w:val="en-US"/>
              </w:rPr>
              <w:t xml:space="preserve">, </w:t>
            </w:r>
            <w:r w:rsidRPr="004E14CB">
              <w:rPr>
                <w:color w:val="4C9A91"/>
                <w:lang w:val="en-US"/>
              </w:rPr>
              <w:t>20</w:t>
            </w:r>
            <w:r w:rsidRPr="004E14CB">
              <w:rPr>
                <w:color w:val="666666"/>
                <w:lang w:val="en-US"/>
              </w:rPr>
              <w:t xml:space="preserve">, </w:t>
            </w:r>
            <w:r w:rsidRPr="004E14CB">
              <w:rPr>
                <w:color w:val="4C9A91"/>
                <w:lang w:val="en-US"/>
              </w:rPr>
              <w:t>20</w:t>
            </w:r>
            <w:r w:rsidRPr="004E14CB">
              <w:rPr>
                <w:color w:val="666666"/>
                <w:lang w:val="en-US"/>
              </w:rPr>
              <w:t xml:space="preserve">, </w:t>
            </w:r>
            <w:r w:rsidRPr="004E14CB">
              <w:rPr>
                <w:color w:val="4C9A91"/>
                <w:lang w:val="en-US"/>
              </w:rPr>
              <w:t>20</w:t>
            </w:r>
            <w:r w:rsidRPr="004E14CB">
              <w:rPr>
                <w:color w:val="666666"/>
                <w:lang w:val="en-US"/>
              </w:rPr>
              <w:t>);</w:t>
            </w:r>
            <w:r w:rsidRPr="004E14CB">
              <w:rPr>
                <w:color w:val="666666"/>
                <w:lang w:val="en-US"/>
              </w:rPr>
              <w:br/>
            </w:r>
            <w:proofErr w:type="spellStart"/>
            <w:r w:rsidRPr="004E14CB">
              <w:rPr>
                <w:lang w:val="en-US"/>
              </w:rPr>
              <w:t>ConstraintLayout</w:t>
            </w:r>
            <w:r w:rsidRPr="004E14CB">
              <w:rPr>
                <w:color w:val="666666"/>
                <w:lang w:val="en-US"/>
              </w:rPr>
              <w:t>.</w:t>
            </w:r>
            <w:r w:rsidRPr="004E14CB">
              <w:rPr>
                <w:lang w:val="en-US"/>
              </w:rPr>
              <w:t>LayoutParams</w:t>
            </w:r>
            <w:proofErr w:type="spellEnd"/>
            <w:r w:rsidRPr="004E14CB">
              <w:rPr>
                <w:lang w:val="en-US"/>
              </w:rPr>
              <w:t xml:space="preserve"> </w:t>
            </w:r>
            <w:r w:rsidRPr="004E14CB">
              <w:rPr>
                <w:color w:val="000000" w:themeColor="text1"/>
                <w:lang w:val="en-US"/>
              </w:rPr>
              <w:t>params</w:t>
            </w:r>
            <w:r w:rsidRPr="004E14CB">
              <w:rPr>
                <w:color w:val="DBD7CA"/>
                <w:lang w:val="en-US"/>
              </w:rPr>
              <w:t xml:space="preserve"> </w:t>
            </w:r>
            <w:r w:rsidRPr="004E14CB">
              <w:rPr>
                <w:color w:val="CB7676"/>
                <w:lang w:val="en-US"/>
              </w:rPr>
              <w:t xml:space="preserve">= </w:t>
            </w:r>
            <w:r w:rsidRPr="004E14CB">
              <w:rPr>
                <w:color w:val="4D9375"/>
                <w:lang w:val="en-US"/>
              </w:rPr>
              <w:t xml:space="preserve">new </w:t>
            </w:r>
            <w:proofErr w:type="spellStart"/>
            <w:r w:rsidRPr="004E14CB">
              <w:rPr>
                <w:lang w:val="en-US"/>
              </w:rPr>
              <w:t>ConstraintLayout</w:t>
            </w:r>
            <w:r w:rsidRPr="004E14CB">
              <w:rPr>
                <w:color w:val="666666"/>
                <w:lang w:val="en-US"/>
              </w:rPr>
              <w:t>.</w:t>
            </w:r>
            <w:r w:rsidRPr="004E14CB">
              <w:rPr>
                <w:color w:val="B8A965"/>
                <w:lang w:val="en-US"/>
              </w:rPr>
              <w:t>LayoutParams</w:t>
            </w:r>
            <w:proofErr w:type="spellEnd"/>
            <w:r w:rsidRPr="004E14CB">
              <w:rPr>
                <w:color w:val="666666"/>
                <w:lang w:val="en-US"/>
              </w:rPr>
              <w:t>(</w:t>
            </w:r>
            <w:r w:rsidRPr="004E14CB">
              <w:rPr>
                <w:color w:val="666666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4E14CB">
              <w:rPr>
                <w:lang w:val="en-US"/>
              </w:rPr>
              <w:t>ConstraintLayout</w:t>
            </w:r>
            <w:r w:rsidRPr="004E14CB">
              <w:rPr>
                <w:color w:val="666666"/>
                <w:lang w:val="en-US"/>
              </w:rPr>
              <w:t>.</w:t>
            </w:r>
            <w:r w:rsidRPr="004E14CB">
              <w:rPr>
                <w:lang w:val="en-US"/>
              </w:rPr>
              <w:t>LayoutParams</w:t>
            </w:r>
            <w:r w:rsidRPr="004E14CB">
              <w:rPr>
                <w:color w:val="666666"/>
                <w:lang w:val="en-US"/>
              </w:rPr>
              <w:t>.</w:t>
            </w:r>
            <w:r w:rsidRPr="004E14CB">
              <w:rPr>
                <w:i/>
                <w:iCs/>
                <w:color w:val="BD976A"/>
                <w:lang w:val="en-US"/>
              </w:rPr>
              <w:t>WRAP</w:t>
            </w:r>
            <w:proofErr w:type="gramEnd"/>
            <w:r w:rsidRPr="004E14CB">
              <w:rPr>
                <w:i/>
                <w:iCs/>
                <w:color w:val="BD976A"/>
                <w:lang w:val="en-US"/>
              </w:rPr>
              <w:t>_CONTENT</w:t>
            </w:r>
            <w:proofErr w:type="spellEnd"/>
            <w:r w:rsidRPr="004E14CB">
              <w:rPr>
                <w:color w:val="666666"/>
                <w:lang w:val="en-US"/>
              </w:rPr>
              <w:t>,</w:t>
            </w:r>
            <w:r w:rsidRPr="004E14CB">
              <w:rPr>
                <w:color w:val="666666"/>
                <w:lang w:val="en-US"/>
              </w:rPr>
              <w:br/>
              <w:t xml:space="preserve">        </w:t>
            </w:r>
            <w:proofErr w:type="spellStart"/>
            <w:r w:rsidRPr="004E14CB">
              <w:rPr>
                <w:lang w:val="en-US"/>
              </w:rPr>
              <w:t>ConstraintLayout</w:t>
            </w:r>
            <w:r w:rsidRPr="004E14CB">
              <w:rPr>
                <w:color w:val="666666"/>
                <w:lang w:val="en-US"/>
              </w:rPr>
              <w:t>.</w:t>
            </w:r>
            <w:r w:rsidRPr="004E14CB">
              <w:rPr>
                <w:lang w:val="en-US"/>
              </w:rPr>
              <w:t>LayoutParams</w:t>
            </w:r>
            <w:r w:rsidRPr="004E14CB">
              <w:rPr>
                <w:color w:val="666666"/>
                <w:lang w:val="en-US"/>
              </w:rPr>
              <w:t>.</w:t>
            </w:r>
            <w:r w:rsidRPr="004E14CB">
              <w:rPr>
                <w:i/>
                <w:iCs/>
                <w:color w:val="BD976A"/>
                <w:lang w:val="en-US"/>
              </w:rPr>
              <w:t>WRAP_CONTENT</w:t>
            </w:r>
            <w:proofErr w:type="spellEnd"/>
            <w:r w:rsidRPr="004E14CB">
              <w:rPr>
                <w:i/>
                <w:iCs/>
                <w:color w:val="BD976A"/>
                <w:lang w:val="en-US"/>
              </w:rPr>
              <w:br/>
            </w:r>
            <w:r w:rsidRPr="004E14CB">
              <w:rPr>
                <w:color w:val="666666"/>
                <w:lang w:val="en-US"/>
              </w:rPr>
              <w:t>);</w:t>
            </w:r>
            <w:r w:rsidRPr="004E14CB">
              <w:rPr>
                <w:color w:val="666666"/>
                <w:lang w:val="en-US"/>
              </w:rPr>
              <w:br/>
            </w:r>
            <w:proofErr w:type="spellStart"/>
            <w:r w:rsidRPr="004E14CB">
              <w:rPr>
                <w:color w:val="000000" w:themeColor="text1"/>
                <w:lang w:val="en-US"/>
              </w:rPr>
              <w:t>params</w:t>
            </w:r>
            <w:r w:rsidRPr="004E14CB">
              <w:rPr>
                <w:color w:val="666666"/>
                <w:lang w:val="en-US"/>
              </w:rPr>
              <w:t>.</w:t>
            </w:r>
            <w:r w:rsidRPr="004E14CB">
              <w:rPr>
                <w:color w:val="B8A965"/>
                <w:lang w:val="en-US"/>
              </w:rPr>
              <w:t>setMargins</w:t>
            </w:r>
            <w:proofErr w:type="spellEnd"/>
            <w:r w:rsidRPr="004E14CB">
              <w:rPr>
                <w:color w:val="666666"/>
                <w:lang w:val="en-US"/>
              </w:rPr>
              <w:t>(</w:t>
            </w:r>
            <w:r w:rsidRPr="004E14CB">
              <w:rPr>
                <w:color w:val="4C9A91"/>
                <w:lang w:val="en-US"/>
              </w:rPr>
              <w:t>20</w:t>
            </w:r>
            <w:r w:rsidRPr="004E14CB">
              <w:rPr>
                <w:color w:val="666666"/>
                <w:lang w:val="en-US"/>
              </w:rPr>
              <w:t xml:space="preserve">, </w:t>
            </w:r>
            <w:r w:rsidRPr="004E14CB">
              <w:rPr>
                <w:color w:val="4C9A91"/>
                <w:lang w:val="en-US"/>
              </w:rPr>
              <w:t>20</w:t>
            </w:r>
            <w:r w:rsidRPr="004E14CB">
              <w:rPr>
                <w:color w:val="666666"/>
                <w:lang w:val="en-US"/>
              </w:rPr>
              <w:t xml:space="preserve">, </w:t>
            </w:r>
            <w:r w:rsidRPr="004E14CB">
              <w:rPr>
                <w:color w:val="4C9A91"/>
                <w:lang w:val="en-US"/>
              </w:rPr>
              <w:t>20</w:t>
            </w:r>
            <w:r w:rsidRPr="004E14CB">
              <w:rPr>
                <w:color w:val="666666"/>
                <w:lang w:val="en-US"/>
              </w:rPr>
              <w:t xml:space="preserve">, </w:t>
            </w:r>
            <w:r w:rsidRPr="004E14CB">
              <w:rPr>
                <w:color w:val="4C9A91"/>
                <w:lang w:val="en-US"/>
              </w:rPr>
              <w:t>20</w:t>
            </w:r>
            <w:r w:rsidRPr="004E14CB">
              <w:rPr>
                <w:color w:val="666666"/>
                <w:lang w:val="en-US"/>
              </w:rPr>
              <w:t xml:space="preserve">); </w:t>
            </w:r>
            <w:r w:rsidRPr="004E14CB">
              <w:rPr>
                <w:color w:val="666666"/>
                <w:lang w:val="en-US"/>
              </w:rPr>
              <w:br/>
            </w:r>
            <w:proofErr w:type="spellStart"/>
            <w:r w:rsidRPr="004E14CB">
              <w:rPr>
                <w:color w:val="000000" w:themeColor="text1"/>
                <w:lang w:val="en-US"/>
              </w:rPr>
              <w:t>editText</w:t>
            </w:r>
            <w:r w:rsidRPr="004E14CB">
              <w:rPr>
                <w:color w:val="666666"/>
                <w:lang w:val="en-US"/>
              </w:rPr>
              <w:t>.</w:t>
            </w:r>
            <w:r w:rsidRPr="004E14CB">
              <w:rPr>
                <w:color w:val="B8A965"/>
                <w:lang w:val="en-US"/>
              </w:rPr>
              <w:t>setLayoutParams</w:t>
            </w:r>
            <w:proofErr w:type="spellEnd"/>
            <w:r w:rsidRPr="004E14CB">
              <w:rPr>
                <w:color w:val="666666"/>
                <w:lang w:val="en-US"/>
              </w:rPr>
              <w:t>(</w:t>
            </w:r>
            <w:r w:rsidRPr="004E14CB">
              <w:rPr>
                <w:color w:val="000000" w:themeColor="text1"/>
                <w:lang w:val="en-US"/>
              </w:rPr>
              <w:t>params</w:t>
            </w:r>
            <w:r w:rsidRPr="004E14CB">
              <w:rPr>
                <w:color w:val="666666"/>
                <w:lang w:val="en-US"/>
              </w:rPr>
              <w:t>);</w:t>
            </w:r>
          </w:p>
        </w:tc>
      </w:tr>
    </w:tbl>
    <w:p w14:paraId="5591A286" w14:textId="4F14DA6D" w:rsidR="004F7667" w:rsidRPr="004E14CB" w:rsidRDefault="004F7667" w:rsidP="005317E2">
      <w:pPr>
        <w:rPr>
          <w:lang w:val="en-US"/>
        </w:rPr>
      </w:pPr>
    </w:p>
    <w:p w14:paraId="57CF1BCB" w14:textId="69F3EC4C" w:rsidR="004D5C16" w:rsidRDefault="004F7667" w:rsidP="00482DD4">
      <w:r>
        <w:t>1</w:t>
      </w:r>
      <w:r w:rsidR="00D91870">
        <w:t>2</w:t>
      </w:r>
      <w:r>
        <w:t xml:space="preserve">. Реализация примеров применения контейнера </w:t>
      </w:r>
      <w:proofErr w:type="spellStart"/>
      <w:r>
        <w:rPr>
          <w:lang w:val="en-US"/>
        </w:rPr>
        <w:t>ConstraintLayout</w:t>
      </w:r>
      <w:proofErr w:type="spellEnd"/>
      <w:r w:rsidR="00074173">
        <w:t xml:space="preserve"> </w:t>
      </w:r>
      <w:r w:rsidR="00482DD4">
        <w:t>(позиционирование,</w:t>
      </w:r>
      <w:r w:rsidR="001D74CB">
        <w:t xml:space="preserve"> </w:t>
      </w:r>
      <w:r w:rsidR="00482DD4">
        <w:t>сдвиг, горизонтальная цепочка элементов, вес</w:t>
      </w:r>
      <w:r w:rsidR="00EE250B">
        <w:t xml:space="preserve"> </w:t>
      </w:r>
      <w:r w:rsidR="00482DD4">
        <w:t>элемента, горизонтальный ряд виджетов, вертикальная цепочка,</w:t>
      </w:r>
      <w:r w:rsidR="006F0836">
        <w:t xml:space="preserve"> </w:t>
      </w:r>
      <w:r w:rsidR="00482DD4">
        <w:t xml:space="preserve">программное создание </w:t>
      </w:r>
      <w:proofErr w:type="spellStart"/>
      <w:r w:rsidR="00482DD4">
        <w:t>ConstraintLayout</w:t>
      </w:r>
      <w:proofErr w:type="spellEnd"/>
      <w:r w:rsidR="00911704">
        <w:t>)</w:t>
      </w:r>
      <w:r w:rsidR="005B30E4">
        <w:t>.</w:t>
      </w:r>
    </w:p>
    <w:p w14:paraId="013D4A7F" w14:textId="799D82AD" w:rsidR="004D5C16" w:rsidRPr="008875E6" w:rsidRDefault="004D5C16" w:rsidP="004D5C16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10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 w:rsidR="00307427">
        <w:rPr>
          <w:rFonts w:ascii="Times" w:eastAsia="Times" w:hAnsi="Times" w:cs="Times"/>
          <w:i/>
          <w:color w:val="000000"/>
          <w:sz w:val="24"/>
          <w:szCs w:val="24"/>
        </w:rPr>
        <w:t xml:space="preserve">Программное создание </w:t>
      </w:r>
      <w:proofErr w:type="spellStart"/>
      <w:r w:rsidR="0030742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ConstraintLayout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7427" w:rsidRPr="00FA72A1" w14:paraId="17CC4EDA" w14:textId="77777777" w:rsidTr="00307427">
        <w:tc>
          <w:tcPr>
            <w:tcW w:w="9345" w:type="dxa"/>
          </w:tcPr>
          <w:p w14:paraId="4DC84A04" w14:textId="3D3DF8E8" w:rsidR="00307427" w:rsidRPr="00FA72A1" w:rsidRDefault="00FA72A1" w:rsidP="00FA72A1">
            <w:pPr>
              <w:pStyle w:val="a5"/>
              <w:rPr>
                <w:color w:val="BD976A"/>
                <w:lang w:val="en-US"/>
              </w:rPr>
            </w:pPr>
            <w:proofErr w:type="spellStart"/>
            <w:r w:rsidRPr="00FA72A1">
              <w:rPr>
                <w:lang w:val="en-US"/>
              </w:rPr>
              <w:t>ConstraintLayout</w:t>
            </w:r>
            <w:proofErr w:type="spellEnd"/>
            <w:r w:rsidRPr="00FA72A1">
              <w:rPr>
                <w:lang w:val="en-US"/>
              </w:rPr>
              <w:t xml:space="preserve"> </w:t>
            </w:r>
            <w:proofErr w:type="spellStart"/>
            <w:r w:rsidRPr="00FA72A1">
              <w:rPr>
                <w:color w:val="000000" w:themeColor="text1"/>
                <w:lang w:val="en-US"/>
              </w:rPr>
              <w:t>constraintLayout</w:t>
            </w:r>
            <w:proofErr w:type="spellEnd"/>
            <w:r w:rsidRPr="00FA72A1">
              <w:rPr>
                <w:color w:val="DBD7CA"/>
                <w:lang w:val="en-US"/>
              </w:rPr>
              <w:t xml:space="preserve"> </w:t>
            </w:r>
            <w:r w:rsidRPr="00FA72A1">
              <w:rPr>
                <w:color w:val="CB7676"/>
                <w:lang w:val="en-US"/>
              </w:rPr>
              <w:t xml:space="preserve">= </w:t>
            </w:r>
            <w:r w:rsidRPr="00FA72A1">
              <w:rPr>
                <w:color w:val="4D9375"/>
                <w:lang w:val="en-US"/>
              </w:rPr>
              <w:t xml:space="preserve">new </w:t>
            </w:r>
            <w:proofErr w:type="spellStart"/>
            <w:r w:rsidRPr="00FA72A1">
              <w:rPr>
                <w:color w:val="B8A965"/>
                <w:lang w:val="en-US"/>
              </w:rPr>
              <w:t>ConstraintLayout</w:t>
            </w:r>
            <w:proofErr w:type="spellEnd"/>
            <w:r w:rsidRPr="00FA72A1">
              <w:rPr>
                <w:color w:val="666666"/>
                <w:lang w:val="en-US"/>
              </w:rPr>
              <w:t>(</w:t>
            </w:r>
            <w:r w:rsidRPr="00FA72A1">
              <w:rPr>
                <w:color w:val="4D9375"/>
                <w:lang w:val="en-US"/>
              </w:rPr>
              <w:t>this</w:t>
            </w:r>
            <w:r w:rsidRPr="00FA72A1">
              <w:rPr>
                <w:color w:val="666666"/>
                <w:lang w:val="en-US"/>
              </w:rPr>
              <w:t>);</w:t>
            </w:r>
            <w:r w:rsidRPr="00FA72A1">
              <w:rPr>
                <w:color w:val="666666"/>
                <w:lang w:val="en-US"/>
              </w:rPr>
              <w:br/>
            </w:r>
            <w:proofErr w:type="spellStart"/>
            <w:r w:rsidRPr="00FA72A1">
              <w:rPr>
                <w:lang w:val="en-US"/>
              </w:rPr>
              <w:t>ConstraintLayout</w:t>
            </w:r>
            <w:r w:rsidRPr="00FA72A1">
              <w:rPr>
                <w:color w:val="666666"/>
                <w:lang w:val="en-US"/>
              </w:rPr>
              <w:t>.</w:t>
            </w:r>
            <w:r w:rsidRPr="00FA72A1">
              <w:rPr>
                <w:lang w:val="en-US"/>
              </w:rPr>
              <w:t>LayoutParams</w:t>
            </w:r>
            <w:proofErr w:type="spellEnd"/>
            <w:r w:rsidRPr="00FA72A1">
              <w:rPr>
                <w:lang w:val="en-US"/>
              </w:rPr>
              <w:t xml:space="preserve"> </w:t>
            </w:r>
            <w:proofErr w:type="spellStart"/>
            <w:r w:rsidRPr="00FA72A1">
              <w:rPr>
                <w:color w:val="000000" w:themeColor="text1"/>
                <w:lang w:val="en-US"/>
              </w:rPr>
              <w:t>layoutParams</w:t>
            </w:r>
            <w:proofErr w:type="spellEnd"/>
            <w:r w:rsidRPr="00FA72A1">
              <w:rPr>
                <w:color w:val="DBD7CA"/>
                <w:lang w:val="en-US"/>
              </w:rPr>
              <w:t xml:space="preserve"> </w:t>
            </w:r>
            <w:r w:rsidRPr="00FA72A1">
              <w:rPr>
                <w:color w:val="CB7676"/>
                <w:lang w:val="en-US"/>
              </w:rPr>
              <w:t xml:space="preserve">= </w:t>
            </w:r>
            <w:r w:rsidRPr="00FA72A1">
              <w:rPr>
                <w:color w:val="4D9375"/>
                <w:lang w:val="en-US"/>
              </w:rPr>
              <w:t xml:space="preserve">new </w:t>
            </w:r>
            <w:proofErr w:type="spellStart"/>
            <w:r w:rsidRPr="00FA72A1">
              <w:rPr>
                <w:lang w:val="en-US"/>
              </w:rPr>
              <w:t>ConstraintLayout</w:t>
            </w:r>
            <w:r w:rsidRPr="00FA72A1">
              <w:rPr>
                <w:color w:val="666666"/>
                <w:lang w:val="en-US"/>
              </w:rPr>
              <w:t>.</w:t>
            </w:r>
            <w:r w:rsidRPr="00FA72A1">
              <w:rPr>
                <w:color w:val="B8A965"/>
                <w:lang w:val="en-US"/>
              </w:rPr>
              <w:t>LayoutParams</w:t>
            </w:r>
            <w:proofErr w:type="spellEnd"/>
            <w:r w:rsidRPr="00FA72A1">
              <w:rPr>
                <w:color w:val="666666"/>
                <w:lang w:val="en-US"/>
              </w:rPr>
              <w:t>(</w:t>
            </w:r>
            <w:r w:rsidRPr="00FA72A1">
              <w:rPr>
                <w:color w:val="666666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FA72A1">
              <w:rPr>
                <w:lang w:val="en-US"/>
              </w:rPr>
              <w:t>ConstraintLayout</w:t>
            </w:r>
            <w:r w:rsidRPr="00FA72A1">
              <w:rPr>
                <w:color w:val="666666"/>
                <w:lang w:val="en-US"/>
              </w:rPr>
              <w:t>.</w:t>
            </w:r>
            <w:r w:rsidRPr="00FA72A1">
              <w:rPr>
                <w:lang w:val="en-US"/>
              </w:rPr>
              <w:t>LayoutParams</w:t>
            </w:r>
            <w:r w:rsidRPr="00FA72A1">
              <w:rPr>
                <w:color w:val="666666"/>
                <w:lang w:val="en-US"/>
              </w:rPr>
              <w:t>.</w:t>
            </w:r>
            <w:r w:rsidRPr="00FA72A1">
              <w:rPr>
                <w:i/>
                <w:iCs/>
                <w:color w:val="BD976A"/>
                <w:lang w:val="en-US"/>
              </w:rPr>
              <w:t>WRAP</w:t>
            </w:r>
            <w:proofErr w:type="gramEnd"/>
            <w:r w:rsidRPr="00FA72A1">
              <w:rPr>
                <w:i/>
                <w:iCs/>
                <w:color w:val="BD976A"/>
                <w:lang w:val="en-US"/>
              </w:rPr>
              <w:t>_CONTENT</w:t>
            </w:r>
            <w:proofErr w:type="spellEnd"/>
            <w:r w:rsidRPr="00FA72A1">
              <w:rPr>
                <w:color w:val="666666"/>
                <w:lang w:val="en-US"/>
              </w:rPr>
              <w:t>,</w:t>
            </w:r>
            <w:r w:rsidRPr="00FA72A1">
              <w:rPr>
                <w:color w:val="666666"/>
                <w:lang w:val="en-US"/>
              </w:rPr>
              <w:br/>
              <w:t xml:space="preserve">        </w:t>
            </w:r>
            <w:proofErr w:type="spellStart"/>
            <w:r w:rsidRPr="00FA72A1">
              <w:rPr>
                <w:lang w:val="en-US"/>
              </w:rPr>
              <w:t>ConstraintLayout</w:t>
            </w:r>
            <w:r w:rsidRPr="00FA72A1">
              <w:rPr>
                <w:color w:val="666666"/>
                <w:lang w:val="en-US"/>
              </w:rPr>
              <w:t>.</w:t>
            </w:r>
            <w:r w:rsidRPr="00FA72A1">
              <w:rPr>
                <w:lang w:val="en-US"/>
              </w:rPr>
              <w:t>LayoutParams</w:t>
            </w:r>
            <w:r w:rsidRPr="00FA72A1">
              <w:rPr>
                <w:color w:val="666666"/>
                <w:lang w:val="en-US"/>
              </w:rPr>
              <w:t>.</w:t>
            </w:r>
            <w:r w:rsidRPr="00FA72A1">
              <w:rPr>
                <w:i/>
                <w:iCs/>
                <w:color w:val="BD976A"/>
                <w:lang w:val="en-US"/>
              </w:rPr>
              <w:t>WRAP_CONTENT</w:t>
            </w:r>
            <w:proofErr w:type="spellEnd"/>
            <w:r w:rsidRPr="00FA72A1">
              <w:rPr>
                <w:i/>
                <w:iCs/>
                <w:color w:val="BD976A"/>
                <w:lang w:val="en-US"/>
              </w:rPr>
              <w:br/>
            </w:r>
            <w:r w:rsidRPr="00FA72A1">
              <w:rPr>
                <w:color w:val="666666"/>
                <w:lang w:val="en-US"/>
              </w:rPr>
              <w:t>);</w:t>
            </w:r>
            <w:r w:rsidRPr="00FA72A1">
              <w:rPr>
                <w:color w:val="666666"/>
                <w:lang w:val="en-US"/>
              </w:rPr>
              <w:br/>
            </w:r>
            <w:proofErr w:type="spellStart"/>
            <w:r w:rsidRPr="00FA72A1">
              <w:rPr>
                <w:color w:val="000000" w:themeColor="text1"/>
                <w:lang w:val="en-US"/>
              </w:rPr>
              <w:t>constraintLayout</w:t>
            </w:r>
            <w:r w:rsidRPr="00FA72A1">
              <w:rPr>
                <w:color w:val="666666"/>
                <w:lang w:val="en-US"/>
              </w:rPr>
              <w:t>.</w:t>
            </w:r>
            <w:r w:rsidRPr="00FA72A1">
              <w:rPr>
                <w:color w:val="B8A965"/>
                <w:lang w:val="en-US"/>
              </w:rPr>
              <w:t>setLayoutParams</w:t>
            </w:r>
            <w:proofErr w:type="spellEnd"/>
            <w:r w:rsidRPr="00FA72A1">
              <w:rPr>
                <w:color w:val="666666"/>
                <w:lang w:val="en-US"/>
              </w:rPr>
              <w:t>(</w:t>
            </w:r>
            <w:proofErr w:type="spellStart"/>
            <w:r w:rsidRPr="00FA72A1">
              <w:rPr>
                <w:color w:val="000000" w:themeColor="text1"/>
                <w:lang w:val="en-US"/>
              </w:rPr>
              <w:t>layoutParams</w:t>
            </w:r>
            <w:proofErr w:type="spellEnd"/>
            <w:r w:rsidRPr="00FA72A1">
              <w:rPr>
                <w:color w:val="666666"/>
                <w:lang w:val="en-US"/>
              </w:rPr>
              <w:t>);</w:t>
            </w:r>
          </w:p>
        </w:tc>
      </w:tr>
    </w:tbl>
    <w:p w14:paraId="11F6CE25" w14:textId="784FA1D0" w:rsidR="00307427" w:rsidRDefault="00307427" w:rsidP="00A74E94">
      <w:pPr>
        <w:pStyle w:val="a5"/>
        <w:rPr>
          <w:rFonts w:eastAsia="Times"/>
        </w:rPr>
      </w:pPr>
    </w:p>
    <w:p w14:paraId="21FF8FE4" w14:textId="7FE33DEF" w:rsidR="00A74E94" w:rsidRP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Пример позиционирования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4E94" w14:paraId="741E623A" w14:textId="77777777" w:rsidTr="00A74E94">
        <w:tc>
          <w:tcPr>
            <w:tcW w:w="9345" w:type="dxa"/>
          </w:tcPr>
          <w:p w14:paraId="3A83FA19" w14:textId="368ACB9C" w:rsidR="00A74E94" w:rsidRPr="00A74E94" w:rsidRDefault="00A74E94" w:rsidP="00A74E94">
            <w:pPr>
              <w:pStyle w:val="a5"/>
              <w:rPr>
                <w:lang w:val="en-US"/>
              </w:rPr>
            </w:pPr>
            <w:r w:rsidRPr="00A74E94">
              <w:rPr>
                <w:color w:val="666666"/>
                <w:lang w:val="en-US"/>
              </w:rPr>
              <w:t>&lt;</w:t>
            </w:r>
            <w:r w:rsidRPr="00A74E94">
              <w:rPr>
                <w:color w:val="4D9375"/>
                <w:lang w:val="en-US"/>
              </w:rPr>
              <w:t>Button</w:t>
            </w:r>
            <w:r w:rsidRPr="00A74E94">
              <w:rPr>
                <w:color w:val="4D9375"/>
                <w:lang w:val="en-US"/>
              </w:rPr>
              <w:br/>
              <w:t xml:space="preserve">    </w:t>
            </w:r>
            <w:proofErr w:type="spellStart"/>
            <w:r w:rsidRPr="00A74E94">
              <w:rPr>
                <w:lang w:val="en-US"/>
              </w:rPr>
              <w:t>android:id</w:t>
            </w:r>
            <w:proofErr w:type="spellEnd"/>
            <w:r w:rsidRPr="00A74E94">
              <w:rPr>
                <w:color w:val="C98A7D"/>
                <w:lang w:val="en-US"/>
              </w:rPr>
              <w:t>="@+id/button1"</w:t>
            </w:r>
            <w:r w:rsidRPr="00A74E9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proofErr w:type="gramStart"/>
            <w:r w:rsidRPr="00A74E94">
              <w:rPr>
                <w:lang w:val="en-US"/>
              </w:rPr>
              <w:t>android:layout</w:t>
            </w:r>
            <w:proofErr w:type="gramEnd"/>
            <w:r w:rsidRPr="00A74E94">
              <w:rPr>
                <w:lang w:val="en-US"/>
              </w:rPr>
              <w:t>_width</w:t>
            </w:r>
            <w:proofErr w:type="spellEnd"/>
            <w:r w:rsidRPr="00A74E94">
              <w:rPr>
                <w:color w:val="C98A7D"/>
                <w:lang w:val="en-US"/>
              </w:rPr>
              <w:t>="</w:t>
            </w:r>
            <w:proofErr w:type="spellStart"/>
            <w:r w:rsidRPr="00A74E94">
              <w:rPr>
                <w:color w:val="C98A7D"/>
                <w:lang w:val="en-US"/>
              </w:rPr>
              <w:t>wrap_content</w:t>
            </w:r>
            <w:proofErr w:type="spellEnd"/>
            <w:r w:rsidRPr="00A74E94">
              <w:rPr>
                <w:color w:val="C98A7D"/>
                <w:lang w:val="en-US"/>
              </w:rPr>
              <w:t>"</w:t>
            </w:r>
            <w:r w:rsidRPr="00A74E9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A74E94">
              <w:rPr>
                <w:lang w:val="en-US"/>
              </w:rPr>
              <w:t>android:layout_height</w:t>
            </w:r>
            <w:proofErr w:type="spellEnd"/>
            <w:r w:rsidRPr="00A74E94">
              <w:rPr>
                <w:color w:val="C98A7D"/>
                <w:lang w:val="en-US"/>
              </w:rPr>
              <w:t>="</w:t>
            </w:r>
            <w:proofErr w:type="spellStart"/>
            <w:r w:rsidRPr="00A74E94">
              <w:rPr>
                <w:color w:val="C98A7D"/>
                <w:lang w:val="en-US"/>
              </w:rPr>
              <w:t>wrap_content</w:t>
            </w:r>
            <w:proofErr w:type="spellEnd"/>
            <w:r w:rsidRPr="00A74E94">
              <w:rPr>
                <w:color w:val="C98A7D"/>
                <w:lang w:val="en-US"/>
              </w:rPr>
              <w:t>"</w:t>
            </w:r>
            <w:r w:rsidRPr="00A74E9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A74E94">
              <w:rPr>
                <w:lang w:val="en-US"/>
              </w:rPr>
              <w:t>android:text</w:t>
            </w:r>
            <w:proofErr w:type="spellEnd"/>
            <w:r w:rsidRPr="00A74E94">
              <w:rPr>
                <w:color w:val="C98A7D"/>
                <w:lang w:val="en-US"/>
              </w:rPr>
              <w:t>="Button 1"</w:t>
            </w:r>
            <w:r w:rsidRPr="00A74E9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A74E94">
              <w:rPr>
                <w:lang w:val="en-US"/>
              </w:rPr>
              <w:t>app:layout_constraintStart_toStartOf</w:t>
            </w:r>
            <w:proofErr w:type="spellEnd"/>
            <w:r w:rsidRPr="00A74E94">
              <w:rPr>
                <w:color w:val="C98A7D"/>
                <w:lang w:val="en-US"/>
              </w:rPr>
              <w:t>="parent"</w:t>
            </w:r>
            <w:r w:rsidRPr="00A74E9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A74E94">
              <w:rPr>
                <w:lang w:val="en-US"/>
              </w:rPr>
              <w:t>app:layout_constraintTop_toTopOf</w:t>
            </w:r>
            <w:proofErr w:type="spellEnd"/>
            <w:r w:rsidRPr="00A74E94">
              <w:rPr>
                <w:color w:val="C98A7D"/>
                <w:lang w:val="en-US"/>
              </w:rPr>
              <w:t>="parent"</w:t>
            </w:r>
            <w:r w:rsidRPr="00A74E9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A74E94">
              <w:rPr>
                <w:lang w:val="en-US"/>
              </w:rPr>
              <w:t>android:layout_marginStart</w:t>
            </w:r>
            <w:proofErr w:type="spellEnd"/>
            <w:r w:rsidRPr="00A74E94">
              <w:rPr>
                <w:color w:val="C98A7D"/>
                <w:lang w:val="en-US"/>
              </w:rPr>
              <w:t>="16dp"</w:t>
            </w:r>
            <w:r w:rsidRPr="00A74E9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A74E94">
              <w:rPr>
                <w:lang w:val="en-US"/>
              </w:rPr>
              <w:t>android:layout_marginTop</w:t>
            </w:r>
            <w:proofErr w:type="spellEnd"/>
            <w:r w:rsidRPr="00A74E94">
              <w:rPr>
                <w:color w:val="C98A7D"/>
                <w:lang w:val="en-US"/>
              </w:rPr>
              <w:t>="16dp"</w:t>
            </w:r>
            <w:r w:rsidRPr="00A74E94">
              <w:rPr>
                <w:color w:val="666666"/>
                <w:lang w:val="en-US"/>
              </w:rPr>
              <w:t>/&gt;</w:t>
            </w:r>
          </w:p>
        </w:tc>
      </w:tr>
    </w:tbl>
    <w:p w14:paraId="33E333F5" w14:textId="472A3164" w:rsidR="005E1CC1" w:rsidRDefault="005E1CC1" w:rsidP="005E1CC1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A808C3">
        <w:rPr>
          <w:rFonts w:ascii="Times" w:eastAsia="Times" w:hAnsi="Times" w:cs="Times"/>
          <w:i/>
          <w:color w:val="000000"/>
          <w:sz w:val="24"/>
          <w:szCs w:val="24"/>
        </w:rPr>
        <w:t>2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Пример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сдвига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3587" w:rsidRPr="006B3587" w14:paraId="788656E3" w14:textId="77777777" w:rsidTr="006B3587">
        <w:tc>
          <w:tcPr>
            <w:tcW w:w="9345" w:type="dxa"/>
          </w:tcPr>
          <w:p w14:paraId="7E25504B" w14:textId="38F2E1E8" w:rsidR="006B3587" w:rsidRPr="006B3587" w:rsidRDefault="006B3587" w:rsidP="006B3587">
            <w:pPr>
              <w:pStyle w:val="a5"/>
              <w:rPr>
                <w:lang w:val="en-US"/>
              </w:rPr>
            </w:pPr>
            <w:r w:rsidRPr="006B3587">
              <w:rPr>
                <w:color w:val="666666"/>
                <w:lang w:val="en-US"/>
              </w:rPr>
              <w:t>&lt;</w:t>
            </w:r>
            <w:r w:rsidRPr="006B3587">
              <w:rPr>
                <w:color w:val="4D9375"/>
                <w:lang w:val="en-US"/>
              </w:rPr>
              <w:t>Button</w:t>
            </w:r>
            <w:r w:rsidRPr="006B3587">
              <w:rPr>
                <w:color w:val="4D9375"/>
                <w:lang w:val="en-US"/>
              </w:rPr>
              <w:br/>
              <w:t xml:space="preserve">    </w:t>
            </w:r>
            <w:proofErr w:type="spellStart"/>
            <w:r w:rsidRPr="006B3587">
              <w:rPr>
                <w:lang w:val="en-US"/>
              </w:rPr>
              <w:t>android:id</w:t>
            </w:r>
            <w:proofErr w:type="spellEnd"/>
            <w:r w:rsidRPr="006B3587">
              <w:rPr>
                <w:color w:val="C98A7D"/>
                <w:lang w:val="en-US"/>
              </w:rPr>
              <w:t>="@+id/button2"</w:t>
            </w:r>
            <w:r w:rsidRPr="006B3587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proofErr w:type="gramStart"/>
            <w:r w:rsidRPr="006B3587">
              <w:rPr>
                <w:lang w:val="en-US"/>
              </w:rPr>
              <w:t>android:layout</w:t>
            </w:r>
            <w:proofErr w:type="gramEnd"/>
            <w:r w:rsidRPr="006B3587">
              <w:rPr>
                <w:lang w:val="en-US"/>
              </w:rPr>
              <w:t>_width</w:t>
            </w:r>
            <w:proofErr w:type="spellEnd"/>
            <w:r w:rsidRPr="006B3587">
              <w:rPr>
                <w:color w:val="C98A7D"/>
                <w:lang w:val="en-US"/>
              </w:rPr>
              <w:t>="</w:t>
            </w:r>
            <w:proofErr w:type="spellStart"/>
            <w:r w:rsidRPr="006B3587">
              <w:rPr>
                <w:color w:val="C98A7D"/>
                <w:lang w:val="en-US"/>
              </w:rPr>
              <w:t>wrap_content</w:t>
            </w:r>
            <w:proofErr w:type="spellEnd"/>
            <w:r w:rsidRPr="006B3587">
              <w:rPr>
                <w:color w:val="C98A7D"/>
                <w:lang w:val="en-US"/>
              </w:rPr>
              <w:t>"</w:t>
            </w:r>
            <w:r w:rsidRPr="006B3587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6B3587">
              <w:rPr>
                <w:lang w:val="en-US"/>
              </w:rPr>
              <w:t>android:layout_height</w:t>
            </w:r>
            <w:proofErr w:type="spellEnd"/>
            <w:r w:rsidRPr="006B3587">
              <w:rPr>
                <w:color w:val="C98A7D"/>
                <w:lang w:val="en-US"/>
              </w:rPr>
              <w:t>="</w:t>
            </w:r>
            <w:proofErr w:type="spellStart"/>
            <w:r w:rsidRPr="006B3587">
              <w:rPr>
                <w:color w:val="C98A7D"/>
                <w:lang w:val="en-US"/>
              </w:rPr>
              <w:t>wrap_content</w:t>
            </w:r>
            <w:proofErr w:type="spellEnd"/>
            <w:r w:rsidRPr="006B3587">
              <w:rPr>
                <w:color w:val="C98A7D"/>
                <w:lang w:val="en-US"/>
              </w:rPr>
              <w:t>"</w:t>
            </w:r>
            <w:r w:rsidRPr="006B3587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6B3587">
              <w:rPr>
                <w:lang w:val="en-US"/>
              </w:rPr>
              <w:t>android:text</w:t>
            </w:r>
            <w:proofErr w:type="spellEnd"/>
            <w:r w:rsidRPr="006B3587">
              <w:rPr>
                <w:color w:val="C98A7D"/>
                <w:lang w:val="en-US"/>
              </w:rPr>
              <w:t>="Button 2"</w:t>
            </w:r>
            <w:r w:rsidRPr="006B3587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6B3587">
              <w:rPr>
                <w:lang w:val="en-US"/>
              </w:rPr>
              <w:t>app:layout_constraintStart_toEndOf</w:t>
            </w:r>
            <w:proofErr w:type="spellEnd"/>
            <w:r w:rsidRPr="006B3587">
              <w:rPr>
                <w:color w:val="C98A7D"/>
                <w:lang w:val="en-US"/>
              </w:rPr>
              <w:t>="@id/button1"</w:t>
            </w:r>
            <w:r w:rsidRPr="006B3587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6B3587">
              <w:rPr>
                <w:lang w:val="en-US"/>
              </w:rPr>
              <w:t>app:layout_constraintTop_toTopOf</w:t>
            </w:r>
            <w:proofErr w:type="spellEnd"/>
            <w:r w:rsidRPr="006B3587">
              <w:rPr>
                <w:color w:val="C98A7D"/>
                <w:lang w:val="en-US"/>
              </w:rPr>
              <w:t>="@id/button1"</w:t>
            </w:r>
            <w:r w:rsidRPr="006B3587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6B3587">
              <w:rPr>
                <w:lang w:val="en-US"/>
              </w:rPr>
              <w:t>android:layout_marginStart</w:t>
            </w:r>
            <w:proofErr w:type="spellEnd"/>
            <w:r w:rsidRPr="006B3587">
              <w:rPr>
                <w:color w:val="C98A7D"/>
                <w:lang w:val="en-US"/>
              </w:rPr>
              <w:t>="16dp"</w:t>
            </w:r>
            <w:r w:rsidRPr="006B3587">
              <w:rPr>
                <w:color w:val="666666"/>
                <w:lang w:val="en-US"/>
              </w:rPr>
              <w:t>/&gt;</w:t>
            </w:r>
          </w:p>
        </w:tc>
      </w:tr>
    </w:tbl>
    <w:p w14:paraId="59581BE4" w14:textId="77777777" w:rsidR="00DA3DDB" w:rsidRDefault="00DA3DDB" w:rsidP="005E1CC1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43420305" w14:textId="387AC804" w:rsidR="00E079E8" w:rsidRDefault="00E079E8" w:rsidP="005E1CC1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lastRenderedPageBreak/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A808C3">
        <w:rPr>
          <w:rFonts w:ascii="Times" w:eastAsia="Times" w:hAnsi="Times" w:cs="Times"/>
          <w:i/>
          <w:color w:val="000000"/>
          <w:sz w:val="24"/>
          <w:szCs w:val="24"/>
        </w:rPr>
        <w:t>3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Пример </w:t>
      </w:r>
      <w:r w:rsidRPr="00E079E8">
        <w:rPr>
          <w:rFonts w:ascii="Times" w:eastAsia="Times" w:hAnsi="Times" w:cs="Times"/>
          <w:i/>
          <w:color w:val="000000"/>
          <w:sz w:val="24"/>
          <w:szCs w:val="24"/>
        </w:rPr>
        <w:t>горизонтальной цепочки элементов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0E29" w14:paraId="7CCF9D89" w14:textId="77777777" w:rsidTr="00400E29">
        <w:tc>
          <w:tcPr>
            <w:tcW w:w="9345" w:type="dxa"/>
          </w:tcPr>
          <w:p w14:paraId="4F5EA43D" w14:textId="48284EF4" w:rsidR="00400E29" w:rsidRPr="00400E29" w:rsidRDefault="00400E29" w:rsidP="00400E29">
            <w:pPr>
              <w:pStyle w:val="a5"/>
              <w:rPr>
                <w:lang w:val="en-US"/>
              </w:rPr>
            </w:pPr>
            <w:r w:rsidRPr="00400E29">
              <w:rPr>
                <w:color w:val="666666"/>
                <w:lang w:val="en-US"/>
              </w:rPr>
              <w:t>&lt;</w:t>
            </w:r>
            <w:r w:rsidRPr="00400E29">
              <w:rPr>
                <w:color w:val="4D9375"/>
                <w:lang w:val="en-US"/>
              </w:rPr>
              <w:t>Button</w:t>
            </w:r>
            <w:r w:rsidRPr="00400E29">
              <w:rPr>
                <w:color w:val="4D9375"/>
                <w:lang w:val="en-US"/>
              </w:rPr>
              <w:br/>
              <w:t xml:space="preserve">    </w:t>
            </w:r>
            <w:proofErr w:type="spellStart"/>
            <w:r w:rsidRPr="00400E29">
              <w:rPr>
                <w:lang w:val="en-US"/>
              </w:rPr>
              <w:t>android:id</w:t>
            </w:r>
            <w:proofErr w:type="spellEnd"/>
            <w:r w:rsidRPr="00400E29">
              <w:rPr>
                <w:color w:val="C98A7D"/>
                <w:lang w:val="en-US"/>
              </w:rPr>
              <w:t>="@+id/button3"</w:t>
            </w:r>
            <w:r w:rsidRPr="00400E29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proofErr w:type="gramStart"/>
            <w:r w:rsidRPr="00400E29">
              <w:rPr>
                <w:lang w:val="en-US"/>
              </w:rPr>
              <w:t>android:layout</w:t>
            </w:r>
            <w:proofErr w:type="gramEnd"/>
            <w:r w:rsidRPr="00400E29">
              <w:rPr>
                <w:lang w:val="en-US"/>
              </w:rPr>
              <w:t>_width</w:t>
            </w:r>
            <w:proofErr w:type="spellEnd"/>
            <w:r w:rsidRPr="00400E29">
              <w:rPr>
                <w:color w:val="C98A7D"/>
                <w:lang w:val="en-US"/>
              </w:rPr>
              <w:t>="</w:t>
            </w:r>
            <w:proofErr w:type="spellStart"/>
            <w:r w:rsidRPr="00400E29">
              <w:rPr>
                <w:color w:val="C98A7D"/>
                <w:lang w:val="en-US"/>
              </w:rPr>
              <w:t>wrap_content</w:t>
            </w:r>
            <w:proofErr w:type="spellEnd"/>
            <w:r w:rsidRPr="00400E29">
              <w:rPr>
                <w:color w:val="C98A7D"/>
                <w:lang w:val="en-US"/>
              </w:rPr>
              <w:t>"</w:t>
            </w:r>
            <w:r w:rsidRPr="00400E29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400E29">
              <w:rPr>
                <w:lang w:val="en-US"/>
              </w:rPr>
              <w:t>android:layout_height</w:t>
            </w:r>
            <w:proofErr w:type="spellEnd"/>
            <w:r w:rsidRPr="00400E29">
              <w:rPr>
                <w:color w:val="C98A7D"/>
                <w:lang w:val="en-US"/>
              </w:rPr>
              <w:t>="</w:t>
            </w:r>
            <w:proofErr w:type="spellStart"/>
            <w:r w:rsidRPr="00400E29">
              <w:rPr>
                <w:color w:val="C98A7D"/>
                <w:lang w:val="en-US"/>
              </w:rPr>
              <w:t>wrap_content</w:t>
            </w:r>
            <w:proofErr w:type="spellEnd"/>
            <w:r w:rsidRPr="00400E29">
              <w:rPr>
                <w:color w:val="C98A7D"/>
                <w:lang w:val="en-US"/>
              </w:rPr>
              <w:t>"</w:t>
            </w:r>
            <w:r w:rsidRPr="00400E29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400E29">
              <w:rPr>
                <w:lang w:val="en-US"/>
              </w:rPr>
              <w:t>android:text</w:t>
            </w:r>
            <w:proofErr w:type="spellEnd"/>
            <w:r w:rsidRPr="00400E29">
              <w:rPr>
                <w:color w:val="C98A7D"/>
                <w:lang w:val="en-US"/>
              </w:rPr>
              <w:t>="Button 3"</w:t>
            </w:r>
            <w:r w:rsidRPr="00400E29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400E29">
              <w:rPr>
                <w:lang w:val="en-US"/>
              </w:rPr>
              <w:t>app:layout_constraintStart_toEndOf</w:t>
            </w:r>
            <w:proofErr w:type="spellEnd"/>
            <w:r w:rsidRPr="00400E29">
              <w:rPr>
                <w:color w:val="C98A7D"/>
                <w:lang w:val="en-US"/>
              </w:rPr>
              <w:t>="@id/button2"</w:t>
            </w:r>
            <w:r w:rsidRPr="00400E29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400E29">
              <w:rPr>
                <w:lang w:val="en-US"/>
              </w:rPr>
              <w:t>app:layout_constraintTop_toTopOf</w:t>
            </w:r>
            <w:proofErr w:type="spellEnd"/>
            <w:r w:rsidRPr="00400E29">
              <w:rPr>
                <w:color w:val="C98A7D"/>
                <w:lang w:val="en-US"/>
              </w:rPr>
              <w:t>="@id/button2"</w:t>
            </w:r>
            <w:r w:rsidRPr="00400E29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400E29">
              <w:rPr>
                <w:lang w:val="en-US"/>
              </w:rPr>
              <w:t>android:layout_marginStart</w:t>
            </w:r>
            <w:proofErr w:type="spellEnd"/>
            <w:r w:rsidRPr="00400E29">
              <w:rPr>
                <w:color w:val="C98A7D"/>
                <w:lang w:val="en-US"/>
              </w:rPr>
              <w:t>="16dp"</w:t>
            </w:r>
            <w:r w:rsidRPr="00400E29">
              <w:rPr>
                <w:color w:val="666666"/>
                <w:lang w:val="en-US"/>
              </w:rPr>
              <w:t>/&gt;</w:t>
            </w:r>
          </w:p>
        </w:tc>
      </w:tr>
    </w:tbl>
    <w:p w14:paraId="0104A468" w14:textId="4C9AA8B8" w:rsidR="00612D2F" w:rsidRDefault="00612D2F" w:rsidP="005E1CC1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4 </w:t>
      </w:r>
      <w:r w:rsidR="008B1A9E" w:rsidRPr="009A4DBD">
        <w:rPr>
          <w:rFonts w:ascii="Times" w:eastAsia="Times" w:hAnsi="Times" w:cs="Times"/>
          <w:i/>
          <w:color w:val="000000"/>
          <w:sz w:val="24"/>
          <w:szCs w:val="24"/>
        </w:rPr>
        <w:t>–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612D2F">
        <w:rPr>
          <w:rFonts w:ascii="Times" w:eastAsia="Times" w:hAnsi="Times" w:cs="Times"/>
          <w:i/>
          <w:color w:val="000000"/>
          <w:sz w:val="24"/>
          <w:szCs w:val="24"/>
        </w:rPr>
        <w:t>Пример веса элемента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016" w:rsidRPr="00094A0F" w14:paraId="1A4D984B" w14:textId="77777777" w:rsidTr="00A16016">
        <w:tc>
          <w:tcPr>
            <w:tcW w:w="9345" w:type="dxa"/>
          </w:tcPr>
          <w:p w14:paraId="6F974C0E" w14:textId="7D34C3D5" w:rsidR="00A16016" w:rsidRPr="00094A0F" w:rsidRDefault="00094A0F" w:rsidP="00094A0F">
            <w:pPr>
              <w:pStyle w:val="a5"/>
              <w:rPr>
                <w:lang w:val="en-US"/>
              </w:rPr>
            </w:pPr>
            <w:r w:rsidRPr="00094A0F">
              <w:rPr>
                <w:color w:val="666666"/>
                <w:lang w:val="en-US"/>
              </w:rPr>
              <w:t>&lt;</w:t>
            </w:r>
            <w:r w:rsidRPr="00094A0F">
              <w:rPr>
                <w:color w:val="4D9375"/>
                <w:lang w:val="en-US"/>
              </w:rPr>
              <w:t>Button</w:t>
            </w:r>
            <w:r w:rsidRPr="00094A0F">
              <w:rPr>
                <w:color w:val="4D9375"/>
                <w:lang w:val="en-US"/>
              </w:rPr>
              <w:br/>
              <w:t xml:space="preserve">    </w:t>
            </w:r>
            <w:proofErr w:type="spellStart"/>
            <w:r w:rsidRPr="00094A0F">
              <w:rPr>
                <w:lang w:val="en-US"/>
              </w:rPr>
              <w:t>android:id</w:t>
            </w:r>
            <w:proofErr w:type="spellEnd"/>
            <w:r w:rsidRPr="00094A0F">
              <w:rPr>
                <w:color w:val="C98A7D"/>
                <w:lang w:val="en-US"/>
              </w:rPr>
              <w:t>="@+id/button4"</w:t>
            </w:r>
            <w:r w:rsidRPr="00094A0F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proofErr w:type="gramStart"/>
            <w:r w:rsidRPr="00094A0F">
              <w:rPr>
                <w:lang w:val="en-US"/>
              </w:rPr>
              <w:t>android:layout</w:t>
            </w:r>
            <w:proofErr w:type="gramEnd"/>
            <w:r w:rsidRPr="00094A0F">
              <w:rPr>
                <w:lang w:val="en-US"/>
              </w:rPr>
              <w:t>_width</w:t>
            </w:r>
            <w:proofErr w:type="spellEnd"/>
            <w:r w:rsidRPr="00094A0F">
              <w:rPr>
                <w:color w:val="C98A7D"/>
                <w:lang w:val="en-US"/>
              </w:rPr>
              <w:t>="0dp"</w:t>
            </w:r>
            <w:r w:rsidRPr="00094A0F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94A0F">
              <w:rPr>
                <w:lang w:val="en-US"/>
              </w:rPr>
              <w:t>android:layout_height</w:t>
            </w:r>
            <w:proofErr w:type="spellEnd"/>
            <w:r w:rsidRPr="00094A0F">
              <w:rPr>
                <w:color w:val="C98A7D"/>
                <w:lang w:val="en-US"/>
              </w:rPr>
              <w:t>="</w:t>
            </w:r>
            <w:proofErr w:type="spellStart"/>
            <w:r w:rsidRPr="00094A0F">
              <w:rPr>
                <w:color w:val="C98A7D"/>
                <w:lang w:val="en-US"/>
              </w:rPr>
              <w:t>wrap_content</w:t>
            </w:r>
            <w:proofErr w:type="spellEnd"/>
            <w:r w:rsidRPr="00094A0F">
              <w:rPr>
                <w:color w:val="C98A7D"/>
                <w:lang w:val="en-US"/>
              </w:rPr>
              <w:t>"</w:t>
            </w:r>
            <w:r w:rsidRPr="00094A0F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94A0F">
              <w:rPr>
                <w:lang w:val="en-US"/>
              </w:rPr>
              <w:t>android:text</w:t>
            </w:r>
            <w:proofErr w:type="spellEnd"/>
            <w:r w:rsidRPr="00094A0F">
              <w:rPr>
                <w:color w:val="C98A7D"/>
                <w:lang w:val="en-US"/>
              </w:rPr>
              <w:t>="Button 4"</w:t>
            </w:r>
            <w:r w:rsidRPr="00094A0F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94A0F">
              <w:rPr>
                <w:lang w:val="en-US"/>
              </w:rPr>
              <w:t>app:layout_constraintStart_toStartOf</w:t>
            </w:r>
            <w:proofErr w:type="spellEnd"/>
            <w:r w:rsidRPr="00094A0F">
              <w:rPr>
                <w:color w:val="C98A7D"/>
                <w:lang w:val="en-US"/>
              </w:rPr>
              <w:t>="parent"</w:t>
            </w:r>
            <w:r w:rsidRPr="00094A0F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94A0F">
              <w:rPr>
                <w:lang w:val="en-US"/>
              </w:rPr>
              <w:t>app:layout_constraintEnd_toEndOf</w:t>
            </w:r>
            <w:proofErr w:type="spellEnd"/>
            <w:r w:rsidRPr="00094A0F">
              <w:rPr>
                <w:color w:val="C98A7D"/>
                <w:lang w:val="en-US"/>
              </w:rPr>
              <w:t>="parent"</w:t>
            </w:r>
            <w:r w:rsidRPr="00094A0F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94A0F">
              <w:rPr>
                <w:lang w:val="en-US"/>
              </w:rPr>
              <w:t>app:layout_constraintTop_toBottomOf</w:t>
            </w:r>
            <w:proofErr w:type="spellEnd"/>
            <w:r w:rsidRPr="00094A0F">
              <w:rPr>
                <w:color w:val="C98A7D"/>
                <w:lang w:val="en-US"/>
              </w:rPr>
              <w:t>="@id/button1"</w:t>
            </w:r>
            <w:r w:rsidRPr="00094A0F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94A0F">
              <w:rPr>
                <w:lang w:val="en-US"/>
              </w:rPr>
              <w:t>android:layout_marginTop</w:t>
            </w:r>
            <w:proofErr w:type="spellEnd"/>
            <w:r w:rsidRPr="00094A0F">
              <w:rPr>
                <w:color w:val="C98A7D"/>
                <w:lang w:val="en-US"/>
              </w:rPr>
              <w:t>="16dp"</w:t>
            </w:r>
            <w:r w:rsidRPr="00094A0F">
              <w:rPr>
                <w:color w:val="666666"/>
                <w:lang w:val="en-US"/>
              </w:rPr>
              <w:t>/&gt;</w:t>
            </w:r>
          </w:p>
        </w:tc>
      </w:tr>
    </w:tbl>
    <w:p w14:paraId="21DDE5FD" w14:textId="229AF419" w:rsidR="00563BFF" w:rsidRDefault="00B23446" w:rsidP="005E1CC1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>
        <w:rPr>
          <w:rFonts w:ascii="Times" w:eastAsia="Times" w:hAnsi="Times" w:cs="Times"/>
          <w:i/>
          <w:color w:val="000000"/>
          <w:sz w:val="24"/>
          <w:szCs w:val="24"/>
        </w:rPr>
        <w:t>5</w:t>
      </w:r>
      <w:r w:rsidR="008B1A9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8B1A9E" w:rsidRPr="009A4DBD">
        <w:rPr>
          <w:rFonts w:ascii="Times" w:eastAsia="Times" w:hAnsi="Times" w:cs="Times"/>
          <w:i/>
          <w:color w:val="000000"/>
          <w:sz w:val="24"/>
          <w:szCs w:val="24"/>
        </w:rPr>
        <w:t>–</w:t>
      </w:r>
      <w:r w:rsidR="00AE75AC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AE75AC" w:rsidRPr="00AE75AC">
        <w:rPr>
          <w:rFonts w:ascii="Times" w:eastAsia="Times" w:hAnsi="Times" w:cs="Times"/>
          <w:i/>
          <w:color w:val="000000"/>
          <w:sz w:val="24"/>
          <w:szCs w:val="24"/>
        </w:rPr>
        <w:t>Пример горизонтального ряда виджетов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016" w:rsidRPr="00D54984" w14:paraId="2E4D8E51" w14:textId="77777777" w:rsidTr="00A16016">
        <w:tc>
          <w:tcPr>
            <w:tcW w:w="9345" w:type="dxa"/>
          </w:tcPr>
          <w:p w14:paraId="015829F0" w14:textId="054D58A5" w:rsidR="00A16016" w:rsidRPr="00D54984" w:rsidRDefault="00D54984" w:rsidP="00D54984">
            <w:pPr>
              <w:pStyle w:val="a5"/>
              <w:rPr>
                <w:lang w:val="en-US"/>
              </w:rPr>
            </w:pPr>
            <w:r w:rsidRPr="00D54984">
              <w:rPr>
                <w:color w:val="666666"/>
                <w:lang w:val="en-US"/>
              </w:rPr>
              <w:t>&lt;</w:t>
            </w:r>
            <w:proofErr w:type="spellStart"/>
            <w:r w:rsidRPr="00D54984">
              <w:rPr>
                <w:color w:val="4D9375"/>
                <w:lang w:val="en-US"/>
              </w:rPr>
              <w:t>androidx.appcompat.widget.LinearLayoutCompat</w:t>
            </w:r>
            <w:proofErr w:type="spellEnd"/>
            <w:r w:rsidRPr="00D54984">
              <w:rPr>
                <w:color w:val="4D9375"/>
                <w:lang w:val="en-US"/>
              </w:rPr>
              <w:br/>
              <w:t xml:space="preserve">    </w:t>
            </w:r>
            <w:proofErr w:type="spellStart"/>
            <w:r w:rsidRPr="00D54984">
              <w:rPr>
                <w:lang w:val="en-US"/>
              </w:rPr>
              <w:t>android:id</w:t>
            </w:r>
            <w:proofErr w:type="spellEnd"/>
            <w:r w:rsidRPr="00D54984">
              <w:rPr>
                <w:color w:val="C98A7D"/>
                <w:lang w:val="en-US"/>
              </w:rPr>
              <w:t>="@+id/</w:t>
            </w:r>
            <w:proofErr w:type="spellStart"/>
            <w:r w:rsidRPr="00D54984">
              <w:rPr>
                <w:color w:val="C98A7D"/>
                <w:lang w:val="en-US"/>
              </w:rPr>
              <w:t>linear_layout</w:t>
            </w:r>
            <w:proofErr w:type="spellEnd"/>
            <w:r w:rsidRPr="00D54984">
              <w:rPr>
                <w:color w:val="C98A7D"/>
                <w:lang w:val="en-US"/>
              </w:rPr>
              <w:t>"</w:t>
            </w:r>
            <w:r w:rsidRPr="00D5498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D54984">
              <w:rPr>
                <w:lang w:val="en-US"/>
              </w:rPr>
              <w:t>android:layout_width</w:t>
            </w:r>
            <w:proofErr w:type="spellEnd"/>
            <w:r w:rsidRPr="00D54984">
              <w:rPr>
                <w:color w:val="C98A7D"/>
                <w:lang w:val="en-US"/>
              </w:rPr>
              <w:t>="0dp"</w:t>
            </w:r>
            <w:r w:rsidRPr="00D5498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D54984">
              <w:rPr>
                <w:lang w:val="en-US"/>
              </w:rPr>
              <w:t>android:layout_height</w:t>
            </w:r>
            <w:proofErr w:type="spellEnd"/>
            <w:r w:rsidRPr="00D54984">
              <w:rPr>
                <w:color w:val="C98A7D"/>
                <w:lang w:val="en-US"/>
              </w:rPr>
              <w:t>="</w:t>
            </w:r>
            <w:proofErr w:type="spellStart"/>
            <w:r w:rsidRPr="00D54984">
              <w:rPr>
                <w:color w:val="C98A7D"/>
                <w:lang w:val="en-US"/>
              </w:rPr>
              <w:t>wrap_content</w:t>
            </w:r>
            <w:proofErr w:type="spellEnd"/>
            <w:r w:rsidRPr="00D54984">
              <w:rPr>
                <w:color w:val="C98A7D"/>
                <w:lang w:val="en-US"/>
              </w:rPr>
              <w:t>"</w:t>
            </w:r>
            <w:r w:rsidRPr="00D5498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D54984">
              <w:rPr>
                <w:lang w:val="en-US"/>
              </w:rPr>
              <w:t>android:orientation</w:t>
            </w:r>
            <w:proofErr w:type="spellEnd"/>
            <w:r w:rsidRPr="00D54984">
              <w:rPr>
                <w:color w:val="C98A7D"/>
                <w:lang w:val="en-US"/>
              </w:rPr>
              <w:t>="horizontal"</w:t>
            </w:r>
            <w:r w:rsidRPr="00D5498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D54984">
              <w:rPr>
                <w:lang w:val="en-US"/>
              </w:rPr>
              <w:t>app:layout_constraintStart_toStartOf</w:t>
            </w:r>
            <w:proofErr w:type="spellEnd"/>
            <w:r w:rsidRPr="00D54984">
              <w:rPr>
                <w:color w:val="C98A7D"/>
                <w:lang w:val="en-US"/>
              </w:rPr>
              <w:t>="parent"</w:t>
            </w:r>
            <w:r w:rsidRPr="00D5498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D54984">
              <w:rPr>
                <w:lang w:val="en-US"/>
              </w:rPr>
              <w:t>app:layout_constraintEnd_toEndOf</w:t>
            </w:r>
            <w:proofErr w:type="spellEnd"/>
            <w:r w:rsidRPr="00D54984">
              <w:rPr>
                <w:color w:val="C98A7D"/>
                <w:lang w:val="en-US"/>
              </w:rPr>
              <w:t>="parent"</w:t>
            </w:r>
            <w:r w:rsidRPr="00D5498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D54984">
              <w:rPr>
                <w:lang w:val="en-US"/>
              </w:rPr>
              <w:t>app:layout_constraintTop_toBottomOf</w:t>
            </w:r>
            <w:proofErr w:type="spellEnd"/>
            <w:r w:rsidRPr="00D54984">
              <w:rPr>
                <w:color w:val="C98A7D"/>
                <w:lang w:val="en-US"/>
              </w:rPr>
              <w:t>="@id/button4"</w:t>
            </w:r>
            <w:r w:rsidRPr="00D5498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D54984">
              <w:rPr>
                <w:lang w:val="en-US"/>
              </w:rPr>
              <w:t>android:layout_marginTop</w:t>
            </w:r>
            <w:proofErr w:type="spellEnd"/>
            <w:r w:rsidRPr="00D54984">
              <w:rPr>
                <w:color w:val="C98A7D"/>
                <w:lang w:val="en-US"/>
              </w:rPr>
              <w:t>="16dp"</w:t>
            </w:r>
            <w:r w:rsidRPr="00D54984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D54984">
              <w:rPr>
                <w:lang w:val="en-US"/>
              </w:rPr>
              <w:t>app:layout_constraintHorizontal_bias</w:t>
            </w:r>
            <w:proofErr w:type="spellEnd"/>
            <w:r w:rsidRPr="00D54984">
              <w:rPr>
                <w:color w:val="C98A7D"/>
                <w:lang w:val="en-US"/>
              </w:rPr>
              <w:t>="0.5"</w:t>
            </w:r>
            <w:r w:rsidRPr="00D54984">
              <w:rPr>
                <w:color w:val="666666"/>
                <w:lang w:val="en-US"/>
              </w:rPr>
              <w:t>&gt;</w:t>
            </w:r>
            <w:r w:rsidRPr="00D54984">
              <w:rPr>
                <w:color w:val="666666"/>
                <w:lang w:val="en-US"/>
              </w:rPr>
              <w:br/>
            </w:r>
            <w:r w:rsidRPr="00D54984">
              <w:rPr>
                <w:color w:val="666666"/>
                <w:lang w:val="en-US"/>
              </w:rPr>
              <w:br/>
              <w:t xml:space="preserve">    &lt;</w:t>
            </w:r>
            <w:r w:rsidRPr="00D54984">
              <w:rPr>
                <w:color w:val="4D9375"/>
                <w:lang w:val="en-US"/>
              </w:rPr>
              <w:t>Button</w:t>
            </w:r>
            <w:r w:rsidRPr="00D54984">
              <w:rPr>
                <w:color w:val="4D9375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android:id</w:t>
            </w:r>
            <w:proofErr w:type="spellEnd"/>
            <w:r w:rsidRPr="00D54984">
              <w:rPr>
                <w:color w:val="C98A7D"/>
                <w:lang w:val="en-US"/>
              </w:rPr>
              <w:t>="@+id/button5"</w:t>
            </w:r>
            <w:r w:rsidRPr="00D54984">
              <w:rPr>
                <w:color w:val="C98A7D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android:layout_width</w:t>
            </w:r>
            <w:proofErr w:type="spellEnd"/>
            <w:r w:rsidRPr="00D54984">
              <w:rPr>
                <w:color w:val="C98A7D"/>
                <w:lang w:val="en-US"/>
              </w:rPr>
              <w:t>="</w:t>
            </w:r>
            <w:proofErr w:type="spellStart"/>
            <w:r w:rsidRPr="00D54984">
              <w:rPr>
                <w:color w:val="C98A7D"/>
                <w:lang w:val="en-US"/>
              </w:rPr>
              <w:t>wrap_content</w:t>
            </w:r>
            <w:proofErr w:type="spellEnd"/>
            <w:r w:rsidRPr="00D54984">
              <w:rPr>
                <w:color w:val="C98A7D"/>
                <w:lang w:val="en-US"/>
              </w:rPr>
              <w:t>"</w:t>
            </w:r>
            <w:r w:rsidRPr="00D54984">
              <w:rPr>
                <w:color w:val="C98A7D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android:layout_height</w:t>
            </w:r>
            <w:proofErr w:type="spellEnd"/>
            <w:r w:rsidRPr="00D54984">
              <w:rPr>
                <w:color w:val="C98A7D"/>
                <w:lang w:val="en-US"/>
              </w:rPr>
              <w:t>="</w:t>
            </w:r>
            <w:proofErr w:type="spellStart"/>
            <w:r w:rsidRPr="00D54984">
              <w:rPr>
                <w:color w:val="C98A7D"/>
                <w:lang w:val="en-US"/>
              </w:rPr>
              <w:t>wrap_content</w:t>
            </w:r>
            <w:proofErr w:type="spellEnd"/>
            <w:r w:rsidRPr="00D54984">
              <w:rPr>
                <w:color w:val="C98A7D"/>
                <w:lang w:val="en-US"/>
              </w:rPr>
              <w:t>"</w:t>
            </w:r>
            <w:r w:rsidRPr="00D54984">
              <w:rPr>
                <w:color w:val="C98A7D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android:text</w:t>
            </w:r>
            <w:proofErr w:type="spellEnd"/>
            <w:r w:rsidRPr="00D54984">
              <w:rPr>
                <w:color w:val="C98A7D"/>
                <w:lang w:val="en-US"/>
              </w:rPr>
              <w:t>="Button 5"</w:t>
            </w:r>
            <w:r w:rsidRPr="00D54984">
              <w:rPr>
                <w:color w:val="666666"/>
                <w:lang w:val="en-US"/>
              </w:rPr>
              <w:t>/&gt;</w:t>
            </w:r>
            <w:r w:rsidRPr="00D54984">
              <w:rPr>
                <w:color w:val="666666"/>
                <w:lang w:val="en-US"/>
              </w:rPr>
              <w:br/>
            </w:r>
            <w:r w:rsidRPr="00D54984">
              <w:rPr>
                <w:color w:val="666666"/>
                <w:lang w:val="en-US"/>
              </w:rPr>
              <w:br/>
              <w:t xml:space="preserve">    &lt;</w:t>
            </w:r>
            <w:r w:rsidRPr="00D54984">
              <w:rPr>
                <w:color w:val="4D9375"/>
                <w:lang w:val="en-US"/>
              </w:rPr>
              <w:t>Button</w:t>
            </w:r>
            <w:r w:rsidRPr="00D54984">
              <w:rPr>
                <w:color w:val="4D9375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android:id</w:t>
            </w:r>
            <w:proofErr w:type="spellEnd"/>
            <w:r w:rsidRPr="00D54984">
              <w:rPr>
                <w:color w:val="C98A7D"/>
                <w:lang w:val="en-US"/>
              </w:rPr>
              <w:t>="@+id/button6"</w:t>
            </w:r>
            <w:r w:rsidRPr="00D54984">
              <w:rPr>
                <w:color w:val="C98A7D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android:layout_width</w:t>
            </w:r>
            <w:proofErr w:type="spellEnd"/>
            <w:r w:rsidRPr="00D54984">
              <w:rPr>
                <w:color w:val="C98A7D"/>
                <w:lang w:val="en-US"/>
              </w:rPr>
              <w:t>="</w:t>
            </w:r>
            <w:proofErr w:type="spellStart"/>
            <w:r w:rsidRPr="00D54984">
              <w:rPr>
                <w:color w:val="C98A7D"/>
                <w:lang w:val="en-US"/>
              </w:rPr>
              <w:t>wrap_content</w:t>
            </w:r>
            <w:proofErr w:type="spellEnd"/>
            <w:r w:rsidRPr="00D54984">
              <w:rPr>
                <w:color w:val="C98A7D"/>
                <w:lang w:val="en-US"/>
              </w:rPr>
              <w:t>"</w:t>
            </w:r>
            <w:r w:rsidRPr="00D54984">
              <w:rPr>
                <w:color w:val="C98A7D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android:layout_height</w:t>
            </w:r>
            <w:proofErr w:type="spellEnd"/>
            <w:r w:rsidRPr="00D54984">
              <w:rPr>
                <w:color w:val="C98A7D"/>
                <w:lang w:val="en-US"/>
              </w:rPr>
              <w:t>="</w:t>
            </w:r>
            <w:proofErr w:type="spellStart"/>
            <w:r w:rsidRPr="00D54984">
              <w:rPr>
                <w:color w:val="C98A7D"/>
                <w:lang w:val="en-US"/>
              </w:rPr>
              <w:t>wrap_content</w:t>
            </w:r>
            <w:proofErr w:type="spellEnd"/>
            <w:r w:rsidRPr="00D54984">
              <w:rPr>
                <w:color w:val="C98A7D"/>
                <w:lang w:val="en-US"/>
              </w:rPr>
              <w:t>"</w:t>
            </w:r>
            <w:r w:rsidRPr="00D54984">
              <w:rPr>
                <w:color w:val="C98A7D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android:text</w:t>
            </w:r>
            <w:proofErr w:type="spellEnd"/>
            <w:r w:rsidRPr="00D54984">
              <w:rPr>
                <w:color w:val="C98A7D"/>
                <w:lang w:val="en-US"/>
              </w:rPr>
              <w:t>="Button 6"</w:t>
            </w:r>
            <w:r w:rsidRPr="00D54984">
              <w:rPr>
                <w:color w:val="666666"/>
                <w:lang w:val="en-US"/>
              </w:rPr>
              <w:t>/&gt;</w:t>
            </w:r>
            <w:r w:rsidRPr="00D54984">
              <w:rPr>
                <w:color w:val="666666"/>
                <w:lang w:val="en-US"/>
              </w:rPr>
              <w:br/>
            </w:r>
            <w:r w:rsidRPr="00D54984">
              <w:rPr>
                <w:color w:val="666666"/>
                <w:lang w:val="en-US"/>
              </w:rPr>
              <w:br/>
              <w:t xml:space="preserve">    &lt;</w:t>
            </w:r>
            <w:r w:rsidRPr="00D54984">
              <w:rPr>
                <w:color w:val="4D9375"/>
                <w:lang w:val="en-US"/>
              </w:rPr>
              <w:t>Button</w:t>
            </w:r>
            <w:r w:rsidRPr="00D54984">
              <w:rPr>
                <w:color w:val="4D9375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android:id</w:t>
            </w:r>
            <w:proofErr w:type="spellEnd"/>
            <w:r w:rsidRPr="00D54984">
              <w:rPr>
                <w:color w:val="C98A7D"/>
                <w:lang w:val="en-US"/>
              </w:rPr>
              <w:t>="@+id/button7"</w:t>
            </w:r>
            <w:r w:rsidRPr="00D54984">
              <w:rPr>
                <w:color w:val="C98A7D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android:layout_width</w:t>
            </w:r>
            <w:proofErr w:type="spellEnd"/>
            <w:r w:rsidRPr="00D54984">
              <w:rPr>
                <w:color w:val="C98A7D"/>
                <w:lang w:val="en-US"/>
              </w:rPr>
              <w:t>="</w:t>
            </w:r>
            <w:proofErr w:type="spellStart"/>
            <w:r w:rsidRPr="00D54984">
              <w:rPr>
                <w:color w:val="C98A7D"/>
                <w:lang w:val="en-US"/>
              </w:rPr>
              <w:t>wrap_content</w:t>
            </w:r>
            <w:proofErr w:type="spellEnd"/>
            <w:r w:rsidRPr="00D54984">
              <w:rPr>
                <w:color w:val="C98A7D"/>
                <w:lang w:val="en-US"/>
              </w:rPr>
              <w:t>"</w:t>
            </w:r>
            <w:r w:rsidRPr="00D54984">
              <w:rPr>
                <w:color w:val="C98A7D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android:layout_height</w:t>
            </w:r>
            <w:proofErr w:type="spellEnd"/>
            <w:r w:rsidRPr="00D54984">
              <w:rPr>
                <w:color w:val="C98A7D"/>
                <w:lang w:val="en-US"/>
              </w:rPr>
              <w:t>="</w:t>
            </w:r>
            <w:proofErr w:type="spellStart"/>
            <w:r w:rsidRPr="00D54984">
              <w:rPr>
                <w:color w:val="C98A7D"/>
                <w:lang w:val="en-US"/>
              </w:rPr>
              <w:t>wrap_content</w:t>
            </w:r>
            <w:proofErr w:type="spellEnd"/>
            <w:r w:rsidRPr="00D54984">
              <w:rPr>
                <w:color w:val="C98A7D"/>
                <w:lang w:val="en-US"/>
              </w:rPr>
              <w:t>"</w:t>
            </w:r>
            <w:r w:rsidRPr="00D54984">
              <w:rPr>
                <w:color w:val="C98A7D"/>
                <w:lang w:val="en-US"/>
              </w:rPr>
              <w:br/>
              <w:t xml:space="preserve">        </w:t>
            </w:r>
            <w:proofErr w:type="spellStart"/>
            <w:r w:rsidRPr="00D54984">
              <w:rPr>
                <w:lang w:val="en-US"/>
              </w:rPr>
              <w:t>android:text</w:t>
            </w:r>
            <w:proofErr w:type="spellEnd"/>
            <w:r w:rsidRPr="00D54984">
              <w:rPr>
                <w:color w:val="C98A7D"/>
                <w:lang w:val="en-US"/>
              </w:rPr>
              <w:t>="Button 7"</w:t>
            </w:r>
            <w:r w:rsidRPr="00D54984">
              <w:rPr>
                <w:color w:val="666666"/>
                <w:lang w:val="en-US"/>
              </w:rPr>
              <w:t>/&gt;</w:t>
            </w:r>
            <w:r w:rsidRPr="00D54984">
              <w:rPr>
                <w:color w:val="666666"/>
                <w:lang w:val="en-US"/>
              </w:rPr>
              <w:br/>
            </w:r>
            <w:r w:rsidRPr="00D54984">
              <w:rPr>
                <w:color w:val="666666"/>
                <w:lang w:val="en-US"/>
              </w:rPr>
              <w:br/>
              <w:t>&lt;/</w:t>
            </w:r>
            <w:proofErr w:type="spellStart"/>
            <w:r w:rsidRPr="00D54984">
              <w:rPr>
                <w:color w:val="4D9375"/>
                <w:lang w:val="en-US"/>
              </w:rPr>
              <w:t>androidx.appcompat.widget.LinearLayoutCompat</w:t>
            </w:r>
            <w:proofErr w:type="spellEnd"/>
            <w:r w:rsidRPr="00D54984">
              <w:rPr>
                <w:color w:val="666666"/>
                <w:lang w:val="en-US"/>
              </w:rPr>
              <w:t>&gt;</w:t>
            </w:r>
          </w:p>
        </w:tc>
      </w:tr>
    </w:tbl>
    <w:p w14:paraId="4E50A8E3" w14:textId="77777777" w:rsidR="00DA3DDB" w:rsidRDefault="00DA3DDB" w:rsidP="005E1CC1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6C8225E3" w14:textId="2432DCE3" w:rsidR="00317476" w:rsidRDefault="00317476" w:rsidP="005E1CC1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lastRenderedPageBreak/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6 </w:t>
      </w:r>
      <w:r w:rsidR="00FF7ECD" w:rsidRPr="009A4DBD">
        <w:rPr>
          <w:rFonts w:ascii="Times" w:eastAsia="Times" w:hAnsi="Times" w:cs="Times"/>
          <w:i/>
          <w:color w:val="000000"/>
          <w:sz w:val="24"/>
          <w:szCs w:val="24"/>
        </w:rPr>
        <w:t>–</w:t>
      </w:r>
      <w:r w:rsidR="007A34A3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A75BAB" w:rsidRPr="00A75BAB">
        <w:rPr>
          <w:rFonts w:ascii="Times" w:eastAsia="Times" w:hAnsi="Times" w:cs="Times"/>
          <w:i/>
          <w:color w:val="000000"/>
          <w:sz w:val="24"/>
          <w:szCs w:val="24"/>
        </w:rPr>
        <w:t>Пример вертикальной цепочки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016" w:rsidRPr="000359DA" w14:paraId="12E52CAD" w14:textId="77777777" w:rsidTr="00A16016">
        <w:tc>
          <w:tcPr>
            <w:tcW w:w="9345" w:type="dxa"/>
          </w:tcPr>
          <w:p w14:paraId="39DA9DD1" w14:textId="3F056411" w:rsidR="00A16016" w:rsidRPr="000359DA" w:rsidRDefault="000359DA" w:rsidP="000359DA">
            <w:pPr>
              <w:pStyle w:val="a5"/>
              <w:rPr>
                <w:lang w:val="en-US"/>
              </w:rPr>
            </w:pPr>
            <w:r w:rsidRPr="000359DA">
              <w:rPr>
                <w:color w:val="666666"/>
                <w:lang w:val="en-US"/>
              </w:rPr>
              <w:t>&lt;</w:t>
            </w:r>
            <w:r w:rsidRPr="000359DA">
              <w:rPr>
                <w:color w:val="4D9375"/>
                <w:lang w:val="en-US"/>
              </w:rPr>
              <w:t>Button</w:t>
            </w:r>
            <w:r w:rsidRPr="000359DA">
              <w:rPr>
                <w:color w:val="4D9375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android:id</w:t>
            </w:r>
            <w:proofErr w:type="spellEnd"/>
            <w:r w:rsidRPr="000359DA">
              <w:rPr>
                <w:color w:val="C98A7D"/>
                <w:lang w:val="en-US"/>
              </w:rPr>
              <w:t>="@+id/button8"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android:layout_width</w:t>
            </w:r>
            <w:proofErr w:type="spellEnd"/>
            <w:r w:rsidRPr="000359DA">
              <w:rPr>
                <w:color w:val="C98A7D"/>
                <w:lang w:val="en-US"/>
              </w:rPr>
              <w:t>="</w:t>
            </w:r>
            <w:proofErr w:type="spellStart"/>
            <w:r w:rsidRPr="000359DA">
              <w:rPr>
                <w:color w:val="C98A7D"/>
                <w:lang w:val="en-US"/>
              </w:rPr>
              <w:t>wrap_content</w:t>
            </w:r>
            <w:proofErr w:type="spellEnd"/>
            <w:r w:rsidRPr="000359DA">
              <w:rPr>
                <w:color w:val="C98A7D"/>
                <w:lang w:val="en-US"/>
              </w:rPr>
              <w:t>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android:layout_height</w:t>
            </w:r>
            <w:proofErr w:type="spellEnd"/>
            <w:r w:rsidRPr="000359DA">
              <w:rPr>
                <w:color w:val="C98A7D"/>
                <w:lang w:val="en-US"/>
              </w:rPr>
              <w:t>="</w:t>
            </w:r>
            <w:proofErr w:type="spellStart"/>
            <w:r w:rsidRPr="000359DA">
              <w:rPr>
                <w:color w:val="C98A7D"/>
                <w:lang w:val="en-US"/>
              </w:rPr>
              <w:t>wrap_content</w:t>
            </w:r>
            <w:proofErr w:type="spellEnd"/>
            <w:r w:rsidRPr="000359DA">
              <w:rPr>
                <w:color w:val="C98A7D"/>
                <w:lang w:val="en-US"/>
              </w:rPr>
              <w:t>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android:text</w:t>
            </w:r>
            <w:proofErr w:type="spellEnd"/>
            <w:r w:rsidRPr="000359DA">
              <w:rPr>
                <w:color w:val="C98A7D"/>
                <w:lang w:val="en-US"/>
              </w:rPr>
              <w:t>="Button 8"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app:layout_constraintStart_toStartOf</w:t>
            </w:r>
            <w:proofErr w:type="spellEnd"/>
            <w:r w:rsidRPr="000359DA">
              <w:rPr>
                <w:color w:val="C98A7D"/>
                <w:lang w:val="en-US"/>
              </w:rPr>
              <w:t>="parent"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app:layout_constraintTop_toBottomOf</w:t>
            </w:r>
            <w:proofErr w:type="spellEnd"/>
            <w:r w:rsidRPr="000359DA">
              <w:rPr>
                <w:color w:val="C98A7D"/>
                <w:lang w:val="en-US"/>
              </w:rPr>
              <w:t>="@id/</w:t>
            </w:r>
            <w:proofErr w:type="spellStart"/>
            <w:r w:rsidRPr="000359DA">
              <w:rPr>
                <w:color w:val="C98A7D"/>
                <w:lang w:val="en-US"/>
              </w:rPr>
              <w:t>linear_layout</w:t>
            </w:r>
            <w:proofErr w:type="spellEnd"/>
            <w:r w:rsidRPr="000359DA">
              <w:rPr>
                <w:color w:val="C98A7D"/>
                <w:lang w:val="en-US"/>
              </w:rPr>
              <w:t>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android:layout_marginTop</w:t>
            </w:r>
            <w:proofErr w:type="spellEnd"/>
            <w:r w:rsidRPr="000359DA">
              <w:rPr>
                <w:color w:val="C98A7D"/>
                <w:lang w:val="en-US"/>
              </w:rPr>
              <w:t>="16dp"</w:t>
            </w:r>
            <w:r w:rsidRPr="000359DA">
              <w:rPr>
                <w:color w:val="666666"/>
                <w:lang w:val="en-US"/>
              </w:rPr>
              <w:t>/&gt;</w:t>
            </w:r>
            <w:r w:rsidRPr="000359DA">
              <w:rPr>
                <w:color w:val="666666"/>
                <w:lang w:val="en-US"/>
              </w:rPr>
              <w:br/>
            </w:r>
            <w:r w:rsidRPr="000359DA">
              <w:rPr>
                <w:color w:val="666666"/>
                <w:lang w:val="en-US"/>
              </w:rPr>
              <w:br/>
              <w:t>&lt;</w:t>
            </w:r>
            <w:r w:rsidRPr="000359DA">
              <w:rPr>
                <w:color w:val="4D9375"/>
                <w:lang w:val="en-US"/>
              </w:rPr>
              <w:t>Button</w:t>
            </w:r>
            <w:r w:rsidRPr="000359DA">
              <w:rPr>
                <w:color w:val="4D9375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android:id</w:t>
            </w:r>
            <w:proofErr w:type="spellEnd"/>
            <w:r w:rsidRPr="000359DA">
              <w:rPr>
                <w:color w:val="C98A7D"/>
                <w:lang w:val="en-US"/>
              </w:rPr>
              <w:t>="@+id/button9"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android:layout_width</w:t>
            </w:r>
            <w:proofErr w:type="spellEnd"/>
            <w:r w:rsidRPr="000359DA">
              <w:rPr>
                <w:color w:val="C98A7D"/>
                <w:lang w:val="en-US"/>
              </w:rPr>
              <w:t>="</w:t>
            </w:r>
            <w:proofErr w:type="spellStart"/>
            <w:r w:rsidRPr="000359DA">
              <w:rPr>
                <w:color w:val="C98A7D"/>
                <w:lang w:val="en-US"/>
              </w:rPr>
              <w:t>wrap_content</w:t>
            </w:r>
            <w:proofErr w:type="spellEnd"/>
            <w:r w:rsidRPr="000359DA">
              <w:rPr>
                <w:color w:val="C98A7D"/>
                <w:lang w:val="en-US"/>
              </w:rPr>
              <w:t>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android:layout_height</w:t>
            </w:r>
            <w:proofErr w:type="spellEnd"/>
            <w:r w:rsidRPr="000359DA">
              <w:rPr>
                <w:color w:val="C98A7D"/>
                <w:lang w:val="en-US"/>
              </w:rPr>
              <w:t>="</w:t>
            </w:r>
            <w:proofErr w:type="spellStart"/>
            <w:r w:rsidRPr="000359DA">
              <w:rPr>
                <w:color w:val="C98A7D"/>
                <w:lang w:val="en-US"/>
              </w:rPr>
              <w:t>wrap_content</w:t>
            </w:r>
            <w:proofErr w:type="spellEnd"/>
            <w:r w:rsidRPr="000359DA">
              <w:rPr>
                <w:color w:val="C98A7D"/>
                <w:lang w:val="en-US"/>
              </w:rPr>
              <w:t>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android:text</w:t>
            </w:r>
            <w:proofErr w:type="spellEnd"/>
            <w:r w:rsidRPr="000359DA">
              <w:rPr>
                <w:color w:val="C98A7D"/>
                <w:lang w:val="en-US"/>
              </w:rPr>
              <w:t>="Button 9"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app:layout_constraintStart_toStartOf</w:t>
            </w:r>
            <w:proofErr w:type="spellEnd"/>
            <w:r w:rsidRPr="000359DA">
              <w:rPr>
                <w:color w:val="C98A7D"/>
                <w:lang w:val="en-US"/>
              </w:rPr>
              <w:t>="parent"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app:layout_constraintTop_toBottomOf</w:t>
            </w:r>
            <w:proofErr w:type="spellEnd"/>
            <w:r w:rsidRPr="000359DA">
              <w:rPr>
                <w:color w:val="C98A7D"/>
                <w:lang w:val="en-US"/>
              </w:rPr>
              <w:t>="@id/button8"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android:layout_marginTop</w:t>
            </w:r>
            <w:proofErr w:type="spellEnd"/>
            <w:r w:rsidRPr="000359DA">
              <w:rPr>
                <w:color w:val="C98A7D"/>
                <w:lang w:val="en-US"/>
              </w:rPr>
              <w:t>="16dp"</w:t>
            </w:r>
            <w:r w:rsidRPr="000359DA">
              <w:rPr>
                <w:color w:val="666666"/>
                <w:lang w:val="en-US"/>
              </w:rPr>
              <w:t>/&gt;</w:t>
            </w:r>
            <w:r w:rsidRPr="000359DA">
              <w:rPr>
                <w:color w:val="666666"/>
                <w:lang w:val="en-US"/>
              </w:rPr>
              <w:br/>
            </w:r>
            <w:r w:rsidRPr="000359DA">
              <w:rPr>
                <w:color w:val="666666"/>
                <w:lang w:val="en-US"/>
              </w:rPr>
              <w:br/>
              <w:t>&lt;</w:t>
            </w:r>
            <w:r w:rsidRPr="000359DA">
              <w:rPr>
                <w:color w:val="4D9375"/>
                <w:lang w:val="en-US"/>
              </w:rPr>
              <w:t>Button</w:t>
            </w:r>
            <w:r w:rsidRPr="000359DA">
              <w:rPr>
                <w:color w:val="4D9375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android:id</w:t>
            </w:r>
            <w:proofErr w:type="spellEnd"/>
            <w:r w:rsidRPr="000359DA">
              <w:rPr>
                <w:color w:val="C98A7D"/>
                <w:lang w:val="en-US"/>
              </w:rPr>
              <w:t>="@+id/button10"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android:layout_width</w:t>
            </w:r>
            <w:proofErr w:type="spellEnd"/>
            <w:r w:rsidRPr="000359DA">
              <w:rPr>
                <w:color w:val="C98A7D"/>
                <w:lang w:val="en-US"/>
              </w:rPr>
              <w:t>="</w:t>
            </w:r>
            <w:proofErr w:type="spellStart"/>
            <w:r w:rsidRPr="000359DA">
              <w:rPr>
                <w:color w:val="C98A7D"/>
                <w:lang w:val="en-US"/>
              </w:rPr>
              <w:t>wrap_content</w:t>
            </w:r>
            <w:proofErr w:type="spellEnd"/>
            <w:r w:rsidRPr="000359DA">
              <w:rPr>
                <w:color w:val="C98A7D"/>
                <w:lang w:val="en-US"/>
              </w:rPr>
              <w:t>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android:layout_height</w:t>
            </w:r>
            <w:proofErr w:type="spellEnd"/>
            <w:r w:rsidRPr="000359DA">
              <w:rPr>
                <w:color w:val="C98A7D"/>
                <w:lang w:val="en-US"/>
              </w:rPr>
              <w:t>="</w:t>
            </w:r>
            <w:proofErr w:type="spellStart"/>
            <w:r w:rsidRPr="000359DA">
              <w:rPr>
                <w:color w:val="C98A7D"/>
                <w:lang w:val="en-US"/>
              </w:rPr>
              <w:t>wrap_content</w:t>
            </w:r>
            <w:proofErr w:type="spellEnd"/>
            <w:r w:rsidRPr="000359DA">
              <w:rPr>
                <w:color w:val="C98A7D"/>
                <w:lang w:val="en-US"/>
              </w:rPr>
              <w:t>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android:text</w:t>
            </w:r>
            <w:proofErr w:type="spellEnd"/>
            <w:r w:rsidRPr="000359DA">
              <w:rPr>
                <w:color w:val="C98A7D"/>
                <w:lang w:val="en-US"/>
              </w:rPr>
              <w:t>="Button 10"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app:layout_constraintStart_toStartOf</w:t>
            </w:r>
            <w:proofErr w:type="spellEnd"/>
            <w:r w:rsidRPr="000359DA">
              <w:rPr>
                <w:color w:val="C98A7D"/>
                <w:lang w:val="en-US"/>
              </w:rPr>
              <w:t>="parent"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app:layout_constraintTop_toBottomOf</w:t>
            </w:r>
            <w:proofErr w:type="spellEnd"/>
            <w:r w:rsidRPr="000359DA">
              <w:rPr>
                <w:color w:val="C98A7D"/>
                <w:lang w:val="en-US"/>
              </w:rPr>
              <w:t>="@id/button9"</w:t>
            </w:r>
            <w:r w:rsidRPr="000359DA">
              <w:rPr>
                <w:color w:val="C98A7D"/>
                <w:lang w:val="en-US"/>
              </w:rPr>
              <w:br/>
              <w:t xml:space="preserve">    </w:t>
            </w:r>
            <w:proofErr w:type="spellStart"/>
            <w:r w:rsidRPr="000359DA">
              <w:rPr>
                <w:lang w:val="en-US"/>
              </w:rPr>
              <w:t>android:layout_marginTop</w:t>
            </w:r>
            <w:proofErr w:type="spellEnd"/>
            <w:r w:rsidRPr="000359DA">
              <w:rPr>
                <w:color w:val="C98A7D"/>
                <w:lang w:val="en-US"/>
              </w:rPr>
              <w:t>="16dp"</w:t>
            </w:r>
            <w:r w:rsidRPr="000359DA">
              <w:rPr>
                <w:color w:val="666666"/>
                <w:lang w:val="en-US"/>
              </w:rPr>
              <w:t>/&gt;</w:t>
            </w:r>
          </w:p>
        </w:tc>
      </w:tr>
    </w:tbl>
    <w:p w14:paraId="68660840" w14:textId="77777777" w:rsidR="00A16016" w:rsidRPr="000359DA" w:rsidRDefault="00A16016" w:rsidP="005E1CC1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  <w:lang w:val="en-US"/>
        </w:rPr>
      </w:pPr>
    </w:p>
    <w:p w14:paraId="041A2C3E" w14:textId="7B1FF31A" w:rsidR="00A808C3" w:rsidRPr="000359DA" w:rsidRDefault="00A808C3" w:rsidP="005E1CC1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  <w:lang w:val="en-US"/>
        </w:rPr>
      </w:pPr>
    </w:p>
    <w:p w14:paraId="13BE2F93" w14:textId="77777777" w:rsidR="00A808C3" w:rsidRPr="000359DA" w:rsidRDefault="00A808C3" w:rsidP="005E1CC1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  <w:lang w:val="en-US"/>
        </w:rPr>
      </w:pPr>
    </w:p>
    <w:p w14:paraId="66BDEC78" w14:textId="77777777" w:rsidR="004D5C16" w:rsidRPr="000359DA" w:rsidRDefault="004D5C16" w:rsidP="00482DD4">
      <w:pPr>
        <w:rPr>
          <w:lang w:val="en-US"/>
        </w:rPr>
      </w:pPr>
    </w:p>
    <w:p w14:paraId="44F46311" w14:textId="77777777" w:rsidR="005B30E4" w:rsidRPr="000359DA" w:rsidRDefault="005B30E4" w:rsidP="00482DD4">
      <w:pPr>
        <w:rPr>
          <w:lang w:val="en-US"/>
        </w:rPr>
      </w:pPr>
    </w:p>
    <w:p w14:paraId="7CE08EAC" w14:textId="77777777" w:rsidR="009A519E" w:rsidRPr="000359DA" w:rsidRDefault="009A519E" w:rsidP="005317E2">
      <w:pPr>
        <w:rPr>
          <w:lang w:val="en-US"/>
        </w:rPr>
      </w:pPr>
    </w:p>
    <w:p w14:paraId="62370AB4" w14:textId="1AD69959" w:rsidR="00737D54" w:rsidRPr="000359DA" w:rsidRDefault="00737D54" w:rsidP="007A3F85">
      <w:pPr>
        <w:rPr>
          <w:lang w:val="en-US"/>
        </w:rPr>
      </w:pPr>
    </w:p>
    <w:p w14:paraId="35C5B2D1" w14:textId="7C69BA56" w:rsidR="00800035" w:rsidRPr="000359DA" w:rsidRDefault="00800035" w:rsidP="007A3F85">
      <w:pPr>
        <w:rPr>
          <w:lang w:val="en-US"/>
        </w:rPr>
      </w:pPr>
    </w:p>
    <w:p w14:paraId="7F1E8134" w14:textId="504FB3C8" w:rsidR="00800035" w:rsidRPr="000359DA" w:rsidRDefault="00800035" w:rsidP="007A3F85">
      <w:pPr>
        <w:rPr>
          <w:lang w:val="en-US"/>
        </w:rPr>
      </w:pPr>
    </w:p>
    <w:p w14:paraId="1CB0DE4B" w14:textId="484CA688" w:rsidR="00800035" w:rsidRPr="000359DA" w:rsidRDefault="00800035" w:rsidP="007A3F85">
      <w:pPr>
        <w:rPr>
          <w:lang w:val="en-US"/>
        </w:rPr>
      </w:pPr>
    </w:p>
    <w:p w14:paraId="3F9D8D97" w14:textId="1A4DC00F" w:rsidR="00800035" w:rsidRPr="000359DA" w:rsidRDefault="00800035" w:rsidP="007A3F85">
      <w:pPr>
        <w:rPr>
          <w:lang w:val="en-US"/>
        </w:rPr>
      </w:pPr>
    </w:p>
    <w:p w14:paraId="33CDD000" w14:textId="79B14D96" w:rsidR="00800035" w:rsidRPr="000359DA" w:rsidRDefault="00800035" w:rsidP="007A3F85">
      <w:pPr>
        <w:rPr>
          <w:lang w:val="en-US"/>
        </w:rPr>
      </w:pPr>
    </w:p>
    <w:p w14:paraId="21FA7F89" w14:textId="21FB70FB" w:rsidR="00800035" w:rsidRPr="000359DA" w:rsidRDefault="00800035" w:rsidP="007A3F85">
      <w:pPr>
        <w:rPr>
          <w:lang w:val="en-US"/>
        </w:rPr>
      </w:pPr>
    </w:p>
    <w:p w14:paraId="462A083A" w14:textId="558A7801" w:rsidR="00800035" w:rsidRPr="000359DA" w:rsidRDefault="00800035" w:rsidP="007A3F85">
      <w:pPr>
        <w:rPr>
          <w:lang w:val="en-US"/>
        </w:rPr>
      </w:pPr>
    </w:p>
    <w:p w14:paraId="7081949F" w14:textId="77777777" w:rsidR="007A3F85" w:rsidRPr="000359DA" w:rsidRDefault="007A3F85" w:rsidP="007A3F85">
      <w:pPr>
        <w:rPr>
          <w:lang w:val="en-US"/>
        </w:rPr>
      </w:pPr>
    </w:p>
    <w:p w14:paraId="362F7D84" w14:textId="77777777" w:rsidR="00A77BEB" w:rsidRDefault="00737D54" w:rsidP="00737D54">
      <w:pPr>
        <w:pStyle w:val="1"/>
      </w:pPr>
      <w:r>
        <w:lastRenderedPageBreak/>
        <w:t>Вывод</w:t>
      </w:r>
    </w:p>
    <w:p w14:paraId="56EEFE34" w14:textId="0710D974" w:rsidR="00737D54" w:rsidRPr="003252CD" w:rsidRDefault="00737D54" w:rsidP="00737D54">
      <w:r>
        <w:t xml:space="preserve">В ходе работы мне удалось </w:t>
      </w:r>
      <w:r w:rsidR="003E2C59">
        <w:t xml:space="preserve">реализовать элементы интерфейса с помощью кода на </w:t>
      </w:r>
      <w:r w:rsidR="003E2C59">
        <w:rPr>
          <w:lang w:val="en-US"/>
        </w:rPr>
        <w:t>Java</w:t>
      </w:r>
      <w:r w:rsidR="003E2C59" w:rsidRPr="003E2C59">
        <w:t xml:space="preserve">. </w:t>
      </w:r>
      <w:r>
        <w:t xml:space="preserve">Получены навыки </w:t>
      </w:r>
      <w:r w:rsidR="00082AE6">
        <w:t>реализации получения и управления визуальными элементами в коде</w:t>
      </w:r>
      <w:r w:rsidR="003252CD">
        <w:t xml:space="preserve"> </w:t>
      </w:r>
      <w:r w:rsidR="000061B9">
        <w:t xml:space="preserve">на </w:t>
      </w:r>
      <w:r w:rsidR="003252CD">
        <w:rPr>
          <w:lang w:val="en-US"/>
        </w:rPr>
        <w:t>Java</w:t>
      </w:r>
      <w:r w:rsidR="003252CD" w:rsidRPr="003252CD">
        <w:t>.</w:t>
      </w:r>
    </w:p>
    <w:p w14:paraId="299AF525" w14:textId="77777777" w:rsidR="00E31F6F" w:rsidRPr="00E31F6F" w:rsidRDefault="00E31F6F" w:rsidP="005317E2"/>
    <w:sectPr w:rsidR="00E31F6F" w:rsidRPr="00E31F6F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5"/>
    <w:rsid w:val="00004C33"/>
    <w:rsid w:val="000061B9"/>
    <w:rsid w:val="00006970"/>
    <w:rsid w:val="000143DE"/>
    <w:rsid w:val="000359DA"/>
    <w:rsid w:val="000401C8"/>
    <w:rsid w:val="00074173"/>
    <w:rsid w:val="00082253"/>
    <w:rsid w:val="00082AE6"/>
    <w:rsid w:val="00083ED0"/>
    <w:rsid w:val="00086D8B"/>
    <w:rsid w:val="00094A0F"/>
    <w:rsid w:val="000F4BF3"/>
    <w:rsid w:val="00100D7B"/>
    <w:rsid w:val="0012360A"/>
    <w:rsid w:val="00147A82"/>
    <w:rsid w:val="00151966"/>
    <w:rsid w:val="00153E2D"/>
    <w:rsid w:val="00180821"/>
    <w:rsid w:val="001B17EC"/>
    <w:rsid w:val="001B7DD7"/>
    <w:rsid w:val="001D74CB"/>
    <w:rsid w:val="001E2C5B"/>
    <w:rsid w:val="001E4A75"/>
    <w:rsid w:val="001E59E6"/>
    <w:rsid w:val="00231458"/>
    <w:rsid w:val="00234050"/>
    <w:rsid w:val="002F0F64"/>
    <w:rsid w:val="002F2E8B"/>
    <w:rsid w:val="00307427"/>
    <w:rsid w:val="00317476"/>
    <w:rsid w:val="003252CD"/>
    <w:rsid w:val="00343343"/>
    <w:rsid w:val="00351D4A"/>
    <w:rsid w:val="00391033"/>
    <w:rsid w:val="003A403A"/>
    <w:rsid w:val="003C7CF1"/>
    <w:rsid w:val="003E2C59"/>
    <w:rsid w:val="003F5BCB"/>
    <w:rsid w:val="003F6881"/>
    <w:rsid w:val="00400E29"/>
    <w:rsid w:val="004047EF"/>
    <w:rsid w:val="0041772E"/>
    <w:rsid w:val="00467F2A"/>
    <w:rsid w:val="00482DD4"/>
    <w:rsid w:val="004C737E"/>
    <w:rsid w:val="004D5C16"/>
    <w:rsid w:val="004E14CB"/>
    <w:rsid w:val="004F7667"/>
    <w:rsid w:val="005317E2"/>
    <w:rsid w:val="005340C6"/>
    <w:rsid w:val="00561BAF"/>
    <w:rsid w:val="00562B13"/>
    <w:rsid w:val="00563BFF"/>
    <w:rsid w:val="00594ADA"/>
    <w:rsid w:val="005B30E4"/>
    <w:rsid w:val="005C5315"/>
    <w:rsid w:val="005D347F"/>
    <w:rsid w:val="005E02C5"/>
    <w:rsid w:val="005E1CC1"/>
    <w:rsid w:val="00612D2F"/>
    <w:rsid w:val="00657DA6"/>
    <w:rsid w:val="006970BA"/>
    <w:rsid w:val="006B3587"/>
    <w:rsid w:val="006B4C0E"/>
    <w:rsid w:val="006C7EB9"/>
    <w:rsid w:val="006E3486"/>
    <w:rsid w:val="006F0836"/>
    <w:rsid w:val="00737D54"/>
    <w:rsid w:val="00750B5B"/>
    <w:rsid w:val="00766308"/>
    <w:rsid w:val="00771C48"/>
    <w:rsid w:val="0078132C"/>
    <w:rsid w:val="00790FE2"/>
    <w:rsid w:val="00797996"/>
    <w:rsid w:val="007A34A3"/>
    <w:rsid w:val="007A3F85"/>
    <w:rsid w:val="007C348B"/>
    <w:rsid w:val="007D6017"/>
    <w:rsid w:val="007E555A"/>
    <w:rsid w:val="00800035"/>
    <w:rsid w:val="0080799A"/>
    <w:rsid w:val="008375B7"/>
    <w:rsid w:val="008605DE"/>
    <w:rsid w:val="008875E6"/>
    <w:rsid w:val="00896EDA"/>
    <w:rsid w:val="008B1A9E"/>
    <w:rsid w:val="008D0B6E"/>
    <w:rsid w:val="00907EC7"/>
    <w:rsid w:val="00911704"/>
    <w:rsid w:val="0093044E"/>
    <w:rsid w:val="00942870"/>
    <w:rsid w:val="00946B91"/>
    <w:rsid w:val="00950EEF"/>
    <w:rsid w:val="00974853"/>
    <w:rsid w:val="009935FC"/>
    <w:rsid w:val="00997F02"/>
    <w:rsid w:val="009A1A2A"/>
    <w:rsid w:val="009A50A8"/>
    <w:rsid w:val="009A519E"/>
    <w:rsid w:val="009B5954"/>
    <w:rsid w:val="009F65BB"/>
    <w:rsid w:val="00A11662"/>
    <w:rsid w:val="00A16016"/>
    <w:rsid w:val="00A577D4"/>
    <w:rsid w:val="00A74E70"/>
    <w:rsid w:val="00A74E94"/>
    <w:rsid w:val="00A75BAB"/>
    <w:rsid w:val="00A77BEB"/>
    <w:rsid w:val="00A808C3"/>
    <w:rsid w:val="00AA18B6"/>
    <w:rsid w:val="00AA3232"/>
    <w:rsid w:val="00AE1E9B"/>
    <w:rsid w:val="00AE2177"/>
    <w:rsid w:val="00AE37AC"/>
    <w:rsid w:val="00AE75AC"/>
    <w:rsid w:val="00B14561"/>
    <w:rsid w:val="00B23446"/>
    <w:rsid w:val="00B50DB8"/>
    <w:rsid w:val="00B53AEA"/>
    <w:rsid w:val="00B80C5E"/>
    <w:rsid w:val="00C263DE"/>
    <w:rsid w:val="00C960F6"/>
    <w:rsid w:val="00C97573"/>
    <w:rsid w:val="00CD510D"/>
    <w:rsid w:val="00CD7BFE"/>
    <w:rsid w:val="00D129DD"/>
    <w:rsid w:val="00D263BB"/>
    <w:rsid w:val="00D32ECB"/>
    <w:rsid w:val="00D4285C"/>
    <w:rsid w:val="00D54984"/>
    <w:rsid w:val="00D57812"/>
    <w:rsid w:val="00D61BF3"/>
    <w:rsid w:val="00D8664C"/>
    <w:rsid w:val="00D91870"/>
    <w:rsid w:val="00DA3DDB"/>
    <w:rsid w:val="00DC242A"/>
    <w:rsid w:val="00DD1E71"/>
    <w:rsid w:val="00DF6308"/>
    <w:rsid w:val="00E079E8"/>
    <w:rsid w:val="00E31F6F"/>
    <w:rsid w:val="00E4028F"/>
    <w:rsid w:val="00E82A3A"/>
    <w:rsid w:val="00EB3A6F"/>
    <w:rsid w:val="00EB63A3"/>
    <w:rsid w:val="00ED0C23"/>
    <w:rsid w:val="00ED15A0"/>
    <w:rsid w:val="00EE250B"/>
    <w:rsid w:val="00EF7F4D"/>
    <w:rsid w:val="00F06829"/>
    <w:rsid w:val="00F14267"/>
    <w:rsid w:val="00F33908"/>
    <w:rsid w:val="00F54DDD"/>
    <w:rsid w:val="00F63FA2"/>
    <w:rsid w:val="00F65F96"/>
    <w:rsid w:val="00FA07A7"/>
    <w:rsid w:val="00FA72A1"/>
    <w:rsid w:val="00FD4E32"/>
    <w:rsid w:val="00FE4484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88E"/>
  <w15:chartTrackingRefBased/>
  <w15:docId w15:val="{65ED86DF-0388-4CA0-B72E-624B618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10D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cuments\&#1053;&#1072;&#1089;&#1090;&#1088;&#1072;&#1080;&#1074;&#1072;&#1077;&#1084;&#1099;&#1077;%20&#1096;&#1072;&#1073;&#1083;&#1086;&#1085;&#1099;%20Office\&#1052;&#1086;&#1073;&#1080;&#1083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Мобилки.dotx</Template>
  <TotalTime>138</TotalTime>
  <Pages>8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136</cp:revision>
  <cp:lastPrinted>2024-02-12T11:52:00Z</cp:lastPrinted>
  <dcterms:created xsi:type="dcterms:W3CDTF">2024-02-16T16:32:00Z</dcterms:created>
  <dcterms:modified xsi:type="dcterms:W3CDTF">2024-02-16T18:50:00Z</dcterms:modified>
</cp:coreProperties>
</file>