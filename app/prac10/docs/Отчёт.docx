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086D8B" w:rsidRPr="00F351BA" w14:paraId="4D46C614" w14:textId="77777777" w:rsidTr="007A14CC">
        <w:trPr>
          <w:cantSplit/>
          <w:trHeight w:val="184"/>
        </w:trPr>
        <w:tc>
          <w:tcPr>
            <w:tcW w:w="2599" w:type="dxa"/>
          </w:tcPr>
          <w:p w14:paraId="6D773030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1080853F" w14:textId="77777777" w:rsidR="00086D8B" w:rsidRPr="00F351BA" w:rsidRDefault="00086D8B" w:rsidP="007A14CC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38BB67A1" wp14:editId="08836781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D847344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086D8B" w:rsidRPr="00F351BA" w14:paraId="70C268BD" w14:textId="77777777" w:rsidTr="007A14CC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F29C6F5" w14:textId="77777777" w:rsidR="00086D8B" w:rsidRPr="00F351BA" w:rsidRDefault="00086D8B" w:rsidP="007A14CC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086D8B" w:rsidRPr="00F351BA" w14:paraId="291DA3AB" w14:textId="77777777" w:rsidTr="007A14CC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6D38FC4A" w14:textId="77777777" w:rsidR="00086D8B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3E3396CC" w14:textId="77777777" w:rsidR="00086D8B" w:rsidRPr="00F351BA" w:rsidRDefault="00086D8B" w:rsidP="007A14CC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5C2CE9F2" w14:textId="77777777" w:rsidR="00086D8B" w:rsidRPr="00F351BA" w:rsidRDefault="00086D8B" w:rsidP="007A14CC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4217E0F3" w14:textId="77777777" w:rsidR="00086D8B" w:rsidRPr="000642F9" w:rsidRDefault="00086D8B" w:rsidP="007A14CC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11CA558" w14:textId="77777777" w:rsidR="00086D8B" w:rsidRDefault="00086D8B" w:rsidP="00086D8B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3001315" w14:textId="77777777" w:rsidR="00086D8B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64E8FF0B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598D30EC" w14:textId="77777777" w:rsidR="00086D8B" w:rsidRPr="00F351BA" w:rsidRDefault="00086D8B" w:rsidP="00086D8B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189AA51A" w14:textId="77777777" w:rsidR="00086D8B" w:rsidRPr="00F351BA" w:rsidRDefault="00086D8B" w:rsidP="00086D8B">
      <w:pPr>
        <w:pStyle w:val="5"/>
        <w:spacing w:line="240" w:lineRule="auto"/>
        <w:ind w:firstLine="0"/>
        <w:rPr>
          <w:noProof/>
          <w:sz w:val="28"/>
        </w:rPr>
      </w:pPr>
    </w:p>
    <w:p w14:paraId="7FBCA85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392FFE7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97002C8" w14:textId="7D4330D6" w:rsidR="00086D8B" w:rsidRPr="00760DB9" w:rsidRDefault="00086D8B" w:rsidP="00086D8B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Отчет по практической работе </w:t>
      </w:r>
      <w:r w:rsidRPr="00086D8B">
        <w:rPr>
          <w:b/>
          <w:sz w:val="32"/>
          <w:szCs w:val="32"/>
        </w:rPr>
        <w:t>№</w:t>
      </w:r>
      <w:r w:rsidR="00760DB9">
        <w:rPr>
          <w:b/>
          <w:sz w:val="32"/>
          <w:szCs w:val="32"/>
          <w:lang w:val="en-US"/>
        </w:rPr>
        <w:t>10</w:t>
      </w:r>
    </w:p>
    <w:p w14:paraId="19277F8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B546C2F" w14:textId="77777777" w:rsidR="00086D8B" w:rsidRPr="00F351BA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10C7108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3FD0FF01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4FD3908B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25D13C5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7CC15ED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B720920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0D51446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977A0D0" w14:textId="77777777" w:rsidR="00086D8B" w:rsidRPr="00E61E0C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86D8B" w14:paraId="6181D8E0" w14:textId="77777777" w:rsidTr="007A14CC">
        <w:trPr>
          <w:trHeight w:val="1109"/>
        </w:trPr>
        <w:tc>
          <w:tcPr>
            <w:tcW w:w="4672" w:type="dxa"/>
          </w:tcPr>
          <w:p w14:paraId="2D612E2B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Выполнили:</w:t>
            </w:r>
          </w:p>
          <w:p w14:paraId="043502F6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Pr="00086D8B">
              <w:rPr>
                <w:sz w:val="28"/>
              </w:rPr>
              <w:t>ИКБО-1</w:t>
            </w:r>
            <w:r>
              <w:rPr>
                <w:sz w:val="28"/>
                <w:lang w:val="en-US"/>
              </w:rPr>
              <w:t>2</w:t>
            </w:r>
            <w:r w:rsidRPr="00086D8B">
              <w:rPr>
                <w:sz w:val="28"/>
              </w:rPr>
              <w:t>-</w:t>
            </w:r>
            <w:r>
              <w:rPr>
                <w:sz w:val="28"/>
              </w:rPr>
              <w:t>22</w:t>
            </w:r>
          </w:p>
        </w:tc>
        <w:tc>
          <w:tcPr>
            <w:tcW w:w="4673" w:type="dxa"/>
          </w:tcPr>
          <w:p w14:paraId="00BF5AF5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48111656" w14:textId="77777777" w:rsidR="00086D8B" w:rsidRPr="002E09F8" w:rsidRDefault="008D0B6E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Солобай</w:t>
            </w:r>
            <w:r w:rsidR="00086D8B" w:rsidRPr="002E09F8">
              <w:rPr>
                <w:sz w:val="28"/>
              </w:rPr>
              <w:t xml:space="preserve"> </w:t>
            </w:r>
            <w:r>
              <w:rPr>
                <w:sz w:val="28"/>
              </w:rPr>
              <w:t>А</w:t>
            </w:r>
            <w:r w:rsidR="00086D8B" w:rsidRPr="002E09F8">
              <w:rPr>
                <w:sz w:val="28"/>
              </w:rPr>
              <w:t>.</w:t>
            </w:r>
            <w:r>
              <w:rPr>
                <w:sz w:val="28"/>
              </w:rPr>
              <w:t>П</w:t>
            </w:r>
            <w:r w:rsidR="00086D8B" w:rsidRPr="002E09F8">
              <w:rPr>
                <w:sz w:val="28"/>
              </w:rPr>
              <w:t>.</w:t>
            </w:r>
          </w:p>
          <w:p w14:paraId="5292B6F6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086D8B" w:rsidRPr="00BA177E" w14:paraId="35BCF15C" w14:textId="77777777" w:rsidTr="007A14CC">
        <w:trPr>
          <w:trHeight w:val="698"/>
        </w:trPr>
        <w:tc>
          <w:tcPr>
            <w:tcW w:w="4672" w:type="dxa"/>
          </w:tcPr>
          <w:p w14:paraId="4D69FD97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76325920" w14:textId="77777777" w:rsidR="00086D8B" w:rsidRDefault="00086D8B" w:rsidP="007A14CC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086D8B">
              <w:rPr>
                <w:sz w:val="28"/>
              </w:rPr>
              <w:t>Преподаватель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04922793" w14:textId="77777777" w:rsidR="00086D8B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04EB1F" w14:textId="77777777" w:rsidR="00086D8B" w:rsidRPr="00BA177E" w:rsidRDefault="00086D8B" w:rsidP="007A14CC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086D8B">
              <w:rPr>
                <w:sz w:val="28"/>
              </w:rPr>
              <w:t>Степанов П.В.</w:t>
            </w:r>
          </w:p>
        </w:tc>
      </w:tr>
    </w:tbl>
    <w:p w14:paraId="2C841BE2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32E6F30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76C6639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49A4DC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EA5D609" w14:textId="77777777" w:rsidR="00086D8B" w:rsidRPr="00F351BA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0B10C07C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1CB504C7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678514D1" w14:textId="77777777" w:rsidR="00086D8B" w:rsidRDefault="00086D8B" w:rsidP="00086D8B">
      <w:pPr>
        <w:pStyle w:val="5"/>
        <w:spacing w:line="240" w:lineRule="auto"/>
        <w:ind w:firstLine="0"/>
        <w:rPr>
          <w:sz w:val="28"/>
        </w:rPr>
      </w:pPr>
    </w:p>
    <w:p w14:paraId="777C7D8C" w14:textId="77777777" w:rsidR="00086D8B" w:rsidRDefault="00086D8B" w:rsidP="00086D8B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p w14:paraId="7EE41DCB" w14:textId="7D86934E" w:rsidR="00391033" w:rsidRDefault="00086D8B" w:rsidP="00C960F6">
      <w:pPr>
        <w:pStyle w:val="1"/>
      </w:pPr>
      <w:r>
        <w:lastRenderedPageBreak/>
        <w:t>Выполнение практической работы</w:t>
      </w:r>
    </w:p>
    <w:p w14:paraId="285BB7A4" w14:textId="3D25FAAA" w:rsidR="00D129DD" w:rsidRPr="001D0A8C" w:rsidRDefault="00391033" w:rsidP="007D7794">
      <w:pPr>
        <w:spacing w:after="240"/>
        <w:rPr>
          <w:b/>
          <w:bCs/>
        </w:rPr>
      </w:pPr>
      <w:r>
        <w:t xml:space="preserve">Ссылка на </w:t>
      </w:r>
      <w:r>
        <w:rPr>
          <w:lang w:val="en-US"/>
        </w:rPr>
        <w:t>GitHub</w:t>
      </w:r>
      <w:r w:rsidRPr="00391033">
        <w:t xml:space="preserve"> </w:t>
      </w:r>
      <w:r>
        <w:t xml:space="preserve">со всеми работами: </w:t>
      </w:r>
      <w:r w:rsidR="00453D52" w:rsidRPr="00324F13">
        <w:rPr>
          <w:b/>
          <w:bCs/>
          <w:i/>
          <w:iCs/>
        </w:rPr>
        <w:t>https://github.com/Eckorezze/Mobil</w:t>
      </w:r>
      <w:r w:rsidR="00D129DD">
        <w:t xml:space="preserve"> </w:t>
      </w:r>
    </w:p>
    <w:p w14:paraId="4970A515" w14:textId="2E8960CB" w:rsidR="00610CDB" w:rsidRDefault="00BC26C7" w:rsidP="00760DB9">
      <w:r>
        <w:t>1</w:t>
      </w:r>
      <w:r w:rsidR="00610CDB">
        <w:t xml:space="preserve">. Реализовать пример с применением определения меню в </w:t>
      </w:r>
      <w:proofErr w:type="spellStart"/>
      <w:r w:rsidR="00610CDB">
        <w:t>xml</w:t>
      </w:r>
      <w:proofErr w:type="spellEnd"/>
      <w:r w:rsidR="00610CDB" w:rsidRPr="00610CDB">
        <w:t>.</w:t>
      </w:r>
    </w:p>
    <w:p w14:paraId="40FC6F55" w14:textId="07F4304F" w:rsidR="00E1252A" w:rsidRPr="00885000" w:rsidRDefault="00E1252A" w:rsidP="00E1252A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 </w:t>
      </w:r>
      <w:r w:rsidR="00430C1D">
        <w:rPr>
          <w:rFonts w:ascii="Times" w:hAnsi="Times" w:cs="Times"/>
          <w:i/>
          <w:iCs/>
          <w:sz w:val="24"/>
          <w:szCs w:val="24"/>
        </w:rPr>
        <w:t xml:space="preserve">1 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main</w:t>
      </w:r>
      <w:r w:rsidRPr="00885000">
        <w:rPr>
          <w:rFonts w:ascii="Times" w:hAnsi="Times" w:cs="Times"/>
          <w:i/>
          <w:iCs/>
          <w:sz w:val="24"/>
          <w:szCs w:val="24"/>
        </w:rPr>
        <w:t>_</w:t>
      </w:r>
      <w:r>
        <w:rPr>
          <w:rFonts w:ascii="Times" w:hAnsi="Times" w:cs="Times"/>
          <w:i/>
          <w:iCs/>
          <w:sz w:val="24"/>
          <w:szCs w:val="24"/>
          <w:lang w:val="en-US"/>
        </w:rPr>
        <w:t>menu</w:t>
      </w:r>
      <w:r w:rsidRPr="00885000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885000" w14:paraId="75624390" w14:textId="77777777" w:rsidTr="00CC0C38">
        <w:tc>
          <w:tcPr>
            <w:tcW w:w="9345" w:type="dxa"/>
          </w:tcPr>
          <w:p w14:paraId="2F47ED2A" w14:textId="1F4C49FD" w:rsidR="00E1252A" w:rsidRPr="00885000" w:rsidRDefault="00885000" w:rsidP="00885000">
            <w:pPr>
              <w:pStyle w:val="a5"/>
              <w:rPr>
                <w:color w:val="ADBAC7"/>
                <w:lang w:val="en-US"/>
              </w:rPr>
            </w:pPr>
            <w:r w:rsidRPr="00885000">
              <w:rPr>
                <w:color w:val="D4BE98"/>
                <w:lang w:val="en-US"/>
              </w:rPr>
              <w:t>&lt;</w:t>
            </w:r>
            <w:r w:rsidRPr="00885000">
              <w:rPr>
                <w:color w:val="E78A4E"/>
                <w:lang w:val="en-US"/>
              </w:rPr>
              <w:t>item</w:t>
            </w:r>
            <w:r w:rsidRPr="00885000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:id</w:t>
            </w:r>
            <w:proofErr w:type="spellEnd"/>
            <w:r w:rsidRPr="00885000">
              <w:rPr>
                <w:lang w:val="en-US"/>
              </w:rPr>
              <w:t>="@+id/</w:t>
            </w:r>
            <w:proofErr w:type="spellStart"/>
            <w:r w:rsidRPr="00885000">
              <w:rPr>
                <w:lang w:val="en-US"/>
              </w:rPr>
              <w:t>action_settings</w:t>
            </w:r>
            <w:proofErr w:type="spellEnd"/>
            <w:r w:rsidRPr="00885000">
              <w:rPr>
                <w:lang w:val="en-US"/>
              </w:rPr>
              <w:t>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proofErr w:type="gram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:orderInCategory</w:t>
            </w:r>
            <w:proofErr w:type="spellEnd"/>
            <w:proofErr w:type="gramEnd"/>
            <w:r w:rsidRPr="00885000">
              <w:rPr>
                <w:lang w:val="en-US"/>
              </w:rPr>
              <w:t>="1"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:title</w:t>
            </w:r>
            <w:proofErr w:type="spellEnd"/>
            <w:r w:rsidRPr="00885000">
              <w:rPr>
                <w:lang w:val="en-US"/>
              </w:rPr>
              <w:t xml:space="preserve">="@string/settings" </w:t>
            </w:r>
            <w:r w:rsidRPr="00885000">
              <w:rPr>
                <w:color w:val="D4BE98"/>
                <w:lang w:val="en-US"/>
              </w:rPr>
              <w:t>/&gt;</w:t>
            </w:r>
            <w:r w:rsidRPr="00885000">
              <w:rPr>
                <w:color w:val="D4BE98"/>
                <w:lang w:val="en-US"/>
              </w:rPr>
              <w:br/>
              <w:t>&lt;</w:t>
            </w:r>
            <w:r w:rsidRPr="00885000">
              <w:rPr>
                <w:color w:val="E78A4E"/>
                <w:lang w:val="en-US"/>
              </w:rPr>
              <w:t>item</w:t>
            </w:r>
            <w:r w:rsidRPr="00885000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:id</w:t>
            </w:r>
            <w:proofErr w:type="spellEnd"/>
            <w:r w:rsidRPr="00885000">
              <w:rPr>
                <w:lang w:val="en-US"/>
              </w:rPr>
              <w:t>="@+id/</w:t>
            </w:r>
            <w:proofErr w:type="spellStart"/>
            <w:r w:rsidRPr="00885000">
              <w:rPr>
                <w:lang w:val="en-US"/>
              </w:rPr>
              <w:t>save_settings</w:t>
            </w:r>
            <w:proofErr w:type="spellEnd"/>
            <w:r w:rsidRPr="00885000">
              <w:rPr>
                <w:lang w:val="en-US"/>
              </w:rPr>
              <w:t>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:orderInCategory</w:t>
            </w:r>
            <w:proofErr w:type="spellEnd"/>
            <w:r w:rsidRPr="00885000">
              <w:rPr>
                <w:lang w:val="en-US"/>
              </w:rPr>
              <w:t>="3"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:title</w:t>
            </w:r>
            <w:proofErr w:type="spellEnd"/>
            <w:r w:rsidRPr="00885000">
              <w:rPr>
                <w:lang w:val="en-US"/>
              </w:rPr>
              <w:t xml:space="preserve">="@string/save" </w:t>
            </w:r>
            <w:r w:rsidRPr="00885000">
              <w:rPr>
                <w:color w:val="D4BE98"/>
                <w:lang w:val="en-US"/>
              </w:rPr>
              <w:t>/&gt;</w:t>
            </w:r>
            <w:r w:rsidRPr="00885000">
              <w:rPr>
                <w:color w:val="D4BE98"/>
                <w:lang w:val="en-US"/>
              </w:rPr>
              <w:br/>
              <w:t>&lt;</w:t>
            </w:r>
            <w:r w:rsidRPr="00885000">
              <w:rPr>
                <w:color w:val="E78A4E"/>
                <w:lang w:val="en-US"/>
              </w:rPr>
              <w:t>item</w:t>
            </w:r>
            <w:r w:rsidRPr="00885000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:id</w:t>
            </w:r>
            <w:proofErr w:type="spellEnd"/>
            <w:r w:rsidRPr="00885000">
              <w:rPr>
                <w:lang w:val="en-US"/>
              </w:rPr>
              <w:t>="@+id/</w:t>
            </w:r>
            <w:proofErr w:type="spellStart"/>
            <w:r w:rsidRPr="00885000">
              <w:rPr>
                <w:lang w:val="en-US"/>
              </w:rPr>
              <w:t>open_settings</w:t>
            </w:r>
            <w:proofErr w:type="spellEnd"/>
            <w:r w:rsidRPr="00885000">
              <w:rPr>
                <w:lang w:val="en-US"/>
              </w:rPr>
              <w:t>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:orderInCategory</w:t>
            </w:r>
            <w:proofErr w:type="spellEnd"/>
            <w:r w:rsidRPr="00885000">
              <w:rPr>
                <w:lang w:val="en-US"/>
              </w:rPr>
              <w:t>="2"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:title</w:t>
            </w:r>
            <w:proofErr w:type="spellEnd"/>
            <w:r w:rsidRPr="00885000">
              <w:rPr>
                <w:lang w:val="en-US"/>
              </w:rPr>
              <w:t xml:space="preserve">="@string/open" </w:t>
            </w:r>
            <w:r w:rsidRPr="00885000">
              <w:rPr>
                <w:color w:val="D4BE98"/>
                <w:lang w:val="en-US"/>
              </w:rPr>
              <w:t>/&gt;</w:t>
            </w:r>
          </w:p>
        </w:tc>
      </w:tr>
    </w:tbl>
    <w:p w14:paraId="55C6ED50" w14:textId="68222309" w:rsidR="00E1252A" w:rsidRPr="00D06C44" w:rsidRDefault="00E1252A" w:rsidP="00E1252A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="00430C1D">
        <w:rPr>
          <w:rFonts w:ascii="Times" w:hAnsi="Times" w:cs="Times"/>
          <w:i/>
          <w:iCs/>
          <w:sz w:val="24"/>
          <w:szCs w:val="24"/>
        </w:rPr>
        <w:t xml:space="preserve"> 2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Pr="00D06C44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8E7ACA" w14:paraId="2CFCB8C3" w14:textId="77777777" w:rsidTr="00CC0C38">
        <w:tc>
          <w:tcPr>
            <w:tcW w:w="9345" w:type="dxa"/>
          </w:tcPr>
          <w:p w14:paraId="4B8AF598" w14:textId="21732B56" w:rsidR="00E1252A" w:rsidRPr="008E7ACA" w:rsidRDefault="008E7ACA" w:rsidP="008E7ACA">
            <w:pPr>
              <w:pStyle w:val="a5"/>
              <w:rPr>
                <w:color w:val="ADBAC7"/>
                <w:lang w:val="en-US"/>
              </w:rPr>
            </w:pPr>
            <w:r w:rsidRPr="008E7ACA">
              <w:rPr>
                <w:color w:val="BBB529"/>
                <w:lang w:val="en-US"/>
              </w:rPr>
              <w:t>@Override</w:t>
            </w:r>
            <w:r w:rsidRPr="008E7ACA">
              <w:rPr>
                <w:color w:val="BBB529"/>
                <w:lang w:val="en-US"/>
              </w:rPr>
              <w:br/>
            </w:r>
            <w:r w:rsidRPr="008E7ACA">
              <w:rPr>
                <w:color w:val="EA6962"/>
                <w:lang w:val="en-US"/>
              </w:rPr>
              <w:t xml:space="preserve">protected void </w:t>
            </w:r>
            <w:proofErr w:type="spellStart"/>
            <w:proofErr w:type="gramStart"/>
            <w:r w:rsidRPr="008E7ACA">
              <w:rPr>
                <w:color w:val="A9B665"/>
                <w:lang w:val="en-US"/>
              </w:rPr>
              <w:t>onCreate</w:t>
            </w:r>
            <w:proofErr w:type="spellEnd"/>
            <w:r w:rsidRPr="008E7ACA">
              <w:rPr>
                <w:lang w:val="en-US"/>
              </w:rPr>
              <w:t>(</w:t>
            </w:r>
            <w:proofErr w:type="gramEnd"/>
            <w:r w:rsidRPr="008E7ACA">
              <w:rPr>
                <w:color w:val="ADBAC7"/>
                <w:lang w:val="en-US"/>
              </w:rPr>
              <w:t xml:space="preserve">Bundle </w:t>
            </w:r>
            <w:proofErr w:type="spellStart"/>
            <w:r w:rsidRPr="008E7ACA">
              <w:rPr>
                <w:lang w:val="en-US"/>
              </w:rPr>
              <w:t>savedInstanceState</w:t>
            </w:r>
            <w:proofErr w:type="spellEnd"/>
            <w:r w:rsidRPr="008E7ACA">
              <w:rPr>
                <w:lang w:val="en-US"/>
              </w:rPr>
              <w:t>) {</w:t>
            </w:r>
            <w:r w:rsidRPr="008E7ACA">
              <w:rPr>
                <w:lang w:val="en-US"/>
              </w:rPr>
              <w:br/>
              <w:t xml:space="preserve">    </w:t>
            </w:r>
            <w:proofErr w:type="spellStart"/>
            <w:r w:rsidRPr="008E7ACA">
              <w:rPr>
                <w:color w:val="EA6962"/>
                <w:lang w:val="en-US"/>
              </w:rPr>
              <w:t>super</w:t>
            </w:r>
            <w:r w:rsidRPr="008E7ACA">
              <w:rPr>
                <w:lang w:val="en-US"/>
              </w:rPr>
              <w:t>.</w:t>
            </w:r>
            <w:r w:rsidRPr="008E7ACA">
              <w:rPr>
                <w:color w:val="A9B665"/>
                <w:lang w:val="en-US"/>
              </w:rPr>
              <w:t>onCreate</w:t>
            </w:r>
            <w:proofErr w:type="spellEnd"/>
            <w:r w:rsidRPr="008E7ACA">
              <w:rPr>
                <w:lang w:val="en-US"/>
              </w:rPr>
              <w:t>(</w:t>
            </w:r>
            <w:proofErr w:type="spellStart"/>
            <w:r w:rsidRPr="008E7ACA">
              <w:rPr>
                <w:lang w:val="en-US"/>
              </w:rPr>
              <w:t>savedInstanceState</w:t>
            </w:r>
            <w:proofErr w:type="spellEnd"/>
            <w:r w:rsidRPr="008E7ACA">
              <w:rPr>
                <w:lang w:val="en-US"/>
              </w:rPr>
              <w:t>);</w:t>
            </w:r>
            <w:r w:rsidRPr="008E7ACA">
              <w:rPr>
                <w:lang w:val="en-US"/>
              </w:rPr>
              <w:br/>
              <w:t xml:space="preserve">    </w:t>
            </w:r>
            <w:proofErr w:type="spellStart"/>
            <w:r w:rsidRPr="008E7ACA">
              <w:rPr>
                <w:color w:val="A9B665"/>
                <w:lang w:val="en-US"/>
              </w:rPr>
              <w:t>setContentView</w:t>
            </w:r>
            <w:proofErr w:type="spellEnd"/>
            <w:r w:rsidRPr="008E7ACA">
              <w:rPr>
                <w:lang w:val="en-US"/>
              </w:rPr>
              <w:t>(</w:t>
            </w:r>
            <w:proofErr w:type="spellStart"/>
            <w:r w:rsidRPr="008E7ACA">
              <w:rPr>
                <w:color w:val="ADBAC7"/>
                <w:lang w:val="en-US"/>
              </w:rPr>
              <w:t>R</w:t>
            </w:r>
            <w:r w:rsidRPr="008E7ACA">
              <w:rPr>
                <w:lang w:val="en-US"/>
              </w:rPr>
              <w:t>.</w:t>
            </w:r>
            <w:r w:rsidRPr="008E7ACA">
              <w:rPr>
                <w:color w:val="ADBAC7"/>
                <w:lang w:val="en-US"/>
              </w:rPr>
              <w:t>layout</w:t>
            </w:r>
            <w:r w:rsidRPr="008E7ACA">
              <w:rPr>
                <w:lang w:val="en-US"/>
              </w:rPr>
              <w:t>.activity_main</w:t>
            </w:r>
            <w:proofErr w:type="spellEnd"/>
            <w:r w:rsidRPr="008E7ACA">
              <w:rPr>
                <w:lang w:val="en-US"/>
              </w:rPr>
              <w:t>);</w:t>
            </w:r>
            <w:r w:rsidRPr="008E7ACA">
              <w:rPr>
                <w:lang w:val="en-US"/>
              </w:rPr>
              <w:br/>
              <w:t>}</w:t>
            </w:r>
            <w:r w:rsidRPr="008E7ACA">
              <w:rPr>
                <w:lang w:val="en-US"/>
              </w:rPr>
              <w:br/>
            </w:r>
            <w:r w:rsidRPr="008E7ACA">
              <w:rPr>
                <w:color w:val="BBB529"/>
                <w:lang w:val="en-US"/>
              </w:rPr>
              <w:t>@Override</w:t>
            </w:r>
            <w:r w:rsidRPr="008E7ACA">
              <w:rPr>
                <w:color w:val="BBB529"/>
                <w:lang w:val="en-US"/>
              </w:rPr>
              <w:br/>
            </w:r>
            <w:r w:rsidRPr="008E7ACA">
              <w:rPr>
                <w:color w:val="EA6962"/>
                <w:lang w:val="en-US"/>
              </w:rPr>
              <w:t xml:space="preserve">public </w:t>
            </w:r>
            <w:proofErr w:type="spellStart"/>
            <w:r w:rsidRPr="008E7ACA">
              <w:rPr>
                <w:color w:val="EA6962"/>
                <w:lang w:val="en-US"/>
              </w:rPr>
              <w:t>boolean</w:t>
            </w:r>
            <w:proofErr w:type="spellEnd"/>
            <w:r w:rsidRPr="008E7ACA">
              <w:rPr>
                <w:color w:val="EA6962"/>
                <w:lang w:val="en-US"/>
              </w:rPr>
              <w:t xml:space="preserve"> </w:t>
            </w:r>
            <w:proofErr w:type="spellStart"/>
            <w:r w:rsidRPr="008E7ACA">
              <w:rPr>
                <w:color w:val="A9B665"/>
                <w:lang w:val="en-US"/>
              </w:rPr>
              <w:t>onCreateOptionsMenu</w:t>
            </w:r>
            <w:proofErr w:type="spellEnd"/>
            <w:r w:rsidRPr="008E7ACA">
              <w:rPr>
                <w:lang w:val="en-US"/>
              </w:rPr>
              <w:t>(</w:t>
            </w:r>
            <w:r w:rsidRPr="008E7ACA">
              <w:rPr>
                <w:color w:val="ADBAC7"/>
                <w:lang w:val="en-US"/>
              </w:rPr>
              <w:t xml:space="preserve">Menu </w:t>
            </w:r>
            <w:r w:rsidRPr="008E7ACA">
              <w:rPr>
                <w:lang w:val="en-US"/>
              </w:rPr>
              <w:t>menu) {</w:t>
            </w:r>
            <w:r w:rsidRPr="008E7ACA">
              <w:rPr>
                <w:lang w:val="en-US"/>
              </w:rPr>
              <w:br/>
              <w:t xml:space="preserve">    </w:t>
            </w:r>
            <w:proofErr w:type="spellStart"/>
            <w:r w:rsidRPr="008E7ACA">
              <w:rPr>
                <w:color w:val="A9B665"/>
                <w:lang w:val="en-US"/>
              </w:rPr>
              <w:t>getMenuInflater</w:t>
            </w:r>
            <w:proofErr w:type="spellEnd"/>
            <w:r w:rsidRPr="008E7ACA">
              <w:rPr>
                <w:lang w:val="en-US"/>
              </w:rPr>
              <w:t>().</w:t>
            </w:r>
            <w:r w:rsidRPr="008E7ACA">
              <w:rPr>
                <w:color w:val="A9B665"/>
                <w:lang w:val="en-US"/>
              </w:rPr>
              <w:t>inflate</w:t>
            </w:r>
            <w:r w:rsidRPr="008E7ACA">
              <w:rPr>
                <w:lang w:val="en-US"/>
              </w:rPr>
              <w:t>(</w:t>
            </w:r>
            <w:proofErr w:type="spellStart"/>
            <w:r w:rsidRPr="008E7ACA">
              <w:rPr>
                <w:color w:val="ADBAC7"/>
                <w:lang w:val="en-US"/>
              </w:rPr>
              <w:t>R</w:t>
            </w:r>
            <w:r w:rsidRPr="008E7ACA">
              <w:rPr>
                <w:lang w:val="en-US"/>
              </w:rPr>
              <w:t>.</w:t>
            </w:r>
            <w:r w:rsidRPr="008E7ACA">
              <w:rPr>
                <w:color w:val="ADBAC7"/>
                <w:lang w:val="en-US"/>
              </w:rPr>
              <w:t>menu</w:t>
            </w:r>
            <w:r w:rsidRPr="008E7ACA">
              <w:rPr>
                <w:lang w:val="en-US"/>
              </w:rPr>
              <w:t>.main_menu</w:t>
            </w:r>
            <w:proofErr w:type="spellEnd"/>
            <w:r w:rsidRPr="008E7ACA">
              <w:rPr>
                <w:lang w:val="en-US"/>
              </w:rPr>
              <w:t>, menu);</w:t>
            </w:r>
            <w:r w:rsidRPr="008E7ACA">
              <w:rPr>
                <w:lang w:val="en-US"/>
              </w:rPr>
              <w:br/>
              <w:t xml:space="preserve">    </w:t>
            </w:r>
            <w:r w:rsidRPr="008E7ACA">
              <w:rPr>
                <w:color w:val="EA6962"/>
                <w:lang w:val="en-US"/>
              </w:rPr>
              <w:t>return true</w:t>
            </w:r>
            <w:r w:rsidRPr="008E7ACA">
              <w:rPr>
                <w:lang w:val="en-US"/>
              </w:rPr>
              <w:t>;</w:t>
            </w:r>
            <w:r w:rsidRPr="008E7ACA">
              <w:rPr>
                <w:lang w:val="en-US"/>
              </w:rPr>
              <w:br/>
              <w:t>}</w:t>
            </w:r>
          </w:p>
        </w:tc>
      </w:tr>
    </w:tbl>
    <w:p w14:paraId="7648E3EF" w14:textId="77777777" w:rsidR="00E1252A" w:rsidRPr="008E7ACA" w:rsidRDefault="00E1252A" w:rsidP="00E1252A">
      <w:pPr>
        <w:rPr>
          <w:lang w:val="en-US"/>
        </w:rPr>
      </w:pPr>
    </w:p>
    <w:p w14:paraId="655D3285" w14:textId="5E20C86D" w:rsidR="00E1252A" w:rsidRPr="008E7ACA" w:rsidRDefault="00E12421" w:rsidP="00E12421">
      <w:pPr>
        <w:tabs>
          <w:tab w:val="left" w:pos="3674"/>
        </w:tabs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753CEA" wp14:editId="38185168">
            <wp:extent cx="1939158" cy="3899394"/>
            <wp:effectExtent l="0" t="0" r="4445" b="6350"/>
            <wp:docPr id="1328153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53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888" cy="39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B55" w14:textId="77777777" w:rsidR="00E1252A" w:rsidRPr="008E7ACA" w:rsidRDefault="00E1252A" w:rsidP="00E1252A">
      <w:pPr>
        <w:rPr>
          <w:lang w:val="en-US"/>
        </w:rPr>
      </w:pPr>
    </w:p>
    <w:p w14:paraId="5683280B" w14:textId="5BDEBFD2" w:rsidR="00FD520B" w:rsidRPr="00610CDB" w:rsidRDefault="00E1252A" w:rsidP="00F72825">
      <w:pPr>
        <w:jc w:val="center"/>
        <w:rPr>
          <w:noProof/>
        </w:rPr>
      </w:pPr>
      <w:r>
        <w:t xml:space="preserve">Рисунок </w:t>
      </w:r>
      <w:r w:rsidR="00430C1D">
        <w:t xml:space="preserve">1 </w:t>
      </w:r>
      <w:r>
        <w:t xml:space="preserve">– </w:t>
      </w:r>
      <w:r>
        <w:rPr>
          <w:noProof/>
        </w:rPr>
        <w:t>тестирование кода</w:t>
      </w:r>
    </w:p>
    <w:p w14:paraId="0DB30F42" w14:textId="7B37A446" w:rsidR="00610CDB" w:rsidRDefault="00BC26C7" w:rsidP="00760DB9">
      <w:r>
        <w:t>2</w:t>
      </w:r>
      <w:r w:rsidR="00610CDB">
        <w:t>. Реализовать пример с наполнением меню элементами</w:t>
      </w:r>
      <w:r w:rsidR="00610CDB" w:rsidRPr="00610CDB">
        <w:t>.</w:t>
      </w:r>
    </w:p>
    <w:p w14:paraId="446CFB6E" w14:textId="2724234C" w:rsidR="00990E36" w:rsidRPr="00885000" w:rsidRDefault="00990E36" w:rsidP="00990E36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="00F72825">
        <w:rPr>
          <w:rFonts w:ascii="Times" w:hAnsi="Times" w:cs="Times"/>
          <w:i/>
          <w:iCs/>
          <w:sz w:val="24"/>
          <w:szCs w:val="24"/>
        </w:rPr>
        <w:t xml:space="preserve"> 3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885000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main</w:t>
      </w:r>
      <w:r w:rsidRPr="00885000">
        <w:rPr>
          <w:rFonts w:ascii="Times" w:hAnsi="Times" w:cs="Times"/>
          <w:i/>
          <w:iCs/>
          <w:sz w:val="24"/>
          <w:szCs w:val="24"/>
        </w:rPr>
        <w:t>_</w:t>
      </w:r>
      <w:r>
        <w:rPr>
          <w:rFonts w:ascii="Times" w:hAnsi="Times" w:cs="Times"/>
          <w:i/>
          <w:iCs/>
          <w:sz w:val="24"/>
          <w:szCs w:val="24"/>
          <w:lang w:val="en-US"/>
        </w:rPr>
        <w:t>menu</w:t>
      </w:r>
      <w:r w:rsidRPr="00885000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E36" w:rsidRPr="00885000" w14:paraId="40F5D94E" w14:textId="77777777" w:rsidTr="00CC0C38">
        <w:tc>
          <w:tcPr>
            <w:tcW w:w="9345" w:type="dxa"/>
          </w:tcPr>
          <w:p w14:paraId="23F67511" w14:textId="77777777" w:rsidR="00990E36" w:rsidRPr="00885000" w:rsidRDefault="00990E36" w:rsidP="00CC0C38">
            <w:pPr>
              <w:pStyle w:val="a5"/>
              <w:rPr>
                <w:color w:val="ADBAC7"/>
                <w:lang w:val="en-US"/>
              </w:rPr>
            </w:pPr>
            <w:r w:rsidRPr="00885000">
              <w:rPr>
                <w:color w:val="D4BE98"/>
                <w:lang w:val="en-US"/>
              </w:rPr>
              <w:t>&lt;</w:t>
            </w:r>
            <w:r w:rsidRPr="00885000">
              <w:rPr>
                <w:color w:val="E78A4E"/>
                <w:lang w:val="en-US"/>
              </w:rPr>
              <w:t>item</w:t>
            </w:r>
            <w:r w:rsidRPr="00885000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:id</w:t>
            </w:r>
            <w:proofErr w:type="spellEnd"/>
            <w:r w:rsidRPr="00885000">
              <w:rPr>
                <w:lang w:val="en-US"/>
              </w:rPr>
              <w:t>="@+id/</w:t>
            </w:r>
            <w:proofErr w:type="spellStart"/>
            <w:r w:rsidRPr="00885000">
              <w:rPr>
                <w:lang w:val="en-US"/>
              </w:rPr>
              <w:t>action_settings</w:t>
            </w:r>
            <w:proofErr w:type="spellEnd"/>
            <w:r w:rsidRPr="00885000">
              <w:rPr>
                <w:lang w:val="en-US"/>
              </w:rPr>
              <w:t>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proofErr w:type="gram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:orderInCategory</w:t>
            </w:r>
            <w:proofErr w:type="spellEnd"/>
            <w:proofErr w:type="gramEnd"/>
            <w:r w:rsidRPr="00885000">
              <w:rPr>
                <w:lang w:val="en-US"/>
              </w:rPr>
              <w:t>="1"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:title</w:t>
            </w:r>
            <w:proofErr w:type="spellEnd"/>
            <w:r w:rsidRPr="00885000">
              <w:rPr>
                <w:lang w:val="en-US"/>
              </w:rPr>
              <w:t xml:space="preserve">="@string/settings" </w:t>
            </w:r>
            <w:r w:rsidRPr="00885000">
              <w:rPr>
                <w:color w:val="D4BE98"/>
                <w:lang w:val="en-US"/>
              </w:rPr>
              <w:t>/&gt;</w:t>
            </w:r>
            <w:r w:rsidRPr="00885000">
              <w:rPr>
                <w:color w:val="D4BE98"/>
                <w:lang w:val="en-US"/>
              </w:rPr>
              <w:br/>
              <w:t>&lt;</w:t>
            </w:r>
            <w:r w:rsidRPr="00885000">
              <w:rPr>
                <w:color w:val="E78A4E"/>
                <w:lang w:val="en-US"/>
              </w:rPr>
              <w:t>item</w:t>
            </w:r>
            <w:r w:rsidRPr="00885000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:id</w:t>
            </w:r>
            <w:proofErr w:type="spellEnd"/>
            <w:r w:rsidRPr="00885000">
              <w:rPr>
                <w:lang w:val="en-US"/>
              </w:rPr>
              <w:t>="@+id/</w:t>
            </w:r>
            <w:proofErr w:type="spellStart"/>
            <w:r w:rsidRPr="00885000">
              <w:rPr>
                <w:lang w:val="en-US"/>
              </w:rPr>
              <w:t>save_settings</w:t>
            </w:r>
            <w:proofErr w:type="spellEnd"/>
            <w:r w:rsidRPr="00885000">
              <w:rPr>
                <w:lang w:val="en-US"/>
              </w:rPr>
              <w:t>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:orderInCategory</w:t>
            </w:r>
            <w:proofErr w:type="spellEnd"/>
            <w:r w:rsidRPr="00885000">
              <w:rPr>
                <w:lang w:val="en-US"/>
              </w:rPr>
              <w:t>="3"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:title</w:t>
            </w:r>
            <w:proofErr w:type="spellEnd"/>
            <w:r w:rsidRPr="00885000">
              <w:rPr>
                <w:lang w:val="en-US"/>
              </w:rPr>
              <w:t xml:space="preserve">="@string/save" </w:t>
            </w:r>
            <w:r w:rsidRPr="00885000">
              <w:rPr>
                <w:color w:val="D4BE98"/>
                <w:lang w:val="en-US"/>
              </w:rPr>
              <w:t>/&gt;</w:t>
            </w:r>
            <w:r w:rsidRPr="00885000">
              <w:rPr>
                <w:color w:val="D4BE98"/>
                <w:lang w:val="en-US"/>
              </w:rPr>
              <w:br/>
              <w:t>&lt;</w:t>
            </w:r>
            <w:r w:rsidRPr="00885000">
              <w:rPr>
                <w:color w:val="E78A4E"/>
                <w:lang w:val="en-US"/>
              </w:rPr>
              <w:t>item</w:t>
            </w:r>
            <w:r w:rsidRPr="00885000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:id</w:t>
            </w:r>
            <w:proofErr w:type="spellEnd"/>
            <w:r w:rsidRPr="00885000">
              <w:rPr>
                <w:lang w:val="en-US"/>
              </w:rPr>
              <w:t>="@+id/</w:t>
            </w:r>
            <w:proofErr w:type="spellStart"/>
            <w:r w:rsidRPr="00885000">
              <w:rPr>
                <w:lang w:val="en-US"/>
              </w:rPr>
              <w:t>open_settings</w:t>
            </w:r>
            <w:proofErr w:type="spellEnd"/>
            <w:r w:rsidRPr="00885000">
              <w:rPr>
                <w:lang w:val="en-US"/>
              </w:rPr>
              <w:t>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:orderInCategory</w:t>
            </w:r>
            <w:proofErr w:type="spellEnd"/>
            <w:r w:rsidRPr="00885000">
              <w:rPr>
                <w:lang w:val="en-US"/>
              </w:rPr>
              <w:t>="2"</w:t>
            </w:r>
            <w:r w:rsidRPr="00885000">
              <w:rPr>
                <w:lang w:val="en-US"/>
              </w:rPr>
              <w:br/>
              <w:t xml:space="preserve">    </w:t>
            </w:r>
            <w:proofErr w:type="spellStart"/>
            <w:r w:rsidRPr="00885000">
              <w:rPr>
                <w:color w:val="D4BE98"/>
                <w:lang w:val="en-US"/>
              </w:rPr>
              <w:t>android</w:t>
            </w:r>
            <w:r w:rsidRPr="00885000">
              <w:rPr>
                <w:lang w:val="en-US"/>
              </w:rPr>
              <w:t>:title</w:t>
            </w:r>
            <w:proofErr w:type="spellEnd"/>
            <w:r w:rsidRPr="00885000">
              <w:rPr>
                <w:lang w:val="en-US"/>
              </w:rPr>
              <w:t xml:space="preserve">="@string/open" </w:t>
            </w:r>
            <w:r w:rsidRPr="00885000">
              <w:rPr>
                <w:color w:val="D4BE98"/>
                <w:lang w:val="en-US"/>
              </w:rPr>
              <w:t>/&gt;</w:t>
            </w:r>
          </w:p>
        </w:tc>
      </w:tr>
    </w:tbl>
    <w:p w14:paraId="329E4DCB" w14:textId="39032B46" w:rsidR="00990E36" w:rsidRPr="00D06C44" w:rsidRDefault="00990E36" w:rsidP="00990E36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="00E8699A">
        <w:rPr>
          <w:rFonts w:ascii="Times" w:hAnsi="Times" w:cs="Times"/>
          <w:i/>
          <w:iCs/>
          <w:sz w:val="24"/>
          <w:szCs w:val="24"/>
        </w:rPr>
        <w:t xml:space="preserve"> 4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Pr="00D06C44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90E36" w:rsidRPr="008E7ACA" w14:paraId="74348992" w14:textId="77777777" w:rsidTr="00CC0C38">
        <w:tc>
          <w:tcPr>
            <w:tcW w:w="9345" w:type="dxa"/>
          </w:tcPr>
          <w:p w14:paraId="7E1B3105" w14:textId="77777777" w:rsidR="00990E36" w:rsidRPr="008E7ACA" w:rsidRDefault="00990E36" w:rsidP="00CC0C38">
            <w:pPr>
              <w:pStyle w:val="a5"/>
              <w:rPr>
                <w:color w:val="ADBAC7"/>
                <w:lang w:val="en-US"/>
              </w:rPr>
            </w:pPr>
            <w:r w:rsidRPr="008E7ACA">
              <w:rPr>
                <w:color w:val="BBB529"/>
                <w:lang w:val="en-US"/>
              </w:rPr>
              <w:t>@Override</w:t>
            </w:r>
            <w:r w:rsidRPr="008E7ACA">
              <w:rPr>
                <w:color w:val="BBB529"/>
                <w:lang w:val="en-US"/>
              </w:rPr>
              <w:br/>
            </w:r>
            <w:r w:rsidRPr="008E7ACA">
              <w:rPr>
                <w:color w:val="EA6962"/>
                <w:lang w:val="en-US"/>
              </w:rPr>
              <w:t xml:space="preserve">protected void </w:t>
            </w:r>
            <w:proofErr w:type="spellStart"/>
            <w:proofErr w:type="gramStart"/>
            <w:r w:rsidRPr="008E7ACA">
              <w:rPr>
                <w:color w:val="A9B665"/>
                <w:lang w:val="en-US"/>
              </w:rPr>
              <w:t>onCreate</w:t>
            </w:r>
            <w:proofErr w:type="spellEnd"/>
            <w:r w:rsidRPr="008E7ACA">
              <w:rPr>
                <w:lang w:val="en-US"/>
              </w:rPr>
              <w:t>(</w:t>
            </w:r>
            <w:proofErr w:type="gramEnd"/>
            <w:r w:rsidRPr="008E7ACA">
              <w:rPr>
                <w:color w:val="ADBAC7"/>
                <w:lang w:val="en-US"/>
              </w:rPr>
              <w:t xml:space="preserve">Bundle </w:t>
            </w:r>
            <w:proofErr w:type="spellStart"/>
            <w:r w:rsidRPr="008E7ACA">
              <w:rPr>
                <w:lang w:val="en-US"/>
              </w:rPr>
              <w:t>savedInstanceState</w:t>
            </w:r>
            <w:proofErr w:type="spellEnd"/>
            <w:r w:rsidRPr="008E7ACA">
              <w:rPr>
                <w:lang w:val="en-US"/>
              </w:rPr>
              <w:t>) {</w:t>
            </w:r>
            <w:r w:rsidRPr="008E7ACA">
              <w:rPr>
                <w:lang w:val="en-US"/>
              </w:rPr>
              <w:br/>
              <w:t xml:space="preserve">    </w:t>
            </w:r>
            <w:proofErr w:type="spellStart"/>
            <w:r w:rsidRPr="008E7ACA">
              <w:rPr>
                <w:color w:val="EA6962"/>
                <w:lang w:val="en-US"/>
              </w:rPr>
              <w:t>super</w:t>
            </w:r>
            <w:r w:rsidRPr="008E7ACA">
              <w:rPr>
                <w:lang w:val="en-US"/>
              </w:rPr>
              <w:t>.</w:t>
            </w:r>
            <w:r w:rsidRPr="008E7ACA">
              <w:rPr>
                <w:color w:val="A9B665"/>
                <w:lang w:val="en-US"/>
              </w:rPr>
              <w:t>onCreate</w:t>
            </w:r>
            <w:proofErr w:type="spellEnd"/>
            <w:r w:rsidRPr="008E7ACA">
              <w:rPr>
                <w:lang w:val="en-US"/>
              </w:rPr>
              <w:t>(</w:t>
            </w:r>
            <w:proofErr w:type="spellStart"/>
            <w:r w:rsidRPr="008E7ACA">
              <w:rPr>
                <w:lang w:val="en-US"/>
              </w:rPr>
              <w:t>savedInstanceState</w:t>
            </w:r>
            <w:proofErr w:type="spellEnd"/>
            <w:r w:rsidRPr="008E7ACA">
              <w:rPr>
                <w:lang w:val="en-US"/>
              </w:rPr>
              <w:t>);</w:t>
            </w:r>
            <w:r w:rsidRPr="008E7ACA">
              <w:rPr>
                <w:lang w:val="en-US"/>
              </w:rPr>
              <w:br/>
              <w:t xml:space="preserve">    </w:t>
            </w:r>
            <w:proofErr w:type="spellStart"/>
            <w:r w:rsidRPr="008E7ACA">
              <w:rPr>
                <w:color w:val="A9B665"/>
                <w:lang w:val="en-US"/>
              </w:rPr>
              <w:t>setContentView</w:t>
            </w:r>
            <w:proofErr w:type="spellEnd"/>
            <w:r w:rsidRPr="008E7ACA">
              <w:rPr>
                <w:lang w:val="en-US"/>
              </w:rPr>
              <w:t>(</w:t>
            </w:r>
            <w:proofErr w:type="spellStart"/>
            <w:r w:rsidRPr="008E7ACA">
              <w:rPr>
                <w:color w:val="ADBAC7"/>
                <w:lang w:val="en-US"/>
              </w:rPr>
              <w:t>R</w:t>
            </w:r>
            <w:r w:rsidRPr="008E7ACA">
              <w:rPr>
                <w:lang w:val="en-US"/>
              </w:rPr>
              <w:t>.</w:t>
            </w:r>
            <w:r w:rsidRPr="008E7ACA">
              <w:rPr>
                <w:color w:val="ADBAC7"/>
                <w:lang w:val="en-US"/>
              </w:rPr>
              <w:t>layout</w:t>
            </w:r>
            <w:r w:rsidRPr="008E7ACA">
              <w:rPr>
                <w:lang w:val="en-US"/>
              </w:rPr>
              <w:t>.activity_main</w:t>
            </w:r>
            <w:proofErr w:type="spellEnd"/>
            <w:r w:rsidRPr="008E7ACA">
              <w:rPr>
                <w:lang w:val="en-US"/>
              </w:rPr>
              <w:t>);</w:t>
            </w:r>
            <w:r w:rsidRPr="008E7ACA">
              <w:rPr>
                <w:lang w:val="en-US"/>
              </w:rPr>
              <w:br/>
              <w:t>}</w:t>
            </w:r>
            <w:r w:rsidRPr="008E7ACA">
              <w:rPr>
                <w:lang w:val="en-US"/>
              </w:rPr>
              <w:br/>
            </w:r>
            <w:r w:rsidRPr="008E7ACA">
              <w:rPr>
                <w:color w:val="BBB529"/>
                <w:lang w:val="en-US"/>
              </w:rPr>
              <w:t>@Override</w:t>
            </w:r>
            <w:r w:rsidRPr="008E7ACA">
              <w:rPr>
                <w:color w:val="BBB529"/>
                <w:lang w:val="en-US"/>
              </w:rPr>
              <w:br/>
            </w:r>
            <w:r w:rsidRPr="008E7ACA">
              <w:rPr>
                <w:color w:val="EA6962"/>
                <w:lang w:val="en-US"/>
              </w:rPr>
              <w:t xml:space="preserve">public </w:t>
            </w:r>
            <w:proofErr w:type="spellStart"/>
            <w:r w:rsidRPr="008E7ACA">
              <w:rPr>
                <w:color w:val="EA6962"/>
                <w:lang w:val="en-US"/>
              </w:rPr>
              <w:t>boolean</w:t>
            </w:r>
            <w:proofErr w:type="spellEnd"/>
            <w:r w:rsidRPr="008E7ACA">
              <w:rPr>
                <w:color w:val="EA6962"/>
                <w:lang w:val="en-US"/>
              </w:rPr>
              <w:t xml:space="preserve"> </w:t>
            </w:r>
            <w:proofErr w:type="spellStart"/>
            <w:r w:rsidRPr="008E7ACA">
              <w:rPr>
                <w:color w:val="A9B665"/>
                <w:lang w:val="en-US"/>
              </w:rPr>
              <w:t>onCreateOptionsMenu</w:t>
            </w:r>
            <w:proofErr w:type="spellEnd"/>
            <w:r w:rsidRPr="008E7ACA">
              <w:rPr>
                <w:lang w:val="en-US"/>
              </w:rPr>
              <w:t>(</w:t>
            </w:r>
            <w:r w:rsidRPr="008E7ACA">
              <w:rPr>
                <w:color w:val="ADBAC7"/>
                <w:lang w:val="en-US"/>
              </w:rPr>
              <w:t xml:space="preserve">Menu </w:t>
            </w:r>
            <w:r w:rsidRPr="008E7ACA">
              <w:rPr>
                <w:lang w:val="en-US"/>
              </w:rPr>
              <w:t>menu) {</w:t>
            </w:r>
            <w:r w:rsidRPr="008E7ACA">
              <w:rPr>
                <w:lang w:val="en-US"/>
              </w:rPr>
              <w:br/>
              <w:t xml:space="preserve">    </w:t>
            </w:r>
            <w:proofErr w:type="spellStart"/>
            <w:r w:rsidRPr="008E7ACA">
              <w:rPr>
                <w:color w:val="A9B665"/>
                <w:lang w:val="en-US"/>
              </w:rPr>
              <w:t>getMenuInflater</w:t>
            </w:r>
            <w:proofErr w:type="spellEnd"/>
            <w:r w:rsidRPr="008E7ACA">
              <w:rPr>
                <w:lang w:val="en-US"/>
              </w:rPr>
              <w:t>().</w:t>
            </w:r>
            <w:r w:rsidRPr="008E7ACA">
              <w:rPr>
                <w:color w:val="A9B665"/>
                <w:lang w:val="en-US"/>
              </w:rPr>
              <w:t>inflate</w:t>
            </w:r>
            <w:r w:rsidRPr="008E7ACA">
              <w:rPr>
                <w:lang w:val="en-US"/>
              </w:rPr>
              <w:t>(</w:t>
            </w:r>
            <w:proofErr w:type="spellStart"/>
            <w:r w:rsidRPr="008E7ACA">
              <w:rPr>
                <w:color w:val="ADBAC7"/>
                <w:lang w:val="en-US"/>
              </w:rPr>
              <w:t>R</w:t>
            </w:r>
            <w:r w:rsidRPr="008E7ACA">
              <w:rPr>
                <w:lang w:val="en-US"/>
              </w:rPr>
              <w:t>.</w:t>
            </w:r>
            <w:r w:rsidRPr="008E7ACA">
              <w:rPr>
                <w:color w:val="ADBAC7"/>
                <w:lang w:val="en-US"/>
              </w:rPr>
              <w:t>menu</w:t>
            </w:r>
            <w:r w:rsidRPr="008E7ACA">
              <w:rPr>
                <w:lang w:val="en-US"/>
              </w:rPr>
              <w:t>.main_menu</w:t>
            </w:r>
            <w:proofErr w:type="spellEnd"/>
            <w:r w:rsidRPr="008E7ACA">
              <w:rPr>
                <w:lang w:val="en-US"/>
              </w:rPr>
              <w:t>, menu);</w:t>
            </w:r>
            <w:r w:rsidRPr="008E7ACA">
              <w:rPr>
                <w:lang w:val="en-US"/>
              </w:rPr>
              <w:br/>
              <w:t xml:space="preserve">    </w:t>
            </w:r>
            <w:r w:rsidRPr="008E7ACA">
              <w:rPr>
                <w:color w:val="EA6962"/>
                <w:lang w:val="en-US"/>
              </w:rPr>
              <w:t>return true</w:t>
            </w:r>
            <w:r w:rsidRPr="008E7ACA">
              <w:rPr>
                <w:lang w:val="en-US"/>
              </w:rPr>
              <w:t>;</w:t>
            </w:r>
            <w:r w:rsidRPr="008E7ACA">
              <w:rPr>
                <w:lang w:val="en-US"/>
              </w:rPr>
              <w:br/>
              <w:t>}</w:t>
            </w:r>
          </w:p>
        </w:tc>
      </w:tr>
    </w:tbl>
    <w:p w14:paraId="1E8E9084" w14:textId="77777777" w:rsidR="00990E36" w:rsidRPr="008E7ACA" w:rsidRDefault="00990E36" w:rsidP="00990E36">
      <w:pPr>
        <w:rPr>
          <w:lang w:val="en-US"/>
        </w:rPr>
      </w:pPr>
    </w:p>
    <w:p w14:paraId="7711C521" w14:textId="009A1B4F" w:rsidR="00990E36" w:rsidRPr="008E7ACA" w:rsidRDefault="00990E36" w:rsidP="00AE2F91">
      <w:pPr>
        <w:tabs>
          <w:tab w:val="left" w:pos="3674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F855096" wp14:editId="287150DA">
            <wp:extent cx="1939158" cy="3899394"/>
            <wp:effectExtent l="0" t="0" r="4445" b="6350"/>
            <wp:docPr id="1622557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53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5888" cy="391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7519" w14:textId="7D8E91BD" w:rsidR="00E1252A" w:rsidRDefault="00990E36" w:rsidP="00E370FF">
      <w:pPr>
        <w:jc w:val="center"/>
        <w:rPr>
          <w:noProof/>
        </w:rPr>
      </w:pPr>
      <w:r>
        <w:t xml:space="preserve">Рисунок </w:t>
      </w:r>
      <w:r w:rsidR="00694381">
        <w:t xml:space="preserve">2 </w:t>
      </w:r>
      <w:r>
        <w:t xml:space="preserve">– </w:t>
      </w:r>
      <w:r>
        <w:rPr>
          <w:noProof/>
        </w:rPr>
        <w:t>тестирование кода</w:t>
      </w:r>
    </w:p>
    <w:p w14:paraId="22EE7966" w14:textId="1D66EC88" w:rsidR="00610CDB" w:rsidRDefault="00BC26C7" w:rsidP="00760DB9">
      <w:r>
        <w:t>3</w:t>
      </w:r>
      <w:r w:rsidR="00610CDB">
        <w:t xml:space="preserve">. Реализовать обработку нажатий в меню. </w:t>
      </w:r>
    </w:p>
    <w:p w14:paraId="0D68073B" w14:textId="5E9CC067" w:rsidR="00E1252A" w:rsidRPr="00E1252A" w:rsidRDefault="00E1252A" w:rsidP="00E1252A">
      <w:pPr>
        <w:rPr>
          <w:rFonts w:ascii="Times" w:hAnsi="Times" w:cs="Times"/>
          <w:i/>
          <w:iCs/>
          <w:sz w:val="24"/>
          <w:szCs w:val="24"/>
          <w:lang w:val="en-US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="00D73442" w:rsidRPr="006977CD">
        <w:rPr>
          <w:rFonts w:ascii="Times" w:hAnsi="Times" w:cs="Times"/>
          <w:i/>
          <w:iCs/>
          <w:sz w:val="24"/>
          <w:szCs w:val="24"/>
          <w:lang w:val="en-US"/>
        </w:rPr>
        <w:t xml:space="preserve"> 5</w:t>
      </w:r>
      <w:r w:rsidRPr="00E1252A">
        <w:rPr>
          <w:rFonts w:ascii="Times" w:hAnsi="Times" w:cs="Times"/>
          <w:i/>
          <w:iCs/>
          <w:sz w:val="24"/>
          <w:szCs w:val="24"/>
          <w:lang w:val="en-US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E1252A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E1252A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>
        <w:rPr>
          <w:rFonts w:ascii="Times" w:hAnsi="Times" w:cs="Times"/>
          <w:i/>
          <w:iCs/>
          <w:sz w:val="24"/>
          <w:szCs w:val="24"/>
          <w:lang w:val="en-US"/>
        </w:rPr>
        <w:t>activity</w:t>
      </w:r>
      <w:r w:rsidRPr="00E1252A">
        <w:rPr>
          <w:rFonts w:ascii="Times" w:hAnsi="Times" w:cs="Times"/>
          <w:i/>
          <w:iCs/>
          <w:sz w:val="24"/>
          <w:szCs w:val="24"/>
          <w:lang w:val="en-US"/>
        </w:rPr>
        <w:t>_</w:t>
      </w:r>
      <w:r>
        <w:rPr>
          <w:rFonts w:ascii="Times" w:hAnsi="Times" w:cs="Times"/>
          <w:i/>
          <w:iCs/>
          <w:sz w:val="24"/>
          <w:szCs w:val="24"/>
          <w:lang w:val="en-US"/>
        </w:rPr>
        <w:t>main</w:t>
      </w:r>
      <w:r w:rsidRPr="00E1252A">
        <w:rPr>
          <w:rFonts w:ascii="Times" w:hAnsi="Times" w:cs="Times"/>
          <w:i/>
          <w:iCs/>
          <w:sz w:val="24"/>
          <w:szCs w:val="24"/>
          <w:lang w:val="en-US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6A4297" w14:paraId="304C0958" w14:textId="77777777" w:rsidTr="00CC0C38">
        <w:tc>
          <w:tcPr>
            <w:tcW w:w="9345" w:type="dxa"/>
          </w:tcPr>
          <w:p w14:paraId="6AEA0EF0" w14:textId="691F926F" w:rsidR="00E1252A" w:rsidRPr="006A4297" w:rsidRDefault="00E370FF" w:rsidP="00E370FF">
            <w:pPr>
              <w:pStyle w:val="a5"/>
              <w:rPr>
                <w:color w:val="ADBAC7"/>
                <w:lang w:val="en-US"/>
              </w:rPr>
            </w:pPr>
            <w:r w:rsidRPr="00E370FF">
              <w:rPr>
                <w:color w:val="D4BE98"/>
                <w:lang w:val="en-US"/>
              </w:rPr>
              <w:t>&lt;</w:t>
            </w:r>
            <w:proofErr w:type="spellStart"/>
            <w:r w:rsidRPr="00E370FF">
              <w:rPr>
                <w:color w:val="E78A4E"/>
                <w:lang w:val="en-US"/>
              </w:rPr>
              <w:t>TextView</w:t>
            </w:r>
            <w:proofErr w:type="spellEnd"/>
            <w:r w:rsidRPr="00E370FF">
              <w:rPr>
                <w:color w:val="E78A4E"/>
                <w:lang w:val="en-US"/>
              </w:rPr>
              <w:br/>
              <w:t xml:space="preserve">    </w:t>
            </w:r>
            <w:proofErr w:type="spellStart"/>
            <w:r w:rsidRPr="00E370FF">
              <w:rPr>
                <w:color w:val="D4BE98"/>
                <w:lang w:val="en-US"/>
              </w:rPr>
              <w:t>android</w:t>
            </w:r>
            <w:r w:rsidRPr="00E370FF">
              <w:rPr>
                <w:lang w:val="en-US"/>
              </w:rPr>
              <w:t>:id</w:t>
            </w:r>
            <w:proofErr w:type="spellEnd"/>
            <w:r w:rsidRPr="00E370FF">
              <w:rPr>
                <w:lang w:val="en-US"/>
              </w:rPr>
              <w:t>="@+id/</w:t>
            </w:r>
            <w:proofErr w:type="spellStart"/>
            <w:r w:rsidRPr="00E370FF">
              <w:rPr>
                <w:lang w:val="en-US"/>
              </w:rPr>
              <w:t>selectedMenuItem</w:t>
            </w:r>
            <w:proofErr w:type="spellEnd"/>
            <w:r w:rsidRPr="00E370FF">
              <w:rPr>
                <w:lang w:val="en-US"/>
              </w:rPr>
              <w:t>"</w:t>
            </w:r>
            <w:r w:rsidRPr="00E370FF">
              <w:rPr>
                <w:lang w:val="en-US"/>
              </w:rPr>
              <w:br/>
              <w:t xml:space="preserve">    </w:t>
            </w:r>
            <w:proofErr w:type="spellStart"/>
            <w:proofErr w:type="gramStart"/>
            <w:r w:rsidRPr="00E370FF">
              <w:rPr>
                <w:color w:val="D4BE98"/>
                <w:lang w:val="en-US"/>
              </w:rPr>
              <w:t>android</w:t>
            </w:r>
            <w:r w:rsidRPr="00E370FF">
              <w:rPr>
                <w:lang w:val="en-US"/>
              </w:rPr>
              <w:t>:layout</w:t>
            </w:r>
            <w:proofErr w:type="gramEnd"/>
            <w:r w:rsidRPr="00E370FF">
              <w:rPr>
                <w:lang w:val="en-US"/>
              </w:rPr>
              <w:t>_width</w:t>
            </w:r>
            <w:proofErr w:type="spellEnd"/>
            <w:r w:rsidRPr="00E370FF">
              <w:rPr>
                <w:lang w:val="en-US"/>
              </w:rPr>
              <w:t>="</w:t>
            </w:r>
            <w:proofErr w:type="spellStart"/>
            <w:r w:rsidRPr="00E370FF">
              <w:rPr>
                <w:lang w:val="en-US"/>
              </w:rPr>
              <w:t>wrap_content</w:t>
            </w:r>
            <w:proofErr w:type="spellEnd"/>
            <w:r w:rsidRPr="00E370FF">
              <w:rPr>
                <w:lang w:val="en-US"/>
              </w:rPr>
              <w:t>"</w:t>
            </w:r>
            <w:r w:rsidRPr="00E370FF">
              <w:rPr>
                <w:lang w:val="en-US"/>
              </w:rPr>
              <w:br/>
              <w:t xml:space="preserve">    </w:t>
            </w:r>
            <w:proofErr w:type="spellStart"/>
            <w:r w:rsidRPr="00E370FF">
              <w:rPr>
                <w:color w:val="D4BE98"/>
                <w:lang w:val="en-US"/>
              </w:rPr>
              <w:t>android</w:t>
            </w:r>
            <w:r w:rsidRPr="00E370FF">
              <w:rPr>
                <w:lang w:val="en-US"/>
              </w:rPr>
              <w:t>:layout_height</w:t>
            </w:r>
            <w:proofErr w:type="spellEnd"/>
            <w:r w:rsidRPr="00E370FF">
              <w:rPr>
                <w:lang w:val="en-US"/>
              </w:rPr>
              <w:t>="</w:t>
            </w:r>
            <w:proofErr w:type="spellStart"/>
            <w:r w:rsidRPr="00E370FF">
              <w:rPr>
                <w:lang w:val="en-US"/>
              </w:rPr>
              <w:t>wrap_content</w:t>
            </w:r>
            <w:proofErr w:type="spellEnd"/>
            <w:r w:rsidRPr="00E370FF">
              <w:rPr>
                <w:lang w:val="en-US"/>
              </w:rPr>
              <w:t>"</w:t>
            </w:r>
            <w:r w:rsidRPr="00E370FF">
              <w:rPr>
                <w:lang w:val="en-US"/>
              </w:rPr>
              <w:br/>
              <w:t xml:space="preserve">    </w:t>
            </w:r>
            <w:proofErr w:type="spellStart"/>
            <w:r w:rsidRPr="00E370FF">
              <w:rPr>
                <w:color w:val="D4BE98"/>
                <w:lang w:val="en-US"/>
              </w:rPr>
              <w:t>android</w:t>
            </w:r>
            <w:r w:rsidRPr="00E370FF">
              <w:rPr>
                <w:lang w:val="en-US"/>
              </w:rPr>
              <w:t>:text</w:t>
            </w:r>
            <w:proofErr w:type="spellEnd"/>
            <w:r w:rsidRPr="00E370FF">
              <w:rPr>
                <w:lang w:val="en-US"/>
              </w:rPr>
              <w:t>="Hello World!"</w:t>
            </w:r>
            <w:r w:rsidRPr="00E370FF">
              <w:rPr>
                <w:lang w:val="en-US"/>
              </w:rPr>
              <w:br/>
              <w:t xml:space="preserve">    </w:t>
            </w:r>
            <w:proofErr w:type="spellStart"/>
            <w:r w:rsidRPr="00E370FF">
              <w:rPr>
                <w:color w:val="D4BE98"/>
                <w:lang w:val="en-US"/>
              </w:rPr>
              <w:t>android</w:t>
            </w:r>
            <w:r w:rsidRPr="00E370FF">
              <w:rPr>
                <w:lang w:val="en-US"/>
              </w:rPr>
              <w:t>:textSize</w:t>
            </w:r>
            <w:proofErr w:type="spellEnd"/>
            <w:r w:rsidRPr="00E370FF">
              <w:rPr>
                <w:lang w:val="en-US"/>
              </w:rPr>
              <w:t>="28sp"</w:t>
            </w:r>
            <w:r w:rsidRPr="00E370FF">
              <w:rPr>
                <w:lang w:val="en-US"/>
              </w:rPr>
              <w:br/>
              <w:t xml:space="preserve">    </w:t>
            </w:r>
            <w:proofErr w:type="spellStart"/>
            <w:r w:rsidRPr="00E370FF">
              <w:rPr>
                <w:color w:val="D4BE98"/>
                <w:lang w:val="en-US"/>
              </w:rPr>
              <w:t>app</w:t>
            </w:r>
            <w:r w:rsidRPr="00E370FF">
              <w:rPr>
                <w:lang w:val="en-US"/>
              </w:rPr>
              <w:t>:layout_constraintLeft_toLeftOf</w:t>
            </w:r>
            <w:proofErr w:type="spellEnd"/>
            <w:r w:rsidRPr="00E370FF">
              <w:rPr>
                <w:lang w:val="en-US"/>
              </w:rPr>
              <w:t>="parent"</w:t>
            </w:r>
            <w:r w:rsidRPr="00E370FF">
              <w:rPr>
                <w:lang w:val="en-US"/>
              </w:rPr>
              <w:br/>
              <w:t xml:space="preserve">    </w:t>
            </w:r>
            <w:proofErr w:type="spellStart"/>
            <w:r w:rsidRPr="00E370FF">
              <w:rPr>
                <w:color w:val="D4BE98"/>
                <w:lang w:val="en-US"/>
              </w:rPr>
              <w:t>app</w:t>
            </w:r>
            <w:r w:rsidRPr="00E370FF">
              <w:rPr>
                <w:lang w:val="en-US"/>
              </w:rPr>
              <w:t>:layout_constraintTop_toTopOf</w:t>
            </w:r>
            <w:proofErr w:type="spellEnd"/>
            <w:r w:rsidRPr="00E370FF">
              <w:rPr>
                <w:lang w:val="en-US"/>
              </w:rPr>
              <w:t xml:space="preserve">="parent" </w:t>
            </w:r>
            <w:r w:rsidRPr="00E370FF">
              <w:rPr>
                <w:color w:val="D4BE98"/>
                <w:lang w:val="en-US"/>
              </w:rPr>
              <w:t>/&gt;</w:t>
            </w:r>
          </w:p>
        </w:tc>
      </w:tr>
    </w:tbl>
    <w:p w14:paraId="700F4E0E" w14:textId="6963963C" w:rsidR="00E1252A" w:rsidRPr="00D06C44" w:rsidRDefault="00E1252A" w:rsidP="00E1252A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="006977CD">
        <w:rPr>
          <w:rFonts w:ascii="Times" w:hAnsi="Times" w:cs="Times"/>
          <w:i/>
          <w:iCs/>
          <w:sz w:val="24"/>
          <w:szCs w:val="24"/>
        </w:rPr>
        <w:t xml:space="preserve"> 6 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Pr="00D06C44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D70D13" w14:paraId="27B91D7F" w14:textId="77777777" w:rsidTr="00CC0C38">
        <w:tc>
          <w:tcPr>
            <w:tcW w:w="9345" w:type="dxa"/>
          </w:tcPr>
          <w:p w14:paraId="16326E2B" w14:textId="0FCB349D" w:rsidR="00E1252A" w:rsidRPr="00D70D13" w:rsidRDefault="00D70D13" w:rsidP="00D70D13">
            <w:pPr>
              <w:pStyle w:val="a5"/>
              <w:rPr>
                <w:color w:val="ADBAC7"/>
                <w:lang w:val="en-US"/>
              </w:rPr>
            </w:pPr>
            <w:r w:rsidRPr="00D70D13">
              <w:rPr>
                <w:color w:val="BBB529"/>
                <w:lang w:val="en-US"/>
              </w:rPr>
              <w:t>@Override</w:t>
            </w:r>
            <w:r w:rsidRPr="00D70D13">
              <w:rPr>
                <w:color w:val="BBB529"/>
                <w:lang w:val="en-US"/>
              </w:rPr>
              <w:br/>
            </w:r>
            <w:r w:rsidRPr="00D70D13">
              <w:rPr>
                <w:color w:val="EA6962"/>
                <w:lang w:val="en-US"/>
              </w:rPr>
              <w:t xml:space="preserve">public </w:t>
            </w:r>
            <w:proofErr w:type="spellStart"/>
            <w:r w:rsidRPr="00D70D13">
              <w:rPr>
                <w:color w:val="EA6962"/>
                <w:lang w:val="en-US"/>
              </w:rPr>
              <w:t>boolean</w:t>
            </w:r>
            <w:proofErr w:type="spellEnd"/>
            <w:r w:rsidRPr="00D70D13">
              <w:rPr>
                <w:color w:val="EA6962"/>
                <w:lang w:val="en-US"/>
              </w:rPr>
              <w:t xml:space="preserve"> </w:t>
            </w:r>
            <w:proofErr w:type="spellStart"/>
            <w:r w:rsidRPr="00D70D13">
              <w:rPr>
                <w:color w:val="A9B665"/>
                <w:lang w:val="en-US"/>
              </w:rPr>
              <w:t>onCreateOptionsMenu</w:t>
            </w:r>
            <w:proofErr w:type="spellEnd"/>
            <w:r w:rsidRPr="00D70D13">
              <w:rPr>
                <w:lang w:val="en-US"/>
              </w:rPr>
              <w:t>(</w:t>
            </w:r>
            <w:r w:rsidRPr="00D70D13">
              <w:rPr>
                <w:color w:val="ADBAC7"/>
                <w:lang w:val="en-US"/>
              </w:rPr>
              <w:t xml:space="preserve">Menu </w:t>
            </w:r>
            <w:r w:rsidRPr="00D70D13">
              <w:rPr>
                <w:lang w:val="en-US"/>
              </w:rPr>
              <w:t>menu) {</w:t>
            </w:r>
            <w:r w:rsidRPr="00D70D13">
              <w:rPr>
                <w:lang w:val="en-US"/>
              </w:rPr>
              <w:br/>
              <w:t xml:space="preserve">    </w:t>
            </w:r>
            <w:proofErr w:type="spellStart"/>
            <w:r w:rsidRPr="00D70D13">
              <w:rPr>
                <w:color w:val="A9B665"/>
                <w:lang w:val="en-US"/>
              </w:rPr>
              <w:t>getMenuInflater</w:t>
            </w:r>
            <w:proofErr w:type="spellEnd"/>
            <w:r w:rsidRPr="00D70D13">
              <w:rPr>
                <w:lang w:val="en-US"/>
              </w:rPr>
              <w:t>().</w:t>
            </w:r>
            <w:r w:rsidRPr="00D70D13">
              <w:rPr>
                <w:color w:val="A9B665"/>
                <w:lang w:val="en-US"/>
              </w:rPr>
              <w:t>inflate</w:t>
            </w:r>
            <w:r w:rsidRPr="00D70D13">
              <w:rPr>
                <w:lang w:val="en-US"/>
              </w:rPr>
              <w:t>(</w:t>
            </w:r>
            <w:proofErr w:type="spellStart"/>
            <w:r w:rsidRPr="00D70D13">
              <w:rPr>
                <w:color w:val="ADBAC7"/>
                <w:lang w:val="en-US"/>
              </w:rPr>
              <w:t>R</w:t>
            </w:r>
            <w:r w:rsidRPr="00D70D13">
              <w:rPr>
                <w:lang w:val="en-US"/>
              </w:rPr>
              <w:t>.</w:t>
            </w:r>
            <w:r w:rsidRPr="00D70D13">
              <w:rPr>
                <w:color w:val="ADBAC7"/>
                <w:lang w:val="en-US"/>
              </w:rPr>
              <w:t>menu</w:t>
            </w:r>
            <w:r w:rsidRPr="00D70D13">
              <w:rPr>
                <w:lang w:val="en-US"/>
              </w:rPr>
              <w:t>.main_menu</w:t>
            </w:r>
            <w:proofErr w:type="spellEnd"/>
            <w:r w:rsidRPr="00D70D13">
              <w:rPr>
                <w:lang w:val="en-US"/>
              </w:rPr>
              <w:t>, menu);</w:t>
            </w:r>
            <w:r w:rsidRPr="00D70D13">
              <w:rPr>
                <w:lang w:val="en-US"/>
              </w:rPr>
              <w:br/>
              <w:t xml:space="preserve">    </w:t>
            </w:r>
            <w:r w:rsidRPr="00D70D13">
              <w:rPr>
                <w:color w:val="EA6962"/>
                <w:lang w:val="en-US"/>
              </w:rPr>
              <w:t>return true</w:t>
            </w:r>
            <w:r w:rsidRPr="00D70D13">
              <w:rPr>
                <w:lang w:val="en-US"/>
              </w:rPr>
              <w:t>;</w:t>
            </w:r>
            <w:r w:rsidRPr="00D70D13">
              <w:rPr>
                <w:lang w:val="en-US"/>
              </w:rPr>
              <w:br/>
              <w:t>}</w:t>
            </w:r>
            <w:r w:rsidRPr="00D70D13">
              <w:rPr>
                <w:lang w:val="en-US"/>
              </w:rPr>
              <w:br/>
            </w:r>
            <w:r w:rsidRPr="00D70D13">
              <w:rPr>
                <w:color w:val="BBB529"/>
                <w:lang w:val="en-US"/>
              </w:rPr>
              <w:t>@Override</w:t>
            </w:r>
            <w:r w:rsidRPr="00D70D13">
              <w:rPr>
                <w:color w:val="BBB529"/>
                <w:lang w:val="en-US"/>
              </w:rPr>
              <w:br/>
            </w:r>
            <w:r w:rsidRPr="00D70D13">
              <w:rPr>
                <w:color w:val="EA6962"/>
                <w:lang w:val="en-US"/>
              </w:rPr>
              <w:t xml:space="preserve">public </w:t>
            </w:r>
            <w:proofErr w:type="spellStart"/>
            <w:r w:rsidRPr="00D70D13">
              <w:rPr>
                <w:color w:val="EA6962"/>
                <w:lang w:val="en-US"/>
              </w:rPr>
              <w:t>boolean</w:t>
            </w:r>
            <w:proofErr w:type="spellEnd"/>
            <w:r w:rsidRPr="00D70D13">
              <w:rPr>
                <w:color w:val="EA6962"/>
                <w:lang w:val="en-US"/>
              </w:rPr>
              <w:t xml:space="preserve"> </w:t>
            </w:r>
            <w:proofErr w:type="spellStart"/>
            <w:r w:rsidRPr="00D70D13">
              <w:rPr>
                <w:color w:val="A9B665"/>
                <w:lang w:val="en-US"/>
              </w:rPr>
              <w:t>onOptionsItemSelected</w:t>
            </w:r>
            <w:proofErr w:type="spellEnd"/>
            <w:r w:rsidRPr="00D70D13">
              <w:rPr>
                <w:lang w:val="en-US"/>
              </w:rPr>
              <w:t>(</w:t>
            </w:r>
            <w:proofErr w:type="spellStart"/>
            <w:r w:rsidRPr="00D70D13">
              <w:rPr>
                <w:color w:val="ADBAC7"/>
                <w:lang w:val="en-US"/>
              </w:rPr>
              <w:t>MenuItem</w:t>
            </w:r>
            <w:proofErr w:type="spellEnd"/>
            <w:r w:rsidRPr="00D70D13">
              <w:rPr>
                <w:color w:val="ADBAC7"/>
                <w:lang w:val="en-US"/>
              </w:rPr>
              <w:t xml:space="preserve"> </w:t>
            </w:r>
            <w:r w:rsidRPr="00D70D13">
              <w:rPr>
                <w:lang w:val="en-US"/>
              </w:rPr>
              <w:t>item) {</w:t>
            </w:r>
            <w:r w:rsidRPr="00D70D13">
              <w:rPr>
                <w:lang w:val="en-US"/>
              </w:rPr>
              <w:br/>
              <w:t xml:space="preserve">    </w:t>
            </w:r>
            <w:proofErr w:type="spellStart"/>
            <w:r w:rsidRPr="00D70D13">
              <w:rPr>
                <w:color w:val="ADBAC7"/>
                <w:lang w:val="en-US"/>
              </w:rPr>
              <w:t>TextView</w:t>
            </w:r>
            <w:proofErr w:type="spellEnd"/>
            <w:r w:rsidRPr="00D70D13">
              <w:rPr>
                <w:color w:val="ADBAC7"/>
                <w:lang w:val="en-US"/>
              </w:rPr>
              <w:t xml:space="preserve"> </w:t>
            </w:r>
            <w:proofErr w:type="spellStart"/>
            <w:r w:rsidRPr="00D70D13">
              <w:rPr>
                <w:lang w:val="en-US"/>
              </w:rPr>
              <w:t>headerView</w:t>
            </w:r>
            <w:proofErr w:type="spellEnd"/>
            <w:r w:rsidRPr="00D70D13">
              <w:rPr>
                <w:lang w:val="en-US"/>
              </w:rPr>
              <w:t xml:space="preserve"> </w:t>
            </w:r>
            <w:r w:rsidRPr="00D70D13">
              <w:rPr>
                <w:color w:val="E78A4E"/>
                <w:lang w:val="en-US"/>
              </w:rPr>
              <w:t xml:space="preserve">= </w:t>
            </w:r>
            <w:proofErr w:type="spellStart"/>
            <w:r w:rsidRPr="00D70D13">
              <w:rPr>
                <w:color w:val="A9B665"/>
                <w:lang w:val="en-US"/>
              </w:rPr>
              <w:t>findViewById</w:t>
            </w:r>
            <w:proofErr w:type="spellEnd"/>
            <w:r w:rsidRPr="00D70D13">
              <w:rPr>
                <w:lang w:val="en-US"/>
              </w:rPr>
              <w:t>(</w:t>
            </w:r>
            <w:proofErr w:type="spellStart"/>
            <w:r w:rsidRPr="00D70D13">
              <w:rPr>
                <w:color w:val="ADBAC7"/>
                <w:lang w:val="en-US"/>
              </w:rPr>
              <w:t>R</w:t>
            </w:r>
            <w:r w:rsidRPr="00D70D13">
              <w:rPr>
                <w:lang w:val="en-US"/>
              </w:rPr>
              <w:t>.</w:t>
            </w:r>
            <w:r w:rsidRPr="00D70D13">
              <w:rPr>
                <w:color w:val="ADBAC7"/>
                <w:lang w:val="en-US"/>
              </w:rPr>
              <w:t>id</w:t>
            </w:r>
            <w:r w:rsidRPr="00D70D13">
              <w:rPr>
                <w:lang w:val="en-US"/>
              </w:rPr>
              <w:t>.selectedMenuItem</w:t>
            </w:r>
            <w:proofErr w:type="spellEnd"/>
            <w:r w:rsidRPr="00D70D13">
              <w:rPr>
                <w:lang w:val="en-US"/>
              </w:rPr>
              <w:t>);</w:t>
            </w:r>
            <w:r w:rsidRPr="00D70D13">
              <w:rPr>
                <w:lang w:val="en-US"/>
              </w:rPr>
              <w:br/>
            </w:r>
            <w:r w:rsidRPr="00D70D13">
              <w:rPr>
                <w:lang w:val="en-US"/>
              </w:rPr>
              <w:br/>
              <w:t xml:space="preserve">    </w:t>
            </w:r>
            <w:r w:rsidRPr="00D70D13">
              <w:rPr>
                <w:color w:val="EA6962"/>
                <w:lang w:val="en-US"/>
              </w:rPr>
              <w:t xml:space="preserve">if </w:t>
            </w:r>
            <w:r w:rsidRPr="00D70D13">
              <w:rPr>
                <w:lang w:val="en-US"/>
              </w:rPr>
              <w:t>(</w:t>
            </w:r>
            <w:proofErr w:type="spellStart"/>
            <w:r w:rsidRPr="00D70D13">
              <w:rPr>
                <w:lang w:val="en-US"/>
              </w:rPr>
              <w:t>item.</w:t>
            </w:r>
            <w:r w:rsidRPr="00D70D13">
              <w:rPr>
                <w:color w:val="A9B665"/>
                <w:lang w:val="en-US"/>
              </w:rPr>
              <w:t>getItemId</w:t>
            </w:r>
            <w:proofErr w:type="spellEnd"/>
            <w:r w:rsidRPr="00D70D13">
              <w:rPr>
                <w:lang w:val="en-US"/>
              </w:rPr>
              <w:t xml:space="preserve">() </w:t>
            </w:r>
            <w:r w:rsidRPr="00D70D13">
              <w:rPr>
                <w:color w:val="E78A4E"/>
                <w:lang w:val="en-US"/>
              </w:rPr>
              <w:t xml:space="preserve">== </w:t>
            </w:r>
            <w:proofErr w:type="spellStart"/>
            <w:r w:rsidRPr="00D70D13">
              <w:rPr>
                <w:color w:val="ADBAC7"/>
                <w:lang w:val="en-US"/>
              </w:rPr>
              <w:t>R</w:t>
            </w:r>
            <w:r w:rsidRPr="00D70D13">
              <w:rPr>
                <w:lang w:val="en-US"/>
              </w:rPr>
              <w:t>.</w:t>
            </w:r>
            <w:r w:rsidRPr="00D70D13">
              <w:rPr>
                <w:color w:val="ADBAC7"/>
                <w:lang w:val="en-US"/>
              </w:rPr>
              <w:t>id</w:t>
            </w:r>
            <w:r w:rsidRPr="00D70D13">
              <w:rPr>
                <w:lang w:val="en-US"/>
              </w:rPr>
              <w:t>.action_settings</w:t>
            </w:r>
            <w:proofErr w:type="spellEnd"/>
            <w:r w:rsidRPr="00D70D13">
              <w:rPr>
                <w:lang w:val="en-US"/>
              </w:rPr>
              <w:t>) {</w:t>
            </w:r>
            <w:r w:rsidRPr="00D70D13">
              <w:rPr>
                <w:lang w:val="en-US"/>
              </w:rPr>
              <w:br/>
              <w:t xml:space="preserve">        </w:t>
            </w:r>
            <w:proofErr w:type="spellStart"/>
            <w:r w:rsidRPr="00D70D13">
              <w:rPr>
                <w:lang w:val="en-US"/>
              </w:rPr>
              <w:t>headerView.</w:t>
            </w:r>
            <w:r w:rsidRPr="00D70D13">
              <w:rPr>
                <w:color w:val="A9B665"/>
                <w:lang w:val="en-US"/>
              </w:rPr>
              <w:t>setText</w:t>
            </w:r>
            <w:proofErr w:type="spellEnd"/>
            <w:r w:rsidRPr="00D70D13">
              <w:rPr>
                <w:lang w:val="en-US"/>
              </w:rPr>
              <w:t>(</w:t>
            </w:r>
            <w:r w:rsidRPr="00D70D13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Настройки</w:t>
            </w:r>
            <w:r w:rsidRPr="00D70D13">
              <w:rPr>
                <w:color w:val="D8A657"/>
                <w:lang w:val="en-US"/>
              </w:rPr>
              <w:t>"</w:t>
            </w:r>
            <w:r w:rsidRPr="00D70D13">
              <w:rPr>
                <w:lang w:val="en-US"/>
              </w:rPr>
              <w:t>);</w:t>
            </w:r>
            <w:r w:rsidRPr="00D70D13">
              <w:rPr>
                <w:lang w:val="en-US"/>
              </w:rPr>
              <w:br/>
              <w:t xml:space="preserve">        </w:t>
            </w:r>
            <w:r w:rsidRPr="00D70D13">
              <w:rPr>
                <w:color w:val="EA6962"/>
                <w:lang w:val="en-US"/>
              </w:rPr>
              <w:t>return true</w:t>
            </w:r>
            <w:r w:rsidRPr="00D70D13">
              <w:rPr>
                <w:lang w:val="en-US"/>
              </w:rPr>
              <w:t>;</w:t>
            </w:r>
            <w:r w:rsidRPr="00D70D13">
              <w:rPr>
                <w:lang w:val="en-US"/>
              </w:rPr>
              <w:br/>
              <w:t xml:space="preserve">    } </w:t>
            </w:r>
            <w:r w:rsidRPr="00D70D13">
              <w:rPr>
                <w:color w:val="EA6962"/>
                <w:lang w:val="en-US"/>
              </w:rPr>
              <w:t xml:space="preserve">else if </w:t>
            </w:r>
            <w:r w:rsidRPr="00D70D13">
              <w:rPr>
                <w:lang w:val="en-US"/>
              </w:rPr>
              <w:t>(</w:t>
            </w:r>
            <w:proofErr w:type="spellStart"/>
            <w:r w:rsidRPr="00D70D13">
              <w:rPr>
                <w:lang w:val="en-US"/>
              </w:rPr>
              <w:t>item.</w:t>
            </w:r>
            <w:r w:rsidRPr="00D70D13">
              <w:rPr>
                <w:color w:val="A9B665"/>
                <w:lang w:val="en-US"/>
              </w:rPr>
              <w:t>getItemId</w:t>
            </w:r>
            <w:proofErr w:type="spellEnd"/>
            <w:r w:rsidRPr="00D70D13">
              <w:rPr>
                <w:lang w:val="en-US"/>
              </w:rPr>
              <w:t xml:space="preserve">() </w:t>
            </w:r>
            <w:r w:rsidRPr="00D70D13">
              <w:rPr>
                <w:color w:val="E78A4E"/>
                <w:lang w:val="en-US"/>
              </w:rPr>
              <w:t xml:space="preserve">== </w:t>
            </w:r>
            <w:proofErr w:type="spellStart"/>
            <w:r w:rsidRPr="00D70D13">
              <w:rPr>
                <w:color w:val="ADBAC7"/>
                <w:lang w:val="en-US"/>
              </w:rPr>
              <w:t>R</w:t>
            </w:r>
            <w:r w:rsidRPr="00D70D13">
              <w:rPr>
                <w:lang w:val="en-US"/>
              </w:rPr>
              <w:t>.</w:t>
            </w:r>
            <w:r w:rsidRPr="00D70D13">
              <w:rPr>
                <w:color w:val="ADBAC7"/>
                <w:lang w:val="en-US"/>
              </w:rPr>
              <w:t>id</w:t>
            </w:r>
            <w:r w:rsidRPr="00D70D13">
              <w:rPr>
                <w:lang w:val="en-US"/>
              </w:rPr>
              <w:t>.open_settings</w:t>
            </w:r>
            <w:proofErr w:type="spellEnd"/>
            <w:r w:rsidRPr="00D70D13">
              <w:rPr>
                <w:lang w:val="en-US"/>
              </w:rPr>
              <w:t>) {</w:t>
            </w:r>
            <w:r w:rsidRPr="00D70D13">
              <w:rPr>
                <w:lang w:val="en-US"/>
              </w:rPr>
              <w:br/>
              <w:t xml:space="preserve">        </w:t>
            </w:r>
            <w:proofErr w:type="spellStart"/>
            <w:r w:rsidRPr="00D70D13">
              <w:rPr>
                <w:lang w:val="en-US"/>
              </w:rPr>
              <w:t>headerView.</w:t>
            </w:r>
            <w:r w:rsidRPr="00D70D13">
              <w:rPr>
                <w:color w:val="A9B665"/>
                <w:lang w:val="en-US"/>
              </w:rPr>
              <w:t>setText</w:t>
            </w:r>
            <w:proofErr w:type="spellEnd"/>
            <w:r w:rsidRPr="00D70D13">
              <w:rPr>
                <w:lang w:val="en-US"/>
              </w:rPr>
              <w:t>(</w:t>
            </w:r>
            <w:r w:rsidRPr="00D70D13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Открыть</w:t>
            </w:r>
            <w:r w:rsidRPr="00D70D13">
              <w:rPr>
                <w:color w:val="D8A657"/>
                <w:lang w:val="en-US"/>
              </w:rPr>
              <w:t>"</w:t>
            </w:r>
            <w:r w:rsidRPr="00D70D13">
              <w:rPr>
                <w:lang w:val="en-US"/>
              </w:rPr>
              <w:t>);</w:t>
            </w:r>
            <w:r w:rsidRPr="00D70D13">
              <w:rPr>
                <w:lang w:val="en-US"/>
              </w:rPr>
              <w:br/>
            </w:r>
            <w:r w:rsidRPr="00D70D13">
              <w:rPr>
                <w:lang w:val="en-US"/>
              </w:rPr>
              <w:lastRenderedPageBreak/>
              <w:t xml:space="preserve">        </w:t>
            </w:r>
            <w:r w:rsidRPr="00D70D13">
              <w:rPr>
                <w:color w:val="EA6962"/>
                <w:lang w:val="en-US"/>
              </w:rPr>
              <w:t>return true</w:t>
            </w:r>
            <w:r w:rsidRPr="00D70D13">
              <w:rPr>
                <w:lang w:val="en-US"/>
              </w:rPr>
              <w:t>;</w:t>
            </w:r>
            <w:r w:rsidRPr="00D70D13">
              <w:rPr>
                <w:lang w:val="en-US"/>
              </w:rPr>
              <w:br/>
              <w:t xml:space="preserve">    } </w:t>
            </w:r>
            <w:r w:rsidRPr="00D70D13">
              <w:rPr>
                <w:color w:val="EA6962"/>
                <w:lang w:val="en-US"/>
              </w:rPr>
              <w:t xml:space="preserve">else if </w:t>
            </w:r>
            <w:r w:rsidRPr="00D70D13">
              <w:rPr>
                <w:lang w:val="en-US"/>
              </w:rPr>
              <w:t>(</w:t>
            </w:r>
            <w:proofErr w:type="spellStart"/>
            <w:r w:rsidRPr="00D70D13">
              <w:rPr>
                <w:lang w:val="en-US"/>
              </w:rPr>
              <w:t>item.</w:t>
            </w:r>
            <w:r w:rsidRPr="00D70D13">
              <w:rPr>
                <w:color w:val="A9B665"/>
                <w:lang w:val="en-US"/>
              </w:rPr>
              <w:t>getItemId</w:t>
            </w:r>
            <w:proofErr w:type="spellEnd"/>
            <w:r w:rsidRPr="00D70D13">
              <w:rPr>
                <w:lang w:val="en-US"/>
              </w:rPr>
              <w:t xml:space="preserve">() </w:t>
            </w:r>
            <w:r w:rsidRPr="00D70D13">
              <w:rPr>
                <w:color w:val="E78A4E"/>
                <w:lang w:val="en-US"/>
              </w:rPr>
              <w:t xml:space="preserve">== </w:t>
            </w:r>
            <w:proofErr w:type="spellStart"/>
            <w:r w:rsidRPr="00D70D13">
              <w:rPr>
                <w:color w:val="ADBAC7"/>
                <w:lang w:val="en-US"/>
              </w:rPr>
              <w:t>R</w:t>
            </w:r>
            <w:r w:rsidRPr="00D70D13">
              <w:rPr>
                <w:lang w:val="en-US"/>
              </w:rPr>
              <w:t>.</w:t>
            </w:r>
            <w:r w:rsidRPr="00D70D13">
              <w:rPr>
                <w:color w:val="ADBAC7"/>
                <w:lang w:val="en-US"/>
              </w:rPr>
              <w:t>id</w:t>
            </w:r>
            <w:r w:rsidRPr="00D70D13">
              <w:rPr>
                <w:lang w:val="en-US"/>
              </w:rPr>
              <w:t>.save_settings</w:t>
            </w:r>
            <w:proofErr w:type="spellEnd"/>
            <w:r w:rsidRPr="00D70D13">
              <w:rPr>
                <w:lang w:val="en-US"/>
              </w:rPr>
              <w:t>) {</w:t>
            </w:r>
            <w:r w:rsidRPr="00D70D13">
              <w:rPr>
                <w:lang w:val="en-US"/>
              </w:rPr>
              <w:br/>
              <w:t xml:space="preserve">        </w:t>
            </w:r>
            <w:proofErr w:type="spellStart"/>
            <w:r w:rsidRPr="00D70D13">
              <w:rPr>
                <w:lang w:val="en-US"/>
              </w:rPr>
              <w:t>headerView.</w:t>
            </w:r>
            <w:r w:rsidRPr="00D70D13">
              <w:rPr>
                <w:color w:val="A9B665"/>
                <w:lang w:val="en-US"/>
              </w:rPr>
              <w:t>setText</w:t>
            </w:r>
            <w:proofErr w:type="spellEnd"/>
            <w:r w:rsidRPr="00D70D13">
              <w:rPr>
                <w:lang w:val="en-US"/>
              </w:rPr>
              <w:t>(</w:t>
            </w:r>
            <w:r w:rsidRPr="00D70D13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Сохранить</w:t>
            </w:r>
            <w:r w:rsidRPr="00D70D13">
              <w:rPr>
                <w:color w:val="D8A657"/>
                <w:lang w:val="en-US"/>
              </w:rPr>
              <w:t>"</w:t>
            </w:r>
            <w:r w:rsidRPr="00D70D13">
              <w:rPr>
                <w:lang w:val="en-US"/>
              </w:rPr>
              <w:t>);</w:t>
            </w:r>
            <w:r w:rsidRPr="00D70D13">
              <w:rPr>
                <w:lang w:val="en-US"/>
              </w:rPr>
              <w:br/>
              <w:t xml:space="preserve">        </w:t>
            </w:r>
            <w:r w:rsidRPr="00D70D13">
              <w:rPr>
                <w:color w:val="EA6962"/>
                <w:lang w:val="en-US"/>
              </w:rPr>
              <w:t>return true</w:t>
            </w:r>
            <w:r w:rsidRPr="00D70D13">
              <w:rPr>
                <w:lang w:val="en-US"/>
              </w:rPr>
              <w:t>;</w:t>
            </w:r>
            <w:r w:rsidRPr="00D70D13">
              <w:rPr>
                <w:lang w:val="en-US"/>
              </w:rPr>
              <w:br/>
              <w:t xml:space="preserve">    }</w:t>
            </w:r>
            <w:r w:rsidRPr="00D70D13">
              <w:rPr>
                <w:lang w:val="en-US"/>
              </w:rPr>
              <w:br/>
            </w:r>
            <w:r w:rsidRPr="00D70D13">
              <w:rPr>
                <w:lang w:val="en-US"/>
              </w:rPr>
              <w:br/>
              <w:t xml:space="preserve">    </w:t>
            </w:r>
            <w:r w:rsidRPr="00D70D13">
              <w:rPr>
                <w:color w:val="EA6962"/>
                <w:lang w:val="en-US"/>
              </w:rPr>
              <w:t xml:space="preserve">return </w:t>
            </w:r>
            <w:proofErr w:type="spellStart"/>
            <w:r w:rsidRPr="00D70D13">
              <w:rPr>
                <w:color w:val="EA6962"/>
                <w:lang w:val="en-US"/>
              </w:rPr>
              <w:t>super</w:t>
            </w:r>
            <w:r w:rsidRPr="00D70D13">
              <w:rPr>
                <w:lang w:val="en-US"/>
              </w:rPr>
              <w:t>.</w:t>
            </w:r>
            <w:r w:rsidRPr="00D70D13">
              <w:rPr>
                <w:color w:val="A9B665"/>
                <w:lang w:val="en-US"/>
              </w:rPr>
              <w:t>onOptionsItemSelected</w:t>
            </w:r>
            <w:proofErr w:type="spellEnd"/>
            <w:r w:rsidRPr="00D70D13">
              <w:rPr>
                <w:lang w:val="en-US"/>
              </w:rPr>
              <w:t>(item);</w:t>
            </w:r>
            <w:r w:rsidRPr="00D70D13">
              <w:rPr>
                <w:lang w:val="en-US"/>
              </w:rPr>
              <w:br/>
              <w:t>}</w:t>
            </w:r>
          </w:p>
        </w:tc>
      </w:tr>
    </w:tbl>
    <w:p w14:paraId="2CA08501" w14:textId="77777777" w:rsidR="00E1252A" w:rsidRPr="00D70D13" w:rsidRDefault="00E1252A" w:rsidP="00E1252A">
      <w:pPr>
        <w:rPr>
          <w:lang w:val="en-US"/>
        </w:rPr>
      </w:pPr>
    </w:p>
    <w:p w14:paraId="251B5194" w14:textId="4E732D71" w:rsidR="00E1252A" w:rsidRPr="00F41F44" w:rsidRDefault="00D70D13" w:rsidP="00D70D13">
      <w:pPr>
        <w:jc w:val="center"/>
      </w:pPr>
      <w:r>
        <w:rPr>
          <w:noProof/>
        </w:rPr>
        <w:drawing>
          <wp:inline distT="0" distB="0" distL="0" distR="0" wp14:anchorId="33A3349F" wp14:editId="4E448034">
            <wp:extent cx="2459420" cy="4982813"/>
            <wp:effectExtent l="0" t="0" r="0" b="8890"/>
            <wp:docPr id="1773529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295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9128" cy="502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9961" w14:textId="61A6721A" w:rsidR="00DD0D33" w:rsidRDefault="00E1252A" w:rsidP="00784FE6">
      <w:pPr>
        <w:jc w:val="center"/>
        <w:rPr>
          <w:noProof/>
        </w:rPr>
      </w:pPr>
      <w:r>
        <w:t xml:space="preserve">Рисунок </w:t>
      </w:r>
      <w:r w:rsidR="000D46E8">
        <w:t xml:space="preserve">3 </w:t>
      </w:r>
      <w:r>
        <w:t xml:space="preserve">– </w:t>
      </w:r>
      <w:r>
        <w:rPr>
          <w:noProof/>
        </w:rPr>
        <w:t>тестирование кода</w:t>
      </w:r>
    </w:p>
    <w:p w14:paraId="7B0CD3CE" w14:textId="77777777" w:rsidR="004876E0" w:rsidRDefault="00BC26C7" w:rsidP="004876E0">
      <w:r>
        <w:t>4</w:t>
      </w:r>
      <w:r w:rsidR="00610CDB">
        <w:t xml:space="preserve">. Реализовать программное создание меню </w:t>
      </w:r>
    </w:p>
    <w:p w14:paraId="029B64B3" w14:textId="7E7564DD" w:rsidR="00E1252A" w:rsidRPr="004876E0" w:rsidRDefault="00E1252A" w:rsidP="004876E0">
      <w:r>
        <w:rPr>
          <w:rFonts w:ascii="Times" w:hAnsi="Times" w:cs="Times"/>
          <w:i/>
          <w:iCs/>
          <w:sz w:val="24"/>
          <w:szCs w:val="24"/>
        </w:rPr>
        <w:t>Листинг</w:t>
      </w:r>
      <w:r w:rsidR="00235318">
        <w:rPr>
          <w:rFonts w:ascii="Times" w:hAnsi="Times" w:cs="Times"/>
          <w:i/>
          <w:iCs/>
          <w:sz w:val="24"/>
          <w:szCs w:val="24"/>
        </w:rPr>
        <w:t xml:space="preserve"> </w:t>
      </w:r>
      <w:r w:rsidR="004876E0">
        <w:rPr>
          <w:rFonts w:ascii="Times" w:hAnsi="Times" w:cs="Times"/>
          <w:i/>
          <w:iCs/>
          <w:sz w:val="24"/>
          <w:szCs w:val="24"/>
        </w:rPr>
        <w:t>7</w:t>
      </w:r>
      <w:r w:rsidR="00235318">
        <w:rPr>
          <w:rFonts w:ascii="Times" w:hAnsi="Times" w:cs="Times"/>
          <w:i/>
          <w:iCs/>
          <w:sz w:val="24"/>
          <w:szCs w:val="24"/>
        </w:rPr>
        <w:t xml:space="preserve"> 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Pr="00D06C44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EB6EF5" w14:paraId="34D3F3F5" w14:textId="77777777" w:rsidTr="00CC0C38">
        <w:tc>
          <w:tcPr>
            <w:tcW w:w="9345" w:type="dxa"/>
          </w:tcPr>
          <w:p w14:paraId="1E72CA9F" w14:textId="456D04BA" w:rsidR="00E1252A" w:rsidRPr="00EB6EF5" w:rsidRDefault="00EB6EF5" w:rsidP="00EB6EF5">
            <w:pPr>
              <w:pStyle w:val="a5"/>
              <w:rPr>
                <w:color w:val="ADBAC7"/>
                <w:lang w:val="en-US"/>
              </w:rPr>
            </w:pPr>
            <w:r w:rsidRPr="00EB6EF5">
              <w:rPr>
                <w:color w:val="BBB529"/>
                <w:lang w:val="en-US"/>
              </w:rPr>
              <w:t>@Override</w:t>
            </w:r>
            <w:r w:rsidRPr="00EB6EF5">
              <w:rPr>
                <w:color w:val="BBB529"/>
                <w:lang w:val="en-US"/>
              </w:rPr>
              <w:br/>
            </w:r>
            <w:r w:rsidRPr="00EB6EF5">
              <w:rPr>
                <w:color w:val="EA6962"/>
                <w:lang w:val="en-US"/>
              </w:rPr>
              <w:t xml:space="preserve">public </w:t>
            </w:r>
            <w:proofErr w:type="spellStart"/>
            <w:r w:rsidRPr="00EB6EF5">
              <w:rPr>
                <w:color w:val="EA6962"/>
                <w:lang w:val="en-US"/>
              </w:rPr>
              <w:t>boolean</w:t>
            </w:r>
            <w:proofErr w:type="spellEnd"/>
            <w:r w:rsidRPr="00EB6EF5">
              <w:rPr>
                <w:color w:val="EA6962"/>
                <w:lang w:val="en-US"/>
              </w:rPr>
              <w:t xml:space="preserve"> </w:t>
            </w:r>
            <w:proofErr w:type="spellStart"/>
            <w:proofErr w:type="gramStart"/>
            <w:r w:rsidRPr="00EB6EF5">
              <w:rPr>
                <w:color w:val="A9B665"/>
                <w:lang w:val="en-US"/>
              </w:rPr>
              <w:t>onCreateOptionsMenu</w:t>
            </w:r>
            <w:proofErr w:type="spellEnd"/>
            <w:r w:rsidRPr="00EB6EF5">
              <w:rPr>
                <w:lang w:val="en-US"/>
              </w:rPr>
              <w:t>(</w:t>
            </w:r>
            <w:proofErr w:type="gramEnd"/>
            <w:r w:rsidRPr="00EB6EF5">
              <w:rPr>
                <w:color w:val="ADBAC7"/>
                <w:lang w:val="en-US"/>
              </w:rPr>
              <w:t xml:space="preserve">Menu </w:t>
            </w:r>
            <w:r w:rsidRPr="00EB6EF5">
              <w:rPr>
                <w:lang w:val="en-US"/>
              </w:rPr>
              <w:t>menu) {</w:t>
            </w:r>
            <w:r w:rsidRPr="00EB6EF5">
              <w:rPr>
                <w:lang w:val="en-US"/>
              </w:rPr>
              <w:br/>
              <w:t xml:space="preserve">    </w:t>
            </w:r>
            <w:proofErr w:type="spellStart"/>
            <w:r w:rsidRPr="00EB6EF5">
              <w:rPr>
                <w:color w:val="EA6962"/>
                <w:lang w:val="en-US"/>
              </w:rPr>
              <w:t>super</w:t>
            </w:r>
            <w:r w:rsidRPr="00EB6EF5">
              <w:rPr>
                <w:lang w:val="en-US"/>
              </w:rPr>
              <w:t>.</w:t>
            </w:r>
            <w:r w:rsidRPr="00EB6EF5">
              <w:rPr>
                <w:color w:val="A9B665"/>
                <w:lang w:val="en-US"/>
              </w:rPr>
              <w:t>onCreateOptionsMenu</w:t>
            </w:r>
            <w:proofErr w:type="spellEnd"/>
            <w:r w:rsidRPr="00EB6EF5">
              <w:rPr>
                <w:lang w:val="en-US"/>
              </w:rPr>
              <w:t>(menu);</w:t>
            </w:r>
            <w:r w:rsidRPr="00EB6EF5">
              <w:rPr>
                <w:lang w:val="en-US"/>
              </w:rPr>
              <w:br/>
              <w:t xml:space="preserve">    </w:t>
            </w:r>
            <w:proofErr w:type="spellStart"/>
            <w:r w:rsidRPr="00EB6EF5">
              <w:rPr>
                <w:lang w:val="en-US"/>
              </w:rPr>
              <w:t>menu.</w:t>
            </w:r>
            <w:r w:rsidRPr="00EB6EF5">
              <w:rPr>
                <w:color w:val="A9B665"/>
                <w:lang w:val="en-US"/>
              </w:rPr>
              <w:t>add</w:t>
            </w:r>
            <w:proofErr w:type="spellEnd"/>
            <w:r w:rsidRPr="00EB6EF5">
              <w:rPr>
                <w:lang w:val="en-US"/>
              </w:rPr>
              <w:t>(</w:t>
            </w:r>
            <w:r w:rsidRPr="00EB6EF5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Настройки</w:t>
            </w:r>
            <w:r w:rsidRPr="00EB6EF5">
              <w:rPr>
                <w:color w:val="D8A657"/>
                <w:lang w:val="en-US"/>
              </w:rPr>
              <w:t>"</w:t>
            </w:r>
            <w:r w:rsidRPr="00EB6EF5">
              <w:rPr>
                <w:lang w:val="en-US"/>
              </w:rPr>
              <w:t>);</w:t>
            </w:r>
            <w:r w:rsidRPr="00EB6EF5">
              <w:rPr>
                <w:lang w:val="en-US"/>
              </w:rPr>
              <w:br/>
              <w:t xml:space="preserve">    </w:t>
            </w:r>
            <w:proofErr w:type="spellStart"/>
            <w:r w:rsidRPr="00EB6EF5">
              <w:rPr>
                <w:lang w:val="en-US"/>
              </w:rPr>
              <w:t>menu.</w:t>
            </w:r>
            <w:r w:rsidRPr="00EB6EF5">
              <w:rPr>
                <w:color w:val="A9B665"/>
                <w:lang w:val="en-US"/>
              </w:rPr>
              <w:t>add</w:t>
            </w:r>
            <w:proofErr w:type="spellEnd"/>
            <w:r w:rsidRPr="00EB6EF5">
              <w:rPr>
                <w:lang w:val="en-US"/>
              </w:rPr>
              <w:t>(</w:t>
            </w:r>
            <w:r w:rsidRPr="00EB6EF5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Открыть</w:t>
            </w:r>
            <w:r w:rsidRPr="00EB6EF5">
              <w:rPr>
                <w:color w:val="D8A657"/>
                <w:lang w:val="en-US"/>
              </w:rPr>
              <w:t>"</w:t>
            </w:r>
            <w:r w:rsidRPr="00EB6EF5">
              <w:rPr>
                <w:lang w:val="en-US"/>
              </w:rPr>
              <w:t>);</w:t>
            </w:r>
            <w:r w:rsidRPr="00EB6EF5">
              <w:rPr>
                <w:lang w:val="en-US"/>
              </w:rPr>
              <w:br/>
              <w:t xml:space="preserve">    </w:t>
            </w:r>
            <w:proofErr w:type="spellStart"/>
            <w:r w:rsidRPr="00EB6EF5">
              <w:rPr>
                <w:lang w:val="en-US"/>
              </w:rPr>
              <w:t>menu.</w:t>
            </w:r>
            <w:r w:rsidRPr="00EB6EF5">
              <w:rPr>
                <w:color w:val="A9B665"/>
                <w:lang w:val="en-US"/>
              </w:rPr>
              <w:t>add</w:t>
            </w:r>
            <w:proofErr w:type="spellEnd"/>
            <w:r w:rsidRPr="00EB6EF5">
              <w:rPr>
                <w:lang w:val="en-US"/>
              </w:rPr>
              <w:t>(</w:t>
            </w:r>
            <w:r w:rsidRPr="00EB6EF5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Сохранить</w:t>
            </w:r>
            <w:r w:rsidRPr="00EB6EF5">
              <w:rPr>
                <w:color w:val="D8A657"/>
                <w:lang w:val="en-US"/>
              </w:rPr>
              <w:t>"</w:t>
            </w:r>
            <w:r w:rsidRPr="00EB6EF5">
              <w:rPr>
                <w:lang w:val="en-US"/>
              </w:rPr>
              <w:t>);</w:t>
            </w:r>
            <w:r w:rsidRPr="00EB6EF5">
              <w:rPr>
                <w:lang w:val="en-US"/>
              </w:rPr>
              <w:br/>
              <w:t xml:space="preserve">    </w:t>
            </w:r>
            <w:r w:rsidRPr="00EB6EF5">
              <w:rPr>
                <w:color w:val="EA6962"/>
                <w:lang w:val="en-US"/>
              </w:rPr>
              <w:t>return true</w:t>
            </w:r>
            <w:r w:rsidRPr="00EB6EF5">
              <w:rPr>
                <w:lang w:val="en-US"/>
              </w:rPr>
              <w:t>;</w:t>
            </w:r>
            <w:r w:rsidRPr="00EB6EF5">
              <w:rPr>
                <w:lang w:val="en-US"/>
              </w:rPr>
              <w:br/>
              <w:t>}</w:t>
            </w:r>
            <w:r w:rsidRPr="00EB6EF5">
              <w:rPr>
                <w:lang w:val="en-US"/>
              </w:rPr>
              <w:br/>
            </w:r>
            <w:r w:rsidRPr="00EB6EF5">
              <w:rPr>
                <w:color w:val="BBB529"/>
                <w:lang w:val="en-US"/>
              </w:rPr>
              <w:t>@Override</w:t>
            </w:r>
            <w:r w:rsidRPr="00EB6EF5">
              <w:rPr>
                <w:color w:val="BBB529"/>
                <w:lang w:val="en-US"/>
              </w:rPr>
              <w:br/>
            </w:r>
            <w:r w:rsidRPr="00EB6EF5">
              <w:rPr>
                <w:color w:val="EA6962"/>
                <w:lang w:val="en-US"/>
              </w:rPr>
              <w:t xml:space="preserve">public </w:t>
            </w:r>
            <w:proofErr w:type="spellStart"/>
            <w:r w:rsidRPr="00EB6EF5">
              <w:rPr>
                <w:color w:val="EA6962"/>
                <w:lang w:val="en-US"/>
              </w:rPr>
              <w:t>boolean</w:t>
            </w:r>
            <w:proofErr w:type="spellEnd"/>
            <w:r w:rsidRPr="00EB6EF5">
              <w:rPr>
                <w:color w:val="EA6962"/>
                <w:lang w:val="en-US"/>
              </w:rPr>
              <w:t xml:space="preserve"> </w:t>
            </w:r>
            <w:proofErr w:type="spellStart"/>
            <w:r w:rsidRPr="00EB6EF5">
              <w:rPr>
                <w:color w:val="A9B665"/>
                <w:lang w:val="en-US"/>
              </w:rPr>
              <w:t>onOptionsItemSelected</w:t>
            </w:r>
            <w:proofErr w:type="spellEnd"/>
            <w:r w:rsidRPr="00EB6EF5">
              <w:rPr>
                <w:lang w:val="en-US"/>
              </w:rPr>
              <w:t>(</w:t>
            </w:r>
            <w:proofErr w:type="spellStart"/>
            <w:r w:rsidRPr="00EB6EF5">
              <w:rPr>
                <w:color w:val="ADBAC7"/>
                <w:lang w:val="en-US"/>
              </w:rPr>
              <w:t>MenuItem</w:t>
            </w:r>
            <w:proofErr w:type="spellEnd"/>
            <w:r w:rsidRPr="00EB6EF5">
              <w:rPr>
                <w:color w:val="ADBAC7"/>
                <w:lang w:val="en-US"/>
              </w:rPr>
              <w:t xml:space="preserve"> </w:t>
            </w:r>
            <w:r w:rsidRPr="00EB6EF5">
              <w:rPr>
                <w:lang w:val="en-US"/>
              </w:rPr>
              <w:t>item) {</w:t>
            </w:r>
            <w:r w:rsidRPr="00EB6EF5">
              <w:rPr>
                <w:lang w:val="en-US"/>
              </w:rPr>
              <w:br/>
            </w:r>
            <w:r w:rsidRPr="00EB6EF5">
              <w:rPr>
                <w:lang w:val="en-US"/>
              </w:rPr>
              <w:lastRenderedPageBreak/>
              <w:t xml:space="preserve">    </w:t>
            </w:r>
            <w:r w:rsidRPr="00EB6EF5">
              <w:rPr>
                <w:color w:val="ADBAC7"/>
                <w:lang w:val="en-US"/>
              </w:rPr>
              <w:t xml:space="preserve">String </w:t>
            </w:r>
            <w:r w:rsidRPr="00EB6EF5">
              <w:rPr>
                <w:lang w:val="en-US"/>
              </w:rPr>
              <w:t xml:space="preserve">title </w:t>
            </w:r>
            <w:r w:rsidRPr="00EB6EF5">
              <w:rPr>
                <w:color w:val="E78A4E"/>
                <w:lang w:val="en-US"/>
              </w:rPr>
              <w:t xml:space="preserve">= </w:t>
            </w:r>
            <w:proofErr w:type="spellStart"/>
            <w:r w:rsidRPr="00EB6EF5">
              <w:rPr>
                <w:lang w:val="en-US"/>
              </w:rPr>
              <w:t>item.</w:t>
            </w:r>
            <w:r w:rsidRPr="00EB6EF5">
              <w:rPr>
                <w:color w:val="A9B665"/>
                <w:lang w:val="en-US"/>
              </w:rPr>
              <w:t>getTitle</w:t>
            </w:r>
            <w:proofErr w:type="spellEnd"/>
            <w:r w:rsidRPr="00EB6EF5">
              <w:rPr>
                <w:lang w:val="en-US"/>
              </w:rPr>
              <w:t>().</w:t>
            </w:r>
            <w:proofErr w:type="spellStart"/>
            <w:r w:rsidRPr="00EB6EF5">
              <w:rPr>
                <w:color w:val="A9B665"/>
                <w:lang w:val="en-US"/>
              </w:rPr>
              <w:t>toString</w:t>
            </w:r>
            <w:proofErr w:type="spellEnd"/>
            <w:r w:rsidRPr="00EB6EF5">
              <w:rPr>
                <w:lang w:val="en-US"/>
              </w:rPr>
              <w:t>();</w:t>
            </w:r>
            <w:r w:rsidRPr="00EB6EF5">
              <w:rPr>
                <w:lang w:val="en-US"/>
              </w:rPr>
              <w:br/>
              <w:t xml:space="preserve">    </w:t>
            </w:r>
            <w:proofErr w:type="spellStart"/>
            <w:r w:rsidRPr="00EB6EF5">
              <w:rPr>
                <w:color w:val="ADBAC7"/>
                <w:lang w:val="en-US"/>
              </w:rPr>
              <w:t>TextView</w:t>
            </w:r>
            <w:proofErr w:type="spellEnd"/>
            <w:r w:rsidRPr="00EB6EF5">
              <w:rPr>
                <w:color w:val="ADBAC7"/>
                <w:lang w:val="en-US"/>
              </w:rPr>
              <w:t xml:space="preserve"> </w:t>
            </w:r>
            <w:proofErr w:type="spellStart"/>
            <w:r w:rsidRPr="00EB6EF5">
              <w:rPr>
                <w:lang w:val="en-US"/>
              </w:rPr>
              <w:t>headerView</w:t>
            </w:r>
            <w:proofErr w:type="spellEnd"/>
            <w:r w:rsidRPr="00EB6EF5">
              <w:rPr>
                <w:lang w:val="en-US"/>
              </w:rPr>
              <w:t xml:space="preserve"> </w:t>
            </w:r>
            <w:r w:rsidRPr="00EB6EF5">
              <w:rPr>
                <w:color w:val="E78A4E"/>
                <w:lang w:val="en-US"/>
              </w:rPr>
              <w:t xml:space="preserve">= </w:t>
            </w:r>
            <w:proofErr w:type="spellStart"/>
            <w:r w:rsidRPr="00EB6EF5">
              <w:rPr>
                <w:color w:val="A9B665"/>
                <w:lang w:val="en-US"/>
              </w:rPr>
              <w:t>findViewById</w:t>
            </w:r>
            <w:proofErr w:type="spellEnd"/>
            <w:r w:rsidRPr="00EB6EF5">
              <w:rPr>
                <w:lang w:val="en-US"/>
              </w:rPr>
              <w:t>(</w:t>
            </w:r>
            <w:proofErr w:type="spellStart"/>
            <w:r w:rsidRPr="00EB6EF5">
              <w:rPr>
                <w:color w:val="ADBAC7"/>
                <w:lang w:val="en-US"/>
              </w:rPr>
              <w:t>R</w:t>
            </w:r>
            <w:r w:rsidRPr="00EB6EF5">
              <w:rPr>
                <w:lang w:val="en-US"/>
              </w:rPr>
              <w:t>.</w:t>
            </w:r>
            <w:r w:rsidRPr="00EB6EF5">
              <w:rPr>
                <w:color w:val="ADBAC7"/>
                <w:lang w:val="en-US"/>
              </w:rPr>
              <w:t>id</w:t>
            </w:r>
            <w:r w:rsidRPr="00EB6EF5">
              <w:rPr>
                <w:lang w:val="en-US"/>
              </w:rPr>
              <w:t>.selectedMenuItem</w:t>
            </w:r>
            <w:proofErr w:type="spellEnd"/>
            <w:r w:rsidRPr="00EB6EF5">
              <w:rPr>
                <w:lang w:val="en-US"/>
              </w:rPr>
              <w:t>);</w:t>
            </w:r>
            <w:r w:rsidRPr="00EB6EF5">
              <w:rPr>
                <w:lang w:val="en-US"/>
              </w:rPr>
              <w:br/>
              <w:t xml:space="preserve">    </w:t>
            </w:r>
            <w:proofErr w:type="spellStart"/>
            <w:r w:rsidRPr="00EB6EF5">
              <w:rPr>
                <w:lang w:val="en-US"/>
              </w:rPr>
              <w:t>headerView.</w:t>
            </w:r>
            <w:r w:rsidRPr="00EB6EF5">
              <w:rPr>
                <w:color w:val="A9B665"/>
                <w:lang w:val="en-US"/>
              </w:rPr>
              <w:t>setText</w:t>
            </w:r>
            <w:proofErr w:type="spellEnd"/>
            <w:r w:rsidRPr="00EB6EF5">
              <w:rPr>
                <w:lang w:val="en-US"/>
              </w:rPr>
              <w:t>(title);</w:t>
            </w:r>
            <w:r w:rsidRPr="00EB6EF5">
              <w:rPr>
                <w:lang w:val="en-US"/>
              </w:rPr>
              <w:br/>
              <w:t xml:space="preserve">    </w:t>
            </w:r>
            <w:r w:rsidRPr="00EB6EF5">
              <w:rPr>
                <w:color w:val="EA6962"/>
                <w:lang w:val="en-US"/>
              </w:rPr>
              <w:t xml:space="preserve">return </w:t>
            </w:r>
            <w:proofErr w:type="spellStart"/>
            <w:r w:rsidRPr="00EB6EF5">
              <w:rPr>
                <w:color w:val="EA6962"/>
                <w:lang w:val="en-US"/>
              </w:rPr>
              <w:t>super</w:t>
            </w:r>
            <w:r w:rsidRPr="00EB6EF5">
              <w:rPr>
                <w:lang w:val="en-US"/>
              </w:rPr>
              <w:t>.</w:t>
            </w:r>
            <w:r w:rsidRPr="00EB6EF5">
              <w:rPr>
                <w:color w:val="A9B665"/>
                <w:lang w:val="en-US"/>
              </w:rPr>
              <w:t>onOptionsItemSelected</w:t>
            </w:r>
            <w:proofErr w:type="spellEnd"/>
            <w:r w:rsidRPr="00EB6EF5">
              <w:rPr>
                <w:lang w:val="en-US"/>
              </w:rPr>
              <w:t>(item);</w:t>
            </w:r>
            <w:r w:rsidRPr="00EB6EF5">
              <w:rPr>
                <w:lang w:val="en-US"/>
              </w:rPr>
              <w:br/>
              <w:t>}</w:t>
            </w:r>
          </w:p>
        </w:tc>
      </w:tr>
    </w:tbl>
    <w:p w14:paraId="4242BF57" w14:textId="77777777" w:rsidR="00E1252A" w:rsidRPr="00EB6EF5" w:rsidRDefault="00E1252A" w:rsidP="00E1252A">
      <w:pPr>
        <w:rPr>
          <w:lang w:val="en-US"/>
        </w:rPr>
      </w:pPr>
    </w:p>
    <w:p w14:paraId="1BE13B39" w14:textId="3E58F8DC" w:rsidR="00E1252A" w:rsidRPr="00EB6EF5" w:rsidRDefault="00105231" w:rsidP="0010523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183A82" wp14:editId="4BF62E3F">
            <wp:extent cx="2177878" cy="4398579"/>
            <wp:effectExtent l="0" t="0" r="0" b="2540"/>
            <wp:docPr id="465462112" name="Рисунок 1" descr="Изображение выглядит как снимок экрана, текст, компьютер, мультимеди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62112" name="Рисунок 1" descr="Изображение выглядит как снимок экрана, текст, компьютер, мультимеди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2990" cy="44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806" w14:textId="38FD274A" w:rsidR="00E1252A" w:rsidRPr="00CE51BE" w:rsidRDefault="00E1252A" w:rsidP="00CE51BE">
      <w:pPr>
        <w:jc w:val="center"/>
        <w:rPr>
          <w:noProof/>
          <w:lang w:val="en-US"/>
        </w:rPr>
      </w:pPr>
      <w:r>
        <w:t xml:space="preserve">Рисунок </w:t>
      </w:r>
      <w:r w:rsidR="008D11DA">
        <w:t xml:space="preserve">4 </w:t>
      </w:r>
      <w:r>
        <w:t xml:space="preserve">– </w:t>
      </w:r>
      <w:r>
        <w:rPr>
          <w:noProof/>
        </w:rPr>
        <w:t>тестирование кода</w:t>
      </w:r>
    </w:p>
    <w:p w14:paraId="25886628" w14:textId="77777777" w:rsidR="00CE51BE" w:rsidRDefault="00BC26C7" w:rsidP="00CE51BE">
      <w:r>
        <w:t>5</w:t>
      </w:r>
      <w:r w:rsidR="00610CDB">
        <w:t>.</w:t>
      </w:r>
      <w:r w:rsidR="00610CDB" w:rsidRPr="0090249A">
        <w:t xml:space="preserve"> </w:t>
      </w:r>
      <w:r w:rsidR="00610CDB">
        <w:t xml:space="preserve">Реализовать программное создание подменю. </w:t>
      </w:r>
    </w:p>
    <w:p w14:paraId="720261CC" w14:textId="34BC0952" w:rsidR="00E1252A" w:rsidRPr="00CE51BE" w:rsidRDefault="00E1252A" w:rsidP="00CE51BE">
      <w:r>
        <w:rPr>
          <w:rFonts w:ascii="Times" w:hAnsi="Times" w:cs="Times"/>
          <w:i/>
          <w:iCs/>
          <w:sz w:val="24"/>
          <w:szCs w:val="24"/>
        </w:rPr>
        <w:t>Листинг</w:t>
      </w:r>
      <w:r w:rsidR="00091961">
        <w:rPr>
          <w:rFonts w:ascii="Times" w:hAnsi="Times" w:cs="Times"/>
          <w:i/>
          <w:iCs/>
          <w:sz w:val="24"/>
          <w:szCs w:val="24"/>
          <w:lang w:val="en-US"/>
        </w:rPr>
        <w:t xml:space="preserve"> </w:t>
      </w:r>
      <w:r w:rsidR="00CE51BE">
        <w:rPr>
          <w:rFonts w:ascii="Times" w:hAnsi="Times" w:cs="Times"/>
          <w:i/>
          <w:iCs/>
          <w:sz w:val="24"/>
          <w:szCs w:val="24"/>
          <w:lang w:val="en-US"/>
        </w:rPr>
        <w:t>8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Pr="00D06C44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F41F44" w14:paraId="12E3A68A" w14:textId="77777777" w:rsidTr="00CC0C38">
        <w:tc>
          <w:tcPr>
            <w:tcW w:w="9345" w:type="dxa"/>
          </w:tcPr>
          <w:p w14:paraId="606EBA08" w14:textId="788E598F" w:rsidR="00E1252A" w:rsidRPr="008D28DA" w:rsidRDefault="00053ED0" w:rsidP="005C57C8">
            <w:pPr>
              <w:pStyle w:val="a5"/>
              <w:rPr>
                <w:color w:val="ADBAC7"/>
              </w:rPr>
            </w:pP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  <w:proofErr w:type="spellStart"/>
            <w:r>
              <w:rPr>
                <w:color w:val="EA6962"/>
              </w:rPr>
              <w:t>public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boolean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A9B665"/>
              </w:rPr>
              <w:t>onCreateOptionsMenu</w:t>
            </w:r>
            <w:proofErr w:type="spellEnd"/>
            <w:r>
              <w:t>(</w:t>
            </w:r>
            <w:proofErr w:type="spellStart"/>
            <w:r>
              <w:rPr>
                <w:color w:val="ADBAC7"/>
              </w:rPr>
              <w:t>Menu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t>menu</w:t>
            </w:r>
            <w:proofErr w:type="spellEnd"/>
            <w:r>
              <w:t>) {</w:t>
            </w:r>
            <w:r>
              <w:br/>
              <w:t xml:space="preserve">    </w:t>
            </w:r>
            <w:proofErr w:type="spellStart"/>
            <w:r>
              <w:rPr>
                <w:color w:val="EA6962"/>
              </w:rPr>
              <w:t>super</w:t>
            </w:r>
            <w:r>
              <w:t>.</w:t>
            </w:r>
            <w:r>
              <w:rPr>
                <w:color w:val="A9B665"/>
              </w:rPr>
              <w:t>onCreateOptionsMenu</w:t>
            </w:r>
            <w:proofErr w:type="spellEnd"/>
            <w:r>
              <w:t>(</w:t>
            </w:r>
            <w:proofErr w:type="spellStart"/>
            <w:r>
              <w:t>menu</w:t>
            </w:r>
            <w:proofErr w:type="spellEnd"/>
            <w:r>
              <w:t>);</w:t>
            </w:r>
            <w:r>
              <w:br/>
              <w:t xml:space="preserve">    </w:t>
            </w:r>
            <w:proofErr w:type="spellStart"/>
            <w:r>
              <w:t>menu.</w:t>
            </w:r>
            <w:r>
              <w:rPr>
                <w:color w:val="A9B665"/>
              </w:rPr>
              <w:t>add</w:t>
            </w:r>
            <w:proofErr w:type="spellEnd"/>
            <w:r>
              <w:t>(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1</w:t>
            </w:r>
            <w:r>
              <w:t xml:space="preserve">, 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8A657"/>
              </w:rPr>
              <w:t>"Создать"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rPr>
                <w:color w:val="ADBAC7"/>
              </w:rPr>
              <w:t>SubMenu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t>createSubMenu</w:t>
            </w:r>
            <w:proofErr w:type="spellEnd"/>
            <w:r>
              <w:t xml:space="preserve"> </w:t>
            </w:r>
            <w:r>
              <w:rPr>
                <w:color w:val="E78A4E"/>
              </w:rPr>
              <w:t xml:space="preserve">= </w:t>
            </w:r>
            <w:proofErr w:type="spellStart"/>
            <w:r>
              <w:t>menu.</w:t>
            </w:r>
            <w:r>
              <w:rPr>
                <w:color w:val="A9B665"/>
              </w:rPr>
              <w:t>addSubMenu</w:t>
            </w:r>
            <w:proofErr w:type="spellEnd"/>
            <w:r>
              <w:t>(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8A657"/>
              </w:rPr>
              <w:t>"Создать документ"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createSubMenu.</w:t>
            </w:r>
            <w:r>
              <w:rPr>
                <w:color w:val="A9B665"/>
              </w:rPr>
              <w:t>add</w:t>
            </w:r>
            <w:proofErr w:type="spellEnd"/>
            <w:r>
              <w:t>(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2</w:t>
            </w:r>
            <w:r>
              <w:t xml:space="preserve">, 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8A657"/>
              </w:rPr>
              <w:t>"Текстовый документ"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createSubMenu.</w:t>
            </w:r>
            <w:r>
              <w:rPr>
                <w:color w:val="A9B665"/>
              </w:rPr>
              <w:t>add</w:t>
            </w:r>
            <w:proofErr w:type="spellEnd"/>
            <w:r>
              <w:t>(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3</w:t>
            </w:r>
            <w:r>
              <w:t xml:space="preserve">, 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8A657"/>
              </w:rPr>
              <w:t>"Графический документ"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menu.</w:t>
            </w:r>
            <w:r>
              <w:rPr>
                <w:color w:val="A9B665"/>
              </w:rPr>
              <w:t>add</w:t>
            </w:r>
            <w:proofErr w:type="spellEnd"/>
            <w:r>
              <w:t>(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4</w:t>
            </w:r>
            <w:r>
              <w:t xml:space="preserve">, </w:t>
            </w:r>
            <w:r>
              <w:rPr>
                <w:color w:val="D3869B"/>
              </w:rPr>
              <w:t>1</w:t>
            </w:r>
            <w:r>
              <w:t xml:space="preserve">, </w:t>
            </w:r>
            <w:r>
              <w:rPr>
                <w:color w:val="D8A657"/>
              </w:rPr>
              <w:t>"Открыть"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t>menu.</w:t>
            </w:r>
            <w:r>
              <w:rPr>
                <w:color w:val="A9B665"/>
              </w:rPr>
              <w:t>add</w:t>
            </w:r>
            <w:proofErr w:type="spellEnd"/>
            <w:r>
              <w:t>(</w:t>
            </w:r>
            <w:r>
              <w:rPr>
                <w:color w:val="D3869B"/>
              </w:rPr>
              <w:t>0</w:t>
            </w:r>
            <w:r>
              <w:t xml:space="preserve">, </w:t>
            </w:r>
            <w:r>
              <w:rPr>
                <w:color w:val="D3869B"/>
              </w:rPr>
              <w:t>5</w:t>
            </w:r>
            <w:r>
              <w:t xml:space="preserve">, </w:t>
            </w:r>
            <w:r>
              <w:rPr>
                <w:color w:val="D3869B"/>
              </w:rPr>
              <w:t>2</w:t>
            </w:r>
            <w:r>
              <w:t xml:space="preserve">, </w:t>
            </w:r>
            <w:r>
              <w:rPr>
                <w:color w:val="D8A657"/>
              </w:rPr>
              <w:t>"Сохранить"</w:t>
            </w:r>
            <w:r>
              <w:t>);</w:t>
            </w:r>
            <w:r>
              <w:br/>
              <w:t xml:space="preserve">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t>;</w:t>
            </w:r>
            <w:r>
              <w:br/>
              <w:t>}</w:t>
            </w:r>
            <w:r>
              <w:br/>
            </w:r>
            <w:r>
              <w:br/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  <w:proofErr w:type="spellStart"/>
            <w:r>
              <w:rPr>
                <w:color w:val="EA6962"/>
              </w:rPr>
              <w:t>public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boolean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A9B665"/>
              </w:rPr>
              <w:t>onOptionsItemSelected</w:t>
            </w:r>
            <w:proofErr w:type="spellEnd"/>
            <w:r>
              <w:t>(</w:t>
            </w:r>
            <w:proofErr w:type="spellStart"/>
            <w:r>
              <w:rPr>
                <w:color w:val="ADBAC7"/>
              </w:rPr>
              <w:t>MenuItem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t>item</w:t>
            </w:r>
            <w:proofErr w:type="spellEnd"/>
            <w:r>
              <w:t>) {</w:t>
            </w:r>
            <w:r>
              <w:br/>
              <w:t xml:space="preserve">    </w:t>
            </w:r>
            <w:proofErr w:type="spellStart"/>
            <w:r>
              <w:rPr>
                <w:color w:val="EA6962"/>
              </w:rPr>
              <w:t>int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t>id</w:t>
            </w:r>
            <w:proofErr w:type="spellEnd"/>
            <w:r>
              <w:t xml:space="preserve"> </w:t>
            </w:r>
            <w:r>
              <w:rPr>
                <w:color w:val="E78A4E"/>
              </w:rPr>
              <w:t xml:space="preserve">= </w:t>
            </w:r>
            <w:proofErr w:type="spellStart"/>
            <w:r>
              <w:t>item.</w:t>
            </w:r>
            <w:r>
              <w:rPr>
                <w:color w:val="A9B665"/>
              </w:rPr>
              <w:t>getItemId</w:t>
            </w:r>
            <w:proofErr w:type="spellEnd"/>
            <w:r>
              <w:t>();</w:t>
            </w:r>
            <w:r>
              <w:br/>
              <w:t xml:space="preserve">    </w:t>
            </w:r>
            <w:proofErr w:type="spellStart"/>
            <w:r>
              <w:rPr>
                <w:color w:val="ADBAC7"/>
              </w:rPr>
              <w:t>TextView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t>headerView</w:t>
            </w:r>
            <w:proofErr w:type="spellEnd"/>
            <w:r>
              <w:t xml:space="preserve"> </w:t>
            </w:r>
            <w:r>
              <w:rPr>
                <w:color w:val="E78A4E"/>
              </w:rPr>
              <w:t xml:space="preserve">= </w:t>
            </w:r>
            <w:proofErr w:type="spellStart"/>
            <w:r>
              <w:rPr>
                <w:color w:val="A9B665"/>
              </w:rPr>
              <w:t>findViewById</w:t>
            </w:r>
            <w:proofErr w:type="spellEnd"/>
            <w:r>
              <w:t>(</w:t>
            </w:r>
            <w:proofErr w:type="spellStart"/>
            <w:r>
              <w:rPr>
                <w:color w:val="ADBAC7"/>
              </w:rPr>
              <w:t>R</w:t>
            </w:r>
            <w:r>
              <w:t>.</w:t>
            </w:r>
            <w:r>
              <w:rPr>
                <w:color w:val="ADBAC7"/>
              </w:rPr>
              <w:t>id</w:t>
            </w:r>
            <w:r>
              <w:t>.selectedMenuItem</w:t>
            </w:r>
            <w:proofErr w:type="spellEnd"/>
            <w:r>
              <w:t>);</w:t>
            </w:r>
            <w:r>
              <w:br/>
            </w:r>
            <w:r>
              <w:lastRenderedPageBreak/>
              <w:t xml:space="preserve">    </w:t>
            </w:r>
            <w:proofErr w:type="spellStart"/>
            <w:r>
              <w:rPr>
                <w:color w:val="EA6962"/>
              </w:rPr>
              <w:t>switch</w:t>
            </w:r>
            <w:proofErr w:type="spellEnd"/>
            <w:r>
              <w:t>(</w:t>
            </w:r>
            <w:proofErr w:type="spellStart"/>
            <w:r>
              <w:t>id</w:t>
            </w:r>
            <w:proofErr w:type="spellEnd"/>
            <w:r>
              <w:t>){</w:t>
            </w:r>
            <w:r>
              <w:br/>
              <w:t xml:space="preserve">        </w:t>
            </w:r>
            <w:proofErr w:type="spellStart"/>
            <w:r>
              <w:rPr>
                <w:color w:val="EA6962"/>
              </w:rPr>
              <w:t>case</w:t>
            </w:r>
            <w:proofErr w:type="spellEnd"/>
            <w:r>
              <w:rPr>
                <w:color w:val="EA6962"/>
              </w:rPr>
              <w:t xml:space="preserve"> </w:t>
            </w:r>
            <w:r>
              <w:rPr>
                <w:color w:val="D3869B"/>
              </w:rPr>
              <w:t xml:space="preserve">1 </w:t>
            </w:r>
            <w:r>
              <w:rPr>
                <w:color w:val="E78A4E"/>
              </w:rPr>
              <w:t>:</w:t>
            </w:r>
            <w:r>
              <w:rPr>
                <w:color w:val="E78A4E"/>
              </w:rPr>
              <w:br/>
              <w:t xml:space="preserve">            </w:t>
            </w:r>
            <w:proofErr w:type="spellStart"/>
            <w:r>
              <w:t>headerView.</w:t>
            </w:r>
            <w:r>
              <w:rPr>
                <w:color w:val="A9B665"/>
              </w:rPr>
              <w:t>setText</w:t>
            </w:r>
            <w:proofErr w:type="spellEnd"/>
            <w:r>
              <w:t>(</w:t>
            </w:r>
            <w:r>
              <w:rPr>
                <w:color w:val="D8A657"/>
              </w:rPr>
              <w:t>"Создать документ"</w:t>
            </w:r>
            <w:r>
              <w:t>);</w:t>
            </w:r>
            <w:r>
              <w:br/>
              <w:t xml:space="preserve">        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t>;</w:t>
            </w:r>
            <w:r>
              <w:br/>
              <w:t xml:space="preserve">        </w:t>
            </w:r>
            <w:proofErr w:type="spellStart"/>
            <w:r>
              <w:rPr>
                <w:color w:val="EA6962"/>
              </w:rPr>
              <w:t>case</w:t>
            </w:r>
            <w:proofErr w:type="spellEnd"/>
            <w:r>
              <w:rPr>
                <w:color w:val="EA6962"/>
              </w:rPr>
              <w:t xml:space="preserve"> </w:t>
            </w:r>
            <w:r>
              <w:rPr>
                <w:color w:val="D3869B"/>
              </w:rPr>
              <w:t>2</w:t>
            </w:r>
            <w:r>
              <w:rPr>
                <w:color w:val="E78A4E"/>
              </w:rPr>
              <w:t>:</w:t>
            </w:r>
            <w:r>
              <w:rPr>
                <w:color w:val="E78A4E"/>
              </w:rPr>
              <w:br/>
              <w:t xml:space="preserve">            </w:t>
            </w:r>
            <w:proofErr w:type="spellStart"/>
            <w:r>
              <w:t>headerView.</w:t>
            </w:r>
            <w:r>
              <w:rPr>
                <w:color w:val="A9B665"/>
              </w:rPr>
              <w:t>setText</w:t>
            </w:r>
            <w:proofErr w:type="spellEnd"/>
            <w:r>
              <w:t>(</w:t>
            </w:r>
            <w:r>
              <w:rPr>
                <w:color w:val="D8A657"/>
              </w:rPr>
              <w:t>"Открыть документ"</w:t>
            </w:r>
            <w:r>
              <w:t>);</w:t>
            </w:r>
            <w:r>
              <w:br/>
              <w:t xml:space="preserve">        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t>;</w:t>
            </w:r>
            <w:r>
              <w:br/>
              <w:t xml:space="preserve">        </w:t>
            </w:r>
            <w:proofErr w:type="spellStart"/>
            <w:r>
              <w:rPr>
                <w:color w:val="EA6962"/>
              </w:rPr>
              <w:t>case</w:t>
            </w:r>
            <w:proofErr w:type="spellEnd"/>
            <w:r>
              <w:rPr>
                <w:color w:val="EA6962"/>
              </w:rPr>
              <w:t xml:space="preserve"> </w:t>
            </w:r>
            <w:r>
              <w:rPr>
                <w:color w:val="D3869B"/>
              </w:rPr>
              <w:t>3</w:t>
            </w:r>
            <w:r>
              <w:rPr>
                <w:color w:val="E78A4E"/>
              </w:rPr>
              <w:t>:</w:t>
            </w:r>
            <w:r>
              <w:rPr>
                <w:color w:val="E78A4E"/>
              </w:rPr>
              <w:br/>
              <w:t xml:space="preserve">            </w:t>
            </w:r>
            <w:proofErr w:type="spellStart"/>
            <w:r>
              <w:t>headerView.</w:t>
            </w:r>
            <w:r>
              <w:rPr>
                <w:color w:val="A9B665"/>
              </w:rPr>
              <w:t>setText</w:t>
            </w:r>
            <w:proofErr w:type="spellEnd"/>
            <w:r>
              <w:t>(</w:t>
            </w:r>
            <w:r>
              <w:rPr>
                <w:color w:val="D8A657"/>
              </w:rPr>
              <w:t>"Сохранить документ"</w:t>
            </w:r>
            <w:r>
              <w:t>);</w:t>
            </w:r>
            <w:r>
              <w:br/>
              <w:t xml:space="preserve">        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t>;</w:t>
            </w:r>
            <w:r>
              <w:br/>
              <w:t xml:space="preserve">    }</w:t>
            </w:r>
            <w:r>
              <w:br/>
              <w:t xml:space="preserve">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super</w:t>
            </w:r>
            <w:r>
              <w:t>.</w:t>
            </w:r>
            <w:r>
              <w:rPr>
                <w:color w:val="A9B665"/>
              </w:rPr>
              <w:t>onOptionsItemSelected</w:t>
            </w:r>
            <w:proofErr w:type="spellEnd"/>
            <w:r>
              <w:t>(</w:t>
            </w:r>
            <w:proofErr w:type="spellStart"/>
            <w:r>
              <w:t>item</w:t>
            </w:r>
            <w:proofErr w:type="spellEnd"/>
            <w:r>
              <w:t>);</w:t>
            </w:r>
            <w:r>
              <w:br/>
              <w:t>}</w:t>
            </w:r>
          </w:p>
        </w:tc>
      </w:tr>
    </w:tbl>
    <w:p w14:paraId="2EDB3878" w14:textId="77777777" w:rsidR="00E1252A" w:rsidRDefault="00E1252A" w:rsidP="00E1252A"/>
    <w:p w14:paraId="2B12226B" w14:textId="6DBD7575" w:rsidR="00E1252A" w:rsidRPr="002C5707" w:rsidRDefault="00AF7CDE" w:rsidP="002C5707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4FECB6" wp14:editId="69C66B43">
            <wp:extent cx="2427890" cy="4855779"/>
            <wp:effectExtent l="0" t="0" r="0" b="2540"/>
            <wp:docPr id="24546425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425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2719" cy="486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321E" w14:textId="1F35A3EF" w:rsidR="00E1252A" w:rsidRDefault="00E1252A" w:rsidP="00430A4B">
      <w:pPr>
        <w:jc w:val="center"/>
        <w:rPr>
          <w:noProof/>
        </w:rPr>
      </w:pPr>
      <w:r>
        <w:t>Рисунок</w:t>
      </w:r>
      <w:r w:rsidR="00AE5A79" w:rsidRPr="00430A4B">
        <w:t xml:space="preserve"> 5</w:t>
      </w:r>
      <w:r>
        <w:t xml:space="preserve"> – </w:t>
      </w:r>
      <w:r>
        <w:rPr>
          <w:noProof/>
        </w:rPr>
        <w:t>тестирование кода</w:t>
      </w:r>
    </w:p>
    <w:p w14:paraId="48474B76" w14:textId="75EE30F2" w:rsidR="00610CDB" w:rsidRDefault="00BC26C7" w:rsidP="00760DB9">
      <w:r>
        <w:t>6</w:t>
      </w:r>
      <w:r w:rsidR="00610CDB">
        <w:t>.</w:t>
      </w:r>
      <w:r w:rsidR="00610CDB" w:rsidRPr="00610CDB">
        <w:t xml:space="preserve"> </w:t>
      </w:r>
      <w:r w:rsidR="00610CDB">
        <w:t>Реализовать группы в меню</w:t>
      </w:r>
      <w:r w:rsidR="00610CDB" w:rsidRPr="00610CDB">
        <w:t>.</w:t>
      </w:r>
      <w:r w:rsidR="00610CDB">
        <w:t xml:space="preserve"> </w:t>
      </w:r>
    </w:p>
    <w:p w14:paraId="5EB7322C" w14:textId="2F2129F5" w:rsidR="00E1252A" w:rsidRPr="00E4296A" w:rsidRDefault="00E1252A" w:rsidP="00E1252A">
      <w:pPr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t>Листинг</w:t>
      </w:r>
      <w:r w:rsidRPr="00E4296A">
        <w:rPr>
          <w:rFonts w:ascii="Times" w:hAnsi="Times" w:cs="Times"/>
          <w:i/>
          <w:iCs/>
          <w:sz w:val="24"/>
          <w:szCs w:val="24"/>
        </w:rPr>
        <w:t xml:space="preserve"> </w:t>
      </w:r>
      <w:r w:rsidR="001E2919" w:rsidRPr="001B2100">
        <w:rPr>
          <w:rFonts w:ascii="Times" w:hAnsi="Times" w:cs="Times"/>
          <w:i/>
          <w:iCs/>
          <w:sz w:val="24"/>
          <w:szCs w:val="24"/>
        </w:rPr>
        <w:t xml:space="preserve">9 </w:t>
      </w:r>
      <w:r w:rsidRPr="00E4296A">
        <w:rPr>
          <w:rFonts w:ascii="Times" w:hAnsi="Times" w:cs="Times"/>
          <w:i/>
          <w:iCs/>
          <w:sz w:val="24"/>
          <w:szCs w:val="24"/>
        </w:rPr>
        <w:t xml:space="preserve">– </w:t>
      </w:r>
      <w:r>
        <w:rPr>
          <w:rFonts w:ascii="Times" w:hAnsi="Times" w:cs="Times"/>
          <w:i/>
          <w:iCs/>
          <w:sz w:val="24"/>
          <w:szCs w:val="24"/>
        </w:rPr>
        <w:t>код</w:t>
      </w:r>
      <w:r w:rsidRPr="00E4296A">
        <w:rPr>
          <w:rFonts w:ascii="Times" w:hAnsi="Times" w:cs="Times"/>
          <w:i/>
          <w:iCs/>
          <w:sz w:val="24"/>
          <w:szCs w:val="24"/>
        </w:rPr>
        <w:t xml:space="preserve"> </w:t>
      </w:r>
      <w:r>
        <w:rPr>
          <w:rFonts w:ascii="Times" w:hAnsi="Times" w:cs="Times"/>
          <w:i/>
          <w:iCs/>
          <w:sz w:val="24"/>
          <w:szCs w:val="24"/>
        </w:rPr>
        <w:t>в</w:t>
      </w:r>
      <w:r w:rsidRPr="00E4296A">
        <w:rPr>
          <w:rFonts w:ascii="Times" w:hAnsi="Times" w:cs="Times"/>
          <w:i/>
          <w:iCs/>
          <w:sz w:val="24"/>
          <w:szCs w:val="24"/>
        </w:rPr>
        <w:t xml:space="preserve"> </w:t>
      </w:r>
      <w:r w:rsidR="00E4296A">
        <w:rPr>
          <w:rFonts w:ascii="Times" w:hAnsi="Times" w:cs="Times"/>
          <w:i/>
          <w:iCs/>
          <w:sz w:val="24"/>
          <w:szCs w:val="24"/>
          <w:lang w:val="en-US"/>
        </w:rPr>
        <w:t>m</w:t>
      </w:r>
      <w:r>
        <w:rPr>
          <w:rFonts w:ascii="Times" w:hAnsi="Times" w:cs="Times"/>
          <w:i/>
          <w:iCs/>
          <w:sz w:val="24"/>
          <w:szCs w:val="24"/>
          <w:lang w:val="en-US"/>
        </w:rPr>
        <w:t>ain</w:t>
      </w:r>
      <w:r w:rsidR="00E4296A" w:rsidRPr="00E4296A">
        <w:rPr>
          <w:rFonts w:ascii="Times" w:hAnsi="Times" w:cs="Times"/>
          <w:i/>
          <w:iCs/>
          <w:sz w:val="24"/>
          <w:szCs w:val="24"/>
        </w:rPr>
        <w:t>_</w:t>
      </w:r>
      <w:r w:rsidR="00E4296A">
        <w:rPr>
          <w:rFonts w:ascii="Times" w:hAnsi="Times" w:cs="Times"/>
          <w:i/>
          <w:iCs/>
          <w:sz w:val="24"/>
          <w:szCs w:val="24"/>
          <w:lang w:val="en-US"/>
        </w:rPr>
        <w:t>menu</w:t>
      </w:r>
      <w:r w:rsidRPr="00E4296A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6A4297" w14:paraId="3F58641C" w14:textId="77777777" w:rsidTr="00CC0C38">
        <w:tc>
          <w:tcPr>
            <w:tcW w:w="9345" w:type="dxa"/>
          </w:tcPr>
          <w:p w14:paraId="350C990D" w14:textId="547F8984" w:rsidR="00E1252A" w:rsidRPr="006A4297" w:rsidRDefault="00E4296A" w:rsidP="00E4296A">
            <w:pPr>
              <w:pStyle w:val="a5"/>
              <w:rPr>
                <w:color w:val="ADBAC7"/>
                <w:lang w:val="en-US"/>
              </w:rPr>
            </w:pPr>
            <w:r w:rsidRPr="00E4296A">
              <w:rPr>
                <w:color w:val="D4BE98"/>
                <w:lang w:val="en-US"/>
              </w:rPr>
              <w:t>&lt;</w:t>
            </w:r>
            <w:r w:rsidRPr="00E4296A">
              <w:rPr>
                <w:color w:val="E78A4E"/>
                <w:lang w:val="en-US"/>
              </w:rPr>
              <w:t xml:space="preserve">group </w:t>
            </w:r>
            <w:proofErr w:type="spellStart"/>
            <w:proofErr w:type="gram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:checkableBehavior</w:t>
            </w:r>
            <w:proofErr w:type="spellEnd"/>
            <w:proofErr w:type="gramEnd"/>
            <w:r w:rsidRPr="00E4296A">
              <w:rPr>
                <w:lang w:val="en-US"/>
              </w:rPr>
              <w:t>="single"</w:t>
            </w:r>
            <w:r w:rsidRPr="00E4296A">
              <w:rPr>
                <w:color w:val="D4BE98"/>
                <w:lang w:val="en-US"/>
              </w:rPr>
              <w:t>&gt;</w:t>
            </w:r>
            <w:r w:rsidRPr="00E4296A">
              <w:rPr>
                <w:color w:val="D4BE98"/>
                <w:lang w:val="en-US"/>
              </w:rPr>
              <w:br/>
              <w:t xml:space="preserve">    &lt;</w:t>
            </w:r>
            <w:r w:rsidRPr="00E4296A">
              <w:rPr>
                <w:color w:val="E78A4E"/>
                <w:lang w:val="en-US"/>
              </w:rPr>
              <w:t>item</w:t>
            </w:r>
            <w:r w:rsidRPr="00E4296A">
              <w:rPr>
                <w:color w:val="E78A4E"/>
                <w:lang w:val="en-US"/>
              </w:rPr>
              <w:br/>
              <w:t xml:space="preserve">       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:id</w:t>
            </w:r>
            <w:proofErr w:type="spellEnd"/>
            <w:r w:rsidRPr="00E4296A">
              <w:rPr>
                <w:lang w:val="en-US"/>
              </w:rPr>
              <w:t>="@+id/</w:t>
            </w:r>
            <w:proofErr w:type="spellStart"/>
            <w:r w:rsidRPr="00E4296A">
              <w:rPr>
                <w:lang w:val="en-US"/>
              </w:rPr>
              <w:t>action_settings</w:t>
            </w:r>
            <w:proofErr w:type="spellEnd"/>
            <w:r w:rsidRPr="00E4296A">
              <w:rPr>
                <w:lang w:val="en-US"/>
              </w:rPr>
              <w:t>"</w:t>
            </w:r>
            <w:r w:rsidRPr="00E4296A">
              <w:rPr>
                <w:lang w:val="en-US"/>
              </w:rPr>
              <w:br/>
              <w:t xml:space="preserve">       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:title</w:t>
            </w:r>
            <w:proofErr w:type="spellEnd"/>
            <w:r w:rsidRPr="00E4296A">
              <w:rPr>
                <w:lang w:val="en-US"/>
              </w:rPr>
              <w:t>="</w:t>
            </w:r>
            <w:r>
              <w:t>Настройки</w:t>
            </w:r>
            <w:r w:rsidRPr="00E4296A">
              <w:rPr>
                <w:lang w:val="en-US"/>
              </w:rPr>
              <w:t>"</w:t>
            </w:r>
            <w:r w:rsidRPr="00E4296A">
              <w:rPr>
                <w:lang w:val="en-US"/>
              </w:rPr>
              <w:br/>
              <w:t xml:space="preserve">       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:checked</w:t>
            </w:r>
            <w:proofErr w:type="spellEnd"/>
            <w:r w:rsidRPr="00E4296A">
              <w:rPr>
                <w:lang w:val="en-US"/>
              </w:rPr>
              <w:t xml:space="preserve">="true" </w:t>
            </w:r>
            <w:r w:rsidRPr="00E4296A">
              <w:rPr>
                <w:color w:val="D4BE98"/>
                <w:lang w:val="en-US"/>
              </w:rPr>
              <w:t>/&gt;</w:t>
            </w:r>
            <w:r w:rsidRPr="00E4296A">
              <w:rPr>
                <w:color w:val="D4BE98"/>
                <w:lang w:val="en-US"/>
              </w:rPr>
              <w:br/>
              <w:t xml:space="preserve">    &lt;</w:t>
            </w:r>
            <w:r w:rsidRPr="00E4296A">
              <w:rPr>
                <w:color w:val="E78A4E"/>
                <w:lang w:val="en-US"/>
              </w:rPr>
              <w:t xml:space="preserve">item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:id</w:t>
            </w:r>
            <w:proofErr w:type="spellEnd"/>
            <w:r w:rsidRPr="00E4296A">
              <w:rPr>
                <w:lang w:val="en-US"/>
              </w:rPr>
              <w:t>="@+id/</w:t>
            </w:r>
            <w:proofErr w:type="spellStart"/>
            <w:r w:rsidRPr="00E4296A">
              <w:rPr>
                <w:lang w:val="en-US"/>
              </w:rPr>
              <w:t>save_settings</w:t>
            </w:r>
            <w:proofErr w:type="spellEnd"/>
            <w:r w:rsidRPr="00E4296A">
              <w:rPr>
                <w:lang w:val="en-US"/>
              </w:rPr>
              <w:t>"</w:t>
            </w:r>
            <w:r w:rsidRPr="00E4296A">
              <w:rPr>
                <w:lang w:val="en-US"/>
              </w:rPr>
              <w:br/>
            </w:r>
            <w:r w:rsidRPr="00E4296A">
              <w:rPr>
                <w:lang w:val="en-US"/>
              </w:rPr>
              <w:lastRenderedPageBreak/>
              <w:t xml:space="preserve">       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:title</w:t>
            </w:r>
            <w:proofErr w:type="spellEnd"/>
            <w:r w:rsidRPr="00E4296A">
              <w:rPr>
                <w:lang w:val="en-US"/>
              </w:rPr>
              <w:t>="</w:t>
            </w:r>
            <w:r>
              <w:t>Сохранить</w:t>
            </w:r>
            <w:r w:rsidRPr="00E4296A">
              <w:rPr>
                <w:lang w:val="en-US"/>
              </w:rPr>
              <w:t xml:space="preserve">" </w:t>
            </w:r>
            <w:r w:rsidRPr="00E4296A">
              <w:rPr>
                <w:color w:val="D4BE98"/>
                <w:lang w:val="en-US"/>
              </w:rPr>
              <w:t>/&gt;</w:t>
            </w:r>
            <w:r w:rsidRPr="00E4296A">
              <w:rPr>
                <w:color w:val="D4BE98"/>
                <w:lang w:val="en-US"/>
              </w:rPr>
              <w:br/>
              <w:t xml:space="preserve">    &lt;</w:t>
            </w:r>
            <w:r w:rsidRPr="00E4296A">
              <w:rPr>
                <w:color w:val="E78A4E"/>
                <w:lang w:val="en-US"/>
              </w:rPr>
              <w:t xml:space="preserve">item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:id</w:t>
            </w:r>
            <w:proofErr w:type="spellEnd"/>
            <w:r w:rsidRPr="00E4296A">
              <w:rPr>
                <w:lang w:val="en-US"/>
              </w:rPr>
              <w:t>="@+id/</w:t>
            </w:r>
            <w:proofErr w:type="spellStart"/>
            <w:r w:rsidRPr="00E4296A">
              <w:rPr>
                <w:lang w:val="en-US"/>
              </w:rPr>
              <w:t>open_settings</w:t>
            </w:r>
            <w:proofErr w:type="spellEnd"/>
            <w:r w:rsidRPr="00E4296A">
              <w:rPr>
                <w:lang w:val="en-US"/>
              </w:rPr>
              <w:t>"</w:t>
            </w:r>
            <w:r w:rsidRPr="00E4296A">
              <w:rPr>
                <w:lang w:val="en-US"/>
              </w:rPr>
              <w:br/>
              <w:t xml:space="preserve">        </w:t>
            </w:r>
            <w:proofErr w:type="spellStart"/>
            <w:r w:rsidRPr="00E4296A">
              <w:rPr>
                <w:color w:val="D4BE98"/>
                <w:lang w:val="en-US"/>
              </w:rPr>
              <w:t>android</w:t>
            </w:r>
            <w:r w:rsidRPr="00E4296A">
              <w:rPr>
                <w:lang w:val="en-US"/>
              </w:rPr>
              <w:t>:title</w:t>
            </w:r>
            <w:proofErr w:type="spellEnd"/>
            <w:r w:rsidRPr="00E4296A">
              <w:rPr>
                <w:lang w:val="en-US"/>
              </w:rPr>
              <w:t>="</w:t>
            </w:r>
            <w:r>
              <w:t>Открыть</w:t>
            </w:r>
            <w:r w:rsidRPr="00E4296A">
              <w:rPr>
                <w:lang w:val="en-US"/>
              </w:rPr>
              <w:t xml:space="preserve">" </w:t>
            </w:r>
            <w:r w:rsidRPr="00E4296A">
              <w:rPr>
                <w:color w:val="D4BE98"/>
                <w:lang w:val="en-US"/>
              </w:rPr>
              <w:t>/&gt;</w:t>
            </w:r>
            <w:r w:rsidRPr="00E4296A">
              <w:rPr>
                <w:color w:val="D4BE98"/>
                <w:lang w:val="en-US"/>
              </w:rPr>
              <w:br/>
              <w:t>&lt;/</w:t>
            </w:r>
            <w:r w:rsidRPr="00E4296A">
              <w:rPr>
                <w:color w:val="E78A4E"/>
                <w:lang w:val="en-US"/>
              </w:rPr>
              <w:t>group</w:t>
            </w:r>
            <w:r w:rsidRPr="00E4296A">
              <w:rPr>
                <w:color w:val="D4BE98"/>
                <w:lang w:val="en-US"/>
              </w:rPr>
              <w:t>&gt;</w:t>
            </w:r>
          </w:p>
        </w:tc>
      </w:tr>
    </w:tbl>
    <w:p w14:paraId="3D055E96" w14:textId="38121A54" w:rsidR="00E1252A" w:rsidRPr="00D06C44" w:rsidRDefault="00E1252A" w:rsidP="00E1252A">
      <w:pPr>
        <w:spacing w:before="240"/>
        <w:rPr>
          <w:rFonts w:ascii="Times" w:hAnsi="Times" w:cs="Times"/>
          <w:i/>
          <w:iCs/>
          <w:sz w:val="24"/>
          <w:szCs w:val="24"/>
        </w:rPr>
      </w:pPr>
      <w:r>
        <w:rPr>
          <w:rFonts w:ascii="Times" w:hAnsi="Times" w:cs="Times"/>
          <w:i/>
          <w:iCs/>
          <w:sz w:val="24"/>
          <w:szCs w:val="24"/>
        </w:rPr>
        <w:lastRenderedPageBreak/>
        <w:t>Листинг</w:t>
      </w:r>
      <w:r w:rsidR="001B2100">
        <w:rPr>
          <w:rFonts w:ascii="Times" w:hAnsi="Times" w:cs="Times"/>
          <w:i/>
          <w:iCs/>
          <w:sz w:val="24"/>
          <w:szCs w:val="24"/>
          <w:lang w:val="en-US"/>
        </w:rPr>
        <w:t xml:space="preserve"> 10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 – </w:t>
      </w:r>
      <w:r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Pr="00D06C44">
        <w:rPr>
          <w:rFonts w:ascii="Times" w:hAnsi="Times" w:cs="Times"/>
          <w:i/>
          <w:iCs/>
          <w:sz w:val="24"/>
          <w:szCs w:val="24"/>
        </w:rPr>
        <w:t>.</w:t>
      </w:r>
      <w:r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1252A" w:rsidRPr="00BC6124" w14:paraId="38F24A4F" w14:textId="77777777" w:rsidTr="00CC0C38">
        <w:tc>
          <w:tcPr>
            <w:tcW w:w="9345" w:type="dxa"/>
          </w:tcPr>
          <w:p w14:paraId="120A8739" w14:textId="0506FDC9" w:rsidR="00E1252A" w:rsidRPr="00BC6124" w:rsidRDefault="00BC6124" w:rsidP="00BC6124">
            <w:pPr>
              <w:pStyle w:val="a5"/>
              <w:rPr>
                <w:color w:val="ADBAC7"/>
                <w:lang w:val="en-US"/>
              </w:rPr>
            </w:pPr>
            <w:r w:rsidRPr="00BC6124">
              <w:rPr>
                <w:color w:val="BBB529"/>
                <w:lang w:val="en-US"/>
              </w:rPr>
              <w:t>@Override</w:t>
            </w:r>
            <w:r w:rsidRPr="00BC6124">
              <w:rPr>
                <w:color w:val="BBB529"/>
                <w:lang w:val="en-US"/>
              </w:rPr>
              <w:br/>
            </w:r>
            <w:r w:rsidRPr="00BC6124">
              <w:rPr>
                <w:color w:val="EA6962"/>
                <w:lang w:val="en-US"/>
              </w:rPr>
              <w:t xml:space="preserve">public </w:t>
            </w:r>
            <w:proofErr w:type="spellStart"/>
            <w:r w:rsidRPr="00BC6124">
              <w:rPr>
                <w:color w:val="EA6962"/>
                <w:lang w:val="en-US"/>
              </w:rPr>
              <w:t>boolean</w:t>
            </w:r>
            <w:proofErr w:type="spellEnd"/>
            <w:r w:rsidRPr="00BC6124">
              <w:rPr>
                <w:color w:val="EA6962"/>
                <w:lang w:val="en-US"/>
              </w:rPr>
              <w:t xml:space="preserve"> </w:t>
            </w:r>
            <w:proofErr w:type="spellStart"/>
            <w:r w:rsidRPr="00BC6124">
              <w:rPr>
                <w:color w:val="A9B665"/>
                <w:lang w:val="en-US"/>
              </w:rPr>
              <w:t>onCreateOptionsMenu</w:t>
            </w:r>
            <w:proofErr w:type="spellEnd"/>
            <w:r w:rsidRPr="00BC6124">
              <w:rPr>
                <w:lang w:val="en-US"/>
              </w:rPr>
              <w:t>(</w:t>
            </w:r>
            <w:r w:rsidRPr="00BC6124">
              <w:rPr>
                <w:color w:val="ADBAC7"/>
                <w:lang w:val="en-US"/>
              </w:rPr>
              <w:t xml:space="preserve">Menu </w:t>
            </w:r>
            <w:r w:rsidRPr="00BC6124">
              <w:rPr>
                <w:lang w:val="en-US"/>
              </w:rPr>
              <w:t>menu) {</w:t>
            </w:r>
            <w:r w:rsidRPr="00BC6124">
              <w:rPr>
                <w:lang w:val="en-US"/>
              </w:rPr>
              <w:br/>
              <w:t xml:space="preserve">    </w:t>
            </w:r>
            <w:proofErr w:type="spellStart"/>
            <w:r w:rsidRPr="00BC6124">
              <w:rPr>
                <w:color w:val="A9B665"/>
                <w:lang w:val="en-US"/>
              </w:rPr>
              <w:t>getMenuInflater</w:t>
            </w:r>
            <w:proofErr w:type="spellEnd"/>
            <w:r w:rsidRPr="00BC6124">
              <w:rPr>
                <w:lang w:val="en-US"/>
              </w:rPr>
              <w:t>().</w:t>
            </w:r>
            <w:r w:rsidRPr="00BC6124">
              <w:rPr>
                <w:color w:val="A9B665"/>
                <w:lang w:val="en-US"/>
              </w:rPr>
              <w:t>inflate</w:t>
            </w:r>
            <w:r w:rsidRPr="00BC6124">
              <w:rPr>
                <w:lang w:val="en-US"/>
              </w:rPr>
              <w:t>(</w:t>
            </w:r>
            <w:proofErr w:type="spellStart"/>
            <w:r w:rsidRPr="00BC6124">
              <w:rPr>
                <w:color w:val="ADBAC7"/>
                <w:lang w:val="en-US"/>
              </w:rPr>
              <w:t>R</w:t>
            </w:r>
            <w:r w:rsidRPr="00BC6124">
              <w:rPr>
                <w:lang w:val="en-US"/>
              </w:rPr>
              <w:t>.</w:t>
            </w:r>
            <w:r w:rsidRPr="00BC6124">
              <w:rPr>
                <w:color w:val="ADBAC7"/>
                <w:lang w:val="en-US"/>
              </w:rPr>
              <w:t>menu</w:t>
            </w:r>
            <w:r w:rsidRPr="00BC6124">
              <w:rPr>
                <w:lang w:val="en-US"/>
              </w:rPr>
              <w:t>.main_menu</w:t>
            </w:r>
            <w:proofErr w:type="spellEnd"/>
            <w:r w:rsidRPr="00BC6124">
              <w:rPr>
                <w:lang w:val="en-US"/>
              </w:rPr>
              <w:t>, menu);</w:t>
            </w:r>
            <w:r w:rsidRPr="00BC6124">
              <w:rPr>
                <w:lang w:val="en-US"/>
              </w:rPr>
              <w:br/>
              <w:t xml:space="preserve">    </w:t>
            </w:r>
            <w:r w:rsidRPr="00BC6124">
              <w:rPr>
                <w:color w:val="EA6962"/>
                <w:lang w:val="en-US"/>
              </w:rPr>
              <w:t>return true</w:t>
            </w:r>
            <w:r w:rsidRPr="00BC6124">
              <w:rPr>
                <w:lang w:val="en-US"/>
              </w:rPr>
              <w:t>;</w:t>
            </w:r>
            <w:r w:rsidRPr="00BC6124">
              <w:rPr>
                <w:lang w:val="en-US"/>
              </w:rPr>
              <w:br/>
              <w:t>}</w:t>
            </w:r>
            <w:r w:rsidRPr="00BC6124">
              <w:rPr>
                <w:lang w:val="en-US"/>
              </w:rPr>
              <w:br/>
            </w:r>
            <w:r w:rsidRPr="00BC6124">
              <w:rPr>
                <w:color w:val="BBB529"/>
                <w:lang w:val="en-US"/>
              </w:rPr>
              <w:t>@Override</w:t>
            </w:r>
            <w:r w:rsidRPr="00BC6124">
              <w:rPr>
                <w:color w:val="BBB529"/>
                <w:lang w:val="en-US"/>
              </w:rPr>
              <w:br/>
            </w:r>
            <w:r w:rsidRPr="00BC6124">
              <w:rPr>
                <w:color w:val="EA6962"/>
                <w:lang w:val="en-US"/>
              </w:rPr>
              <w:t xml:space="preserve">public </w:t>
            </w:r>
            <w:proofErr w:type="spellStart"/>
            <w:r w:rsidRPr="00BC6124">
              <w:rPr>
                <w:color w:val="EA6962"/>
                <w:lang w:val="en-US"/>
              </w:rPr>
              <w:t>boolean</w:t>
            </w:r>
            <w:proofErr w:type="spellEnd"/>
            <w:r w:rsidRPr="00BC6124">
              <w:rPr>
                <w:color w:val="EA6962"/>
                <w:lang w:val="en-US"/>
              </w:rPr>
              <w:t xml:space="preserve"> </w:t>
            </w:r>
            <w:proofErr w:type="spellStart"/>
            <w:r w:rsidRPr="00BC6124">
              <w:rPr>
                <w:color w:val="A9B665"/>
                <w:lang w:val="en-US"/>
              </w:rPr>
              <w:t>onOptionsItemSelected</w:t>
            </w:r>
            <w:proofErr w:type="spellEnd"/>
            <w:r w:rsidRPr="00BC6124">
              <w:rPr>
                <w:lang w:val="en-US"/>
              </w:rPr>
              <w:t>(</w:t>
            </w:r>
            <w:proofErr w:type="spellStart"/>
            <w:r w:rsidRPr="00BC6124">
              <w:rPr>
                <w:color w:val="ADBAC7"/>
                <w:lang w:val="en-US"/>
              </w:rPr>
              <w:t>MenuItem</w:t>
            </w:r>
            <w:proofErr w:type="spellEnd"/>
            <w:r w:rsidRPr="00BC6124">
              <w:rPr>
                <w:color w:val="ADBAC7"/>
                <w:lang w:val="en-US"/>
              </w:rPr>
              <w:t xml:space="preserve"> </w:t>
            </w:r>
            <w:r w:rsidRPr="00BC6124">
              <w:rPr>
                <w:lang w:val="en-US"/>
              </w:rPr>
              <w:t>item) {</w:t>
            </w:r>
            <w:r w:rsidRPr="00BC6124">
              <w:rPr>
                <w:lang w:val="en-US"/>
              </w:rPr>
              <w:br/>
              <w:t xml:space="preserve">    </w:t>
            </w:r>
            <w:proofErr w:type="spellStart"/>
            <w:r w:rsidRPr="00BC6124">
              <w:rPr>
                <w:color w:val="ADBAC7"/>
                <w:lang w:val="en-US"/>
              </w:rPr>
              <w:t>TextView</w:t>
            </w:r>
            <w:proofErr w:type="spellEnd"/>
            <w:r w:rsidRPr="00BC6124">
              <w:rPr>
                <w:color w:val="ADBAC7"/>
                <w:lang w:val="en-US"/>
              </w:rPr>
              <w:t xml:space="preserve"> </w:t>
            </w:r>
            <w:proofErr w:type="spellStart"/>
            <w:r w:rsidRPr="00BC6124">
              <w:rPr>
                <w:lang w:val="en-US"/>
              </w:rPr>
              <w:t>headerView</w:t>
            </w:r>
            <w:proofErr w:type="spellEnd"/>
            <w:r w:rsidRPr="00BC6124">
              <w:rPr>
                <w:lang w:val="en-US"/>
              </w:rPr>
              <w:t xml:space="preserve"> </w:t>
            </w:r>
            <w:r w:rsidRPr="00BC6124">
              <w:rPr>
                <w:color w:val="E78A4E"/>
                <w:lang w:val="en-US"/>
              </w:rPr>
              <w:t xml:space="preserve">= </w:t>
            </w:r>
            <w:proofErr w:type="spellStart"/>
            <w:r w:rsidRPr="00BC6124">
              <w:rPr>
                <w:color w:val="A9B665"/>
                <w:lang w:val="en-US"/>
              </w:rPr>
              <w:t>findViewById</w:t>
            </w:r>
            <w:proofErr w:type="spellEnd"/>
            <w:r w:rsidRPr="00BC6124">
              <w:rPr>
                <w:lang w:val="en-US"/>
              </w:rPr>
              <w:t>(</w:t>
            </w:r>
            <w:proofErr w:type="spellStart"/>
            <w:r w:rsidRPr="00BC6124">
              <w:rPr>
                <w:color w:val="ADBAC7"/>
                <w:lang w:val="en-US"/>
              </w:rPr>
              <w:t>R</w:t>
            </w:r>
            <w:r w:rsidRPr="00BC6124">
              <w:rPr>
                <w:lang w:val="en-US"/>
              </w:rPr>
              <w:t>.</w:t>
            </w:r>
            <w:r w:rsidRPr="00BC6124">
              <w:rPr>
                <w:color w:val="ADBAC7"/>
                <w:lang w:val="en-US"/>
              </w:rPr>
              <w:t>id</w:t>
            </w:r>
            <w:r w:rsidRPr="00BC6124">
              <w:rPr>
                <w:lang w:val="en-US"/>
              </w:rPr>
              <w:t>.selectedMenuItem</w:t>
            </w:r>
            <w:proofErr w:type="spellEnd"/>
            <w:r w:rsidRPr="00BC6124">
              <w:rPr>
                <w:lang w:val="en-US"/>
              </w:rPr>
              <w:t>);</w:t>
            </w:r>
            <w:r w:rsidRPr="00BC6124">
              <w:rPr>
                <w:lang w:val="en-US"/>
              </w:rPr>
              <w:br/>
              <w:t xml:space="preserve">    </w:t>
            </w:r>
            <w:r w:rsidRPr="00BC6124">
              <w:rPr>
                <w:color w:val="EA6962"/>
                <w:lang w:val="en-US"/>
              </w:rPr>
              <w:t xml:space="preserve">if </w:t>
            </w:r>
            <w:r w:rsidRPr="00BC6124">
              <w:rPr>
                <w:lang w:val="en-US"/>
              </w:rPr>
              <w:t>(</w:t>
            </w:r>
            <w:proofErr w:type="spellStart"/>
            <w:r w:rsidRPr="00BC6124">
              <w:rPr>
                <w:lang w:val="en-US"/>
              </w:rPr>
              <w:t>item.</w:t>
            </w:r>
            <w:r w:rsidRPr="00BC6124">
              <w:rPr>
                <w:color w:val="A9B665"/>
                <w:lang w:val="en-US"/>
              </w:rPr>
              <w:t>getItemId</w:t>
            </w:r>
            <w:proofErr w:type="spellEnd"/>
            <w:r w:rsidRPr="00BC6124">
              <w:rPr>
                <w:lang w:val="en-US"/>
              </w:rPr>
              <w:t xml:space="preserve">() </w:t>
            </w:r>
            <w:r w:rsidRPr="00BC6124">
              <w:rPr>
                <w:color w:val="E78A4E"/>
                <w:lang w:val="en-US"/>
              </w:rPr>
              <w:t xml:space="preserve">== </w:t>
            </w:r>
            <w:proofErr w:type="spellStart"/>
            <w:r w:rsidRPr="00BC6124">
              <w:rPr>
                <w:color w:val="ADBAC7"/>
                <w:lang w:val="en-US"/>
              </w:rPr>
              <w:t>R</w:t>
            </w:r>
            <w:r w:rsidRPr="00BC6124">
              <w:rPr>
                <w:lang w:val="en-US"/>
              </w:rPr>
              <w:t>.</w:t>
            </w:r>
            <w:r w:rsidRPr="00BC6124">
              <w:rPr>
                <w:color w:val="ADBAC7"/>
                <w:lang w:val="en-US"/>
              </w:rPr>
              <w:t>id</w:t>
            </w:r>
            <w:r w:rsidRPr="00BC6124">
              <w:rPr>
                <w:lang w:val="en-US"/>
              </w:rPr>
              <w:t>.action_settings</w:t>
            </w:r>
            <w:proofErr w:type="spellEnd"/>
            <w:r w:rsidRPr="00BC6124">
              <w:rPr>
                <w:lang w:val="en-US"/>
              </w:rPr>
              <w:t>){</w:t>
            </w:r>
            <w:r w:rsidRPr="00BC6124">
              <w:rPr>
                <w:lang w:val="en-US"/>
              </w:rPr>
              <w:br/>
              <w:t xml:space="preserve">        </w:t>
            </w:r>
            <w:proofErr w:type="spellStart"/>
            <w:r w:rsidRPr="00BC6124">
              <w:rPr>
                <w:lang w:val="en-US"/>
              </w:rPr>
              <w:t>headerView.</w:t>
            </w:r>
            <w:r w:rsidRPr="00BC6124">
              <w:rPr>
                <w:color w:val="A9B665"/>
                <w:lang w:val="en-US"/>
              </w:rPr>
              <w:t>setText</w:t>
            </w:r>
            <w:proofErr w:type="spellEnd"/>
            <w:r w:rsidRPr="00BC6124">
              <w:rPr>
                <w:lang w:val="en-US"/>
              </w:rPr>
              <w:t>(</w:t>
            </w:r>
            <w:r w:rsidRPr="00BC6124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Настройки</w:t>
            </w:r>
            <w:r w:rsidRPr="00BC6124">
              <w:rPr>
                <w:color w:val="D8A657"/>
                <w:lang w:val="en-US"/>
              </w:rPr>
              <w:t>"</w:t>
            </w:r>
            <w:r w:rsidRPr="00BC6124">
              <w:rPr>
                <w:lang w:val="en-US"/>
              </w:rPr>
              <w:t>);</w:t>
            </w:r>
            <w:r w:rsidRPr="00BC6124">
              <w:rPr>
                <w:lang w:val="en-US"/>
              </w:rPr>
              <w:br/>
              <w:t xml:space="preserve">        </w:t>
            </w:r>
            <w:r w:rsidRPr="00BC6124">
              <w:rPr>
                <w:color w:val="EA6962"/>
                <w:lang w:val="en-US"/>
              </w:rPr>
              <w:t>return true</w:t>
            </w:r>
            <w:r w:rsidRPr="00BC6124">
              <w:rPr>
                <w:lang w:val="en-US"/>
              </w:rPr>
              <w:t>;</w:t>
            </w:r>
            <w:r w:rsidRPr="00BC6124">
              <w:rPr>
                <w:lang w:val="en-US"/>
              </w:rPr>
              <w:br/>
              <w:t xml:space="preserve">    }</w:t>
            </w:r>
            <w:r w:rsidRPr="00BC6124">
              <w:rPr>
                <w:lang w:val="en-US"/>
              </w:rPr>
              <w:br/>
              <w:t xml:space="preserve">    </w:t>
            </w:r>
            <w:r w:rsidRPr="00BC6124">
              <w:rPr>
                <w:color w:val="EA6962"/>
                <w:lang w:val="en-US"/>
              </w:rPr>
              <w:t xml:space="preserve">if </w:t>
            </w:r>
            <w:r w:rsidRPr="00BC6124">
              <w:rPr>
                <w:lang w:val="en-US"/>
              </w:rPr>
              <w:t>(</w:t>
            </w:r>
            <w:proofErr w:type="spellStart"/>
            <w:r w:rsidRPr="00BC6124">
              <w:rPr>
                <w:lang w:val="en-US"/>
              </w:rPr>
              <w:t>item.</w:t>
            </w:r>
            <w:r w:rsidRPr="00BC6124">
              <w:rPr>
                <w:color w:val="A9B665"/>
                <w:lang w:val="en-US"/>
              </w:rPr>
              <w:t>getItemId</w:t>
            </w:r>
            <w:proofErr w:type="spellEnd"/>
            <w:r w:rsidRPr="00BC6124">
              <w:rPr>
                <w:lang w:val="en-US"/>
              </w:rPr>
              <w:t xml:space="preserve">() </w:t>
            </w:r>
            <w:r w:rsidRPr="00BC6124">
              <w:rPr>
                <w:color w:val="E78A4E"/>
                <w:lang w:val="en-US"/>
              </w:rPr>
              <w:t xml:space="preserve">== </w:t>
            </w:r>
            <w:proofErr w:type="spellStart"/>
            <w:r w:rsidRPr="00BC6124">
              <w:rPr>
                <w:color w:val="ADBAC7"/>
                <w:lang w:val="en-US"/>
              </w:rPr>
              <w:t>R</w:t>
            </w:r>
            <w:r w:rsidRPr="00BC6124">
              <w:rPr>
                <w:lang w:val="en-US"/>
              </w:rPr>
              <w:t>.</w:t>
            </w:r>
            <w:r w:rsidRPr="00BC6124">
              <w:rPr>
                <w:color w:val="ADBAC7"/>
                <w:lang w:val="en-US"/>
              </w:rPr>
              <w:t>id</w:t>
            </w:r>
            <w:r w:rsidRPr="00BC6124">
              <w:rPr>
                <w:lang w:val="en-US"/>
              </w:rPr>
              <w:t>.open_settings</w:t>
            </w:r>
            <w:proofErr w:type="spellEnd"/>
            <w:r w:rsidRPr="00BC6124">
              <w:rPr>
                <w:lang w:val="en-US"/>
              </w:rPr>
              <w:t>) {</w:t>
            </w:r>
            <w:r w:rsidRPr="00BC6124">
              <w:rPr>
                <w:lang w:val="en-US"/>
              </w:rPr>
              <w:br/>
              <w:t xml:space="preserve">        </w:t>
            </w:r>
            <w:proofErr w:type="spellStart"/>
            <w:r w:rsidRPr="00BC6124">
              <w:rPr>
                <w:lang w:val="en-US"/>
              </w:rPr>
              <w:t>headerView.</w:t>
            </w:r>
            <w:r w:rsidRPr="00BC6124">
              <w:rPr>
                <w:color w:val="A9B665"/>
                <w:lang w:val="en-US"/>
              </w:rPr>
              <w:t>setText</w:t>
            </w:r>
            <w:proofErr w:type="spellEnd"/>
            <w:r w:rsidRPr="00BC6124">
              <w:rPr>
                <w:lang w:val="en-US"/>
              </w:rPr>
              <w:t>(</w:t>
            </w:r>
            <w:r w:rsidRPr="00BC6124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Открыть</w:t>
            </w:r>
            <w:r w:rsidRPr="00BC6124">
              <w:rPr>
                <w:color w:val="D8A657"/>
                <w:lang w:val="en-US"/>
              </w:rPr>
              <w:t>"</w:t>
            </w:r>
            <w:r w:rsidRPr="00BC6124">
              <w:rPr>
                <w:lang w:val="en-US"/>
              </w:rPr>
              <w:t>);</w:t>
            </w:r>
            <w:r w:rsidRPr="00BC6124">
              <w:rPr>
                <w:lang w:val="en-US"/>
              </w:rPr>
              <w:br/>
              <w:t xml:space="preserve">        </w:t>
            </w:r>
            <w:r w:rsidRPr="00BC6124">
              <w:rPr>
                <w:color w:val="EA6962"/>
                <w:lang w:val="en-US"/>
              </w:rPr>
              <w:t>return true</w:t>
            </w:r>
            <w:r w:rsidRPr="00BC6124">
              <w:rPr>
                <w:lang w:val="en-US"/>
              </w:rPr>
              <w:t>;</w:t>
            </w:r>
            <w:r w:rsidRPr="00BC6124">
              <w:rPr>
                <w:lang w:val="en-US"/>
              </w:rPr>
              <w:br/>
              <w:t xml:space="preserve">    }</w:t>
            </w:r>
            <w:r w:rsidRPr="00BC6124">
              <w:rPr>
                <w:lang w:val="en-US"/>
              </w:rPr>
              <w:br/>
              <w:t xml:space="preserve">    </w:t>
            </w:r>
            <w:r w:rsidRPr="00BC6124">
              <w:rPr>
                <w:color w:val="EA6962"/>
                <w:lang w:val="en-US"/>
              </w:rPr>
              <w:t xml:space="preserve">if </w:t>
            </w:r>
            <w:r w:rsidRPr="00BC6124">
              <w:rPr>
                <w:lang w:val="en-US"/>
              </w:rPr>
              <w:t>(</w:t>
            </w:r>
            <w:proofErr w:type="spellStart"/>
            <w:r w:rsidRPr="00BC6124">
              <w:rPr>
                <w:lang w:val="en-US"/>
              </w:rPr>
              <w:t>item.</w:t>
            </w:r>
            <w:r w:rsidRPr="00BC6124">
              <w:rPr>
                <w:color w:val="A9B665"/>
                <w:lang w:val="en-US"/>
              </w:rPr>
              <w:t>getItemId</w:t>
            </w:r>
            <w:proofErr w:type="spellEnd"/>
            <w:r w:rsidRPr="00BC6124">
              <w:rPr>
                <w:lang w:val="en-US"/>
              </w:rPr>
              <w:t xml:space="preserve">() </w:t>
            </w:r>
            <w:r w:rsidRPr="00BC6124">
              <w:rPr>
                <w:color w:val="E78A4E"/>
                <w:lang w:val="en-US"/>
              </w:rPr>
              <w:t xml:space="preserve">== </w:t>
            </w:r>
            <w:proofErr w:type="spellStart"/>
            <w:r w:rsidRPr="00BC6124">
              <w:rPr>
                <w:color w:val="ADBAC7"/>
                <w:lang w:val="en-US"/>
              </w:rPr>
              <w:t>R</w:t>
            </w:r>
            <w:r w:rsidRPr="00BC6124">
              <w:rPr>
                <w:lang w:val="en-US"/>
              </w:rPr>
              <w:t>.</w:t>
            </w:r>
            <w:r w:rsidRPr="00BC6124">
              <w:rPr>
                <w:color w:val="ADBAC7"/>
                <w:lang w:val="en-US"/>
              </w:rPr>
              <w:t>id</w:t>
            </w:r>
            <w:r w:rsidRPr="00BC6124">
              <w:rPr>
                <w:lang w:val="en-US"/>
              </w:rPr>
              <w:t>.save_settings</w:t>
            </w:r>
            <w:proofErr w:type="spellEnd"/>
            <w:r w:rsidRPr="00BC6124">
              <w:rPr>
                <w:lang w:val="en-US"/>
              </w:rPr>
              <w:t>){</w:t>
            </w:r>
            <w:r w:rsidRPr="00BC6124">
              <w:rPr>
                <w:lang w:val="en-US"/>
              </w:rPr>
              <w:br/>
              <w:t xml:space="preserve">            </w:t>
            </w:r>
            <w:proofErr w:type="spellStart"/>
            <w:r w:rsidRPr="00BC6124">
              <w:rPr>
                <w:lang w:val="en-US"/>
              </w:rPr>
              <w:t>headerView.</w:t>
            </w:r>
            <w:r w:rsidRPr="00BC6124">
              <w:rPr>
                <w:color w:val="A9B665"/>
                <w:lang w:val="en-US"/>
              </w:rPr>
              <w:t>setText</w:t>
            </w:r>
            <w:proofErr w:type="spellEnd"/>
            <w:r w:rsidRPr="00BC6124">
              <w:rPr>
                <w:lang w:val="en-US"/>
              </w:rPr>
              <w:t>(</w:t>
            </w:r>
            <w:r w:rsidRPr="00BC6124">
              <w:rPr>
                <w:color w:val="D8A657"/>
                <w:lang w:val="en-US"/>
              </w:rPr>
              <w:t>"</w:t>
            </w:r>
            <w:r>
              <w:rPr>
                <w:color w:val="D8A657"/>
              </w:rPr>
              <w:t>Сохранить</w:t>
            </w:r>
            <w:r w:rsidRPr="00BC6124">
              <w:rPr>
                <w:color w:val="D8A657"/>
                <w:lang w:val="en-US"/>
              </w:rPr>
              <w:t>"</w:t>
            </w:r>
            <w:r w:rsidRPr="00BC6124">
              <w:rPr>
                <w:lang w:val="en-US"/>
              </w:rPr>
              <w:t>);</w:t>
            </w:r>
            <w:r w:rsidRPr="00BC6124">
              <w:rPr>
                <w:lang w:val="en-US"/>
              </w:rPr>
              <w:br/>
              <w:t xml:space="preserve">            </w:t>
            </w:r>
            <w:r w:rsidRPr="00BC6124">
              <w:rPr>
                <w:color w:val="EA6962"/>
                <w:lang w:val="en-US"/>
              </w:rPr>
              <w:t>return true</w:t>
            </w:r>
            <w:r w:rsidRPr="00BC6124">
              <w:rPr>
                <w:lang w:val="en-US"/>
              </w:rPr>
              <w:t>;</w:t>
            </w:r>
            <w:r w:rsidRPr="00BC6124">
              <w:rPr>
                <w:lang w:val="en-US"/>
              </w:rPr>
              <w:br/>
              <w:t xml:space="preserve">    }</w:t>
            </w:r>
            <w:r w:rsidRPr="00BC6124">
              <w:rPr>
                <w:lang w:val="en-US"/>
              </w:rPr>
              <w:br/>
              <w:t xml:space="preserve">    </w:t>
            </w:r>
            <w:r w:rsidRPr="00BC6124">
              <w:rPr>
                <w:color w:val="EA6962"/>
                <w:lang w:val="en-US"/>
              </w:rPr>
              <w:t xml:space="preserve">return </w:t>
            </w:r>
            <w:proofErr w:type="spellStart"/>
            <w:r w:rsidRPr="00BC6124">
              <w:rPr>
                <w:color w:val="EA6962"/>
                <w:lang w:val="en-US"/>
              </w:rPr>
              <w:t>super</w:t>
            </w:r>
            <w:r w:rsidRPr="00BC6124">
              <w:rPr>
                <w:lang w:val="en-US"/>
              </w:rPr>
              <w:t>.</w:t>
            </w:r>
            <w:r w:rsidRPr="00BC6124">
              <w:rPr>
                <w:color w:val="A9B665"/>
                <w:lang w:val="en-US"/>
              </w:rPr>
              <w:t>onOptionsItemSelected</w:t>
            </w:r>
            <w:proofErr w:type="spellEnd"/>
            <w:r w:rsidRPr="00BC6124">
              <w:rPr>
                <w:lang w:val="en-US"/>
              </w:rPr>
              <w:t>(item);</w:t>
            </w:r>
            <w:r w:rsidRPr="00BC6124">
              <w:rPr>
                <w:lang w:val="en-US"/>
              </w:rPr>
              <w:br/>
              <w:t>}</w:t>
            </w:r>
          </w:p>
        </w:tc>
      </w:tr>
    </w:tbl>
    <w:p w14:paraId="6748EA22" w14:textId="77777777" w:rsidR="00E1252A" w:rsidRPr="00BC6124" w:rsidRDefault="00E1252A" w:rsidP="00E1252A">
      <w:pPr>
        <w:rPr>
          <w:lang w:val="en-US"/>
        </w:rPr>
      </w:pPr>
    </w:p>
    <w:p w14:paraId="734B148F" w14:textId="3F07012C" w:rsidR="00E1252A" w:rsidRPr="00F41F44" w:rsidRDefault="00BC6124" w:rsidP="00BC6124">
      <w:pPr>
        <w:jc w:val="center"/>
      </w:pPr>
      <w:r>
        <w:rPr>
          <w:noProof/>
        </w:rPr>
        <w:drawing>
          <wp:inline distT="0" distB="0" distL="0" distR="0" wp14:anchorId="0AC4CD8E" wp14:editId="2C579383">
            <wp:extent cx="2017986" cy="4053073"/>
            <wp:effectExtent l="0" t="0" r="1905" b="5080"/>
            <wp:docPr id="431192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92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032" cy="40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959B" w14:textId="321AE0A7" w:rsidR="00E1252A" w:rsidRPr="00C97BD4" w:rsidRDefault="00E1252A" w:rsidP="00E1252A">
      <w:pPr>
        <w:jc w:val="center"/>
        <w:rPr>
          <w:noProof/>
        </w:rPr>
      </w:pPr>
      <w:r>
        <w:t>Рисунок</w:t>
      </w:r>
      <w:r w:rsidR="00B04A03" w:rsidRPr="00AE7376">
        <w:t xml:space="preserve"> 6</w:t>
      </w:r>
      <w:r>
        <w:t xml:space="preserve"> – </w:t>
      </w:r>
      <w:r>
        <w:rPr>
          <w:noProof/>
        </w:rPr>
        <w:t>тестирование кода</w:t>
      </w:r>
    </w:p>
    <w:p w14:paraId="65C8AD8F" w14:textId="77777777" w:rsidR="00E1252A" w:rsidRDefault="00E1252A" w:rsidP="00760DB9"/>
    <w:p w14:paraId="1FD3E645" w14:textId="77777777" w:rsidR="002B4457" w:rsidRDefault="002B4457" w:rsidP="00760DB9"/>
    <w:p w14:paraId="28164561" w14:textId="77777777" w:rsidR="00AE7376" w:rsidRDefault="00BC26C7" w:rsidP="00AE7376">
      <w:r>
        <w:t>7</w:t>
      </w:r>
      <w:r w:rsidR="00610CDB">
        <w:t>.</w:t>
      </w:r>
      <w:r w:rsidR="00AE7376">
        <w:t xml:space="preserve"> </w:t>
      </w:r>
      <w:r w:rsidR="00610CDB">
        <w:t>Реализовать программное создание групп в меню и подменю</w:t>
      </w:r>
      <w:r w:rsidR="00610CDB" w:rsidRPr="00610CDB">
        <w:t>.</w:t>
      </w:r>
    </w:p>
    <w:p w14:paraId="7EB51D3A" w14:textId="09EDDCB1" w:rsidR="00B22F41" w:rsidRPr="00AE7376" w:rsidRDefault="00B22F41" w:rsidP="00AE7376">
      <w:r>
        <w:rPr>
          <w:rFonts w:ascii="Times" w:hAnsi="Times" w:cs="Times"/>
          <w:i/>
          <w:iCs/>
          <w:sz w:val="24"/>
          <w:szCs w:val="24"/>
        </w:rPr>
        <w:t>Листинг</w:t>
      </w:r>
      <w:r w:rsidR="00AE7376">
        <w:rPr>
          <w:rFonts w:ascii="Times" w:hAnsi="Times" w:cs="Times"/>
          <w:i/>
          <w:iCs/>
          <w:sz w:val="24"/>
          <w:szCs w:val="24"/>
        </w:rPr>
        <w:t xml:space="preserve"> 11</w:t>
      </w:r>
      <w:r w:rsidRPr="00760DB9">
        <w:rPr>
          <w:rFonts w:ascii="Times" w:hAnsi="Times" w:cs="Times"/>
          <w:i/>
          <w:iCs/>
          <w:sz w:val="24"/>
          <w:szCs w:val="24"/>
        </w:rPr>
        <w:t xml:space="preserve"> – </w:t>
      </w:r>
      <w:r w:rsidR="00D06C44">
        <w:rPr>
          <w:rFonts w:ascii="Times" w:hAnsi="Times" w:cs="Times"/>
          <w:i/>
          <w:iCs/>
          <w:sz w:val="24"/>
          <w:szCs w:val="24"/>
        </w:rPr>
        <w:t xml:space="preserve">код в </w:t>
      </w:r>
      <w:proofErr w:type="spellStart"/>
      <w:r w:rsidR="00D06C44">
        <w:rPr>
          <w:rFonts w:ascii="Times" w:hAnsi="Times" w:cs="Times"/>
          <w:i/>
          <w:iCs/>
          <w:sz w:val="24"/>
          <w:szCs w:val="24"/>
          <w:lang w:val="en-US"/>
        </w:rPr>
        <w:t>MainActivity</w:t>
      </w:r>
      <w:proofErr w:type="spellEnd"/>
      <w:r w:rsidR="00D06C44" w:rsidRPr="00D06C44">
        <w:rPr>
          <w:rFonts w:ascii="Times" w:hAnsi="Times" w:cs="Times"/>
          <w:i/>
          <w:iCs/>
          <w:sz w:val="24"/>
          <w:szCs w:val="24"/>
        </w:rPr>
        <w:t>.</w:t>
      </w:r>
      <w:r w:rsidR="00D06C44">
        <w:rPr>
          <w:rFonts w:ascii="Times" w:hAnsi="Times" w:cs="Times"/>
          <w:i/>
          <w:iCs/>
          <w:sz w:val="24"/>
          <w:szCs w:val="24"/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22F41" w:rsidRPr="00F41F44" w14:paraId="7DDBB831" w14:textId="77777777" w:rsidTr="003B3911">
        <w:tc>
          <w:tcPr>
            <w:tcW w:w="9345" w:type="dxa"/>
          </w:tcPr>
          <w:p w14:paraId="052F2CF0" w14:textId="53373A1F" w:rsidR="00B22F41" w:rsidRPr="008D28DA" w:rsidRDefault="00076457" w:rsidP="00076457">
            <w:pPr>
              <w:pStyle w:val="a5"/>
              <w:rPr>
                <w:color w:val="ADBAC7"/>
              </w:rPr>
            </w:pP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  <w:proofErr w:type="spellStart"/>
            <w:r>
              <w:rPr>
                <w:color w:val="EA6962"/>
              </w:rPr>
              <w:t>public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boolean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A9B665"/>
              </w:rPr>
              <w:t>onCreateOptionsMenu</w:t>
            </w:r>
            <w:proofErr w:type="spellEnd"/>
            <w:r>
              <w:rPr>
                <w:color w:val="D4BE98"/>
              </w:rPr>
              <w:t>(</w:t>
            </w:r>
            <w:proofErr w:type="spellStart"/>
            <w:r>
              <w:rPr>
                <w:color w:val="ADBAC7"/>
              </w:rPr>
              <w:t>Menu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rPr>
                <w:color w:val="D4BE98"/>
              </w:rPr>
              <w:t>menu</w:t>
            </w:r>
            <w:proofErr w:type="spellEnd"/>
            <w:r>
              <w:rPr>
                <w:color w:val="D4BE98"/>
              </w:rPr>
              <w:t>) {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EA6962"/>
              </w:rPr>
              <w:t>super</w:t>
            </w:r>
            <w:r>
              <w:rPr>
                <w:color w:val="D4BE98"/>
              </w:rPr>
              <w:t>.</w:t>
            </w:r>
            <w:r>
              <w:rPr>
                <w:color w:val="A9B665"/>
              </w:rPr>
              <w:t>onCreateOptionsMenu</w:t>
            </w:r>
            <w:proofErr w:type="spellEnd"/>
            <w:r>
              <w:rPr>
                <w:color w:val="D4BE98"/>
              </w:rPr>
              <w:t>(</w:t>
            </w:r>
            <w:proofErr w:type="spellStart"/>
            <w:r>
              <w:rPr>
                <w:color w:val="D4BE98"/>
              </w:rPr>
              <w:t>menu</w:t>
            </w:r>
            <w:proofErr w:type="spellEnd"/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D4BE98"/>
              </w:rPr>
              <w:t>menu.</w:t>
            </w:r>
            <w:r>
              <w:rPr>
                <w:color w:val="A9B665"/>
              </w:rPr>
              <w:t>add</w:t>
            </w:r>
            <w:proofErr w:type="spellEnd"/>
            <w:r>
              <w:rPr>
                <w:color w:val="D4BE98"/>
              </w:rPr>
              <w:t>(</w:t>
            </w:r>
            <w:r>
              <w:rPr>
                <w:color w:val="D3869B"/>
              </w:rPr>
              <w:t xml:space="preserve">0 </w:t>
            </w:r>
            <w:r>
              <w:rPr>
                <w:i/>
                <w:iCs/>
              </w:rPr>
              <w:t>// Группа</w:t>
            </w:r>
            <w:r>
              <w:rPr>
                <w:i/>
                <w:iCs/>
              </w:rPr>
              <w:br/>
              <w:t xml:space="preserve">            </w:t>
            </w:r>
            <w:r>
              <w:rPr>
                <w:color w:val="D4BE98"/>
              </w:rPr>
              <w:t>,</w:t>
            </w:r>
            <w:r>
              <w:rPr>
                <w:color w:val="D3869B"/>
              </w:rPr>
              <w:t xml:space="preserve">1 </w:t>
            </w:r>
            <w:r>
              <w:rPr>
                <w:i/>
                <w:iCs/>
              </w:rPr>
              <w:t xml:space="preserve">// 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rPr>
                <w:i/>
                <w:iCs/>
              </w:rPr>
              <w:br/>
              <w:t xml:space="preserve">            </w:t>
            </w:r>
            <w:r>
              <w:rPr>
                <w:color w:val="D4BE98"/>
              </w:rPr>
              <w:t>,</w:t>
            </w:r>
            <w:r>
              <w:rPr>
                <w:color w:val="D3869B"/>
              </w:rPr>
              <w:t xml:space="preserve">0 </w:t>
            </w:r>
            <w:r>
              <w:rPr>
                <w:i/>
                <w:iCs/>
              </w:rPr>
              <w:t>//порядок</w:t>
            </w:r>
            <w:r>
              <w:rPr>
                <w:i/>
                <w:iCs/>
              </w:rPr>
              <w:br/>
              <w:t xml:space="preserve">            </w:t>
            </w:r>
            <w:r>
              <w:rPr>
                <w:color w:val="D4BE98"/>
              </w:rPr>
              <w:t>,</w:t>
            </w:r>
            <w:r>
              <w:rPr>
                <w:color w:val="D8A657"/>
              </w:rPr>
              <w:t>"Создать"</w:t>
            </w:r>
            <w:r>
              <w:rPr>
                <w:color w:val="D4BE98"/>
              </w:rPr>
              <w:t xml:space="preserve">); </w:t>
            </w:r>
            <w:r>
              <w:rPr>
                <w:i/>
                <w:iCs/>
              </w:rPr>
              <w:t>// заголовок</w:t>
            </w:r>
            <w:r>
              <w:rPr>
                <w:i/>
                <w:iCs/>
              </w:rPr>
              <w:br/>
              <w:t xml:space="preserve">    </w:t>
            </w:r>
            <w:proofErr w:type="spellStart"/>
            <w:r>
              <w:rPr>
                <w:color w:val="D4BE98"/>
              </w:rPr>
              <w:t>menu.</w:t>
            </w:r>
            <w:r>
              <w:rPr>
                <w:color w:val="A9B665"/>
              </w:rPr>
              <w:t>add</w:t>
            </w:r>
            <w:proofErr w:type="spellEnd"/>
            <w:r>
              <w:rPr>
                <w:color w:val="D4BE98"/>
              </w:rPr>
              <w:t>(</w:t>
            </w:r>
            <w:r>
              <w:rPr>
                <w:color w:val="D3869B"/>
              </w:rPr>
              <w:t>0</w:t>
            </w:r>
            <w:r>
              <w:rPr>
                <w:color w:val="D4BE98"/>
              </w:rPr>
              <w:t>,</w:t>
            </w:r>
            <w:r>
              <w:rPr>
                <w:color w:val="D3869B"/>
              </w:rPr>
              <w:t>2</w:t>
            </w:r>
            <w:r>
              <w:rPr>
                <w:color w:val="D4BE98"/>
              </w:rPr>
              <w:t>,</w:t>
            </w:r>
            <w:r>
              <w:rPr>
                <w:color w:val="D3869B"/>
              </w:rPr>
              <w:t>1</w:t>
            </w:r>
            <w:r>
              <w:rPr>
                <w:color w:val="D4BE98"/>
              </w:rPr>
              <w:t>,</w:t>
            </w:r>
            <w:r>
              <w:rPr>
                <w:color w:val="D8A657"/>
              </w:rPr>
              <w:t>"Открыть"</w:t>
            </w:r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D4BE98"/>
              </w:rPr>
              <w:t>menu.</w:t>
            </w:r>
            <w:r>
              <w:rPr>
                <w:color w:val="A9B665"/>
              </w:rPr>
              <w:t>add</w:t>
            </w:r>
            <w:proofErr w:type="spellEnd"/>
            <w:r>
              <w:rPr>
                <w:color w:val="D4BE98"/>
              </w:rPr>
              <w:t>(</w:t>
            </w:r>
            <w:r>
              <w:rPr>
                <w:color w:val="D3869B"/>
              </w:rPr>
              <w:t>0</w:t>
            </w:r>
            <w:r>
              <w:rPr>
                <w:color w:val="D4BE98"/>
              </w:rPr>
              <w:t>,</w:t>
            </w:r>
            <w:r>
              <w:rPr>
                <w:color w:val="D3869B"/>
              </w:rPr>
              <w:t>3</w:t>
            </w:r>
            <w:r>
              <w:rPr>
                <w:color w:val="D4BE98"/>
              </w:rPr>
              <w:t>,</w:t>
            </w:r>
            <w:r>
              <w:rPr>
                <w:color w:val="D3869B"/>
              </w:rPr>
              <w:t>2</w:t>
            </w:r>
            <w:r>
              <w:rPr>
                <w:color w:val="D4BE98"/>
              </w:rPr>
              <w:t>,</w:t>
            </w:r>
            <w:r>
              <w:rPr>
                <w:color w:val="D8A657"/>
              </w:rPr>
              <w:t>"Сохранить"</w:t>
            </w:r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rPr>
                <w:color w:val="D4BE98"/>
              </w:rPr>
              <w:t>;</w:t>
            </w:r>
            <w:r>
              <w:rPr>
                <w:color w:val="D4BE98"/>
              </w:rPr>
              <w:br/>
              <w:t>}</w:t>
            </w:r>
            <w:r>
              <w:rPr>
                <w:color w:val="D4BE98"/>
              </w:rPr>
              <w:br/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</w:r>
            <w:proofErr w:type="spellStart"/>
            <w:r>
              <w:rPr>
                <w:color w:val="EA6962"/>
              </w:rPr>
              <w:t>public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boolean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A9B665"/>
              </w:rPr>
              <w:t>onOptionsItemSelected</w:t>
            </w:r>
            <w:proofErr w:type="spellEnd"/>
            <w:r>
              <w:rPr>
                <w:color w:val="D4BE98"/>
              </w:rPr>
              <w:t>(</w:t>
            </w:r>
            <w:proofErr w:type="spellStart"/>
            <w:r>
              <w:rPr>
                <w:color w:val="ADBAC7"/>
              </w:rPr>
              <w:t>MenuItem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rPr>
                <w:color w:val="D4BE98"/>
              </w:rPr>
              <w:t>item</w:t>
            </w:r>
            <w:proofErr w:type="spellEnd"/>
            <w:r>
              <w:rPr>
                <w:color w:val="D4BE98"/>
              </w:rPr>
              <w:t>) {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EA6962"/>
              </w:rPr>
              <w:t>int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D4BE98"/>
              </w:rPr>
              <w:t>id</w:t>
            </w:r>
            <w:proofErr w:type="spellEnd"/>
            <w:r>
              <w:rPr>
                <w:color w:val="D4BE98"/>
              </w:rPr>
              <w:t xml:space="preserve"> </w:t>
            </w:r>
            <w:r>
              <w:rPr>
                <w:color w:val="E78A4E"/>
              </w:rPr>
              <w:t xml:space="preserve">= </w:t>
            </w:r>
            <w:proofErr w:type="spellStart"/>
            <w:r>
              <w:rPr>
                <w:color w:val="D4BE98"/>
              </w:rPr>
              <w:t>item.</w:t>
            </w:r>
            <w:r>
              <w:rPr>
                <w:color w:val="A9B665"/>
              </w:rPr>
              <w:t>getItemId</w:t>
            </w:r>
            <w:proofErr w:type="spellEnd"/>
            <w:r>
              <w:rPr>
                <w:color w:val="D4BE98"/>
              </w:rPr>
              <w:t>();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ADBAC7"/>
              </w:rPr>
              <w:t>TextView</w:t>
            </w:r>
            <w:proofErr w:type="spellEnd"/>
            <w:r>
              <w:rPr>
                <w:color w:val="ADBAC7"/>
              </w:rPr>
              <w:t xml:space="preserve"> </w:t>
            </w:r>
            <w:proofErr w:type="spellStart"/>
            <w:r>
              <w:rPr>
                <w:color w:val="D4BE98"/>
              </w:rPr>
              <w:t>headerView</w:t>
            </w:r>
            <w:proofErr w:type="spellEnd"/>
            <w:r>
              <w:rPr>
                <w:color w:val="D4BE98"/>
              </w:rPr>
              <w:t xml:space="preserve"> </w:t>
            </w:r>
            <w:r>
              <w:rPr>
                <w:color w:val="E78A4E"/>
              </w:rPr>
              <w:t xml:space="preserve">= </w:t>
            </w:r>
            <w:proofErr w:type="spellStart"/>
            <w:r>
              <w:rPr>
                <w:color w:val="A9B665"/>
              </w:rPr>
              <w:t>findViewById</w:t>
            </w:r>
            <w:proofErr w:type="spellEnd"/>
            <w:r>
              <w:rPr>
                <w:color w:val="D4BE98"/>
              </w:rPr>
              <w:t>(</w:t>
            </w:r>
            <w:proofErr w:type="spellStart"/>
            <w:r>
              <w:rPr>
                <w:color w:val="ADBAC7"/>
              </w:rPr>
              <w:t>R</w:t>
            </w:r>
            <w:r>
              <w:rPr>
                <w:color w:val="D4BE98"/>
              </w:rPr>
              <w:t>.</w:t>
            </w:r>
            <w:r>
              <w:rPr>
                <w:color w:val="ADBAC7"/>
              </w:rPr>
              <w:t>id</w:t>
            </w:r>
            <w:r>
              <w:rPr>
                <w:color w:val="D4BE98"/>
              </w:rPr>
              <w:t>.selectedMenuItem</w:t>
            </w:r>
            <w:proofErr w:type="spellEnd"/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EA6962"/>
              </w:rPr>
              <w:t>switch</w:t>
            </w:r>
            <w:proofErr w:type="spellEnd"/>
            <w:r>
              <w:rPr>
                <w:color w:val="D4BE98"/>
              </w:rPr>
              <w:t>(</w:t>
            </w:r>
            <w:proofErr w:type="spellStart"/>
            <w:r>
              <w:rPr>
                <w:color w:val="D4BE98"/>
              </w:rPr>
              <w:t>id</w:t>
            </w:r>
            <w:proofErr w:type="spellEnd"/>
            <w:r>
              <w:rPr>
                <w:color w:val="D4BE98"/>
              </w:rPr>
              <w:t>){</w:t>
            </w:r>
            <w:r>
              <w:rPr>
                <w:color w:val="D4BE98"/>
              </w:rPr>
              <w:br/>
              <w:t xml:space="preserve">        </w:t>
            </w:r>
            <w:proofErr w:type="spellStart"/>
            <w:r>
              <w:rPr>
                <w:color w:val="EA6962"/>
              </w:rPr>
              <w:t>case</w:t>
            </w:r>
            <w:proofErr w:type="spellEnd"/>
            <w:r>
              <w:rPr>
                <w:color w:val="EA6962"/>
              </w:rPr>
              <w:t xml:space="preserve"> </w:t>
            </w:r>
            <w:r>
              <w:rPr>
                <w:color w:val="D3869B"/>
              </w:rPr>
              <w:t xml:space="preserve">1 </w:t>
            </w:r>
            <w:r>
              <w:rPr>
                <w:color w:val="E78A4E"/>
              </w:rPr>
              <w:t>:</w:t>
            </w:r>
            <w:r>
              <w:rPr>
                <w:color w:val="E78A4E"/>
              </w:rPr>
              <w:br/>
              <w:t xml:space="preserve">            </w:t>
            </w:r>
            <w:proofErr w:type="spellStart"/>
            <w:r>
              <w:rPr>
                <w:color w:val="D4BE98"/>
              </w:rPr>
              <w:t>headerView.</w:t>
            </w:r>
            <w:r>
              <w:rPr>
                <w:color w:val="A9B665"/>
              </w:rPr>
              <w:t>setText</w:t>
            </w:r>
            <w:proofErr w:type="spellEnd"/>
            <w:r>
              <w:rPr>
                <w:color w:val="D4BE98"/>
              </w:rPr>
              <w:t>(</w:t>
            </w:r>
            <w:r>
              <w:rPr>
                <w:color w:val="D8A657"/>
              </w:rPr>
              <w:t>"Создать документ"</w:t>
            </w:r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    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rPr>
                <w:color w:val="D4BE98"/>
              </w:rPr>
              <w:t>;</w:t>
            </w:r>
            <w:r>
              <w:rPr>
                <w:color w:val="D4BE98"/>
              </w:rPr>
              <w:br/>
              <w:t xml:space="preserve">        </w:t>
            </w:r>
            <w:proofErr w:type="spellStart"/>
            <w:r>
              <w:rPr>
                <w:color w:val="EA6962"/>
              </w:rPr>
              <w:t>case</w:t>
            </w:r>
            <w:proofErr w:type="spellEnd"/>
            <w:r>
              <w:rPr>
                <w:color w:val="EA6962"/>
              </w:rPr>
              <w:t xml:space="preserve"> </w:t>
            </w:r>
            <w:r>
              <w:rPr>
                <w:color w:val="D3869B"/>
              </w:rPr>
              <w:t>2</w:t>
            </w:r>
            <w:r>
              <w:rPr>
                <w:color w:val="E78A4E"/>
              </w:rPr>
              <w:t>:</w:t>
            </w:r>
            <w:r>
              <w:rPr>
                <w:color w:val="E78A4E"/>
              </w:rPr>
              <w:br/>
              <w:t xml:space="preserve">            </w:t>
            </w:r>
            <w:proofErr w:type="spellStart"/>
            <w:r>
              <w:rPr>
                <w:color w:val="D4BE98"/>
              </w:rPr>
              <w:t>headerView.</w:t>
            </w:r>
            <w:r>
              <w:rPr>
                <w:color w:val="A9B665"/>
              </w:rPr>
              <w:t>setText</w:t>
            </w:r>
            <w:proofErr w:type="spellEnd"/>
            <w:r>
              <w:rPr>
                <w:color w:val="D4BE98"/>
              </w:rPr>
              <w:t>(</w:t>
            </w:r>
            <w:r>
              <w:rPr>
                <w:color w:val="D8A657"/>
              </w:rPr>
              <w:t>"Открыть документ"</w:t>
            </w:r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    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rPr>
                <w:color w:val="D4BE98"/>
              </w:rPr>
              <w:t>;</w:t>
            </w:r>
            <w:r>
              <w:rPr>
                <w:color w:val="D4BE98"/>
              </w:rPr>
              <w:br/>
              <w:t xml:space="preserve">        </w:t>
            </w:r>
            <w:proofErr w:type="spellStart"/>
            <w:r>
              <w:rPr>
                <w:color w:val="EA6962"/>
              </w:rPr>
              <w:t>case</w:t>
            </w:r>
            <w:proofErr w:type="spellEnd"/>
            <w:r>
              <w:rPr>
                <w:color w:val="EA6962"/>
              </w:rPr>
              <w:t xml:space="preserve"> </w:t>
            </w:r>
            <w:r>
              <w:rPr>
                <w:color w:val="D3869B"/>
              </w:rPr>
              <w:t>3</w:t>
            </w:r>
            <w:r>
              <w:rPr>
                <w:color w:val="E78A4E"/>
              </w:rPr>
              <w:t>:</w:t>
            </w:r>
            <w:r>
              <w:rPr>
                <w:color w:val="E78A4E"/>
              </w:rPr>
              <w:br/>
              <w:t xml:space="preserve">            </w:t>
            </w:r>
            <w:proofErr w:type="spellStart"/>
            <w:r>
              <w:rPr>
                <w:color w:val="D4BE98"/>
              </w:rPr>
              <w:t>headerView.</w:t>
            </w:r>
            <w:r>
              <w:rPr>
                <w:color w:val="A9B665"/>
              </w:rPr>
              <w:t>setText</w:t>
            </w:r>
            <w:proofErr w:type="spellEnd"/>
            <w:r>
              <w:rPr>
                <w:color w:val="D4BE98"/>
              </w:rPr>
              <w:t>(</w:t>
            </w:r>
            <w:r>
              <w:rPr>
                <w:color w:val="D8A657"/>
              </w:rPr>
              <w:t>"Сохранить документ"</w:t>
            </w:r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 xml:space="preserve">        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true</w:t>
            </w:r>
            <w:proofErr w:type="spellEnd"/>
            <w:r>
              <w:rPr>
                <w:color w:val="D4BE98"/>
              </w:rPr>
              <w:t>;</w:t>
            </w:r>
            <w:r>
              <w:rPr>
                <w:color w:val="D4BE98"/>
              </w:rPr>
              <w:br/>
              <w:t xml:space="preserve">    }</w:t>
            </w:r>
            <w:r>
              <w:rPr>
                <w:color w:val="D4BE98"/>
              </w:rPr>
              <w:br/>
              <w:t xml:space="preserve">    </w:t>
            </w:r>
            <w:proofErr w:type="spellStart"/>
            <w:r>
              <w:rPr>
                <w:color w:val="EA6962"/>
              </w:rPr>
              <w:t>return</w:t>
            </w:r>
            <w:proofErr w:type="spellEnd"/>
            <w:r>
              <w:rPr>
                <w:color w:val="EA6962"/>
              </w:rPr>
              <w:t xml:space="preserve"> </w:t>
            </w:r>
            <w:proofErr w:type="spellStart"/>
            <w:r>
              <w:rPr>
                <w:color w:val="EA6962"/>
              </w:rPr>
              <w:t>super</w:t>
            </w:r>
            <w:r>
              <w:rPr>
                <w:color w:val="D4BE98"/>
              </w:rPr>
              <w:t>.</w:t>
            </w:r>
            <w:r>
              <w:rPr>
                <w:color w:val="A9B665"/>
              </w:rPr>
              <w:t>onOptionsItemSelected</w:t>
            </w:r>
            <w:proofErr w:type="spellEnd"/>
            <w:r>
              <w:rPr>
                <w:color w:val="D4BE98"/>
              </w:rPr>
              <w:t>(</w:t>
            </w:r>
            <w:proofErr w:type="spellStart"/>
            <w:r>
              <w:rPr>
                <w:color w:val="D4BE98"/>
              </w:rPr>
              <w:t>item</w:t>
            </w:r>
            <w:proofErr w:type="spellEnd"/>
            <w:r>
              <w:rPr>
                <w:color w:val="D4BE98"/>
              </w:rPr>
              <w:t>);</w:t>
            </w:r>
            <w:r>
              <w:rPr>
                <w:color w:val="D4BE98"/>
              </w:rPr>
              <w:br/>
              <w:t>}</w:t>
            </w:r>
          </w:p>
        </w:tc>
      </w:tr>
    </w:tbl>
    <w:p w14:paraId="32E3CE9F" w14:textId="77777777" w:rsidR="00080E62" w:rsidRDefault="00080E62" w:rsidP="00E66656"/>
    <w:p w14:paraId="5AED8499" w14:textId="756C0DC3" w:rsidR="00854FBA" w:rsidRDefault="00121B34" w:rsidP="00701BCF">
      <w:pPr>
        <w:jc w:val="center"/>
      </w:pPr>
      <w:r>
        <w:rPr>
          <w:noProof/>
        </w:rPr>
        <w:lastRenderedPageBreak/>
        <w:drawing>
          <wp:inline distT="0" distB="0" distL="0" distR="0" wp14:anchorId="45FACF2D" wp14:editId="41EAC305">
            <wp:extent cx="2045927" cy="4051738"/>
            <wp:effectExtent l="0" t="0" r="0" b="6350"/>
            <wp:docPr id="1061131364" name="Рисунок 1" descr="Изображение выглядит как снимок экрана, текст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1364" name="Рисунок 1" descr="Изображение выглядит как снимок экрана, текст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1045" cy="40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06B9" w14:textId="14454666" w:rsidR="00760DB9" w:rsidRPr="00F41F44" w:rsidRDefault="003419A7" w:rsidP="00291216">
      <w:pPr>
        <w:jc w:val="center"/>
        <w:rPr>
          <w:noProof/>
        </w:rPr>
      </w:pPr>
      <w:r>
        <w:t xml:space="preserve">Рисунок </w:t>
      </w:r>
      <w:r w:rsidRPr="003419A7">
        <w:t xml:space="preserve">7 </w:t>
      </w:r>
      <w:r>
        <w:t xml:space="preserve">– </w:t>
      </w:r>
      <w:r>
        <w:rPr>
          <w:noProof/>
        </w:rPr>
        <w:t>тестирование кода</w:t>
      </w:r>
    </w:p>
    <w:p w14:paraId="302C7BCF" w14:textId="77777777" w:rsidR="00760DB9" w:rsidRPr="00F41F44" w:rsidRDefault="00760DB9" w:rsidP="00E66656"/>
    <w:p w14:paraId="69B77F9E" w14:textId="77777777" w:rsidR="00760DB9" w:rsidRPr="00F41F44" w:rsidRDefault="00760DB9" w:rsidP="00E66656"/>
    <w:p w14:paraId="1F48EBAD" w14:textId="77777777" w:rsidR="00760DB9" w:rsidRDefault="00760DB9" w:rsidP="00E66656"/>
    <w:p w14:paraId="0451707C" w14:textId="77777777" w:rsidR="00854FBA" w:rsidRDefault="00854FBA" w:rsidP="00E66656"/>
    <w:p w14:paraId="2D2565FC" w14:textId="77777777" w:rsidR="00854FBA" w:rsidRDefault="00854FBA" w:rsidP="00E66656"/>
    <w:p w14:paraId="64DA4A41" w14:textId="77777777" w:rsidR="00854FBA" w:rsidRDefault="00854FBA" w:rsidP="00E66656"/>
    <w:p w14:paraId="5B0B0594" w14:textId="77777777" w:rsidR="00854FBA" w:rsidRPr="00F41F44" w:rsidRDefault="00854FBA" w:rsidP="00E66656"/>
    <w:p w14:paraId="73BFA9D9" w14:textId="77777777" w:rsidR="00760DB9" w:rsidRPr="00F41F44" w:rsidRDefault="00760DB9" w:rsidP="00E66656"/>
    <w:p w14:paraId="1B10BD2E" w14:textId="77777777" w:rsidR="00760DB9" w:rsidRDefault="00760DB9" w:rsidP="00E66656"/>
    <w:p w14:paraId="64BE0A9C" w14:textId="77777777" w:rsidR="00701BCF" w:rsidRDefault="00701BCF" w:rsidP="00E66656"/>
    <w:p w14:paraId="3526F7A2" w14:textId="77777777" w:rsidR="00701BCF" w:rsidRDefault="00701BCF" w:rsidP="00E66656"/>
    <w:p w14:paraId="41545E1F" w14:textId="77777777" w:rsidR="00701BCF" w:rsidRDefault="00701BCF" w:rsidP="00E66656"/>
    <w:p w14:paraId="4128B9C3" w14:textId="77777777" w:rsidR="00701BCF" w:rsidRDefault="00701BCF" w:rsidP="00E66656"/>
    <w:p w14:paraId="79088B9D" w14:textId="77777777" w:rsidR="00701BCF" w:rsidRDefault="00701BCF" w:rsidP="00E66656"/>
    <w:p w14:paraId="6B85E8D6" w14:textId="77777777" w:rsidR="00701BCF" w:rsidRPr="00F41F44" w:rsidRDefault="00701BCF" w:rsidP="00E66656"/>
    <w:p w14:paraId="362F7D84" w14:textId="38BD06CB" w:rsidR="00A77BEB" w:rsidRPr="00105F23" w:rsidRDefault="00737D54" w:rsidP="00737D54">
      <w:pPr>
        <w:pStyle w:val="1"/>
      </w:pPr>
      <w:r>
        <w:lastRenderedPageBreak/>
        <w:t>Вывод</w:t>
      </w:r>
    </w:p>
    <w:p w14:paraId="56EEFE34" w14:textId="410CD62C" w:rsidR="00737D54" w:rsidRPr="001D4463" w:rsidRDefault="00737D54" w:rsidP="00737D54">
      <w:r>
        <w:t>В</w:t>
      </w:r>
      <w:r w:rsidRPr="00105F23">
        <w:t xml:space="preserve"> </w:t>
      </w:r>
      <w:r>
        <w:t>ходе</w:t>
      </w:r>
      <w:r w:rsidRPr="00105F23">
        <w:t xml:space="preserve"> </w:t>
      </w:r>
      <w:r>
        <w:t>работы</w:t>
      </w:r>
      <w:r w:rsidRPr="00105F23">
        <w:t xml:space="preserve"> </w:t>
      </w:r>
      <w:r w:rsidR="00150566">
        <w:t>мне удалось научиться работать с</w:t>
      </w:r>
      <w:r w:rsidR="001D4463">
        <w:t xml:space="preserve">о стилями и темами для </w:t>
      </w:r>
      <w:r w:rsidR="001D4463">
        <w:rPr>
          <w:lang w:val="en-US"/>
        </w:rPr>
        <w:t>Android</w:t>
      </w:r>
      <w:r w:rsidR="001D4463" w:rsidRPr="001D4463">
        <w:t xml:space="preserve"> </w:t>
      </w:r>
      <w:r w:rsidR="001D4463">
        <w:t xml:space="preserve">приложения на языке </w:t>
      </w:r>
      <w:r w:rsidR="001D4463">
        <w:rPr>
          <w:lang w:val="en-US"/>
        </w:rPr>
        <w:t>Java</w:t>
      </w:r>
      <w:r w:rsidR="001D4463" w:rsidRPr="001D4463">
        <w:t xml:space="preserve">. </w:t>
      </w:r>
      <w:r w:rsidR="001D4463">
        <w:t xml:space="preserve">Были освоены навыки создания меню, групп в меню и подменю в файле разметки и </w:t>
      </w:r>
      <w:proofErr w:type="spellStart"/>
      <w:r w:rsidR="001D4463">
        <w:t>программно</w:t>
      </w:r>
      <w:proofErr w:type="spellEnd"/>
      <w:r w:rsidR="001D4463">
        <w:t xml:space="preserve"> на языке </w:t>
      </w:r>
      <w:r w:rsidR="001D4463">
        <w:rPr>
          <w:lang w:val="en-US"/>
        </w:rPr>
        <w:t>Java</w:t>
      </w:r>
      <w:r w:rsidR="001D4463" w:rsidRPr="001D4463">
        <w:t>.</w:t>
      </w:r>
    </w:p>
    <w:p w14:paraId="299AF525" w14:textId="77777777" w:rsidR="00E31F6F" w:rsidRPr="00105F23" w:rsidRDefault="00E31F6F" w:rsidP="005317E2"/>
    <w:sectPr w:rsidR="00E31F6F" w:rsidRPr="00105F23" w:rsidSect="00410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47DE8"/>
    <w:multiLevelType w:val="hybridMultilevel"/>
    <w:tmpl w:val="C106A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CE314D"/>
    <w:multiLevelType w:val="hybridMultilevel"/>
    <w:tmpl w:val="C46286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852153">
    <w:abstractNumId w:val="1"/>
  </w:num>
  <w:num w:numId="2" w16cid:durableId="1482380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035"/>
    <w:rsid w:val="00001F83"/>
    <w:rsid w:val="00004C33"/>
    <w:rsid w:val="000061B9"/>
    <w:rsid w:val="00006970"/>
    <w:rsid w:val="000117D0"/>
    <w:rsid w:val="00013A9F"/>
    <w:rsid w:val="000143DE"/>
    <w:rsid w:val="000165C8"/>
    <w:rsid w:val="000251CC"/>
    <w:rsid w:val="00031404"/>
    <w:rsid w:val="000359DA"/>
    <w:rsid w:val="000401C8"/>
    <w:rsid w:val="00044992"/>
    <w:rsid w:val="00046685"/>
    <w:rsid w:val="0004774D"/>
    <w:rsid w:val="00053ED0"/>
    <w:rsid w:val="00057AA8"/>
    <w:rsid w:val="0006244C"/>
    <w:rsid w:val="00064F9E"/>
    <w:rsid w:val="00074173"/>
    <w:rsid w:val="000752D0"/>
    <w:rsid w:val="00076457"/>
    <w:rsid w:val="0008044D"/>
    <w:rsid w:val="00080E62"/>
    <w:rsid w:val="000811E3"/>
    <w:rsid w:val="00082253"/>
    <w:rsid w:val="00082AE6"/>
    <w:rsid w:val="00082FEB"/>
    <w:rsid w:val="00083ED0"/>
    <w:rsid w:val="00086D8B"/>
    <w:rsid w:val="00087533"/>
    <w:rsid w:val="00087576"/>
    <w:rsid w:val="00087FED"/>
    <w:rsid w:val="00090273"/>
    <w:rsid w:val="00091961"/>
    <w:rsid w:val="00091F33"/>
    <w:rsid w:val="00094A0F"/>
    <w:rsid w:val="00096F1A"/>
    <w:rsid w:val="000A0B5C"/>
    <w:rsid w:val="000B275B"/>
    <w:rsid w:val="000B3250"/>
    <w:rsid w:val="000C6D28"/>
    <w:rsid w:val="000D181F"/>
    <w:rsid w:val="000D34DA"/>
    <w:rsid w:val="000D46E8"/>
    <w:rsid w:val="000D5F11"/>
    <w:rsid w:val="000E0662"/>
    <w:rsid w:val="000F4BF3"/>
    <w:rsid w:val="000F66DE"/>
    <w:rsid w:val="00100D7B"/>
    <w:rsid w:val="00103C09"/>
    <w:rsid w:val="001046E8"/>
    <w:rsid w:val="00105231"/>
    <w:rsid w:val="0010533A"/>
    <w:rsid w:val="00105A00"/>
    <w:rsid w:val="00105F23"/>
    <w:rsid w:val="001067D6"/>
    <w:rsid w:val="0011445F"/>
    <w:rsid w:val="00121B34"/>
    <w:rsid w:val="0012360A"/>
    <w:rsid w:val="001241C5"/>
    <w:rsid w:val="00135779"/>
    <w:rsid w:val="00136EC8"/>
    <w:rsid w:val="0014227C"/>
    <w:rsid w:val="00144E11"/>
    <w:rsid w:val="00145ADA"/>
    <w:rsid w:val="00145FDE"/>
    <w:rsid w:val="00147A82"/>
    <w:rsid w:val="00150566"/>
    <w:rsid w:val="00151966"/>
    <w:rsid w:val="00153E2D"/>
    <w:rsid w:val="00156186"/>
    <w:rsid w:val="001600FC"/>
    <w:rsid w:val="00176C43"/>
    <w:rsid w:val="00180821"/>
    <w:rsid w:val="00181227"/>
    <w:rsid w:val="00182F3D"/>
    <w:rsid w:val="00184D42"/>
    <w:rsid w:val="0018534C"/>
    <w:rsid w:val="001901EA"/>
    <w:rsid w:val="00197112"/>
    <w:rsid w:val="001A122E"/>
    <w:rsid w:val="001A6A9E"/>
    <w:rsid w:val="001B0794"/>
    <w:rsid w:val="001B17EC"/>
    <w:rsid w:val="001B2100"/>
    <w:rsid w:val="001B38F5"/>
    <w:rsid w:val="001B7DD7"/>
    <w:rsid w:val="001C44B5"/>
    <w:rsid w:val="001C5B38"/>
    <w:rsid w:val="001D0A8C"/>
    <w:rsid w:val="001D3820"/>
    <w:rsid w:val="001D4463"/>
    <w:rsid w:val="001D4FE9"/>
    <w:rsid w:val="001D6B6E"/>
    <w:rsid w:val="001D74CB"/>
    <w:rsid w:val="001D7F73"/>
    <w:rsid w:val="001E0C8F"/>
    <w:rsid w:val="001E0E89"/>
    <w:rsid w:val="001E1FD4"/>
    <w:rsid w:val="001E2919"/>
    <w:rsid w:val="001E2C5B"/>
    <w:rsid w:val="001E4A75"/>
    <w:rsid w:val="001E59E6"/>
    <w:rsid w:val="001F0044"/>
    <w:rsid w:val="001F389E"/>
    <w:rsid w:val="00201C1F"/>
    <w:rsid w:val="00211733"/>
    <w:rsid w:val="002169AC"/>
    <w:rsid w:val="00223069"/>
    <w:rsid w:val="00231458"/>
    <w:rsid w:val="00234050"/>
    <w:rsid w:val="00235318"/>
    <w:rsid w:val="00247911"/>
    <w:rsid w:val="002514B1"/>
    <w:rsid w:val="002528E7"/>
    <w:rsid w:val="00256328"/>
    <w:rsid w:val="00266A63"/>
    <w:rsid w:val="00267AB8"/>
    <w:rsid w:val="0027324E"/>
    <w:rsid w:val="00276C93"/>
    <w:rsid w:val="002776F6"/>
    <w:rsid w:val="00285D37"/>
    <w:rsid w:val="00291216"/>
    <w:rsid w:val="00291B7F"/>
    <w:rsid w:val="0029655F"/>
    <w:rsid w:val="002A30B1"/>
    <w:rsid w:val="002B4457"/>
    <w:rsid w:val="002C5707"/>
    <w:rsid w:val="002C62D2"/>
    <w:rsid w:val="002C77CC"/>
    <w:rsid w:val="002D05BE"/>
    <w:rsid w:val="002D1505"/>
    <w:rsid w:val="002E1E42"/>
    <w:rsid w:val="002E5CD8"/>
    <w:rsid w:val="002F029E"/>
    <w:rsid w:val="002F06E4"/>
    <w:rsid w:val="002F0E80"/>
    <w:rsid w:val="002F0F64"/>
    <w:rsid w:val="002F10CC"/>
    <w:rsid w:val="002F2E8B"/>
    <w:rsid w:val="002F725B"/>
    <w:rsid w:val="003047CC"/>
    <w:rsid w:val="00304D45"/>
    <w:rsid w:val="00307427"/>
    <w:rsid w:val="00307951"/>
    <w:rsid w:val="00307ECA"/>
    <w:rsid w:val="00317476"/>
    <w:rsid w:val="00324F13"/>
    <w:rsid w:val="003252CD"/>
    <w:rsid w:val="003309D3"/>
    <w:rsid w:val="0033292A"/>
    <w:rsid w:val="00337BE0"/>
    <w:rsid w:val="00337F2D"/>
    <w:rsid w:val="003419A7"/>
    <w:rsid w:val="00341A55"/>
    <w:rsid w:val="00342151"/>
    <w:rsid w:val="003431DE"/>
    <w:rsid w:val="00343343"/>
    <w:rsid w:val="00351D4A"/>
    <w:rsid w:val="00363A44"/>
    <w:rsid w:val="00371D0B"/>
    <w:rsid w:val="00372E41"/>
    <w:rsid w:val="00376621"/>
    <w:rsid w:val="00381165"/>
    <w:rsid w:val="00382233"/>
    <w:rsid w:val="003843F7"/>
    <w:rsid w:val="00391033"/>
    <w:rsid w:val="00394694"/>
    <w:rsid w:val="003A0430"/>
    <w:rsid w:val="003A2D5E"/>
    <w:rsid w:val="003A403A"/>
    <w:rsid w:val="003A6213"/>
    <w:rsid w:val="003C4B4A"/>
    <w:rsid w:val="003C6053"/>
    <w:rsid w:val="003C7CF1"/>
    <w:rsid w:val="003C7EE2"/>
    <w:rsid w:val="003E2C59"/>
    <w:rsid w:val="003F216C"/>
    <w:rsid w:val="003F2F90"/>
    <w:rsid w:val="003F31EC"/>
    <w:rsid w:val="003F5BCB"/>
    <w:rsid w:val="003F6881"/>
    <w:rsid w:val="00400E29"/>
    <w:rsid w:val="004047EF"/>
    <w:rsid w:val="00410B77"/>
    <w:rsid w:val="00411146"/>
    <w:rsid w:val="0041609F"/>
    <w:rsid w:val="00416D24"/>
    <w:rsid w:val="0041772E"/>
    <w:rsid w:val="00421146"/>
    <w:rsid w:val="00421428"/>
    <w:rsid w:val="00425BAD"/>
    <w:rsid w:val="00430A4B"/>
    <w:rsid w:val="00430C1D"/>
    <w:rsid w:val="00431114"/>
    <w:rsid w:val="004428C7"/>
    <w:rsid w:val="004437D5"/>
    <w:rsid w:val="004441E8"/>
    <w:rsid w:val="00444C34"/>
    <w:rsid w:val="00450C04"/>
    <w:rsid w:val="00452568"/>
    <w:rsid w:val="00453D52"/>
    <w:rsid w:val="004600AC"/>
    <w:rsid w:val="0046344A"/>
    <w:rsid w:val="004643F8"/>
    <w:rsid w:val="00466405"/>
    <w:rsid w:val="00466681"/>
    <w:rsid w:val="00467F2A"/>
    <w:rsid w:val="0047633E"/>
    <w:rsid w:val="00482794"/>
    <w:rsid w:val="00482DD4"/>
    <w:rsid w:val="004837EB"/>
    <w:rsid w:val="004876E0"/>
    <w:rsid w:val="00487B36"/>
    <w:rsid w:val="004919E9"/>
    <w:rsid w:val="00491F8E"/>
    <w:rsid w:val="00494990"/>
    <w:rsid w:val="004A131F"/>
    <w:rsid w:val="004A6075"/>
    <w:rsid w:val="004B166E"/>
    <w:rsid w:val="004B24AA"/>
    <w:rsid w:val="004B36ED"/>
    <w:rsid w:val="004C737E"/>
    <w:rsid w:val="004C788B"/>
    <w:rsid w:val="004D01DA"/>
    <w:rsid w:val="004D42C9"/>
    <w:rsid w:val="004D57CE"/>
    <w:rsid w:val="004D5C16"/>
    <w:rsid w:val="004E0AF2"/>
    <w:rsid w:val="004E128C"/>
    <w:rsid w:val="004E14CB"/>
    <w:rsid w:val="004E1EFC"/>
    <w:rsid w:val="004E4570"/>
    <w:rsid w:val="004E54AF"/>
    <w:rsid w:val="004F497C"/>
    <w:rsid w:val="004F59BA"/>
    <w:rsid w:val="004F7667"/>
    <w:rsid w:val="0050086D"/>
    <w:rsid w:val="00505BBD"/>
    <w:rsid w:val="00511F14"/>
    <w:rsid w:val="00513455"/>
    <w:rsid w:val="00516601"/>
    <w:rsid w:val="00516A45"/>
    <w:rsid w:val="005229FB"/>
    <w:rsid w:val="005317E2"/>
    <w:rsid w:val="005340C6"/>
    <w:rsid w:val="0053704B"/>
    <w:rsid w:val="005379E1"/>
    <w:rsid w:val="00547E94"/>
    <w:rsid w:val="00552834"/>
    <w:rsid w:val="00560263"/>
    <w:rsid w:val="00561BAF"/>
    <w:rsid w:val="00562B13"/>
    <w:rsid w:val="00563BFF"/>
    <w:rsid w:val="005710E3"/>
    <w:rsid w:val="00575D4E"/>
    <w:rsid w:val="0057707A"/>
    <w:rsid w:val="00581209"/>
    <w:rsid w:val="00585D64"/>
    <w:rsid w:val="0059057C"/>
    <w:rsid w:val="00594770"/>
    <w:rsid w:val="00594ADA"/>
    <w:rsid w:val="005977B0"/>
    <w:rsid w:val="005A4FC8"/>
    <w:rsid w:val="005A77CC"/>
    <w:rsid w:val="005A7E7D"/>
    <w:rsid w:val="005B2AA0"/>
    <w:rsid w:val="005B30E4"/>
    <w:rsid w:val="005B361B"/>
    <w:rsid w:val="005B72D7"/>
    <w:rsid w:val="005B75A4"/>
    <w:rsid w:val="005B7B2E"/>
    <w:rsid w:val="005C5315"/>
    <w:rsid w:val="005C57C8"/>
    <w:rsid w:val="005D2EE8"/>
    <w:rsid w:val="005D347F"/>
    <w:rsid w:val="005D3B21"/>
    <w:rsid w:val="005D5FBD"/>
    <w:rsid w:val="005E02C5"/>
    <w:rsid w:val="005E0D50"/>
    <w:rsid w:val="005E1CC1"/>
    <w:rsid w:val="005E560D"/>
    <w:rsid w:val="005E5B44"/>
    <w:rsid w:val="00604726"/>
    <w:rsid w:val="00607E13"/>
    <w:rsid w:val="00610CDB"/>
    <w:rsid w:val="00612D2F"/>
    <w:rsid w:val="00614154"/>
    <w:rsid w:val="00615336"/>
    <w:rsid w:val="00617492"/>
    <w:rsid w:val="006236F4"/>
    <w:rsid w:val="006237D3"/>
    <w:rsid w:val="006520FE"/>
    <w:rsid w:val="00652599"/>
    <w:rsid w:val="00657DA6"/>
    <w:rsid w:val="00661FB9"/>
    <w:rsid w:val="00670AD1"/>
    <w:rsid w:val="00675354"/>
    <w:rsid w:val="00676495"/>
    <w:rsid w:val="00681AF7"/>
    <w:rsid w:val="006822CB"/>
    <w:rsid w:val="00690249"/>
    <w:rsid w:val="00694381"/>
    <w:rsid w:val="00696DF4"/>
    <w:rsid w:val="006970BA"/>
    <w:rsid w:val="006972CF"/>
    <w:rsid w:val="006977CD"/>
    <w:rsid w:val="006A4297"/>
    <w:rsid w:val="006A5782"/>
    <w:rsid w:val="006B3587"/>
    <w:rsid w:val="006B36A0"/>
    <w:rsid w:val="006B4C0E"/>
    <w:rsid w:val="006C0F50"/>
    <w:rsid w:val="006C7EB9"/>
    <w:rsid w:val="006D1B7A"/>
    <w:rsid w:val="006D4952"/>
    <w:rsid w:val="006D5BFB"/>
    <w:rsid w:val="006E08F3"/>
    <w:rsid w:val="006E3486"/>
    <w:rsid w:val="006E41BB"/>
    <w:rsid w:val="006F0836"/>
    <w:rsid w:val="00701887"/>
    <w:rsid w:val="00701BCF"/>
    <w:rsid w:val="00710120"/>
    <w:rsid w:val="00711272"/>
    <w:rsid w:val="00712214"/>
    <w:rsid w:val="00712C7C"/>
    <w:rsid w:val="007207C0"/>
    <w:rsid w:val="00724209"/>
    <w:rsid w:val="00737D54"/>
    <w:rsid w:val="007426E0"/>
    <w:rsid w:val="00744960"/>
    <w:rsid w:val="007471C7"/>
    <w:rsid w:val="00750B5B"/>
    <w:rsid w:val="00751E47"/>
    <w:rsid w:val="007600EC"/>
    <w:rsid w:val="00760DB9"/>
    <w:rsid w:val="007659F8"/>
    <w:rsid w:val="00766308"/>
    <w:rsid w:val="00771C48"/>
    <w:rsid w:val="007745DD"/>
    <w:rsid w:val="007747C5"/>
    <w:rsid w:val="0078132C"/>
    <w:rsid w:val="00782E09"/>
    <w:rsid w:val="00784FE6"/>
    <w:rsid w:val="00790FE2"/>
    <w:rsid w:val="007940D7"/>
    <w:rsid w:val="0079465A"/>
    <w:rsid w:val="00797996"/>
    <w:rsid w:val="007A1CD7"/>
    <w:rsid w:val="007A241B"/>
    <w:rsid w:val="007A34A3"/>
    <w:rsid w:val="007A3F85"/>
    <w:rsid w:val="007A77F2"/>
    <w:rsid w:val="007A7C13"/>
    <w:rsid w:val="007A7E7E"/>
    <w:rsid w:val="007B367B"/>
    <w:rsid w:val="007C1F79"/>
    <w:rsid w:val="007C23A2"/>
    <w:rsid w:val="007C348B"/>
    <w:rsid w:val="007C75D3"/>
    <w:rsid w:val="007D6017"/>
    <w:rsid w:val="007D7794"/>
    <w:rsid w:val="007E555A"/>
    <w:rsid w:val="007E6DD3"/>
    <w:rsid w:val="007E787D"/>
    <w:rsid w:val="007E7F48"/>
    <w:rsid w:val="007F7AC5"/>
    <w:rsid w:val="00800035"/>
    <w:rsid w:val="00804126"/>
    <w:rsid w:val="00805D5D"/>
    <w:rsid w:val="0080799A"/>
    <w:rsid w:val="00807E63"/>
    <w:rsid w:val="00810205"/>
    <w:rsid w:val="00811561"/>
    <w:rsid w:val="00814E33"/>
    <w:rsid w:val="008165CA"/>
    <w:rsid w:val="008175F1"/>
    <w:rsid w:val="008201DB"/>
    <w:rsid w:val="00823453"/>
    <w:rsid w:val="00825703"/>
    <w:rsid w:val="00826AEF"/>
    <w:rsid w:val="00831087"/>
    <w:rsid w:val="00832EEF"/>
    <w:rsid w:val="00836B6C"/>
    <w:rsid w:val="008375B7"/>
    <w:rsid w:val="00840DF0"/>
    <w:rsid w:val="008472F1"/>
    <w:rsid w:val="008515B1"/>
    <w:rsid w:val="00852F5C"/>
    <w:rsid w:val="00854FBA"/>
    <w:rsid w:val="00855C4F"/>
    <w:rsid w:val="00856D75"/>
    <w:rsid w:val="008605DE"/>
    <w:rsid w:val="00861793"/>
    <w:rsid w:val="00871CF9"/>
    <w:rsid w:val="00874328"/>
    <w:rsid w:val="00880C6E"/>
    <w:rsid w:val="00883864"/>
    <w:rsid w:val="00885000"/>
    <w:rsid w:val="00885605"/>
    <w:rsid w:val="00885D8D"/>
    <w:rsid w:val="008875E6"/>
    <w:rsid w:val="00893714"/>
    <w:rsid w:val="00896EDA"/>
    <w:rsid w:val="008A1568"/>
    <w:rsid w:val="008A1B6D"/>
    <w:rsid w:val="008B1A9E"/>
    <w:rsid w:val="008B5397"/>
    <w:rsid w:val="008C0664"/>
    <w:rsid w:val="008C4FD8"/>
    <w:rsid w:val="008C6457"/>
    <w:rsid w:val="008C7A21"/>
    <w:rsid w:val="008D0B6E"/>
    <w:rsid w:val="008D11DA"/>
    <w:rsid w:val="008D28DA"/>
    <w:rsid w:val="008D6840"/>
    <w:rsid w:val="008E7ACA"/>
    <w:rsid w:val="008F47CA"/>
    <w:rsid w:val="008F7E13"/>
    <w:rsid w:val="00901577"/>
    <w:rsid w:val="0090249A"/>
    <w:rsid w:val="0090642A"/>
    <w:rsid w:val="00907EC7"/>
    <w:rsid w:val="00910941"/>
    <w:rsid w:val="00911704"/>
    <w:rsid w:val="00911BA1"/>
    <w:rsid w:val="0091297C"/>
    <w:rsid w:val="00917C0D"/>
    <w:rsid w:val="0093044E"/>
    <w:rsid w:val="00942870"/>
    <w:rsid w:val="00945F7A"/>
    <w:rsid w:val="00946B91"/>
    <w:rsid w:val="00950EEF"/>
    <w:rsid w:val="00957195"/>
    <w:rsid w:val="00973CB8"/>
    <w:rsid w:val="00974853"/>
    <w:rsid w:val="00975229"/>
    <w:rsid w:val="00975A09"/>
    <w:rsid w:val="00976086"/>
    <w:rsid w:val="00983B0A"/>
    <w:rsid w:val="00990E36"/>
    <w:rsid w:val="00990EF9"/>
    <w:rsid w:val="00992F1F"/>
    <w:rsid w:val="009935FC"/>
    <w:rsid w:val="00997F02"/>
    <w:rsid w:val="009A14FF"/>
    <w:rsid w:val="009A1A2A"/>
    <w:rsid w:val="009A23EF"/>
    <w:rsid w:val="009A50A8"/>
    <w:rsid w:val="009A519E"/>
    <w:rsid w:val="009B5954"/>
    <w:rsid w:val="009B6747"/>
    <w:rsid w:val="009C06CE"/>
    <w:rsid w:val="009C13AA"/>
    <w:rsid w:val="009C1C72"/>
    <w:rsid w:val="009D27A1"/>
    <w:rsid w:val="009D6021"/>
    <w:rsid w:val="009E002C"/>
    <w:rsid w:val="009E3885"/>
    <w:rsid w:val="009E4134"/>
    <w:rsid w:val="009F2701"/>
    <w:rsid w:val="009F46A5"/>
    <w:rsid w:val="009F65BB"/>
    <w:rsid w:val="009F6B6F"/>
    <w:rsid w:val="00A0328B"/>
    <w:rsid w:val="00A11662"/>
    <w:rsid w:val="00A16016"/>
    <w:rsid w:val="00A26D03"/>
    <w:rsid w:val="00A27B31"/>
    <w:rsid w:val="00A3582C"/>
    <w:rsid w:val="00A3683C"/>
    <w:rsid w:val="00A42577"/>
    <w:rsid w:val="00A51711"/>
    <w:rsid w:val="00A577D4"/>
    <w:rsid w:val="00A612B6"/>
    <w:rsid w:val="00A64C8C"/>
    <w:rsid w:val="00A71B05"/>
    <w:rsid w:val="00A71F08"/>
    <w:rsid w:val="00A74E70"/>
    <w:rsid w:val="00A74E94"/>
    <w:rsid w:val="00A75BAB"/>
    <w:rsid w:val="00A77BEB"/>
    <w:rsid w:val="00A808C3"/>
    <w:rsid w:val="00A8689E"/>
    <w:rsid w:val="00A92353"/>
    <w:rsid w:val="00AA063E"/>
    <w:rsid w:val="00AA18B6"/>
    <w:rsid w:val="00AA30D1"/>
    <w:rsid w:val="00AA3232"/>
    <w:rsid w:val="00AB1403"/>
    <w:rsid w:val="00AB2072"/>
    <w:rsid w:val="00AB6693"/>
    <w:rsid w:val="00AC10A8"/>
    <w:rsid w:val="00AC152E"/>
    <w:rsid w:val="00AC2DD6"/>
    <w:rsid w:val="00AC727C"/>
    <w:rsid w:val="00AD0F3D"/>
    <w:rsid w:val="00AD2861"/>
    <w:rsid w:val="00AD3FF4"/>
    <w:rsid w:val="00AE1E9B"/>
    <w:rsid w:val="00AE2177"/>
    <w:rsid w:val="00AE2F91"/>
    <w:rsid w:val="00AE37AC"/>
    <w:rsid w:val="00AE5A79"/>
    <w:rsid w:val="00AE7376"/>
    <w:rsid w:val="00AE75AC"/>
    <w:rsid w:val="00AE7969"/>
    <w:rsid w:val="00AF5A0B"/>
    <w:rsid w:val="00AF6967"/>
    <w:rsid w:val="00AF6B1D"/>
    <w:rsid w:val="00AF7CDE"/>
    <w:rsid w:val="00B01982"/>
    <w:rsid w:val="00B03902"/>
    <w:rsid w:val="00B03BE7"/>
    <w:rsid w:val="00B03EF4"/>
    <w:rsid w:val="00B04A03"/>
    <w:rsid w:val="00B065BE"/>
    <w:rsid w:val="00B14561"/>
    <w:rsid w:val="00B154E2"/>
    <w:rsid w:val="00B15D9F"/>
    <w:rsid w:val="00B22F41"/>
    <w:rsid w:val="00B23446"/>
    <w:rsid w:val="00B26A55"/>
    <w:rsid w:val="00B306D4"/>
    <w:rsid w:val="00B30935"/>
    <w:rsid w:val="00B4051D"/>
    <w:rsid w:val="00B44BAF"/>
    <w:rsid w:val="00B4582D"/>
    <w:rsid w:val="00B468E4"/>
    <w:rsid w:val="00B50DB8"/>
    <w:rsid w:val="00B53AEA"/>
    <w:rsid w:val="00B542EC"/>
    <w:rsid w:val="00B5475F"/>
    <w:rsid w:val="00B54A4E"/>
    <w:rsid w:val="00B564DF"/>
    <w:rsid w:val="00B61F71"/>
    <w:rsid w:val="00B646BF"/>
    <w:rsid w:val="00B65AB3"/>
    <w:rsid w:val="00B722B6"/>
    <w:rsid w:val="00B72874"/>
    <w:rsid w:val="00B80C5E"/>
    <w:rsid w:val="00B86356"/>
    <w:rsid w:val="00B87871"/>
    <w:rsid w:val="00B94467"/>
    <w:rsid w:val="00B94FFA"/>
    <w:rsid w:val="00BA4C5F"/>
    <w:rsid w:val="00BB0232"/>
    <w:rsid w:val="00BB087A"/>
    <w:rsid w:val="00BB7EB8"/>
    <w:rsid w:val="00BC101B"/>
    <w:rsid w:val="00BC26C7"/>
    <w:rsid w:val="00BC6124"/>
    <w:rsid w:val="00BD1CFC"/>
    <w:rsid w:val="00BD65BD"/>
    <w:rsid w:val="00BE5323"/>
    <w:rsid w:val="00BE77CD"/>
    <w:rsid w:val="00BF0A41"/>
    <w:rsid w:val="00BF6B8F"/>
    <w:rsid w:val="00C00E75"/>
    <w:rsid w:val="00C00F64"/>
    <w:rsid w:val="00C04A6B"/>
    <w:rsid w:val="00C12EAA"/>
    <w:rsid w:val="00C172DD"/>
    <w:rsid w:val="00C263DE"/>
    <w:rsid w:val="00C26DE6"/>
    <w:rsid w:val="00C32B22"/>
    <w:rsid w:val="00C34E13"/>
    <w:rsid w:val="00C37ECF"/>
    <w:rsid w:val="00C42098"/>
    <w:rsid w:val="00C45C22"/>
    <w:rsid w:val="00C50C27"/>
    <w:rsid w:val="00C54A9C"/>
    <w:rsid w:val="00C6166C"/>
    <w:rsid w:val="00C6245D"/>
    <w:rsid w:val="00C64A48"/>
    <w:rsid w:val="00C7401C"/>
    <w:rsid w:val="00C74090"/>
    <w:rsid w:val="00C83694"/>
    <w:rsid w:val="00C91136"/>
    <w:rsid w:val="00C92A90"/>
    <w:rsid w:val="00C960F6"/>
    <w:rsid w:val="00C9633C"/>
    <w:rsid w:val="00C96AA5"/>
    <w:rsid w:val="00C97573"/>
    <w:rsid w:val="00C97BD4"/>
    <w:rsid w:val="00CA047B"/>
    <w:rsid w:val="00CA0C58"/>
    <w:rsid w:val="00CA6199"/>
    <w:rsid w:val="00CB19CE"/>
    <w:rsid w:val="00CB5BFB"/>
    <w:rsid w:val="00CB65DC"/>
    <w:rsid w:val="00CC22B2"/>
    <w:rsid w:val="00CC3A33"/>
    <w:rsid w:val="00CD510D"/>
    <w:rsid w:val="00CD6F2A"/>
    <w:rsid w:val="00CD7BFE"/>
    <w:rsid w:val="00CE3E3A"/>
    <w:rsid w:val="00CE51BE"/>
    <w:rsid w:val="00CE534E"/>
    <w:rsid w:val="00CF1984"/>
    <w:rsid w:val="00CF1A1B"/>
    <w:rsid w:val="00CF54B6"/>
    <w:rsid w:val="00CF56FC"/>
    <w:rsid w:val="00D00BA3"/>
    <w:rsid w:val="00D06C44"/>
    <w:rsid w:val="00D10F21"/>
    <w:rsid w:val="00D10FC4"/>
    <w:rsid w:val="00D129DD"/>
    <w:rsid w:val="00D13E82"/>
    <w:rsid w:val="00D154CA"/>
    <w:rsid w:val="00D23BEF"/>
    <w:rsid w:val="00D263BB"/>
    <w:rsid w:val="00D30B13"/>
    <w:rsid w:val="00D32ECB"/>
    <w:rsid w:val="00D336B7"/>
    <w:rsid w:val="00D418EF"/>
    <w:rsid w:val="00D4285C"/>
    <w:rsid w:val="00D45D7B"/>
    <w:rsid w:val="00D46DAA"/>
    <w:rsid w:val="00D478DC"/>
    <w:rsid w:val="00D50C36"/>
    <w:rsid w:val="00D54984"/>
    <w:rsid w:val="00D55F9F"/>
    <w:rsid w:val="00D57812"/>
    <w:rsid w:val="00D60380"/>
    <w:rsid w:val="00D61BF3"/>
    <w:rsid w:val="00D634C2"/>
    <w:rsid w:val="00D70D13"/>
    <w:rsid w:val="00D73442"/>
    <w:rsid w:val="00D83566"/>
    <w:rsid w:val="00D8664C"/>
    <w:rsid w:val="00D86A56"/>
    <w:rsid w:val="00D91870"/>
    <w:rsid w:val="00D925FC"/>
    <w:rsid w:val="00DA043B"/>
    <w:rsid w:val="00DA2CC5"/>
    <w:rsid w:val="00DA3DDB"/>
    <w:rsid w:val="00DA6851"/>
    <w:rsid w:val="00DB0A95"/>
    <w:rsid w:val="00DB21BE"/>
    <w:rsid w:val="00DB4FDE"/>
    <w:rsid w:val="00DC242A"/>
    <w:rsid w:val="00DD0D33"/>
    <w:rsid w:val="00DD13C1"/>
    <w:rsid w:val="00DD1E71"/>
    <w:rsid w:val="00DD386C"/>
    <w:rsid w:val="00DD4661"/>
    <w:rsid w:val="00DE1368"/>
    <w:rsid w:val="00DE3CC8"/>
    <w:rsid w:val="00DE3E2D"/>
    <w:rsid w:val="00DE4CA1"/>
    <w:rsid w:val="00DE6085"/>
    <w:rsid w:val="00DF1225"/>
    <w:rsid w:val="00DF6308"/>
    <w:rsid w:val="00E04960"/>
    <w:rsid w:val="00E079E8"/>
    <w:rsid w:val="00E12421"/>
    <w:rsid w:val="00E1252A"/>
    <w:rsid w:val="00E12CF6"/>
    <w:rsid w:val="00E136E4"/>
    <w:rsid w:val="00E176CD"/>
    <w:rsid w:val="00E21842"/>
    <w:rsid w:val="00E21C7D"/>
    <w:rsid w:val="00E2322A"/>
    <w:rsid w:val="00E2353E"/>
    <w:rsid w:val="00E25875"/>
    <w:rsid w:val="00E25DD2"/>
    <w:rsid w:val="00E2637A"/>
    <w:rsid w:val="00E31F6F"/>
    <w:rsid w:val="00E35294"/>
    <w:rsid w:val="00E370FF"/>
    <w:rsid w:val="00E4028F"/>
    <w:rsid w:val="00E4296A"/>
    <w:rsid w:val="00E4400E"/>
    <w:rsid w:val="00E4571F"/>
    <w:rsid w:val="00E476E9"/>
    <w:rsid w:val="00E52E00"/>
    <w:rsid w:val="00E57463"/>
    <w:rsid w:val="00E66656"/>
    <w:rsid w:val="00E7045D"/>
    <w:rsid w:val="00E73C5C"/>
    <w:rsid w:val="00E7563F"/>
    <w:rsid w:val="00E82A3A"/>
    <w:rsid w:val="00E8379A"/>
    <w:rsid w:val="00E844D1"/>
    <w:rsid w:val="00E8699A"/>
    <w:rsid w:val="00E91517"/>
    <w:rsid w:val="00EA03F9"/>
    <w:rsid w:val="00EA2CD4"/>
    <w:rsid w:val="00EB3A6F"/>
    <w:rsid w:val="00EB59E0"/>
    <w:rsid w:val="00EB5B53"/>
    <w:rsid w:val="00EB63A3"/>
    <w:rsid w:val="00EB6EF5"/>
    <w:rsid w:val="00EC4B89"/>
    <w:rsid w:val="00ED0C23"/>
    <w:rsid w:val="00ED15A0"/>
    <w:rsid w:val="00ED1F3C"/>
    <w:rsid w:val="00ED218D"/>
    <w:rsid w:val="00ED457D"/>
    <w:rsid w:val="00EE01EF"/>
    <w:rsid w:val="00EE0C4B"/>
    <w:rsid w:val="00EE250B"/>
    <w:rsid w:val="00EE55FB"/>
    <w:rsid w:val="00EF5BAD"/>
    <w:rsid w:val="00EF7F4D"/>
    <w:rsid w:val="00F015BF"/>
    <w:rsid w:val="00F02B9E"/>
    <w:rsid w:val="00F0335A"/>
    <w:rsid w:val="00F05CBF"/>
    <w:rsid w:val="00F06829"/>
    <w:rsid w:val="00F10E1E"/>
    <w:rsid w:val="00F14267"/>
    <w:rsid w:val="00F209BA"/>
    <w:rsid w:val="00F20BD3"/>
    <w:rsid w:val="00F2111E"/>
    <w:rsid w:val="00F24389"/>
    <w:rsid w:val="00F2797A"/>
    <w:rsid w:val="00F304CB"/>
    <w:rsid w:val="00F32752"/>
    <w:rsid w:val="00F32988"/>
    <w:rsid w:val="00F33908"/>
    <w:rsid w:val="00F40C8A"/>
    <w:rsid w:val="00F41F44"/>
    <w:rsid w:val="00F4317D"/>
    <w:rsid w:val="00F52851"/>
    <w:rsid w:val="00F52AC5"/>
    <w:rsid w:val="00F540ED"/>
    <w:rsid w:val="00F54DDD"/>
    <w:rsid w:val="00F57242"/>
    <w:rsid w:val="00F5724B"/>
    <w:rsid w:val="00F57482"/>
    <w:rsid w:val="00F63FA2"/>
    <w:rsid w:val="00F64C58"/>
    <w:rsid w:val="00F65F96"/>
    <w:rsid w:val="00F707D9"/>
    <w:rsid w:val="00F71B44"/>
    <w:rsid w:val="00F72825"/>
    <w:rsid w:val="00F80C5C"/>
    <w:rsid w:val="00F81AC4"/>
    <w:rsid w:val="00F95546"/>
    <w:rsid w:val="00FA07A7"/>
    <w:rsid w:val="00FA2BA7"/>
    <w:rsid w:val="00FA72A1"/>
    <w:rsid w:val="00FB1011"/>
    <w:rsid w:val="00FC1EE6"/>
    <w:rsid w:val="00FC2DBF"/>
    <w:rsid w:val="00FD1240"/>
    <w:rsid w:val="00FD413E"/>
    <w:rsid w:val="00FD4E32"/>
    <w:rsid w:val="00FD520B"/>
    <w:rsid w:val="00FE1EC4"/>
    <w:rsid w:val="00FE4484"/>
    <w:rsid w:val="00FE7331"/>
    <w:rsid w:val="00FF41BB"/>
    <w:rsid w:val="00FF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3288E"/>
  <w15:chartTrackingRefBased/>
  <w15:docId w15:val="{65ED86DF-0388-4CA0-B72E-624B618A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0E36"/>
    <w:pPr>
      <w:widowControl w:val="0"/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86D8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D8B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086D8B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086D8B"/>
  </w:style>
  <w:style w:type="table" w:styleId="a3">
    <w:name w:val="Table Grid"/>
    <w:basedOn w:val="a1"/>
    <w:uiPriority w:val="59"/>
    <w:rsid w:val="00086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86D8B"/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86D8B"/>
    <w:rPr>
      <w:rFonts w:ascii="Times New Roman" w:eastAsiaTheme="majorEastAsia" w:hAnsi="Times New Roman" w:cstheme="majorBidi"/>
      <w:b/>
      <w:color w:val="000000" w:themeColor="text1"/>
      <w:sz w:val="32"/>
      <w:szCs w:val="26"/>
      <w:lang w:eastAsia="ru-RU"/>
    </w:rPr>
  </w:style>
  <w:style w:type="paragraph" w:styleId="a4">
    <w:name w:val="List Paragraph"/>
    <w:basedOn w:val="a"/>
    <w:uiPriority w:val="34"/>
    <w:qFormat/>
    <w:rsid w:val="00D129DD"/>
    <w:pPr>
      <w:ind w:left="720"/>
      <w:contextualSpacing/>
    </w:pPr>
  </w:style>
  <w:style w:type="paragraph" w:customStyle="1" w:styleId="a5">
    <w:name w:val="Код"/>
    <w:basedOn w:val="a"/>
    <w:link w:val="a6"/>
    <w:qFormat/>
    <w:rsid w:val="005340C6"/>
    <w:pPr>
      <w:spacing w:line="240" w:lineRule="auto"/>
      <w:jc w:val="left"/>
    </w:pPr>
    <w:rPr>
      <w:rFonts w:ascii="Courier New" w:hAnsi="Courier New"/>
      <w:sz w:val="22"/>
    </w:rPr>
  </w:style>
  <w:style w:type="character" w:customStyle="1" w:styleId="a6">
    <w:name w:val="Код Знак"/>
    <w:basedOn w:val="a0"/>
    <w:link w:val="a5"/>
    <w:rsid w:val="005340C6"/>
    <w:rPr>
      <w:rFonts w:ascii="Courier New" w:eastAsia="Times New Roman" w:hAnsi="Courier New" w:cs="Times New Roman"/>
      <w:szCs w:val="20"/>
      <w:lang w:eastAsia="ru-RU"/>
    </w:rPr>
  </w:style>
  <w:style w:type="paragraph" w:styleId="a7">
    <w:name w:val="No Spacing"/>
    <w:aliases w:val="Листинг"/>
    <w:autoRedefine/>
    <w:uiPriority w:val="1"/>
    <w:qFormat/>
    <w:rsid w:val="00421428"/>
    <w:pPr>
      <w:widowControl w:val="0"/>
      <w:autoSpaceDE w:val="0"/>
      <w:autoSpaceDN w:val="0"/>
      <w:adjustRightInd w:val="0"/>
      <w:spacing w:after="0" w:line="240" w:lineRule="auto"/>
    </w:pPr>
    <w:rPr>
      <w:rFonts w:ascii="Times" w:eastAsia="Times New Roman" w:hAnsi="Times" w:cs="Times New Roman"/>
      <w:i/>
      <w:color w:val="000000" w:themeColor="text1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8D28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8D28D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1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9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5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er\Documents\&#1053;&#1072;&#1089;&#1090;&#1088;&#1072;&#1080;&#1074;&#1072;&#1077;&#1084;&#1099;&#1077;%20&#1096;&#1072;&#1073;&#1083;&#1086;&#1085;&#1099;%20Office\&#1052;&#1086;&#1073;&#1080;&#1083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Мобилки</Template>
  <TotalTime>947</TotalTime>
  <Pages>11</Pages>
  <Words>1068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.</cp:lastModifiedBy>
  <cp:revision>771</cp:revision>
  <cp:lastPrinted>2024-02-27T16:11:00Z</cp:lastPrinted>
  <dcterms:created xsi:type="dcterms:W3CDTF">2024-02-16T16:32:00Z</dcterms:created>
  <dcterms:modified xsi:type="dcterms:W3CDTF">2024-03-04T12:46:00Z</dcterms:modified>
</cp:coreProperties>
</file>