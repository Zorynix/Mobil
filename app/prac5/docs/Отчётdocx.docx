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45C39514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ED1F3C">
        <w:rPr>
          <w:b/>
          <w:sz w:val="32"/>
          <w:szCs w:val="32"/>
        </w:rPr>
        <w:t>5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3B59CF09" w14:textId="5C512D29" w:rsidR="00E66656" w:rsidRPr="001046E8" w:rsidRDefault="001D0A8C" w:rsidP="005B75A4">
      <w:r>
        <w:t>1</w:t>
      </w:r>
      <w:r w:rsidR="00946B91" w:rsidRPr="00946B91">
        <w:t xml:space="preserve">. </w:t>
      </w:r>
      <w:r w:rsidR="005B75A4">
        <w:t>Элемент TextView и его атрибуты. Установка элемента в коде.</w:t>
      </w:r>
      <w:r w:rsidR="005B75A4" w:rsidRPr="005B75A4">
        <w:t xml:space="preserve"> </w:t>
      </w:r>
      <w:r w:rsidR="005B75A4">
        <w:t>Используя атрибут android:autoLink вывести на экран ссылку и</w:t>
      </w:r>
      <w:r w:rsidR="00D634C2" w:rsidRPr="00D634C2">
        <w:t xml:space="preserve"> </w:t>
      </w:r>
      <w:r w:rsidR="005B75A4">
        <w:t>телефон</w:t>
      </w:r>
      <w:r w:rsidR="001046E8" w:rsidRPr="001046E8">
        <w:t>.</w:t>
      </w:r>
    </w:p>
    <w:p w14:paraId="1D2D1C3F" w14:textId="6943AEA9" w:rsidR="0093044E" w:rsidRPr="00F10E1E" w:rsidRDefault="0093044E" w:rsidP="00064F9E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="00F10E1E"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программная реализация элемента </w:t>
      </w:r>
      <w:r w:rsidR="00F10E1E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TextView</w:t>
      </w:r>
      <w:r w:rsidR="00F10E1E" w:rsidRPr="00F10E1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F10E1E"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EDA" w:rsidRPr="00091F33" w14:paraId="447F51CE" w14:textId="77777777" w:rsidTr="00896EDA">
        <w:tc>
          <w:tcPr>
            <w:tcW w:w="9345" w:type="dxa"/>
          </w:tcPr>
          <w:p w14:paraId="17B63797" w14:textId="4804F4FD" w:rsidR="00151966" w:rsidRPr="00DE3E2D" w:rsidRDefault="00DE3E2D" w:rsidP="00DE3E2D">
            <w:pPr>
              <w:pStyle w:val="a5"/>
              <w:rPr>
                <w:color w:val="DDDEDF"/>
                <w:lang w:val="en-US"/>
              </w:rPr>
            </w:pPr>
            <w:r w:rsidRPr="00DE3E2D">
              <w:rPr>
                <w:color w:val="57D1EB"/>
                <w:lang w:val="en-US"/>
              </w:rPr>
              <w:t xml:space="preserve">ConstraintLayout </w:t>
            </w:r>
            <w:r w:rsidRPr="00DE3E2D">
              <w:rPr>
                <w:color w:val="B6B3EB"/>
                <w:lang w:val="en-US"/>
              </w:rPr>
              <w:t xml:space="preserve">constraintLayout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 xml:space="preserve">new </w:t>
            </w:r>
            <w:r w:rsidRPr="00DE3E2D">
              <w:rPr>
                <w:lang w:val="en-US"/>
              </w:rPr>
              <w:t>ConstraintLayout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this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57D1EB"/>
                <w:lang w:val="en-US"/>
              </w:rPr>
              <w:t xml:space="preserve">TextView </w:t>
            </w:r>
            <w:r w:rsidRPr="00DE3E2D">
              <w:rPr>
                <w:color w:val="B6B3EB"/>
                <w:lang w:val="en-US"/>
              </w:rPr>
              <w:t xml:space="preserve">textView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 xml:space="preserve">new </w:t>
            </w:r>
            <w:r w:rsidRPr="00DE3E2D">
              <w:rPr>
                <w:lang w:val="en-US"/>
              </w:rPr>
              <w:t>TextView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this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setAllCaps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false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"https://vk.com/im"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setTypeface</w:t>
            </w:r>
            <w:r w:rsidRPr="00DE3E2D">
              <w:rPr>
                <w:color w:val="57D1EB"/>
                <w:lang w:val="en-US"/>
              </w:rPr>
              <w:t>(Typeface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create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"casual"</w:t>
            </w:r>
            <w:r w:rsidRPr="00DE3E2D">
              <w:rPr>
                <w:color w:val="9380FF"/>
                <w:lang w:val="en-US"/>
              </w:rPr>
              <w:t xml:space="preserve">, </w:t>
            </w:r>
            <w:r w:rsidRPr="00DE3E2D">
              <w:rPr>
                <w:color w:val="57D1EB"/>
                <w:lang w:val="en-US"/>
              </w:rPr>
              <w:t>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BOLD</w:t>
            </w:r>
            <w:r w:rsidRPr="00DE3E2D">
              <w:rPr>
                <w:color w:val="57D1EB"/>
                <w:lang w:val="en-US"/>
              </w:rPr>
              <w:t>))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setTextSize</w:t>
            </w:r>
            <w:r w:rsidRPr="00DE3E2D">
              <w:rPr>
                <w:color w:val="57D1EB"/>
                <w:lang w:val="en-US"/>
              </w:rPr>
              <w:t>(20)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setHeight</w:t>
            </w:r>
            <w:r w:rsidRPr="00DE3E2D">
              <w:rPr>
                <w:color w:val="57D1EB"/>
                <w:lang w:val="en-US"/>
              </w:rPr>
              <w:t>(ViewGroup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WRAP_CONTENT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setWidth</w:t>
            </w:r>
            <w:r w:rsidRPr="00DE3E2D">
              <w:rPr>
                <w:color w:val="57D1EB"/>
                <w:lang w:val="en-US"/>
              </w:rPr>
              <w:t>(ViewGroup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WRAP_CONTENT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addLinks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9380FF"/>
                <w:lang w:val="en-US"/>
              </w:rPr>
              <w:t xml:space="preserve">, </w:t>
            </w:r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WEB_URLS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57D1EB"/>
                <w:lang w:val="en-US"/>
              </w:rPr>
              <w:t xml:space="preserve">TextView </w:t>
            </w:r>
            <w:r w:rsidRPr="00DE3E2D">
              <w:rPr>
                <w:color w:val="B6B3EB"/>
                <w:lang w:val="en-US"/>
              </w:rPr>
              <w:t xml:space="preserve">textView2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 xml:space="preserve">new </w:t>
            </w:r>
            <w:r w:rsidRPr="00DE3E2D">
              <w:rPr>
                <w:lang w:val="en-US"/>
              </w:rPr>
              <w:t>TextView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this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setAllCaps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true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"+78005553535"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setPadding</w:t>
            </w:r>
            <w:r w:rsidRPr="00DE3E2D">
              <w:rPr>
                <w:color w:val="57D1EB"/>
                <w:lang w:val="en-US"/>
              </w:rPr>
              <w:t>(0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57D1EB"/>
                <w:lang w:val="en-US"/>
              </w:rPr>
              <w:t>200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57D1EB"/>
                <w:lang w:val="en-US"/>
              </w:rPr>
              <w:t>0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57D1EB"/>
                <w:lang w:val="en-US"/>
              </w:rPr>
              <w:t>0)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setTypeface</w:t>
            </w:r>
            <w:r w:rsidRPr="00DE3E2D">
              <w:rPr>
                <w:color w:val="57D1EB"/>
                <w:lang w:val="en-US"/>
              </w:rPr>
              <w:t>(Typeface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create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FFD866"/>
                <w:lang w:val="en-US"/>
              </w:rPr>
              <w:t>"casual"</w:t>
            </w:r>
            <w:r w:rsidRPr="00DE3E2D">
              <w:rPr>
                <w:color w:val="9380FF"/>
                <w:lang w:val="en-US"/>
              </w:rPr>
              <w:t xml:space="preserve">, </w:t>
            </w:r>
            <w:r w:rsidRPr="00DE3E2D">
              <w:rPr>
                <w:color w:val="57D1EB"/>
                <w:lang w:val="en-US"/>
              </w:rPr>
              <w:t>Typeface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BOLD</w:t>
            </w:r>
            <w:r w:rsidRPr="00DE3E2D">
              <w:rPr>
                <w:color w:val="57D1EB"/>
                <w:lang w:val="en-US"/>
              </w:rPr>
              <w:t>))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setTextSize</w:t>
            </w:r>
            <w:r w:rsidRPr="00DE3E2D">
              <w:rPr>
                <w:color w:val="57D1EB"/>
                <w:lang w:val="en-US"/>
              </w:rPr>
              <w:t>(20)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B7E66E"/>
                <w:lang w:val="en-US"/>
              </w:rPr>
              <w:t>addLinks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9380FF"/>
                <w:lang w:val="en-US"/>
              </w:rPr>
              <w:t xml:space="preserve">, </w:t>
            </w:r>
            <w:r w:rsidRPr="00DE3E2D">
              <w:rPr>
                <w:color w:val="57D1EB"/>
                <w:lang w:val="en-US"/>
              </w:rPr>
              <w:t>Linkify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PHONE_NUMBERS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setLinksClickable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EE7762"/>
                <w:lang w:val="en-US"/>
              </w:rPr>
              <w:t>true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 xml:space="preserve">LayoutParams </w:t>
            </w:r>
            <w:r w:rsidRPr="00DE3E2D">
              <w:rPr>
                <w:color w:val="B6B3EB"/>
                <w:lang w:val="en-US"/>
              </w:rPr>
              <w:t xml:space="preserve">layoutParams </w:t>
            </w:r>
            <w:r w:rsidRPr="00DE3E2D">
              <w:rPr>
                <w:color w:val="FFBDCE"/>
                <w:lang w:val="en-US"/>
              </w:rPr>
              <w:t xml:space="preserve">= </w:t>
            </w:r>
            <w:r w:rsidRPr="00DE3E2D">
              <w:rPr>
                <w:color w:val="EE7762"/>
                <w:lang w:val="en-US"/>
              </w:rPr>
              <w:t>new</w:t>
            </w:r>
            <w:r w:rsidRPr="00DE3E2D">
              <w:rPr>
                <w:color w:val="EE7762"/>
                <w:lang w:val="en-US"/>
              </w:rPr>
              <w:br/>
              <w:t xml:space="preserve">        </w:t>
            </w:r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LayoutParams</w:t>
            </w:r>
            <w:r w:rsidRPr="00DE3E2D">
              <w:rPr>
                <w:lang w:val="en-US"/>
              </w:rPr>
              <w:br/>
              <w:t xml:space="preserve">        </w:t>
            </w:r>
            <w:r w:rsidRPr="00DE3E2D">
              <w:rPr>
                <w:color w:val="57D1EB"/>
                <w:lang w:val="en-US"/>
              </w:rPr>
              <w:t>(ConstraintLayout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MATCH_PARENT</w:t>
            </w:r>
            <w:r w:rsidRPr="00DE3E2D">
              <w:rPr>
                <w:color w:val="9380FF"/>
                <w:lang w:val="en-US"/>
              </w:rPr>
              <w:t>,</w:t>
            </w:r>
            <w:r w:rsidRPr="00DE3E2D">
              <w:rPr>
                <w:color w:val="9380FF"/>
                <w:lang w:val="en-US"/>
              </w:rPr>
              <w:br/>
              <w:t xml:space="preserve">                </w:t>
            </w:r>
            <w:r w:rsidRPr="00DE3E2D">
              <w:rPr>
                <w:color w:val="57D1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57D1EB"/>
                <w:lang w:val="en-US"/>
              </w:rPr>
              <w:t>LayoutParams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color w:val="FF8C00"/>
                <w:lang w:val="en-US"/>
              </w:rPr>
              <w:t>MATCH_PARENT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setLayoutParams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layoutParams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setLayoutParams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layoutParams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addView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textView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  <w:r w:rsidRPr="00DE3E2D">
              <w:rPr>
                <w:color w:val="808080"/>
                <w:lang w:val="en-US"/>
              </w:rPr>
              <w:br/>
            </w:r>
            <w:r w:rsidRPr="00DE3E2D">
              <w:rPr>
                <w:color w:val="B6B3EB"/>
                <w:lang w:val="en-US"/>
              </w:rPr>
              <w:t>constraintLayout</w:t>
            </w:r>
            <w:r w:rsidRPr="00DE3E2D">
              <w:rPr>
                <w:color w:val="FFB900"/>
                <w:lang w:val="en-US"/>
              </w:rPr>
              <w:t>.</w:t>
            </w:r>
            <w:r w:rsidRPr="00DE3E2D">
              <w:rPr>
                <w:lang w:val="en-US"/>
              </w:rPr>
              <w:t>addView</w:t>
            </w:r>
            <w:r w:rsidRPr="00DE3E2D">
              <w:rPr>
                <w:color w:val="57D1EB"/>
                <w:lang w:val="en-US"/>
              </w:rPr>
              <w:t>(</w:t>
            </w:r>
            <w:r w:rsidRPr="00DE3E2D">
              <w:rPr>
                <w:color w:val="B6B3EB"/>
                <w:lang w:val="en-US"/>
              </w:rPr>
              <w:t>textView2</w:t>
            </w:r>
            <w:r w:rsidRPr="00DE3E2D">
              <w:rPr>
                <w:color w:val="57D1EB"/>
                <w:lang w:val="en-US"/>
              </w:rPr>
              <w:t>)</w:t>
            </w:r>
            <w:r w:rsidRPr="00DE3E2D">
              <w:rPr>
                <w:color w:val="808080"/>
                <w:lang w:val="en-US"/>
              </w:rPr>
              <w:t>;</w:t>
            </w:r>
          </w:p>
        </w:tc>
      </w:tr>
    </w:tbl>
    <w:p w14:paraId="63721D48" w14:textId="3B771BFA" w:rsidR="00896EDA" w:rsidRDefault="00896EDA" w:rsidP="005317E2">
      <w:pPr>
        <w:rPr>
          <w:lang w:val="en-US"/>
        </w:rPr>
      </w:pPr>
    </w:p>
    <w:p w14:paraId="3658BA44" w14:textId="77777777" w:rsidR="00D336B7" w:rsidRDefault="002514B1" w:rsidP="00D336B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E220C" wp14:editId="30609F70">
            <wp:extent cx="2278493" cy="47848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097" cy="4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C3E" w14:textId="77F969B2" w:rsidR="00A808C3" w:rsidRPr="00D336B7" w:rsidRDefault="0057707A" w:rsidP="00D336B7">
      <w:pPr>
        <w:jc w:val="center"/>
      </w:pPr>
      <w:r>
        <w:t xml:space="preserve">Рисунок 1 – тестирование кода для </w:t>
      </w:r>
      <w:r w:rsidR="002514B1">
        <w:rPr>
          <w:lang w:val="en-US"/>
        </w:rPr>
        <w:t>TextView</w:t>
      </w:r>
      <w:r w:rsidR="002514B1" w:rsidRPr="002514B1">
        <w:t xml:space="preserve"> </w:t>
      </w:r>
      <w:r w:rsidR="002514B1">
        <w:t>с почтой и</w:t>
      </w:r>
      <w:r w:rsidR="00D336B7">
        <w:t xml:space="preserve"> </w:t>
      </w:r>
      <w:r w:rsidR="002514B1">
        <w:t xml:space="preserve">номером телефона </w:t>
      </w:r>
    </w:p>
    <w:p w14:paraId="61743569" w14:textId="77777777" w:rsidR="00E66656" w:rsidRPr="0057707A" w:rsidRDefault="00E66656" w:rsidP="00871CF9">
      <w:pPr>
        <w:ind w:left="1416"/>
        <w:jc w:val="left"/>
      </w:pPr>
    </w:p>
    <w:p w14:paraId="3D83572B" w14:textId="00E8664A" w:rsidR="00975229" w:rsidRPr="007A241B" w:rsidRDefault="00E66656" w:rsidP="00BE5323">
      <w:r w:rsidRPr="00BE5323">
        <w:t>2</w:t>
      </w:r>
      <w:r w:rsidRPr="00946B91">
        <w:t xml:space="preserve">. </w:t>
      </w:r>
      <w:r w:rsidR="007A241B">
        <w:t>Элемент EditText и его атрибуты. Используя атрибуты android:hint и android:inputType задать текст, который будет отображаться в качестве подсказки, если элемент EditText пуст и клавиатуру для ввода. Реализовать два поля. Первое поле - однострочное, а второе – многострочное. Введенные символы в первом поле – отображаются во втором.</w:t>
      </w:r>
    </w:p>
    <w:p w14:paraId="4EBE5658" w14:textId="4F06A4EB" w:rsidR="00E66656" w:rsidRPr="00064F9E" w:rsidRDefault="00E66656" w:rsidP="00BE532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E66656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DE1368"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программная реализация </w:t>
      </w:r>
      <w:r w:rsidR="00DE1368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EditText</w:t>
      </w:r>
      <w:r w:rsidR="00DE1368"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DE1368"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56" w:rsidRPr="00091F33" w14:paraId="5564F0AB" w14:textId="77777777" w:rsidTr="00A00E7A">
        <w:tc>
          <w:tcPr>
            <w:tcW w:w="9345" w:type="dxa"/>
          </w:tcPr>
          <w:p w14:paraId="770351C5" w14:textId="43869309" w:rsidR="00E66656" w:rsidRPr="003F216C" w:rsidRDefault="003F216C" w:rsidP="003F216C">
            <w:pPr>
              <w:pStyle w:val="a5"/>
              <w:rPr>
                <w:color w:val="DDDEDF"/>
                <w:lang w:val="en-US"/>
              </w:rPr>
            </w:pPr>
            <w:r w:rsidRPr="003F216C">
              <w:rPr>
                <w:lang w:val="en-US"/>
              </w:rPr>
              <w:t xml:space="preserve">LinearLayout </w:t>
            </w:r>
            <w:r w:rsidRPr="003F216C">
              <w:rPr>
                <w:color w:val="B6B3EB"/>
                <w:lang w:val="en-US"/>
              </w:rPr>
              <w:t xml:space="preserve">linearLayout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r w:rsidRPr="003F216C">
              <w:rPr>
                <w:color w:val="92D923"/>
                <w:lang w:val="en-US"/>
              </w:rPr>
              <w:t>LinearLayout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>this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setOrientation</w:t>
            </w:r>
            <w:r w:rsidRPr="003F216C">
              <w:rPr>
                <w:lang w:val="en-US"/>
              </w:rPr>
              <w:t>(LinearLayout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VERTICAL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lang w:val="en-US"/>
              </w:rPr>
              <w:t xml:space="preserve">LayoutParams </w:t>
            </w:r>
            <w:r w:rsidRPr="003F216C">
              <w:rPr>
                <w:color w:val="B6B3EB"/>
                <w:lang w:val="en-US"/>
              </w:rPr>
              <w:t xml:space="preserve">layoutParams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LayoutParams</w:t>
            </w:r>
            <w:r w:rsidRPr="003F216C">
              <w:rPr>
                <w:lang w:val="en-US"/>
              </w:rPr>
              <w:t>(</w:t>
            </w:r>
            <w:r w:rsidRPr="003F216C">
              <w:rPr>
                <w:lang w:val="en-US"/>
              </w:rPr>
              <w:br/>
              <w:t xml:space="preserve">        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lang w:val="en-US"/>
              </w:rPr>
              <w:t>LayoutParams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MATCH_PARENT</w:t>
            </w:r>
            <w:r w:rsidRPr="003F216C">
              <w:rPr>
                <w:color w:val="9380FF"/>
                <w:lang w:val="en-US"/>
              </w:rPr>
              <w:t>,</w:t>
            </w:r>
            <w:r w:rsidRPr="003F216C">
              <w:rPr>
                <w:color w:val="9380FF"/>
                <w:lang w:val="en-US"/>
              </w:rPr>
              <w:br/>
              <w:t xml:space="preserve">        </w:t>
            </w:r>
            <w:r w:rsidRPr="003F216C">
              <w:rPr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lang w:val="en-US"/>
              </w:rPr>
              <w:t>LayoutParams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WRAP_CONTENT</w:t>
            </w:r>
            <w:r w:rsidRPr="003F216C">
              <w:rPr>
                <w:color w:val="FF8C00"/>
                <w:lang w:val="en-US"/>
              </w:rPr>
              <w:br/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lang w:val="en-US"/>
              </w:rPr>
              <w:t xml:space="preserve">EditText </w:t>
            </w:r>
            <w:r w:rsidRPr="003F216C">
              <w:rPr>
                <w:color w:val="B6B3EB"/>
                <w:lang w:val="en-US"/>
              </w:rPr>
              <w:t xml:space="preserve">editText1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r w:rsidRPr="003F216C">
              <w:rPr>
                <w:color w:val="92D923"/>
                <w:lang w:val="en-US"/>
              </w:rPr>
              <w:t>EditText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>this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lang w:val="en-US"/>
              </w:rPr>
              <w:t xml:space="preserve">EditText </w:t>
            </w:r>
            <w:r w:rsidRPr="003F216C">
              <w:rPr>
                <w:color w:val="B6B3EB"/>
                <w:lang w:val="en-US"/>
              </w:rPr>
              <w:t xml:space="preserve">editText2 </w:t>
            </w:r>
            <w:r w:rsidRPr="003F216C">
              <w:rPr>
                <w:color w:val="FFBDCE"/>
                <w:lang w:val="en-US"/>
              </w:rPr>
              <w:t xml:space="preserve">= </w:t>
            </w:r>
            <w:r w:rsidRPr="003F216C">
              <w:rPr>
                <w:color w:val="EE7762"/>
                <w:lang w:val="en-US"/>
              </w:rPr>
              <w:t xml:space="preserve">new </w:t>
            </w:r>
            <w:r w:rsidRPr="003F216C">
              <w:rPr>
                <w:color w:val="92D923"/>
                <w:lang w:val="en-US"/>
              </w:rPr>
              <w:t>EditText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>this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setHint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FFD866"/>
                <w:lang w:val="en-US"/>
              </w:rPr>
              <w:t>"</w:t>
            </w:r>
            <w:r w:rsidRPr="003F216C">
              <w:rPr>
                <w:color w:val="FFD866"/>
              </w:rPr>
              <w:t>Введите</w:t>
            </w:r>
            <w:r w:rsidRPr="003F216C">
              <w:rPr>
                <w:color w:val="FFD866"/>
                <w:lang w:val="en-US"/>
              </w:rPr>
              <w:t xml:space="preserve"> </w:t>
            </w:r>
            <w:r w:rsidRPr="003F216C">
              <w:rPr>
                <w:color w:val="FFD866"/>
              </w:rPr>
              <w:t>ваше</w:t>
            </w:r>
            <w:r w:rsidRPr="003F216C">
              <w:rPr>
                <w:color w:val="FFD866"/>
                <w:lang w:val="en-US"/>
              </w:rPr>
              <w:t xml:space="preserve"> </w:t>
            </w:r>
            <w:r w:rsidRPr="003F216C">
              <w:rPr>
                <w:color w:val="FFD866"/>
              </w:rPr>
              <w:t>имя</w:t>
            </w:r>
            <w:r w:rsidRPr="003F216C">
              <w:rPr>
                <w:color w:val="FFD866"/>
                <w:lang w:val="en-US"/>
              </w:rPr>
              <w:t>"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setInputType</w:t>
            </w:r>
            <w:r w:rsidRPr="003F216C">
              <w:rPr>
                <w:lang w:val="en-US"/>
              </w:rPr>
              <w:t>(android.text.</w:t>
            </w:r>
            <w:r w:rsidRPr="003F216C">
              <w:rPr>
                <w:color w:val="409CFF"/>
                <w:lang w:val="en-US"/>
              </w:rPr>
              <w:t>InputType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FF8C00"/>
                <w:lang w:val="en-US"/>
              </w:rPr>
              <w:t>TYPE_CLASS_TEXT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808080"/>
                <w:lang w:val="en-US"/>
              </w:rPr>
              <w:lastRenderedPageBreak/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addTextChangedListener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EE7762"/>
                <w:lang w:val="en-US"/>
              </w:rPr>
              <w:t xml:space="preserve">new </w:t>
            </w:r>
            <w:r w:rsidRPr="003F216C">
              <w:rPr>
                <w:lang w:val="en-US"/>
              </w:rPr>
              <w:t xml:space="preserve">TextWatcher()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</w:t>
            </w:r>
            <w:r w:rsidRPr="003F216C">
              <w:rPr>
                <w:color w:val="FFB900"/>
                <w:lang w:val="en-US"/>
              </w:rPr>
              <w:t>@Override</w:t>
            </w:r>
            <w:r w:rsidRPr="003F216C">
              <w:rPr>
                <w:color w:val="FFB900"/>
                <w:lang w:val="en-US"/>
              </w:rPr>
              <w:br/>
              <w:t xml:space="preserve">    </w:t>
            </w:r>
            <w:r w:rsidRPr="003F216C">
              <w:rPr>
                <w:color w:val="EE7762"/>
                <w:lang w:val="en-US"/>
              </w:rPr>
              <w:t xml:space="preserve">public void </w:t>
            </w:r>
            <w:r w:rsidRPr="003F216C">
              <w:rPr>
                <w:color w:val="B7E66E"/>
                <w:lang w:val="en-US"/>
              </w:rPr>
              <w:t>beforeTextChanged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409CFF"/>
                <w:lang w:val="en-US"/>
              </w:rPr>
              <w:t xml:space="preserve">CharSequence 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start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count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after</w:t>
            </w:r>
            <w:r w:rsidRPr="003F216C">
              <w:rPr>
                <w:lang w:val="en-US"/>
              </w:rPr>
              <w:t xml:space="preserve">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}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</w:t>
            </w:r>
            <w:r w:rsidRPr="003F216C">
              <w:rPr>
                <w:color w:val="FFB900"/>
                <w:lang w:val="en-US"/>
              </w:rPr>
              <w:t>@Override</w:t>
            </w:r>
            <w:r w:rsidRPr="003F216C">
              <w:rPr>
                <w:color w:val="FFB900"/>
                <w:lang w:val="en-US"/>
              </w:rPr>
              <w:br/>
              <w:t xml:space="preserve">    </w:t>
            </w:r>
            <w:r w:rsidRPr="003F216C">
              <w:rPr>
                <w:color w:val="EE7762"/>
                <w:lang w:val="en-US"/>
              </w:rPr>
              <w:t xml:space="preserve">public void </w:t>
            </w:r>
            <w:r w:rsidRPr="003F216C">
              <w:rPr>
                <w:color w:val="B7E66E"/>
                <w:lang w:val="en-US"/>
              </w:rPr>
              <w:t>onTextChanged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409CFF"/>
                <w:lang w:val="en-US"/>
              </w:rPr>
              <w:t xml:space="preserve">CharSequence 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start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before</w:t>
            </w:r>
            <w:r w:rsidRPr="003F216C">
              <w:rPr>
                <w:color w:val="9380FF"/>
                <w:lang w:val="en-US"/>
              </w:rPr>
              <w:t xml:space="preserve">, </w:t>
            </w:r>
            <w:r w:rsidRPr="003F216C">
              <w:rPr>
                <w:color w:val="EE7762"/>
                <w:lang w:val="en-US"/>
              </w:rPr>
              <w:t xml:space="preserve">int </w:t>
            </w:r>
            <w:r w:rsidRPr="003F216C">
              <w:rPr>
                <w:color w:val="EE9B70"/>
                <w:lang w:val="en-US"/>
              </w:rPr>
              <w:t>count</w:t>
            </w:r>
            <w:r w:rsidRPr="003F216C">
              <w:rPr>
                <w:lang w:val="en-US"/>
              </w:rPr>
              <w:t xml:space="preserve">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  <w:t xml:space="preserve">        </w:t>
            </w:r>
            <w:r w:rsidRPr="003F216C">
              <w:rPr>
                <w:color w:val="9380FF"/>
                <w:lang w:val="en-US"/>
              </w:rPr>
              <w:t>editText2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setText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toString</w:t>
            </w:r>
            <w:r w:rsidRPr="003F216C">
              <w:rPr>
                <w:lang w:val="en-US"/>
              </w:rPr>
              <w:t>())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  <w:t xml:space="preserve">    </w:t>
            </w:r>
            <w:r w:rsidRPr="003F216C">
              <w:rPr>
                <w:color w:val="FD971F"/>
                <w:lang w:val="en-US"/>
              </w:rPr>
              <w:t>}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</w:t>
            </w:r>
            <w:r w:rsidRPr="003F216C">
              <w:rPr>
                <w:color w:val="FFB900"/>
                <w:lang w:val="en-US"/>
              </w:rPr>
              <w:t>@Override</w:t>
            </w:r>
            <w:r w:rsidRPr="003F216C">
              <w:rPr>
                <w:color w:val="FFB900"/>
                <w:lang w:val="en-US"/>
              </w:rPr>
              <w:br/>
              <w:t xml:space="preserve">    </w:t>
            </w:r>
            <w:r w:rsidRPr="003F216C">
              <w:rPr>
                <w:color w:val="EE7762"/>
                <w:lang w:val="en-US"/>
              </w:rPr>
              <w:t xml:space="preserve">public void </w:t>
            </w:r>
            <w:r w:rsidRPr="003F216C">
              <w:rPr>
                <w:color w:val="B7E66E"/>
                <w:lang w:val="en-US"/>
              </w:rPr>
              <w:t>afterTextChanged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409CFF"/>
                <w:lang w:val="en-US"/>
              </w:rPr>
              <w:t xml:space="preserve">Editable </w:t>
            </w:r>
            <w:r w:rsidRPr="003F216C">
              <w:rPr>
                <w:color w:val="EE9B70"/>
                <w:lang w:val="en-US"/>
              </w:rPr>
              <w:t>s</w:t>
            </w:r>
            <w:r w:rsidRPr="003F216C">
              <w:rPr>
                <w:lang w:val="en-US"/>
              </w:rPr>
              <w:t xml:space="preserve">) </w:t>
            </w:r>
            <w:r w:rsidRPr="003F216C">
              <w:rPr>
                <w:color w:val="FD971F"/>
                <w:lang w:val="en-US"/>
              </w:rPr>
              <w:t>{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 xml:space="preserve">    }</w:t>
            </w:r>
            <w:r w:rsidRPr="003F216C">
              <w:rPr>
                <w:color w:val="FD971F"/>
                <w:lang w:val="en-US"/>
              </w:rPr>
              <w:br/>
            </w:r>
            <w:r w:rsidRPr="003F216C">
              <w:rPr>
                <w:color w:val="FD971F"/>
                <w:lang w:val="en-US"/>
              </w:rPr>
              <w:br/>
              <w:t>}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setLayoutParams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B6B3EB"/>
                <w:lang w:val="en-US"/>
              </w:rPr>
              <w:t>layoutParams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editText2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setLayoutParams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B6B3EB"/>
                <w:lang w:val="en-US"/>
              </w:rPr>
              <w:t>layoutParams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addView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B6B3EB"/>
                <w:lang w:val="en-US"/>
              </w:rPr>
              <w:t>editText1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  <w:r w:rsidRPr="003F216C">
              <w:rPr>
                <w:color w:val="808080"/>
                <w:lang w:val="en-US"/>
              </w:rPr>
              <w:br/>
            </w:r>
            <w:r w:rsidRPr="003F216C">
              <w:rPr>
                <w:color w:val="B6B3EB"/>
                <w:lang w:val="en-US"/>
              </w:rPr>
              <w:t>linearLayout</w:t>
            </w:r>
            <w:r w:rsidRPr="003F216C">
              <w:rPr>
                <w:color w:val="FFB900"/>
                <w:lang w:val="en-US"/>
              </w:rPr>
              <w:t>.</w:t>
            </w:r>
            <w:r w:rsidRPr="003F216C">
              <w:rPr>
                <w:color w:val="92D923"/>
                <w:lang w:val="en-US"/>
              </w:rPr>
              <w:t>addView</w:t>
            </w:r>
            <w:r w:rsidRPr="003F216C">
              <w:rPr>
                <w:lang w:val="en-US"/>
              </w:rPr>
              <w:t>(</w:t>
            </w:r>
            <w:r w:rsidRPr="003F216C">
              <w:rPr>
                <w:color w:val="B6B3EB"/>
                <w:lang w:val="en-US"/>
              </w:rPr>
              <w:t>editText2</w:t>
            </w:r>
            <w:r w:rsidRPr="003F216C">
              <w:rPr>
                <w:lang w:val="en-US"/>
              </w:rPr>
              <w:t>)</w:t>
            </w:r>
            <w:r w:rsidRPr="003F216C">
              <w:rPr>
                <w:color w:val="808080"/>
                <w:lang w:val="en-US"/>
              </w:rPr>
              <w:t>;</w:t>
            </w:r>
          </w:p>
        </w:tc>
      </w:tr>
    </w:tbl>
    <w:p w14:paraId="5FC74F7E" w14:textId="7C4189CF" w:rsidR="00585D64" w:rsidRPr="008201DB" w:rsidRDefault="00585D64" w:rsidP="00E66656">
      <w:pPr>
        <w:rPr>
          <w:lang w:val="en-US"/>
        </w:rPr>
      </w:pPr>
    </w:p>
    <w:p w14:paraId="7950BFC2" w14:textId="48E34F6F" w:rsidR="00585D64" w:rsidRPr="00DE1368" w:rsidRDefault="004A131F" w:rsidP="004A131F">
      <w:pPr>
        <w:jc w:val="center"/>
      </w:pPr>
      <w:r>
        <w:rPr>
          <w:noProof/>
        </w:rPr>
        <w:drawing>
          <wp:inline distT="0" distB="0" distL="0" distR="0" wp14:anchorId="536B2A84" wp14:editId="69EBA224">
            <wp:extent cx="2136227" cy="44417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895" cy="44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8A0" w14:textId="0ACAC788" w:rsidR="004A131F" w:rsidRPr="00D336B7" w:rsidRDefault="004A131F" w:rsidP="004A131F">
      <w:pPr>
        <w:jc w:val="center"/>
      </w:pPr>
      <w:r>
        <w:t xml:space="preserve">Рисунок </w:t>
      </w:r>
      <w:r w:rsidRPr="004A131F">
        <w:t>2</w:t>
      </w:r>
      <w:r>
        <w:t xml:space="preserve"> – тестирование кода для </w:t>
      </w:r>
      <w:r>
        <w:rPr>
          <w:lang w:val="en-US"/>
        </w:rPr>
        <w:t>EditText</w:t>
      </w:r>
    </w:p>
    <w:p w14:paraId="6225EC7E" w14:textId="77777777" w:rsidR="00285D37" w:rsidRDefault="00285D37" w:rsidP="00285D37">
      <w:pPr>
        <w:spacing w:before="240"/>
      </w:pPr>
      <w:r>
        <w:lastRenderedPageBreak/>
        <w:t>3</w:t>
      </w:r>
      <w:r w:rsidRPr="00946B91">
        <w:t xml:space="preserve">. </w:t>
      </w:r>
      <w:r>
        <w:t>Элемент Button и его атрибуты. Реализовать на экране кнопку с надписью “Ввод”. После нажатия на кнопку выводится текст из первого поля во второе. Реализовать аналогичный пример полностью в коде.</w:t>
      </w:r>
    </w:p>
    <w:p w14:paraId="7AA3EB84" w14:textId="043AE602" w:rsidR="003C6053" w:rsidRPr="00064F9E" w:rsidRDefault="003C6053" w:rsidP="003C605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090273" w:rsidRPr="00090273">
        <w:rPr>
          <w:rFonts w:ascii="Times" w:eastAsia="Times" w:hAnsi="Times" w:cs="Times"/>
          <w:i/>
          <w:color w:val="000000"/>
          <w:sz w:val="24"/>
          <w:szCs w:val="24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программная реализация</w:t>
      </w:r>
      <w:r w:rsidR="00E2353E"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E2353E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Button</w:t>
      </w:r>
      <w:r w:rsidR="00E2353E"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6053" w:rsidRPr="00091F33" w14:paraId="74490FFE" w14:textId="77777777" w:rsidTr="00FF0FC9">
        <w:tc>
          <w:tcPr>
            <w:tcW w:w="9345" w:type="dxa"/>
          </w:tcPr>
          <w:p w14:paraId="7D8F0F40" w14:textId="3F0D76CF" w:rsidR="003C6053" w:rsidRPr="004A6075" w:rsidRDefault="004A6075" w:rsidP="004A6075">
            <w:pPr>
              <w:pStyle w:val="a5"/>
              <w:rPr>
                <w:color w:val="DDDEDF"/>
                <w:lang w:val="en-US"/>
              </w:rPr>
            </w:pPr>
            <w:r w:rsidRPr="004A6075">
              <w:rPr>
                <w:color w:val="57D1EB"/>
                <w:lang w:val="en-US"/>
              </w:rPr>
              <w:t xml:space="preserve">ConstraintLayout </w:t>
            </w:r>
            <w:r w:rsidRPr="004A6075">
              <w:rPr>
                <w:lang w:val="en-US"/>
              </w:rPr>
              <w:t xml:space="preserve">constraintLayout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r w:rsidRPr="004A6075">
              <w:rPr>
                <w:color w:val="92D923"/>
                <w:lang w:val="en-US"/>
              </w:rPr>
              <w:t>ConstraintLayout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 xml:space="preserve">TextView </w:t>
            </w:r>
            <w:r w:rsidRPr="004A6075">
              <w:rPr>
                <w:lang w:val="en-US"/>
              </w:rPr>
              <w:t xml:space="preserve">textView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r w:rsidRPr="004A6075">
              <w:rPr>
                <w:color w:val="92D923"/>
                <w:lang w:val="en-US"/>
              </w:rPr>
              <w:t>TextView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 xml:space="preserve">EditText </w:t>
            </w:r>
            <w:r w:rsidRPr="004A6075">
              <w:rPr>
                <w:lang w:val="en-US"/>
              </w:rPr>
              <w:t xml:space="preserve">editText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r w:rsidRPr="004A6075">
              <w:rPr>
                <w:color w:val="92D923"/>
                <w:lang w:val="en-US"/>
              </w:rPr>
              <w:t>EditText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 xml:space="preserve">Button </w:t>
            </w:r>
            <w:r w:rsidRPr="004A6075">
              <w:rPr>
                <w:lang w:val="en-US"/>
              </w:rPr>
              <w:t xml:space="preserve">button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 xml:space="preserve">new </w:t>
            </w:r>
            <w:r w:rsidRPr="004A6075">
              <w:rPr>
                <w:color w:val="92D923"/>
                <w:lang w:val="en-US"/>
              </w:rPr>
              <w:t>Button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E7762"/>
                <w:lang w:val="en-US"/>
              </w:rPr>
              <w:t>this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setText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FFD866"/>
              </w:rPr>
              <w:t>Ввод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setHint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FFD866"/>
              </w:rPr>
              <w:t>Введите</w:t>
            </w:r>
            <w:r w:rsidRPr="004A6075">
              <w:rPr>
                <w:color w:val="FFD866"/>
                <w:lang w:val="en-US"/>
              </w:rPr>
              <w:t xml:space="preserve"> </w:t>
            </w:r>
            <w:r w:rsidRPr="004A6075">
              <w:rPr>
                <w:color w:val="FFD866"/>
              </w:rPr>
              <w:t>ваше</w:t>
            </w:r>
            <w:r w:rsidRPr="004A6075">
              <w:rPr>
                <w:color w:val="FFD866"/>
                <w:lang w:val="en-US"/>
              </w:rPr>
              <w:t xml:space="preserve"> </w:t>
            </w:r>
            <w:r w:rsidRPr="004A6075">
              <w:rPr>
                <w:color w:val="FFD866"/>
              </w:rPr>
              <w:t>имя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setInputType</w:t>
            </w:r>
            <w:r w:rsidRPr="004A6075">
              <w:rPr>
                <w:color w:val="57D1EB"/>
                <w:lang w:val="en-US"/>
              </w:rPr>
              <w:t>(android.text.</w:t>
            </w:r>
            <w:r w:rsidRPr="004A6075">
              <w:rPr>
                <w:color w:val="409CFF"/>
                <w:lang w:val="en-US"/>
              </w:rPr>
              <w:t>InputType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TYPE_CLASS_TEXT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 xml:space="preserve">LayoutParams </w:t>
            </w:r>
            <w:r w:rsidRPr="004A6075">
              <w:rPr>
                <w:lang w:val="en-US"/>
              </w:rPr>
              <w:t xml:space="preserve">buttonLayout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>new</w:t>
            </w:r>
            <w:r w:rsidRPr="004A6075">
              <w:rPr>
                <w:color w:val="EE7762"/>
                <w:lang w:val="en-US"/>
              </w:rPr>
              <w:br/>
              <w:t xml:space="preserve">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LayoutParams</w:t>
            </w:r>
            <w:r w:rsidRPr="004A6075">
              <w:rPr>
                <w:color w:val="57D1EB"/>
                <w:lang w:val="en-US"/>
              </w:rPr>
              <w:t>(ViewGroup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9380FF"/>
                <w:lang w:val="en-US"/>
              </w:rPr>
              <w:t>,</w:t>
            </w:r>
            <w:r w:rsidRPr="004A6075">
              <w:rPr>
                <w:color w:val="9380FF"/>
                <w:lang w:val="en-US"/>
              </w:rPr>
              <w:br/>
              <w:t xml:space="preserve">       </w:t>
            </w:r>
            <w:r w:rsidRPr="004A6075">
              <w:rPr>
                <w:color w:val="57D1EB"/>
                <w:lang w:val="en-US"/>
              </w:rPr>
              <w:t>ViewGroup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topToTop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bottomToBottom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startToStart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endToEnd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setLayoutParams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buttonLayout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addView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button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 xml:space="preserve">LayoutParams </w:t>
            </w:r>
            <w:r w:rsidRPr="004A6075">
              <w:rPr>
                <w:lang w:val="en-US"/>
              </w:rPr>
              <w:t xml:space="preserve">editTextLayout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>new</w:t>
            </w:r>
            <w:r w:rsidRPr="004A6075">
              <w:rPr>
                <w:color w:val="EE7762"/>
                <w:lang w:val="en-US"/>
              </w:rPr>
              <w:br/>
              <w:t xml:space="preserve"> 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LayoutParams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57D1EB"/>
                <w:lang w:val="en-US"/>
              </w:rPr>
              <w:br/>
              <w:t xml:space="preserve">        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MATCH_CONSTRAINT</w:t>
            </w:r>
            <w:r w:rsidRPr="004A6075">
              <w:rPr>
                <w:color w:val="9380FF"/>
                <w:lang w:val="en-US"/>
              </w:rPr>
              <w:t>,</w:t>
            </w:r>
            <w:r w:rsidRPr="004A6075">
              <w:rPr>
                <w:color w:val="9380FF"/>
                <w:lang w:val="en-US"/>
              </w:rPr>
              <w:br/>
              <w:t xml:space="preserve"> 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FF8C0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editTextLayout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topToBottom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lang w:val="en-US"/>
              </w:rPr>
              <w:t>textView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getId</w:t>
            </w:r>
            <w:r w:rsidRPr="004A6075">
              <w:rPr>
                <w:color w:val="57D1EB"/>
                <w:lang w:val="en-US"/>
              </w:rPr>
              <w:t>()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editTextLayout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leftToLeft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editTextLayout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rightToRight </w:t>
            </w:r>
            <w:r w:rsidRPr="004A6075">
              <w:rPr>
                <w:color w:val="FFBDCE"/>
                <w:lang w:val="en-US"/>
              </w:rPr>
              <w:t>=</w:t>
            </w:r>
            <w:r w:rsidRPr="004A6075">
              <w:rPr>
                <w:color w:val="FFBDCE"/>
                <w:lang w:val="en-US"/>
              </w:rPr>
              <w:br/>
              <w:t xml:space="preserve"> 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setLayoutParams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editTextLayout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addView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editText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 xml:space="preserve">LayoutParams </w:t>
            </w:r>
            <w:r w:rsidRPr="004A6075">
              <w:rPr>
                <w:lang w:val="en-US"/>
              </w:rPr>
              <w:t xml:space="preserve">textViewLayout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EE7762"/>
                <w:lang w:val="en-US"/>
              </w:rPr>
              <w:t>new</w:t>
            </w:r>
            <w:r w:rsidRPr="004A6075">
              <w:rPr>
                <w:color w:val="EE7762"/>
                <w:lang w:val="en-US"/>
              </w:rPr>
              <w:br/>
              <w:t xml:space="preserve"> 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LayoutParams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57D1EB"/>
                <w:lang w:val="en-US"/>
              </w:rPr>
              <w:br/>
              <w:t xml:space="preserve">        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MATCH_CONSTRAINT</w:t>
            </w:r>
            <w:r w:rsidRPr="004A6075">
              <w:rPr>
                <w:color w:val="9380FF"/>
                <w:lang w:val="en-US"/>
              </w:rPr>
              <w:t>,</w:t>
            </w:r>
            <w:r w:rsidRPr="004A6075">
              <w:rPr>
                <w:color w:val="9380FF"/>
                <w:lang w:val="en-US"/>
              </w:rPr>
              <w:br/>
              <w:t xml:space="preserve">       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FF8C00"/>
                <w:lang w:val="en-US"/>
              </w:rPr>
              <w:br/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topToBottom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getId</w:t>
            </w:r>
            <w:r w:rsidRPr="004A6075">
              <w:rPr>
                <w:color w:val="57D1EB"/>
                <w:lang w:val="en-US"/>
              </w:rPr>
              <w:t>()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leftToLeft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rightToRight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bottomToBottom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PARENT_ID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bottomMargin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1500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width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7D7AFF"/>
                <w:lang w:val="en-US"/>
              </w:rPr>
              <w:t xml:space="preserve">height </w:t>
            </w:r>
            <w:r w:rsidRPr="004A6075">
              <w:rPr>
                <w:color w:val="FFBDCE"/>
                <w:lang w:val="en-US"/>
              </w:rPr>
              <w:t xml:space="preserve">= </w:t>
            </w:r>
            <w:r w:rsidRPr="004A6075">
              <w:rPr>
                <w:color w:val="57D1EB"/>
                <w:lang w:val="en-US"/>
              </w:rPr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57D1EB"/>
                <w:lang w:val="en-US"/>
              </w:rPr>
              <w:t>LayoutParams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FF8C00"/>
                <w:lang w:val="en-US"/>
              </w:rPr>
              <w:t>WRAP_CONTENT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textView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setLayoutParams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textViewLayout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lastRenderedPageBreak/>
              <w:t>constraintLayout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addView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lang w:val="en-US"/>
              </w:rPr>
              <w:t>textView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lang w:val="en-US"/>
              </w:rPr>
              <w:t>button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setOnClickListener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ED005C"/>
                <w:lang w:val="en-US"/>
              </w:rPr>
              <w:t xml:space="preserve">v </w:t>
            </w:r>
            <w:r w:rsidRPr="004A6075">
              <w:rPr>
                <w:color w:val="DDDEDF"/>
                <w:lang w:val="en-US"/>
              </w:rPr>
              <w:t xml:space="preserve">-&gt; </w:t>
            </w:r>
            <w:r w:rsidRPr="004A6075">
              <w:rPr>
                <w:color w:val="FD971F"/>
                <w:lang w:val="en-US"/>
              </w:rPr>
              <w:t>{</w:t>
            </w:r>
            <w:r w:rsidRPr="004A6075">
              <w:rPr>
                <w:color w:val="FD971F"/>
                <w:lang w:val="en-US"/>
              </w:rPr>
              <w:br/>
              <w:t xml:space="preserve">    </w:t>
            </w:r>
            <w:r w:rsidRPr="004A6075">
              <w:rPr>
                <w:color w:val="9380FF"/>
                <w:lang w:val="en-US"/>
              </w:rPr>
              <w:t>textView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setText</w:t>
            </w:r>
            <w:r w:rsidRPr="004A6075">
              <w:rPr>
                <w:color w:val="57D1EB"/>
                <w:lang w:val="en-US"/>
              </w:rPr>
              <w:t>(</w:t>
            </w:r>
            <w:r w:rsidRPr="004A6075">
              <w:rPr>
                <w:color w:val="FFD866"/>
                <w:lang w:val="en-US"/>
              </w:rPr>
              <w:t>"</w:t>
            </w:r>
            <w:r w:rsidRPr="004A6075">
              <w:rPr>
                <w:color w:val="FFD866"/>
              </w:rPr>
              <w:t>Привет</w:t>
            </w:r>
            <w:r w:rsidRPr="004A6075">
              <w:rPr>
                <w:color w:val="FFD866"/>
                <w:lang w:val="en-US"/>
              </w:rPr>
              <w:t xml:space="preserve">, " </w:t>
            </w:r>
            <w:r w:rsidRPr="004A6075">
              <w:rPr>
                <w:color w:val="FFBDCE"/>
                <w:lang w:val="en-US"/>
              </w:rPr>
              <w:t xml:space="preserve">+ </w:t>
            </w:r>
            <w:r w:rsidRPr="004A6075">
              <w:rPr>
                <w:color w:val="9380FF"/>
                <w:lang w:val="en-US"/>
              </w:rPr>
              <w:t>editText</w:t>
            </w:r>
            <w:r w:rsidRPr="004A6075">
              <w:rPr>
                <w:color w:val="FFB900"/>
                <w:lang w:val="en-US"/>
              </w:rPr>
              <w:t>.</w:t>
            </w:r>
            <w:r w:rsidRPr="004A6075">
              <w:rPr>
                <w:color w:val="92D923"/>
                <w:lang w:val="en-US"/>
              </w:rPr>
              <w:t>getText</w:t>
            </w:r>
            <w:r w:rsidRPr="004A6075">
              <w:rPr>
                <w:color w:val="57D1EB"/>
                <w:lang w:val="en-US"/>
              </w:rPr>
              <w:t>())</w:t>
            </w:r>
            <w:r w:rsidRPr="004A6075">
              <w:rPr>
                <w:color w:val="808080"/>
                <w:lang w:val="en-US"/>
              </w:rPr>
              <w:t>;</w:t>
            </w:r>
            <w:r w:rsidRPr="004A6075">
              <w:rPr>
                <w:color w:val="808080"/>
                <w:lang w:val="en-US"/>
              </w:rPr>
              <w:br/>
            </w:r>
            <w:r w:rsidRPr="004A6075">
              <w:rPr>
                <w:color w:val="FD971F"/>
                <w:lang w:val="en-US"/>
              </w:rPr>
              <w:t>}</w:t>
            </w:r>
            <w:r w:rsidRPr="004A6075">
              <w:rPr>
                <w:color w:val="57D1EB"/>
                <w:lang w:val="en-US"/>
              </w:rPr>
              <w:t>)</w:t>
            </w:r>
            <w:r w:rsidRPr="004A6075">
              <w:rPr>
                <w:color w:val="808080"/>
                <w:lang w:val="en-US"/>
              </w:rPr>
              <w:t>;</w:t>
            </w:r>
          </w:p>
        </w:tc>
      </w:tr>
    </w:tbl>
    <w:p w14:paraId="383C003F" w14:textId="77777777" w:rsidR="00992F1F" w:rsidRPr="00091F33" w:rsidRDefault="00992F1F" w:rsidP="00607E13">
      <w:pPr>
        <w:rPr>
          <w:i/>
          <w:color w:val="000000"/>
          <w:lang w:val="en-US"/>
        </w:rPr>
      </w:pPr>
    </w:p>
    <w:p w14:paraId="78673754" w14:textId="75B83E54" w:rsidR="00607E13" w:rsidRPr="00064F9E" w:rsidRDefault="00607E13" w:rsidP="00607E1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607E13">
        <w:rPr>
          <w:rFonts w:ascii="Times" w:eastAsia="Times" w:hAnsi="Times" w:cs="Times"/>
          <w:i/>
          <w:color w:val="000000"/>
          <w:sz w:val="24"/>
          <w:szCs w:val="24"/>
        </w:rPr>
        <w:t>4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A51711" w:rsidRPr="00001F8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Button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E13" w:rsidRPr="00091F33" w14:paraId="03F5C1D6" w14:textId="77777777" w:rsidTr="00FF0FC9">
        <w:tc>
          <w:tcPr>
            <w:tcW w:w="9345" w:type="dxa"/>
          </w:tcPr>
          <w:p w14:paraId="2AC2885B" w14:textId="4AF2A0A9" w:rsidR="00607E13" w:rsidRPr="00091F33" w:rsidRDefault="00091F33" w:rsidP="00091F33">
            <w:pPr>
              <w:pStyle w:val="a5"/>
              <w:rPr>
                <w:color w:val="DDDEDF"/>
                <w:lang w:val="en-US"/>
              </w:rPr>
            </w:pPr>
            <w:r w:rsidRPr="00091F33">
              <w:rPr>
                <w:color w:val="FF6188"/>
                <w:lang w:val="en-US"/>
              </w:rPr>
              <w:t>&lt;</w:t>
            </w:r>
            <w:r w:rsidRPr="00091F33">
              <w:rPr>
                <w:color w:val="A9DC76"/>
                <w:lang w:val="en-US"/>
              </w:rPr>
              <w:t>Button</w:t>
            </w:r>
            <w:r w:rsidRPr="00091F33">
              <w:rPr>
                <w:color w:val="A9DC76"/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:id</w:t>
            </w:r>
            <w:r w:rsidRPr="00091F33">
              <w:rPr>
                <w:lang w:val="en-US"/>
              </w:rPr>
              <w:t>="@+id/button"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:layout_width</w:t>
            </w:r>
            <w:r w:rsidRPr="00091F33">
              <w:rPr>
                <w:lang w:val="en-US"/>
              </w:rPr>
              <w:t>="wrap_content"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:layout_height</w:t>
            </w:r>
            <w:r w:rsidRPr="00091F33">
              <w:rPr>
                <w:lang w:val="en-US"/>
              </w:rPr>
              <w:t>="wrap_content"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:layout_marginStart</w:t>
            </w:r>
            <w:r w:rsidRPr="00091F33">
              <w:rPr>
                <w:lang w:val="en-US"/>
              </w:rPr>
              <w:t>="160dp"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:layout_marginEnd</w:t>
            </w:r>
            <w:r w:rsidRPr="00091F33">
              <w:rPr>
                <w:lang w:val="en-US"/>
              </w:rPr>
              <w:t>="160dp"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:layout_marginBottom</w:t>
            </w:r>
            <w:r w:rsidRPr="00091F33">
              <w:rPr>
                <w:lang w:val="en-US"/>
              </w:rPr>
              <w:t>="435dp"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:text</w:t>
            </w:r>
            <w:r w:rsidRPr="00091F33">
              <w:rPr>
                <w:lang w:val="en-US"/>
              </w:rPr>
              <w:t>="</w:t>
            </w:r>
            <w:r w:rsidRPr="00091F33">
              <w:t>Ввод</w:t>
            </w:r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:layout_constraintBottom_toBottomOf</w:t>
            </w:r>
            <w:r w:rsidRPr="00091F33">
              <w:rPr>
                <w:lang w:val="en-US"/>
              </w:rPr>
              <w:t>="parent"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:layout_constraintEnd_toEndOf</w:t>
            </w:r>
            <w:r w:rsidRPr="00091F33">
              <w:rPr>
                <w:lang w:val="en-US"/>
              </w:rPr>
              <w:t>="parent"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:layout_constraintStart_toStartOf</w:t>
            </w:r>
            <w:r w:rsidRPr="00091F33">
              <w:rPr>
                <w:lang w:val="en-US"/>
              </w:rPr>
              <w:t xml:space="preserve">="parent" </w:t>
            </w:r>
            <w:r w:rsidRPr="00091F33">
              <w:rPr>
                <w:color w:val="FF6188"/>
                <w:lang w:val="en-US"/>
              </w:rPr>
              <w:t>/&gt;</w:t>
            </w:r>
            <w:r w:rsidRPr="00091F33">
              <w:rPr>
                <w:color w:val="FF6188"/>
                <w:lang w:val="en-US"/>
              </w:rPr>
              <w:br/>
            </w:r>
            <w:r w:rsidRPr="00091F33">
              <w:rPr>
                <w:color w:val="FF6188"/>
                <w:lang w:val="en-US"/>
              </w:rPr>
              <w:br/>
              <w:t>&lt;</w:t>
            </w:r>
            <w:r w:rsidRPr="00091F33">
              <w:rPr>
                <w:color w:val="A9DC76"/>
                <w:lang w:val="en-US"/>
              </w:rPr>
              <w:t>EditText</w:t>
            </w:r>
            <w:r w:rsidRPr="00091F33">
              <w:rPr>
                <w:color w:val="A9DC76"/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:id</w:t>
            </w:r>
            <w:r w:rsidRPr="00091F33">
              <w:rPr>
                <w:lang w:val="en-US"/>
              </w:rPr>
              <w:t>="@+id/editText"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:layout_width</w:t>
            </w:r>
            <w:r w:rsidRPr="00091F33">
              <w:rPr>
                <w:lang w:val="en-US"/>
              </w:rPr>
              <w:t>="match_parent"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:layout_height</w:t>
            </w:r>
            <w:r w:rsidRPr="00091F33">
              <w:rPr>
                <w:lang w:val="en-US"/>
              </w:rPr>
              <w:t>="wrap_content"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:layout_marginTop</w:t>
            </w:r>
            <w:r w:rsidRPr="00091F33">
              <w:rPr>
                <w:lang w:val="en-US"/>
              </w:rPr>
              <w:t>="63dp"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:hint</w:t>
            </w:r>
            <w:r w:rsidRPr="00091F33">
              <w:rPr>
                <w:lang w:val="en-US"/>
              </w:rPr>
              <w:t>="</w:t>
            </w:r>
            <w:r w:rsidRPr="00091F33">
              <w:t>Введите</w:t>
            </w:r>
            <w:r w:rsidRPr="00091F33">
              <w:rPr>
                <w:lang w:val="en-US"/>
              </w:rPr>
              <w:t xml:space="preserve"> </w:t>
            </w:r>
            <w:r w:rsidRPr="00091F33">
              <w:t>имя</w:t>
            </w:r>
            <w:r w:rsidRPr="00091F33">
              <w:rPr>
                <w:lang w:val="en-US"/>
              </w:rPr>
              <w:t>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android</w:t>
            </w:r>
            <w:r w:rsidRPr="00091F33">
              <w:rPr>
                <w:color w:val="00B294"/>
                <w:lang w:val="en-US"/>
              </w:rPr>
              <w:t>:minHeight</w:t>
            </w:r>
            <w:r w:rsidRPr="00091F33">
              <w:rPr>
                <w:lang w:val="en-US"/>
              </w:rPr>
              <w:t>="48dp"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:layout_constraintStart_toStartOf</w:t>
            </w:r>
            <w:r w:rsidRPr="00091F33">
              <w:rPr>
                <w:lang w:val="en-US"/>
              </w:rPr>
              <w:t>="parent"</w:t>
            </w:r>
            <w:r w:rsidRPr="00091F33">
              <w:rPr>
                <w:lang w:val="en-US"/>
              </w:rPr>
              <w:br/>
              <w:t xml:space="preserve">    </w:t>
            </w:r>
            <w:r w:rsidRPr="00091F33">
              <w:rPr>
                <w:color w:val="7D7AFF"/>
                <w:lang w:val="en-US"/>
              </w:rPr>
              <w:t>app</w:t>
            </w:r>
            <w:r w:rsidRPr="00091F33">
              <w:rPr>
                <w:color w:val="00B294"/>
                <w:lang w:val="en-US"/>
              </w:rPr>
              <w:t>:layout_constraintTop_toBottomOf</w:t>
            </w:r>
            <w:r w:rsidRPr="00091F33">
              <w:rPr>
                <w:lang w:val="en-US"/>
              </w:rPr>
              <w:t xml:space="preserve">="@+id/textView" </w:t>
            </w:r>
            <w:r w:rsidRPr="00091F33">
              <w:rPr>
                <w:color w:val="FF6188"/>
                <w:lang w:val="en-US"/>
              </w:rPr>
              <w:t>/&gt;</w:t>
            </w:r>
          </w:p>
        </w:tc>
      </w:tr>
    </w:tbl>
    <w:p w14:paraId="08EDC445" w14:textId="77777777" w:rsidR="008201DB" w:rsidRPr="00091F33" w:rsidRDefault="008201DB" w:rsidP="003C6053">
      <w:pPr>
        <w:jc w:val="center"/>
        <w:rPr>
          <w:lang w:val="en-US"/>
        </w:rPr>
      </w:pPr>
    </w:p>
    <w:p w14:paraId="00CEE1D0" w14:textId="743DFBB2" w:rsidR="003C6053" w:rsidRPr="008201DB" w:rsidRDefault="008201DB" w:rsidP="003C605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ECD5E" wp14:editId="263CF17F">
            <wp:extent cx="2293883" cy="481349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544" cy="48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78E2" w14:textId="44A66EB9" w:rsidR="00285D37" w:rsidRDefault="003C6053" w:rsidP="00814E33">
      <w:pPr>
        <w:jc w:val="center"/>
      </w:pPr>
      <w:r>
        <w:t xml:space="preserve">Рисунок </w:t>
      </w:r>
      <w:r w:rsidRPr="003C6053">
        <w:t>3</w:t>
      </w:r>
      <w:r>
        <w:t xml:space="preserve"> – тестирование кода для </w:t>
      </w:r>
      <w:r>
        <w:rPr>
          <w:lang w:val="en-US"/>
        </w:rPr>
        <w:t>Button</w:t>
      </w:r>
    </w:p>
    <w:p w14:paraId="28D0FED6" w14:textId="2C7736D3" w:rsidR="00701887" w:rsidRDefault="00091F33" w:rsidP="00091F33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8F360B" wp14:editId="339C7EE6">
            <wp:extent cx="2341292" cy="476906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901" cy="47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5369" w14:textId="1625132D" w:rsidR="00701887" w:rsidRDefault="00F707D9" w:rsidP="00826AEF">
      <w:pPr>
        <w:jc w:val="center"/>
      </w:pPr>
      <w:r>
        <w:t xml:space="preserve">Рисунок </w:t>
      </w:r>
      <w:r w:rsidRPr="00F707D9">
        <w:t>4</w:t>
      </w:r>
      <w:r>
        <w:t xml:space="preserve"> – тестирование </w:t>
      </w:r>
      <w:r w:rsidR="001A122E">
        <w:rPr>
          <w:lang w:val="en-US"/>
        </w:rPr>
        <w:t>xml</w:t>
      </w:r>
      <w:r w:rsidR="001A122E" w:rsidRPr="001A122E">
        <w:t xml:space="preserve"> </w:t>
      </w:r>
      <w:r>
        <w:t xml:space="preserve">для </w:t>
      </w:r>
      <w:r>
        <w:rPr>
          <w:lang w:val="en-US"/>
        </w:rPr>
        <w:t>Button</w:t>
      </w:r>
    </w:p>
    <w:p w14:paraId="4EA07182" w14:textId="780A45A2" w:rsidR="00285D37" w:rsidRPr="00516A45" w:rsidRDefault="00285D37" w:rsidP="00285D37">
      <w:pPr>
        <w:spacing w:before="240"/>
      </w:pPr>
      <w:r>
        <w:t>4.</w:t>
      </w:r>
      <w:r w:rsidRPr="00973CB8">
        <w:t xml:space="preserve"> </w:t>
      </w:r>
      <w:r>
        <w:t>Класс Toast. Всплывающие окна. Toast можно использовать только в коде java. Реализуйте это, используя метод Toast.makeText(). В качестве времени показа окна можете использовать целочисленное значение - колическо миллисекунд или встроенные константы Toast.LENGTH_LONG (2000 миллисекунд) и Toast.LENGTH_SHORT (2000 миллисекунд). Используйте метод setGravity для указания, в какой части контейнера надо позиционировать Toast</w:t>
      </w:r>
      <w:r w:rsidRPr="00516A45">
        <w:t>.</w:t>
      </w:r>
    </w:p>
    <w:p w14:paraId="32AA1E0E" w14:textId="67059F91" w:rsidR="00594770" w:rsidRPr="00064F9E" w:rsidRDefault="00594770" w:rsidP="00594770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494990" w:rsidRPr="00494990"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программная 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Toast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4770" w:rsidRPr="00090273" w14:paraId="69392E28" w14:textId="77777777" w:rsidTr="00FF0FC9">
        <w:tc>
          <w:tcPr>
            <w:tcW w:w="9345" w:type="dxa"/>
          </w:tcPr>
          <w:p w14:paraId="434FD8B3" w14:textId="7EF7409E" w:rsidR="00594770" w:rsidRPr="00AC2DD6" w:rsidRDefault="00AC2DD6" w:rsidP="00AC2DD6">
            <w:pPr>
              <w:pStyle w:val="a5"/>
              <w:rPr>
                <w:color w:val="DDDEDF"/>
              </w:rPr>
            </w:pPr>
            <w:r w:rsidRPr="00AC2DD6">
              <w:rPr>
                <w:color w:val="7D7AFF"/>
              </w:rPr>
              <w:t>binding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7D7AFF"/>
              </w:rPr>
              <w:t>button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92D923"/>
              </w:rPr>
              <w:t>setOnClickListener</w:t>
            </w:r>
            <w:r w:rsidRPr="00AC2DD6">
              <w:rPr>
                <w:color w:val="57D1EB"/>
              </w:rPr>
              <w:t>(</w:t>
            </w:r>
            <w:r w:rsidRPr="00AC2DD6">
              <w:rPr>
                <w:color w:val="ED005C"/>
              </w:rPr>
              <w:t xml:space="preserve">v </w:t>
            </w:r>
            <w:r w:rsidRPr="00AC2DD6">
              <w:rPr>
                <w:color w:val="DDDEDF"/>
              </w:rPr>
              <w:t xml:space="preserve">-&gt; </w:t>
            </w:r>
            <w:r w:rsidRPr="00AC2DD6">
              <w:rPr>
                <w:color w:val="FD971F"/>
              </w:rPr>
              <w:t>{</w:t>
            </w:r>
            <w:r w:rsidRPr="00AC2DD6">
              <w:rPr>
                <w:color w:val="FD971F"/>
              </w:rPr>
              <w:br/>
              <w:t xml:space="preserve">    </w:t>
            </w:r>
            <w:r w:rsidRPr="00AC2DD6">
              <w:rPr>
                <w:color w:val="57D1EB"/>
              </w:rPr>
              <w:t xml:space="preserve">Toast </w:t>
            </w:r>
            <w:r w:rsidRPr="00AC2DD6">
              <w:rPr>
                <w:color w:val="B6B3EB"/>
              </w:rPr>
              <w:t xml:space="preserve">toast </w:t>
            </w:r>
            <w:r w:rsidRPr="00AC2DD6">
              <w:rPr>
                <w:color w:val="FFBDCE"/>
              </w:rPr>
              <w:t xml:space="preserve">= </w:t>
            </w:r>
            <w:r w:rsidRPr="00AC2DD6">
              <w:rPr>
                <w:color w:val="57D1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B7E66E"/>
              </w:rPr>
              <w:t>makeText</w:t>
            </w:r>
            <w:r w:rsidRPr="00AC2DD6">
              <w:rPr>
                <w:color w:val="57D1EB"/>
              </w:rPr>
              <w:t>(</w:t>
            </w:r>
            <w:r w:rsidRPr="00AC2DD6">
              <w:rPr>
                <w:color w:val="EE7762"/>
              </w:rPr>
              <w:t>this</w:t>
            </w:r>
            <w:r w:rsidRPr="00AC2DD6">
              <w:rPr>
                <w:color w:val="9380FF"/>
              </w:rPr>
              <w:t xml:space="preserve">, </w:t>
            </w:r>
            <w:r w:rsidRPr="00AC2DD6">
              <w:rPr>
                <w:color w:val="FFD866"/>
              </w:rPr>
              <w:t>"Практика 5"</w:t>
            </w:r>
            <w:r w:rsidRPr="00AC2DD6">
              <w:rPr>
                <w:color w:val="9380FF"/>
              </w:rPr>
              <w:t xml:space="preserve">, </w:t>
            </w:r>
            <w:r w:rsidRPr="00AC2DD6">
              <w:rPr>
                <w:color w:val="57D1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FF8C00"/>
              </w:rPr>
              <w:t>LENGTH_LONG</w:t>
            </w:r>
            <w:r w:rsidRPr="00AC2DD6">
              <w:rPr>
                <w:color w:val="57D1EB"/>
              </w:rPr>
              <w:t>)</w:t>
            </w:r>
            <w:r w:rsidRPr="00AC2DD6">
              <w:rPr>
                <w:color w:val="808080"/>
              </w:rPr>
              <w:t>;</w:t>
            </w:r>
            <w:r w:rsidRPr="00AC2DD6">
              <w:rPr>
                <w:color w:val="808080"/>
              </w:rPr>
              <w:br/>
              <w:t xml:space="preserve">    </w:t>
            </w:r>
            <w:r w:rsidRPr="00AC2DD6">
              <w:rPr>
                <w:color w:val="B6B3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92D923"/>
              </w:rPr>
              <w:t>setGravity</w:t>
            </w:r>
            <w:r w:rsidRPr="00AC2DD6">
              <w:rPr>
                <w:color w:val="57D1EB"/>
              </w:rPr>
              <w:t>(Gravity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FF8C00"/>
              </w:rPr>
              <w:t>TOP</w:t>
            </w:r>
            <w:r w:rsidRPr="00AC2DD6">
              <w:rPr>
                <w:color w:val="9380FF"/>
              </w:rPr>
              <w:t xml:space="preserve">, </w:t>
            </w:r>
            <w:r w:rsidRPr="00AC2DD6">
              <w:rPr>
                <w:color w:val="57D1EB"/>
              </w:rPr>
              <w:t>0</w:t>
            </w:r>
            <w:r w:rsidRPr="00AC2DD6">
              <w:rPr>
                <w:color w:val="9380FF"/>
              </w:rPr>
              <w:t>,</w:t>
            </w:r>
            <w:r w:rsidRPr="00AC2DD6">
              <w:rPr>
                <w:color w:val="57D1EB"/>
              </w:rPr>
              <w:t>160)</w:t>
            </w:r>
            <w:r w:rsidRPr="00AC2DD6">
              <w:rPr>
                <w:color w:val="808080"/>
              </w:rPr>
              <w:t xml:space="preserve">; </w:t>
            </w:r>
            <w:r w:rsidRPr="00AC2DD6">
              <w:t>// import android.view.Gravity;</w:t>
            </w:r>
            <w:r w:rsidRPr="00AC2DD6">
              <w:br/>
              <w:t xml:space="preserve">    </w:t>
            </w:r>
            <w:r w:rsidRPr="00AC2DD6">
              <w:rPr>
                <w:color w:val="B6B3EB"/>
              </w:rPr>
              <w:t>toast</w:t>
            </w:r>
            <w:r w:rsidRPr="00AC2DD6">
              <w:rPr>
                <w:color w:val="FFB900"/>
              </w:rPr>
              <w:t>.</w:t>
            </w:r>
            <w:r w:rsidRPr="00AC2DD6">
              <w:rPr>
                <w:color w:val="92D923"/>
              </w:rPr>
              <w:t>show</w:t>
            </w:r>
            <w:r w:rsidRPr="00AC2DD6">
              <w:rPr>
                <w:color w:val="57D1EB"/>
              </w:rPr>
              <w:t>()</w:t>
            </w:r>
            <w:r w:rsidRPr="00AC2DD6">
              <w:rPr>
                <w:color w:val="808080"/>
              </w:rPr>
              <w:t>;</w:t>
            </w:r>
            <w:r w:rsidRPr="00AC2DD6">
              <w:rPr>
                <w:color w:val="808080"/>
              </w:rPr>
              <w:br/>
            </w:r>
            <w:r w:rsidRPr="00AC2DD6">
              <w:rPr>
                <w:color w:val="FD971F"/>
              </w:rPr>
              <w:t>}</w:t>
            </w:r>
            <w:r w:rsidRPr="00AC2DD6">
              <w:rPr>
                <w:color w:val="57D1EB"/>
              </w:rPr>
              <w:t>)</w:t>
            </w:r>
            <w:r w:rsidRPr="00AC2DD6">
              <w:rPr>
                <w:color w:val="808080"/>
              </w:rPr>
              <w:t>;</w:t>
            </w:r>
          </w:p>
        </w:tc>
      </w:tr>
    </w:tbl>
    <w:p w14:paraId="5F6F2444" w14:textId="432AC987" w:rsidR="00901577" w:rsidRPr="00FD413E" w:rsidRDefault="00901577" w:rsidP="005977B0">
      <w:pPr>
        <w:rPr>
          <w:lang w:val="en-US"/>
        </w:rPr>
      </w:pPr>
    </w:p>
    <w:p w14:paraId="36F2FF3C" w14:textId="5E6E2AE4" w:rsidR="00901577" w:rsidRPr="00696DF4" w:rsidRDefault="00696DF4" w:rsidP="0059477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05CB2" wp14:editId="106B0D9A">
            <wp:extent cx="2112579" cy="4225159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794" cy="42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3D14" w14:textId="4B26E9E9" w:rsidR="00594770" w:rsidRDefault="00594770" w:rsidP="00594770">
      <w:pPr>
        <w:jc w:val="center"/>
      </w:pPr>
      <w:r>
        <w:t xml:space="preserve">Рисунок </w:t>
      </w:r>
      <w:r w:rsidR="00826AEF" w:rsidRPr="00826AEF">
        <w:t>5</w:t>
      </w:r>
      <w:r>
        <w:t xml:space="preserve"> – тестирование кода для</w:t>
      </w:r>
      <w:r w:rsidR="00782E09" w:rsidRPr="00782E09">
        <w:t xml:space="preserve"> </w:t>
      </w:r>
      <w:r w:rsidR="00782E09">
        <w:rPr>
          <w:lang w:val="en-US"/>
        </w:rPr>
        <w:t>Toast</w:t>
      </w:r>
      <w:r w:rsidRPr="003C6053">
        <w:t xml:space="preserve"> </w:t>
      </w:r>
      <w:r>
        <w:t>с необходимыми параметрами</w:t>
      </w:r>
    </w:p>
    <w:p w14:paraId="687819E1" w14:textId="05F752AD" w:rsidR="00F80C5C" w:rsidRPr="002F06E4" w:rsidRDefault="00F80C5C" w:rsidP="00F80C5C">
      <w:pPr>
        <w:spacing w:before="240"/>
      </w:pPr>
      <w:r w:rsidRPr="00CF1A1B">
        <w:t>5</w:t>
      </w:r>
      <w:r>
        <w:t>.</w:t>
      </w:r>
      <w:r w:rsidR="00D10F21">
        <w:rPr>
          <w:lang w:val="en-US"/>
        </w:rPr>
        <w:t xml:space="preserve"> </w:t>
      </w:r>
      <w:r w:rsidR="00CF1A1B">
        <w:t>Элемент Snackbar. Реализуйте пример с помощью метода make(). Прикрепление обработчика события. Реализуйте пример с помощью метода setAction().</w:t>
      </w:r>
      <w:r w:rsidR="00661FB9" w:rsidRPr="00661FB9">
        <w:t xml:space="preserve"> </w:t>
      </w:r>
      <w:r w:rsidR="00CF1A1B">
        <w:t>Реализуйте пример с настройкой визуального вида</w:t>
      </w:r>
      <w:r w:rsidR="002F06E4" w:rsidRPr="002F06E4">
        <w:t>.</w:t>
      </w:r>
    </w:p>
    <w:p w14:paraId="6285A97F" w14:textId="441DFE1F" w:rsidR="00F80C5C" w:rsidRPr="00064F9E" w:rsidRDefault="00F80C5C" w:rsidP="00F80C5C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F80C5C">
        <w:rPr>
          <w:rFonts w:ascii="Times" w:eastAsia="Times" w:hAnsi="Times" w:cs="Times"/>
          <w:i/>
          <w:color w:val="000000"/>
          <w:sz w:val="24"/>
          <w:szCs w:val="24"/>
        </w:rPr>
        <w:t>6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DE136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программная реализация</w:t>
      </w:r>
      <w:r w:rsidR="002F10CC" w:rsidRPr="002F10C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2F10C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Snackbar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 необходимыми требованиями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C5C" w:rsidRPr="00090273" w14:paraId="55E5BCD0" w14:textId="77777777" w:rsidTr="00423C3F">
        <w:tc>
          <w:tcPr>
            <w:tcW w:w="9345" w:type="dxa"/>
          </w:tcPr>
          <w:p w14:paraId="3CC46865" w14:textId="5A2783C4" w:rsidR="00F80C5C" w:rsidRPr="004E4570" w:rsidRDefault="004E4570" w:rsidP="004E4570">
            <w:pPr>
              <w:pStyle w:val="a5"/>
              <w:rPr>
                <w:color w:val="DDDEDF"/>
              </w:rPr>
            </w:pPr>
            <w:r w:rsidRPr="004E4570">
              <w:rPr>
                <w:color w:val="7D7AFF"/>
              </w:rPr>
              <w:t>binding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7D7AFF"/>
              </w:rPr>
              <w:t>button</w:t>
            </w:r>
            <w:r w:rsidRPr="004E4570">
              <w:rPr>
                <w:color w:val="FFB900"/>
              </w:rPr>
              <w:t>.</w:t>
            </w:r>
            <w:r w:rsidRPr="004E4570">
              <w:t>setOnClickListener</w:t>
            </w:r>
            <w:r w:rsidRPr="004E4570">
              <w:rPr>
                <w:color w:val="57D1EB"/>
              </w:rPr>
              <w:t>(</w:t>
            </w:r>
            <w:r w:rsidRPr="004E4570">
              <w:rPr>
                <w:color w:val="ED005C"/>
              </w:rPr>
              <w:t xml:space="preserve">v </w:t>
            </w:r>
            <w:r w:rsidRPr="004E4570">
              <w:rPr>
                <w:color w:val="DDDEDF"/>
              </w:rPr>
              <w:t xml:space="preserve">-&gt; </w:t>
            </w:r>
            <w:r w:rsidRPr="004E4570">
              <w:rPr>
                <w:color w:val="FD971F"/>
              </w:rPr>
              <w:t>{</w:t>
            </w:r>
            <w:r w:rsidRPr="004E4570">
              <w:rPr>
                <w:color w:val="FD971F"/>
              </w:rPr>
              <w:br/>
              <w:t xml:space="preserve">    </w:t>
            </w:r>
            <w:r w:rsidRPr="004E4570">
              <w:rPr>
                <w:color w:val="57D1EB"/>
              </w:rPr>
              <w:t xml:space="preserve">Snackbar </w:t>
            </w:r>
            <w:r w:rsidRPr="004E4570">
              <w:rPr>
                <w:color w:val="B6B3EB"/>
              </w:rPr>
              <w:t xml:space="preserve">snackbar </w:t>
            </w:r>
            <w:r w:rsidRPr="004E4570">
              <w:rPr>
                <w:color w:val="FFBDCE"/>
              </w:rPr>
              <w:t xml:space="preserve">= </w:t>
            </w:r>
            <w:r w:rsidRPr="004E4570">
              <w:rPr>
                <w:color w:val="57D1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B7E66E"/>
              </w:rPr>
              <w:t>make</w:t>
            </w:r>
            <w:r w:rsidRPr="004E4570">
              <w:rPr>
                <w:color w:val="57D1EB"/>
              </w:rPr>
              <w:t>(</w:t>
            </w:r>
            <w:r w:rsidRPr="004E4570">
              <w:rPr>
                <w:color w:val="9380FF"/>
              </w:rPr>
              <w:t xml:space="preserve">view, </w:t>
            </w:r>
            <w:r w:rsidRPr="004E4570">
              <w:rPr>
                <w:color w:val="FFD866"/>
              </w:rPr>
              <w:t>"Практика 5"</w:t>
            </w:r>
            <w:r w:rsidRPr="004E4570">
              <w:rPr>
                <w:color w:val="9380FF"/>
              </w:rPr>
              <w:t>,</w:t>
            </w:r>
            <w:r w:rsidRPr="004E4570">
              <w:rPr>
                <w:color w:val="9380FF"/>
              </w:rPr>
              <w:br/>
              <w:t xml:space="preserve">            </w:t>
            </w:r>
            <w:r w:rsidRPr="004E4570">
              <w:rPr>
                <w:color w:val="57D1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FF8C00"/>
              </w:rPr>
              <w:t>LENGTH_LONG</w:t>
            </w:r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setTextColor</w:t>
            </w:r>
            <w:r w:rsidRPr="004E4570">
              <w:rPr>
                <w:color w:val="57D1EB"/>
              </w:rPr>
              <w:t>(0XFF81C784)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setBackgroundTint</w:t>
            </w:r>
            <w:r w:rsidRPr="004E4570">
              <w:rPr>
                <w:color w:val="57D1EB"/>
              </w:rPr>
              <w:t>(0XFF555555)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setActionTextColor</w:t>
            </w:r>
            <w:r w:rsidRPr="004E4570">
              <w:rPr>
                <w:color w:val="57D1EB"/>
              </w:rPr>
              <w:t>(0XFF0277BD)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setAction</w:t>
            </w:r>
            <w:r w:rsidRPr="004E4570">
              <w:rPr>
                <w:color w:val="57D1EB"/>
              </w:rPr>
              <w:t>(</w:t>
            </w:r>
            <w:r w:rsidRPr="004E4570">
              <w:rPr>
                <w:color w:val="FFD866"/>
              </w:rPr>
              <w:t>"Далее..."</w:t>
            </w:r>
            <w:r w:rsidRPr="004E4570">
              <w:rPr>
                <w:color w:val="9380FF"/>
              </w:rPr>
              <w:t xml:space="preserve">, </w:t>
            </w:r>
            <w:r w:rsidRPr="004E4570">
              <w:rPr>
                <w:color w:val="ED005C"/>
              </w:rPr>
              <w:t xml:space="preserve">v1 </w:t>
            </w:r>
            <w:r w:rsidRPr="004E4570">
              <w:rPr>
                <w:color w:val="DDDEDF"/>
              </w:rPr>
              <w:t xml:space="preserve">-&gt; </w:t>
            </w:r>
            <w:r w:rsidRPr="004E4570">
              <w:rPr>
                <w:color w:val="FD971F"/>
              </w:rPr>
              <w:t>{</w:t>
            </w:r>
            <w:r w:rsidRPr="004E4570">
              <w:rPr>
                <w:color w:val="FD971F"/>
              </w:rPr>
              <w:br/>
              <w:t xml:space="preserve">        </w:t>
            </w:r>
            <w:r w:rsidRPr="004E4570">
              <w:rPr>
                <w:color w:val="57D1EB"/>
              </w:rPr>
              <w:t xml:space="preserve">Toast </w:t>
            </w:r>
            <w:r w:rsidRPr="004E4570">
              <w:rPr>
                <w:color w:val="B6B3EB"/>
              </w:rPr>
              <w:t xml:space="preserve">toast </w:t>
            </w:r>
            <w:r w:rsidRPr="004E4570">
              <w:rPr>
                <w:color w:val="FFBDCE"/>
              </w:rPr>
              <w:t xml:space="preserve">= </w:t>
            </w:r>
            <w:r w:rsidRPr="004E4570">
              <w:rPr>
                <w:color w:val="57D1EB"/>
              </w:rPr>
              <w:t>Toast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B7E66E"/>
              </w:rPr>
              <w:t>makeText</w:t>
            </w:r>
            <w:r w:rsidRPr="004E4570">
              <w:rPr>
                <w:color w:val="57D1EB"/>
              </w:rPr>
              <w:t>(</w:t>
            </w:r>
            <w:r w:rsidRPr="004E4570">
              <w:t>getApplicationContext</w:t>
            </w:r>
            <w:r w:rsidRPr="004E4570">
              <w:rPr>
                <w:color w:val="57D1EB"/>
              </w:rPr>
              <w:t>()</w:t>
            </w:r>
            <w:r w:rsidRPr="004E4570">
              <w:rPr>
                <w:color w:val="9380FF"/>
              </w:rPr>
              <w:t xml:space="preserve">, </w:t>
            </w:r>
            <w:r w:rsidRPr="004E4570">
              <w:rPr>
                <w:color w:val="FFD866"/>
              </w:rPr>
              <w:t>"Далее clicked!"</w:t>
            </w:r>
            <w:r w:rsidRPr="004E4570">
              <w:rPr>
                <w:color w:val="9380FF"/>
              </w:rPr>
              <w:t>,</w:t>
            </w:r>
            <w:r w:rsidRPr="004E4570">
              <w:rPr>
                <w:color w:val="57D1EB"/>
              </w:rPr>
              <w:t>Toast</w:t>
            </w:r>
            <w:r w:rsidRPr="004E4570">
              <w:rPr>
                <w:color w:val="FFB900"/>
              </w:rPr>
              <w:t>.</w:t>
            </w:r>
            <w:r w:rsidRPr="004E4570">
              <w:rPr>
                <w:color w:val="FF8C00"/>
              </w:rPr>
              <w:t>LENGTH_LONG</w:t>
            </w:r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    </w:t>
            </w:r>
            <w:r w:rsidRPr="004E4570">
              <w:rPr>
                <w:color w:val="B6B3EB"/>
              </w:rPr>
              <w:t>toast</w:t>
            </w:r>
            <w:r w:rsidRPr="004E4570">
              <w:rPr>
                <w:color w:val="FFB900"/>
              </w:rPr>
              <w:t>.</w:t>
            </w:r>
            <w:r w:rsidRPr="004E4570">
              <w:t>show</w:t>
            </w:r>
            <w:r w:rsidRPr="004E4570">
              <w:rPr>
                <w:color w:val="57D1EB"/>
              </w:rPr>
              <w:t>()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FD971F"/>
              </w:rPr>
              <w:t>}</w:t>
            </w:r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  <w:t xml:space="preserve">    </w:t>
            </w:r>
            <w:r w:rsidRPr="004E4570">
              <w:rPr>
                <w:color w:val="B6B3EB"/>
              </w:rPr>
              <w:t>snackbar</w:t>
            </w:r>
            <w:r w:rsidRPr="004E4570">
              <w:rPr>
                <w:color w:val="FFB900"/>
              </w:rPr>
              <w:t>.</w:t>
            </w:r>
            <w:r w:rsidRPr="004E4570">
              <w:t>show</w:t>
            </w:r>
            <w:r w:rsidRPr="004E4570">
              <w:rPr>
                <w:color w:val="57D1EB"/>
              </w:rPr>
              <w:t>()</w:t>
            </w:r>
            <w:r w:rsidRPr="004E4570">
              <w:rPr>
                <w:color w:val="808080"/>
              </w:rPr>
              <w:t>;</w:t>
            </w:r>
            <w:r w:rsidRPr="004E4570">
              <w:rPr>
                <w:color w:val="808080"/>
              </w:rPr>
              <w:br/>
            </w:r>
            <w:r w:rsidRPr="004E4570">
              <w:rPr>
                <w:color w:val="FD971F"/>
              </w:rPr>
              <w:t>}</w:t>
            </w:r>
            <w:r w:rsidRPr="004E4570">
              <w:rPr>
                <w:color w:val="57D1EB"/>
              </w:rPr>
              <w:t>)</w:t>
            </w:r>
            <w:r w:rsidRPr="004E4570">
              <w:rPr>
                <w:color w:val="808080"/>
              </w:rPr>
              <w:t>;</w:t>
            </w:r>
          </w:p>
        </w:tc>
      </w:tr>
    </w:tbl>
    <w:p w14:paraId="69895465" w14:textId="77777777" w:rsidR="00F80C5C" w:rsidRDefault="00F80C5C" w:rsidP="00F80C5C"/>
    <w:p w14:paraId="0D980D60" w14:textId="121D3F66" w:rsidR="00F80C5C" w:rsidRPr="002F10CC" w:rsidRDefault="00FD413E" w:rsidP="00FD413E">
      <w:pPr>
        <w:jc w:val="center"/>
      </w:pPr>
      <w:r>
        <w:rPr>
          <w:noProof/>
        </w:rPr>
        <w:lastRenderedPageBreak/>
        <w:drawing>
          <wp:inline distT="0" distB="0" distL="0" distR="0" wp14:anchorId="08748CD9" wp14:editId="61F3CBBA">
            <wp:extent cx="2538248" cy="517358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708" cy="52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8867B" wp14:editId="01EA3C70">
            <wp:extent cx="2514600" cy="51750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658" cy="51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67A3" w14:textId="5662C6E8" w:rsidR="00585D64" w:rsidRPr="00DE1368" w:rsidRDefault="00F80C5C" w:rsidP="00A3582C">
      <w:pPr>
        <w:jc w:val="center"/>
      </w:pPr>
      <w:r>
        <w:t xml:space="preserve">Рисунок </w:t>
      </w:r>
      <w:r w:rsidR="00E35294" w:rsidRPr="00E35294">
        <w:t>6</w:t>
      </w:r>
      <w:r w:rsidR="00FD413E" w:rsidRPr="004E4570">
        <w:t>,7</w:t>
      </w:r>
      <w:r>
        <w:t xml:space="preserve"> – тестирование кода для</w:t>
      </w:r>
      <w:r w:rsidR="00031404" w:rsidRPr="00031404">
        <w:t xml:space="preserve"> </w:t>
      </w:r>
      <w:r w:rsidR="00031404">
        <w:rPr>
          <w:lang w:val="en-US"/>
        </w:rPr>
        <w:t>Snackbar</w:t>
      </w:r>
    </w:p>
    <w:p w14:paraId="25055B84" w14:textId="11B6DD60" w:rsidR="00CB65DC" w:rsidRPr="00516A45" w:rsidRDefault="00CB65DC" w:rsidP="00CB65DC">
      <w:pPr>
        <w:spacing w:before="240"/>
      </w:pPr>
      <w:r w:rsidRPr="00CB65DC">
        <w:t>6</w:t>
      </w:r>
      <w:r>
        <w:t>.</w:t>
      </w:r>
      <w:r w:rsidRPr="00973CB8">
        <w:t xml:space="preserve"> </w:t>
      </w:r>
      <w:r w:rsidR="00C83694">
        <w:t>Элементы Checkbox. Реализуйте пример с несколькими флажками которые могут находиться в отмеченном и неотмеченном состоянии.</w:t>
      </w:r>
    </w:p>
    <w:p w14:paraId="5994A4CD" w14:textId="6D18F81C" w:rsidR="00CB65DC" w:rsidRPr="00064F9E" w:rsidRDefault="00CB65DC" w:rsidP="00CB65DC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CB65DC">
        <w:rPr>
          <w:rFonts w:ascii="Times" w:eastAsia="Times" w:hAnsi="Times" w:cs="Times"/>
          <w:i/>
          <w:color w:val="000000"/>
          <w:sz w:val="24"/>
          <w:szCs w:val="24"/>
        </w:rPr>
        <w:t>7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B722B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Checkbo</w:t>
      </w:r>
      <w:r w:rsidR="009E3885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x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65DC" w:rsidRPr="00EC4B89" w14:paraId="648C0CC1" w14:textId="77777777" w:rsidTr="00423C3F">
        <w:tc>
          <w:tcPr>
            <w:tcW w:w="9345" w:type="dxa"/>
          </w:tcPr>
          <w:p w14:paraId="3683421C" w14:textId="150A9E7F" w:rsidR="00CB65DC" w:rsidRPr="00EC4B89" w:rsidRDefault="00EC4B89" w:rsidP="00EC4B89">
            <w:pPr>
              <w:pStyle w:val="a5"/>
              <w:rPr>
                <w:color w:val="DDDEDF"/>
                <w:lang w:val="en-US"/>
              </w:rPr>
            </w:pPr>
            <w:r w:rsidRPr="00EC4B89">
              <w:rPr>
                <w:color w:val="FF6188"/>
                <w:lang w:val="en-US"/>
              </w:rPr>
              <w:t>&lt;</w:t>
            </w:r>
            <w:r w:rsidRPr="00EC4B89">
              <w:rPr>
                <w:color w:val="A9DC76"/>
                <w:lang w:val="en-US"/>
              </w:rPr>
              <w:t xml:space="preserve">TextView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:id</w:t>
            </w:r>
            <w:r w:rsidRPr="00EC4B89">
              <w:rPr>
                <w:color w:val="FFD866"/>
                <w:lang w:val="en-US"/>
              </w:rPr>
              <w:t>="@+id/selection"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:layout_width</w:t>
            </w:r>
            <w:r w:rsidRPr="00EC4B89">
              <w:rPr>
                <w:color w:val="FFD866"/>
                <w:lang w:val="en-US"/>
              </w:rPr>
              <w:t>="wrap_content"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:layout_height</w:t>
            </w:r>
            <w:r w:rsidRPr="00EC4B89">
              <w:rPr>
                <w:color w:val="FFD866"/>
                <w:lang w:val="en-US"/>
              </w:rPr>
              <w:t>="wrap_content"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:textSize</w:t>
            </w:r>
            <w:r w:rsidRPr="00EC4B89">
              <w:rPr>
                <w:color w:val="FFD866"/>
                <w:lang w:val="en-US"/>
              </w:rPr>
              <w:t>="26sp"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:layout_constraintLeft_toLeftOf</w:t>
            </w:r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:layout_constraintTop_toTopOf</w:t>
            </w:r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6188"/>
                <w:lang w:val="en-US"/>
              </w:rPr>
              <w:t>/&gt;</w:t>
            </w:r>
            <w:r w:rsidRPr="00EC4B89">
              <w:rPr>
                <w:color w:val="FF6188"/>
                <w:lang w:val="en-US"/>
              </w:rPr>
              <w:br/>
              <w:t>&lt;</w:t>
            </w:r>
            <w:r w:rsidRPr="00EC4B89">
              <w:rPr>
                <w:color w:val="A9DC76"/>
                <w:lang w:val="en-US"/>
              </w:rPr>
              <w:t xml:space="preserve">CheckBox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:id</w:t>
            </w:r>
            <w:r w:rsidRPr="00EC4B89">
              <w:rPr>
                <w:color w:val="FFD866"/>
                <w:lang w:val="en-US"/>
              </w:rPr>
              <w:t>="@+id/java"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:layout_width</w:t>
            </w:r>
            <w:r w:rsidRPr="00EC4B89">
              <w:rPr>
                <w:color w:val="FFD866"/>
                <w:lang w:val="en-US"/>
              </w:rPr>
              <w:t>="wrap_content"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:layout_height</w:t>
            </w:r>
            <w:r w:rsidRPr="00EC4B89">
              <w:rPr>
                <w:color w:val="FFD866"/>
                <w:lang w:val="en-US"/>
              </w:rPr>
              <w:t>="wrap_content"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</w:t>
            </w:r>
            <w:r w:rsidRPr="00EC4B89">
              <w:rPr>
                <w:color w:val="FFD866"/>
                <w:lang w:val="en-US"/>
              </w:rPr>
              <w:t>="Java"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:textSize</w:t>
            </w:r>
            <w:r w:rsidRPr="00EC4B89">
              <w:rPr>
                <w:color w:val="FFD866"/>
                <w:lang w:val="en-US"/>
              </w:rPr>
              <w:t>="26sp"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:onClick</w:t>
            </w:r>
            <w:r w:rsidRPr="00EC4B89">
              <w:rPr>
                <w:color w:val="FFD866"/>
                <w:lang w:val="en-US"/>
              </w:rPr>
              <w:t>="onCheckboxClicked"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:layout_constraintLeft_toLeftOf</w:t>
            </w:r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:layout_constraintTop_toBottomOf</w:t>
            </w:r>
            <w:r w:rsidRPr="00EC4B89">
              <w:rPr>
                <w:color w:val="FFD866"/>
                <w:lang w:val="en-US"/>
              </w:rPr>
              <w:t>="@+id/selection"</w:t>
            </w:r>
            <w:r w:rsidRPr="00EC4B89">
              <w:rPr>
                <w:color w:val="FF6188"/>
                <w:lang w:val="en-US"/>
              </w:rPr>
              <w:t>/&gt;</w:t>
            </w:r>
            <w:r w:rsidRPr="00EC4B89">
              <w:rPr>
                <w:color w:val="FF6188"/>
                <w:lang w:val="en-US"/>
              </w:rPr>
              <w:br/>
              <w:t>&lt;</w:t>
            </w:r>
            <w:r w:rsidRPr="00EC4B89">
              <w:rPr>
                <w:color w:val="A9DC76"/>
                <w:lang w:val="en-US"/>
              </w:rPr>
              <w:t xml:space="preserve">CheckBox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:id</w:t>
            </w:r>
            <w:r w:rsidRPr="00EC4B89">
              <w:rPr>
                <w:color w:val="FFD866"/>
                <w:lang w:val="en-US"/>
              </w:rPr>
              <w:t>="@+id/kotlin"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:layout_width</w:t>
            </w:r>
            <w:r w:rsidRPr="00EC4B89">
              <w:rPr>
                <w:color w:val="FFD866"/>
                <w:lang w:val="en-US"/>
              </w:rPr>
              <w:t>="wrap_content"</w:t>
            </w:r>
            <w:r w:rsidRPr="00EC4B89">
              <w:rPr>
                <w:color w:val="FFD866"/>
                <w:lang w:val="en-US"/>
              </w:rPr>
              <w:br/>
            </w:r>
            <w:r w:rsidRPr="00EC4B89">
              <w:rPr>
                <w:color w:val="FFD866"/>
                <w:lang w:val="en-US"/>
              </w:rPr>
              <w:lastRenderedPageBreak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:layout_height</w:t>
            </w:r>
            <w:r w:rsidRPr="00EC4B89">
              <w:rPr>
                <w:color w:val="FFD866"/>
                <w:lang w:val="en-US"/>
              </w:rPr>
              <w:t>="wrap_content"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</w:t>
            </w:r>
            <w:r w:rsidRPr="00EC4B89">
              <w:rPr>
                <w:color w:val="FFD866"/>
                <w:lang w:val="en-US"/>
              </w:rPr>
              <w:t>="Kotlin"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:textSize</w:t>
            </w:r>
            <w:r w:rsidRPr="00EC4B89">
              <w:rPr>
                <w:color w:val="FFD866"/>
                <w:lang w:val="en-US"/>
              </w:rPr>
              <w:t>="26sp"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android</w:t>
            </w:r>
            <w:r w:rsidRPr="00EC4B89">
              <w:rPr>
                <w:lang w:val="en-US"/>
              </w:rPr>
              <w:t>:onClick</w:t>
            </w:r>
            <w:r w:rsidRPr="00EC4B89">
              <w:rPr>
                <w:color w:val="FFD866"/>
                <w:lang w:val="en-US"/>
              </w:rPr>
              <w:t>="onCheckboxClicked"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:layout_constraintLeft_toLeftOf</w:t>
            </w:r>
            <w:r w:rsidRPr="00EC4B89">
              <w:rPr>
                <w:color w:val="FFD866"/>
                <w:lang w:val="en-US"/>
              </w:rPr>
              <w:t>="parent"</w:t>
            </w:r>
            <w:r w:rsidRPr="00EC4B89">
              <w:rPr>
                <w:color w:val="FFD866"/>
                <w:lang w:val="en-US"/>
              </w:rPr>
              <w:br/>
              <w:t xml:space="preserve">    </w:t>
            </w:r>
            <w:r w:rsidRPr="00EC4B89">
              <w:rPr>
                <w:color w:val="7D7AFF"/>
                <w:lang w:val="en-US"/>
              </w:rPr>
              <w:t>app</w:t>
            </w:r>
            <w:r w:rsidRPr="00EC4B89">
              <w:rPr>
                <w:lang w:val="en-US"/>
              </w:rPr>
              <w:t>:layout_constraintTop_toBottomOf</w:t>
            </w:r>
            <w:r w:rsidRPr="00EC4B89">
              <w:rPr>
                <w:color w:val="FFD866"/>
                <w:lang w:val="en-US"/>
              </w:rPr>
              <w:t>="@+id/java"</w:t>
            </w:r>
            <w:r w:rsidRPr="00EC4B89">
              <w:rPr>
                <w:color w:val="FF6188"/>
                <w:lang w:val="en-US"/>
              </w:rPr>
              <w:t>/&gt;</w:t>
            </w:r>
          </w:p>
        </w:tc>
      </w:tr>
    </w:tbl>
    <w:p w14:paraId="6BD2271F" w14:textId="0713D3AF" w:rsidR="00CB65DC" w:rsidRDefault="00CB65DC" w:rsidP="00CB65DC">
      <w:pPr>
        <w:rPr>
          <w:lang w:val="en-US"/>
        </w:rPr>
      </w:pPr>
    </w:p>
    <w:p w14:paraId="74FCFA62" w14:textId="6BDAE68E" w:rsidR="00614154" w:rsidRPr="00064F9E" w:rsidRDefault="00614154" w:rsidP="00614154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EE55FB">
        <w:rPr>
          <w:rFonts w:ascii="Times" w:eastAsia="Times" w:hAnsi="Times" w:cs="Times"/>
          <w:i/>
          <w:color w:val="000000"/>
          <w:sz w:val="24"/>
          <w:szCs w:val="24"/>
        </w:rPr>
        <w:t>8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работа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Checkbox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на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4154" w:rsidRPr="00EE55FB" w14:paraId="3358852D" w14:textId="77777777" w:rsidTr="00423C3F">
        <w:tc>
          <w:tcPr>
            <w:tcW w:w="9345" w:type="dxa"/>
          </w:tcPr>
          <w:p w14:paraId="281E7418" w14:textId="391B77B0" w:rsidR="00614154" w:rsidRPr="00EE55FB" w:rsidRDefault="00EE55FB" w:rsidP="00EE55FB">
            <w:pPr>
              <w:pStyle w:val="a5"/>
              <w:rPr>
                <w:color w:val="DDDEDF"/>
                <w:lang w:val="en-US"/>
              </w:rPr>
            </w:pPr>
            <w:r w:rsidRPr="00EE55FB">
              <w:rPr>
                <w:color w:val="EE7762"/>
                <w:lang w:val="en-US"/>
              </w:rPr>
              <w:t xml:space="preserve">public void </w:t>
            </w:r>
            <w:r w:rsidRPr="00EE55FB">
              <w:rPr>
                <w:color w:val="B7E66E"/>
                <w:lang w:val="en-US"/>
              </w:rPr>
              <w:t>onCheckboxClicked</w:t>
            </w:r>
            <w:r w:rsidRPr="00EE55FB">
              <w:rPr>
                <w:lang w:val="en-US"/>
              </w:rPr>
              <w:t xml:space="preserve">(View </w:t>
            </w:r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lang w:val="en-US"/>
              </w:rPr>
              <w:t xml:space="preserve">) </w:t>
            </w:r>
            <w:r w:rsidRPr="00EE55FB">
              <w:rPr>
                <w:color w:val="FD971F"/>
                <w:lang w:val="en-US"/>
              </w:rPr>
              <w:t>{</w:t>
            </w:r>
            <w:r w:rsidRPr="00EE55FB">
              <w:rPr>
                <w:color w:val="FD971F"/>
                <w:lang w:val="en-US"/>
              </w:rPr>
              <w:br/>
              <w:t xml:space="preserve">    </w:t>
            </w:r>
            <w:r w:rsidRPr="00EE55FB">
              <w:rPr>
                <w:lang w:val="en-US"/>
              </w:rPr>
              <w:t xml:space="preserve">CheckBox </w:t>
            </w:r>
            <w:r w:rsidRPr="00EE55FB">
              <w:rPr>
                <w:color w:val="B6B3EB"/>
                <w:lang w:val="en-US"/>
              </w:rPr>
              <w:t xml:space="preserve">checkBox </w:t>
            </w:r>
            <w:r w:rsidRPr="00EE55FB">
              <w:rPr>
                <w:color w:val="FFBDCE"/>
                <w:lang w:val="en-US"/>
              </w:rPr>
              <w:t xml:space="preserve">= </w:t>
            </w:r>
            <w:r w:rsidRPr="00EE55FB">
              <w:rPr>
                <w:lang w:val="en-US"/>
              </w:rPr>
              <w:t xml:space="preserve">(CheckBox) </w:t>
            </w:r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EE7762"/>
                <w:lang w:val="en-US"/>
              </w:rPr>
              <w:t xml:space="preserve">boolean </w:t>
            </w:r>
            <w:r w:rsidRPr="00EE55FB">
              <w:rPr>
                <w:color w:val="B6B3EB"/>
                <w:lang w:val="en-US"/>
              </w:rPr>
              <w:t xml:space="preserve">checked </w:t>
            </w:r>
            <w:r w:rsidRPr="00EE55FB">
              <w:rPr>
                <w:color w:val="FFBDCE"/>
                <w:lang w:val="en-US"/>
              </w:rPr>
              <w:t xml:space="preserve">= </w:t>
            </w:r>
            <w:r w:rsidRPr="00EE55FB">
              <w:rPr>
                <w:color w:val="B6B3EB"/>
                <w:lang w:val="en-US"/>
              </w:rPr>
              <w:t>checkBox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isChecked</w:t>
            </w:r>
            <w:r w:rsidRPr="00EE55FB">
              <w:rPr>
                <w:lang w:val="en-US"/>
              </w:rPr>
              <w:t>()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lang w:val="en-US"/>
              </w:rPr>
              <w:t xml:space="preserve">TextView </w:t>
            </w:r>
            <w:r w:rsidRPr="00EE55FB">
              <w:rPr>
                <w:color w:val="B6B3EB"/>
                <w:lang w:val="en-US"/>
              </w:rPr>
              <w:t xml:space="preserve">selection </w:t>
            </w:r>
            <w:r w:rsidRPr="00EE55FB">
              <w:rPr>
                <w:color w:val="FFBDCE"/>
                <w:lang w:val="en-US"/>
              </w:rPr>
              <w:t xml:space="preserve">= </w:t>
            </w:r>
            <w:r w:rsidRPr="00EE55FB">
              <w:rPr>
                <w:color w:val="92D923"/>
                <w:lang w:val="en-US"/>
              </w:rPr>
              <w:t>findViewById</w:t>
            </w:r>
            <w:r w:rsidRPr="00EE55FB">
              <w:rPr>
                <w:lang w:val="en-US"/>
              </w:rPr>
              <w:t>(R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lang w:val="en-US"/>
              </w:rPr>
              <w:t>id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896FF"/>
                <w:lang w:val="en-US"/>
              </w:rPr>
              <w:t>selection</w:t>
            </w:r>
            <w:r w:rsidRPr="00EE55FB">
              <w:rPr>
                <w:lang w:val="en-US"/>
              </w:rPr>
              <w:t>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EE7762"/>
                <w:lang w:val="en-US"/>
              </w:rPr>
              <w:t xml:space="preserve">if 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getId</w:t>
            </w:r>
            <w:r w:rsidRPr="00EE55FB">
              <w:rPr>
                <w:lang w:val="en-US"/>
              </w:rPr>
              <w:t xml:space="preserve">() </w:t>
            </w:r>
            <w:r w:rsidRPr="00EE55FB">
              <w:rPr>
                <w:color w:val="FFBDCE"/>
                <w:lang w:val="en-US"/>
              </w:rPr>
              <w:t xml:space="preserve">== </w:t>
            </w:r>
            <w:r w:rsidRPr="00EE55FB">
              <w:rPr>
                <w:lang w:val="en-US"/>
              </w:rPr>
              <w:t>R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lang w:val="en-US"/>
              </w:rPr>
              <w:t>id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896FF"/>
                <w:lang w:val="en-US"/>
              </w:rPr>
              <w:t>java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</w:t>
            </w:r>
            <w:r w:rsidRPr="00EE55FB">
              <w:rPr>
                <w:color w:val="EE7762"/>
                <w:lang w:val="en-US"/>
              </w:rPr>
              <w:t xml:space="preserve">if 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B6B3EB"/>
                <w:lang w:val="en-US"/>
              </w:rPr>
              <w:t>checked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    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B7E66E"/>
                <w:lang w:val="en-US"/>
              </w:rPr>
              <w:t>makeText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EE7762"/>
                <w:lang w:val="en-US"/>
              </w:rPr>
              <w:t>this</w:t>
            </w:r>
            <w:r w:rsidRPr="00EE55FB">
              <w:rPr>
                <w:color w:val="9380FF"/>
                <w:lang w:val="en-US"/>
              </w:rPr>
              <w:t xml:space="preserve">, </w:t>
            </w:r>
            <w:r w:rsidRPr="00EE55FB">
              <w:rPr>
                <w:color w:val="FFD866"/>
                <w:lang w:val="en-US"/>
              </w:rPr>
              <w:t>"</w:t>
            </w:r>
            <w:r w:rsidRPr="00EE55FB">
              <w:rPr>
                <w:color w:val="FFD866"/>
              </w:rPr>
              <w:t>Вы</w:t>
            </w:r>
            <w:r w:rsidRPr="00EE55FB">
              <w:rPr>
                <w:color w:val="FFD866"/>
                <w:lang w:val="en-US"/>
              </w:rPr>
              <w:t xml:space="preserve"> </w:t>
            </w:r>
            <w:r w:rsidRPr="00EE55FB">
              <w:rPr>
                <w:color w:val="FFD866"/>
              </w:rPr>
              <w:t>выбрали</w:t>
            </w:r>
            <w:r w:rsidRPr="00EE55FB">
              <w:rPr>
                <w:color w:val="FFD866"/>
                <w:lang w:val="en-US"/>
              </w:rPr>
              <w:t xml:space="preserve"> Java "</w:t>
            </w:r>
            <w:r w:rsidRPr="00EE55FB">
              <w:rPr>
                <w:color w:val="9380FF"/>
                <w:lang w:val="en-US"/>
              </w:rPr>
              <w:t>,</w:t>
            </w:r>
            <w:r w:rsidRPr="00EE55FB">
              <w:rPr>
                <w:lang w:val="en-US"/>
              </w:rPr>
              <w:t>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FF8C00"/>
                <w:lang w:val="en-US"/>
              </w:rPr>
              <w:t>LENGTH_LONG</w:t>
            </w:r>
            <w:r w:rsidRPr="00EE55FB">
              <w:rPr>
                <w:lang w:val="en-US"/>
              </w:rPr>
              <w:t>)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show</w:t>
            </w:r>
            <w:r w:rsidRPr="00EE55FB">
              <w:rPr>
                <w:lang w:val="en-US"/>
              </w:rPr>
              <w:t>()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EE7762"/>
                <w:lang w:val="en-US"/>
              </w:rPr>
              <w:t xml:space="preserve">else if 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EE9B70"/>
                <w:lang w:val="en-US"/>
              </w:rPr>
              <w:t>view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getId</w:t>
            </w:r>
            <w:r w:rsidRPr="00EE55FB">
              <w:rPr>
                <w:lang w:val="en-US"/>
              </w:rPr>
              <w:t xml:space="preserve">() </w:t>
            </w:r>
            <w:r w:rsidRPr="00EE55FB">
              <w:rPr>
                <w:color w:val="FFBDCE"/>
                <w:lang w:val="en-US"/>
              </w:rPr>
              <w:t>==</w:t>
            </w:r>
            <w:r w:rsidRPr="00EE55FB">
              <w:rPr>
                <w:lang w:val="en-US"/>
              </w:rPr>
              <w:t>R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lang w:val="en-US"/>
              </w:rPr>
              <w:t>id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896FF"/>
                <w:lang w:val="en-US"/>
              </w:rPr>
              <w:t>kotlin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</w:t>
            </w:r>
            <w:r w:rsidRPr="00EE55FB">
              <w:rPr>
                <w:color w:val="EE7762"/>
                <w:lang w:val="en-US"/>
              </w:rPr>
              <w:t xml:space="preserve">if 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B6B3EB"/>
                <w:lang w:val="en-US"/>
              </w:rPr>
              <w:t>checked</w:t>
            </w:r>
            <w:r w:rsidRPr="00EE55FB">
              <w:rPr>
                <w:lang w:val="en-US"/>
              </w:rPr>
              <w:t>)</w:t>
            </w:r>
            <w:r w:rsidRPr="00EE55FB">
              <w:rPr>
                <w:lang w:val="en-US"/>
              </w:rPr>
              <w:br/>
              <w:t xml:space="preserve">            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B7E66E"/>
                <w:lang w:val="en-US"/>
              </w:rPr>
              <w:t>makeText</w:t>
            </w:r>
            <w:r w:rsidRPr="00EE55FB">
              <w:rPr>
                <w:lang w:val="en-US"/>
              </w:rPr>
              <w:t>(</w:t>
            </w:r>
            <w:r w:rsidRPr="00EE55FB">
              <w:rPr>
                <w:color w:val="EE7762"/>
                <w:lang w:val="en-US"/>
              </w:rPr>
              <w:t>this</w:t>
            </w:r>
            <w:r w:rsidRPr="00EE55FB">
              <w:rPr>
                <w:color w:val="9380FF"/>
                <w:lang w:val="en-US"/>
              </w:rPr>
              <w:t xml:space="preserve">, </w:t>
            </w:r>
            <w:r w:rsidRPr="00EE55FB">
              <w:rPr>
                <w:color w:val="FFD866"/>
                <w:lang w:val="en-US"/>
              </w:rPr>
              <w:t>"</w:t>
            </w:r>
            <w:r w:rsidRPr="00EE55FB">
              <w:rPr>
                <w:color w:val="FFD866"/>
              </w:rPr>
              <w:t>Вы</w:t>
            </w:r>
            <w:r w:rsidRPr="00EE55FB">
              <w:rPr>
                <w:color w:val="FFD866"/>
                <w:lang w:val="en-US"/>
              </w:rPr>
              <w:t xml:space="preserve"> </w:t>
            </w:r>
            <w:r w:rsidRPr="00EE55FB">
              <w:rPr>
                <w:color w:val="FFD866"/>
              </w:rPr>
              <w:t>выбрали</w:t>
            </w:r>
            <w:r w:rsidRPr="00EE55FB">
              <w:rPr>
                <w:color w:val="FFD866"/>
                <w:lang w:val="en-US"/>
              </w:rPr>
              <w:t xml:space="preserve"> Kotlin"</w:t>
            </w:r>
            <w:r w:rsidRPr="00EE55FB">
              <w:rPr>
                <w:color w:val="9380FF"/>
                <w:lang w:val="en-US"/>
              </w:rPr>
              <w:t>,</w:t>
            </w:r>
            <w:r w:rsidRPr="00EE55FB">
              <w:rPr>
                <w:lang w:val="en-US"/>
              </w:rPr>
              <w:t>Toast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FF8C00"/>
                <w:lang w:val="en-US"/>
              </w:rPr>
              <w:t>LENGTH_LONG</w:t>
            </w:r>
            <w:r w:rsidRPr="00EE55FB">
              <w:rPr>
                <w:lang w:val="en-US"/>
              </w:rPr>
              <w:t>)</w:t>
            </w:r>
            <w:r w:rsidRPr="00EE55FB">
              <w:rPr>
                <w:color w:val="FFB900"/>
                <w:lang w:val="en-US"/>
              </w:rPr>
              <w:t>.</w:t>
            </w:r>
            <w:r w:rsidRPr="00EE55FB">
              <w:rPr>
                <w:color w:val="92D923"/>
                <w:lang w:val="en-US"/>
              </w:rPr>
              <w:t>show</w:t>
            </w:r>
            <w:r w:rsidRPr="00EE55FB">
              <w:rPr>
                <w:lang w:val="en-US"/>
              </w:rPr>
              <w:t>()</w:t>
            </w:r>
            <w:r w:rsidRPr="00EE55FB">
              <w:rPr>
                <w:color w:val="808080"/>
                <w:lang w:val="en-US"/>
              </w:rPr>
              <w:t>;</w:t>
            </w:r>
            <w:r w:rsidRPr="00EE55FB">
              <w:rPr>
                <w:color w:val="808080"/>
                <w:lang w:val="en-US"/>
              </w:rPr>
              <w:br/>
              <w:t xml:space="preserve">    </w:t>
            </w:r>
            <w:r w:rsidRPr="00EE55FB">
              <w:rPr>
                <w:color w:val="FD971F"/>
                <w:lang w:val="en-US"/>
              </w:rPr>
              <w:t>}</w:t>
            </w:r>
          </w:p>
        </w:tc>
      </w:tr>
    </w:tbl>
    <w:p w14:paraId="1EAC9002" w14:textId="77777777" w:rsidR="00614154" w:rsidRPr="00EE55FB" w:rsidRDefault="00614154" w:rsidP="00CB65DC">
      <w:pPr>
        <w:rPr>
          <w:lang w:val="en-US"/>
        </w:rPr>
      </w:pPr>
    </w:p>
    <w:p w14:paraId="72E8E3FB" w14:textId="6F3FFFAD" w:rsidR="00CB65DC" w:rsidRPr="00182F3D" w:rsidRDefault="004643F8" w:rsidP="00182F3D">
      <w:pPr>
        <w:jc w:val="center"/>
      </w:pPr>
      <w:r>
        <w:rPr>
          <w:noProof/>
        </w:rPr>
        <w:drawing>
          <wp:inline distT="0" distB="0" distL="0" distR="0" wp14:anchorId="6F428B3F" wp14:editId="1BA2C51C">
            <wp:extent cx="2443655" cy="502271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994" cy="50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0C9" w14:textId="65E96DD1" w:rsidR="008472F1" w:rsidRPr="004643F8" w:rsidRDefault="00CB65DC" w:rsidP="00975A09">
      <w:pPr>
        <w:jc w:val="center"/>
        <w:rPr>
          <w:lang w:val="en-US"/>
        </w:rPr>
      </w:pPr>
      <w:r>
        <w:t>Рисунок</w:t>
      </w:r>
      <w:r w:rsidRPr="004643F8">
        <w:rPr>
          <w:lang w:val="en-US"/>
        </w:rPr>
        <w:t xml:space="preserve"> </w:t>
      </w:r>
      <w:r w:rsidR="004643F8">
        <w:rPr>
          <w:lang w:val="en-US"/>
        </w:rPr>
        <w:t>8</w:t>
      </w:r>
      <w:r w:rsidRPr="004643F8">
        <w:rPr>
          <w:lang w:val="en-US"/>
        </w:rPr>
        <w:t xml:space="preserve"> – </w:t>
      </w:r>
      <w:r>
        <w:t>тестирование</w:t>
      </w:r>
      <w:r w:rsidRPr="004643F8">
        <w:rPr>
          <w:lang w:val="en-US"/>
        </w:rPr>
        <w:t xml:space="preserve"> </w:t>
      </w:r>
      <w:r>
        <w:t>кода</w:t>
      </w:r>
      <w:r w:rsidRPr="004643F8">
        <w:rPr>
          <w:lang w:val="en-US"/>
        </w:rPr>
        <w:t xml:space="preserve"> </w:t>
      </w:r>
      <w:r>
        <w:t>для</w:t>
      </w:r>
      <w:r w:rsidRPr="004643F8">
        <w:rPr>
          <w:lang w:val="en-US"/>
        </w:rPr>
        <w:t xml:space="preserve"> </w:t>
      </w:r>
      <w:r w:rsidR="00BD1CFC">
        <w:rPr>
          <w:lang w:val="en-US"/>
        </w:rPr>
        <w:t>Checkbox</w:t>
      </w:r>
      <w:r w:rsidR="00BD1CFC" w:rsidRPr="004643F8">
        <w:rPr>
          <w:lang w:val="en-US"/>
        </w:rPr>
        <w:t xml:space="preserve"> </w:t>
      </w:r>
    </w:p>
    <w:p w14:paraId="0C1D520B" w14:textId="1167064A" w:rsidR="001067D6" w:rsidRPr="00516A45" w:rsidRDefault="001067D6" w:rsidP="001067D6">
      <w:pPr>
        <w:spacing w:before="240"/>
      </w:pPr>
      <w:r w:rsidRPr="004643F8">
        <w:rPr>
          <w:lang w:val="en-US"/>
        </w:rPr>
        <w:lastRenderedPageBreak/>
        <w:t>7</w:t>
      </w:r>
      <w:r w:rsidRPr="004643F8">
        <w:rPr>
          <w:lang w:val="en-US"/>
        </w:rPr>
        <w:t>.</w:t>
      </w:r>
      <w:r w:rsidR="00990EF9">
        <w:rPr>
          <w:lang w:val="en-US"/>
        </w:rPr>
        <w:t xml:space="preserve"> </w:t>
      </w:r>
      <w:r w:rsidR="00E176CD">
        <w:t>Слушатель</w:t>
      </w:r>
      <w:r w:rsidR="00E176CD" w:rsidRPr="004643F8">
        <w:rPr>
          <w:lang w:val="en-US"/>
        </w:rPr>
        <w:t xml:space="preserve"> OnCheckedChangeListener. </w:t>
      </w:r>
      <w:r w:rsidR="00E176CD">
        <w:t>Реализуйте пример с помощью метода onCheckedChanged.</w:t>
      </w:r>
    </w:p>
    <w:p w14:paraId="5BE11A1B" w14:textId="1C3CEB38" w:rsidR="001067D6" w:rsidRPr="00A3683C" w:rsidRDefault="001067D6" w:rsidP="001067D6">
      <w:pPr>
        <w:rPr>
          <w:lang w:val="en-US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F2111E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9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D46DAA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2D1505">
        <w:t>OnCheckedChangeListener</w:t>
      </w:r>
      <w:r w:rsidR="00A3683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7D6" w:rsidRPr="000D5F11" w14:paraId="2CAF078C" w14:textId="77777777" w:rsidTr="00423C3F">
        <w:tc>
          <w:tcPr>
            <w:tcW w:w="9345" w:type="dxa"/>
          </w:tcPr>
          <w:p w14:paraId="65B35ACB" w14:textId="6652FAA5" w:rsidR="001067D6" w:rsidRPr="000D5F11" w:rsidRDefault="000D5F11" w:rsidP="000D5F11">
            <w:pPr>
              <w:pStyle w:val="a5"/>
              <w:rPr>
                <w:color w:val="DDDEDF"/>
                <w:lang w:val="en-US"/>
              </w:rPr>
            </w:pPr>
            <w:r w:rsidRPr="000D5F11">
              <w:rPr>
                <w:color w:val="57D1EB"/>
                <w:lang w:val="en-US"/>
              </w:rPr>
              <w:t xml:space="preserve">TextView </w:t>
            </w:r>
            <w:r w:rsidRPr="000D5F11">
              <w:rPr>
                <w:color w:val="B6B3EB"/>
                <w:lang w:val="en-US"/>
              </w:rPr>
              <w:t xml:space="preserve">selection </w:t>
            </w:r>
            <w:r w:rsidRPr="000D5F11">
              <w:rPr>
                <w:color w:val="FFBDCE"/>
                <w:lang w:val="en-US"/>
              </w:rPr>
              <w:t xml:space="preserve">= </w:t>
            </w:r>
            <w:r w:rsidRPr="000D5F11">
              <w:rPr>
                <w:lang w:val="en-US"/>
              </w:rPr>
              <w:t>findViewById</w:t>
            </w:r>
            <w:r w:rsidRPr="000D5F11">
              <w:rPr>
                <w:color w:val="57D1EB"/>
                <w:lang w:val="en-US"/>
              </w:rPr>
              <w:t>(R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57D1EB"/>
                <w:lang w:val="en-US"/>
              </w:rPr>
              <w:t>id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9896FF"/>
                <w:lang w:val="en-US"/>
              </w:rPr>
              <w:t>selection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</w:r>
            <w:r w:rsidRPr="000D5F11">
              <w:rPr>
                <w:color w:val="57D1EB"/>
                <w:lang w:val="en-US"/>
              </w:rPr>
              <w:t xml:space="preserve">CheckBox </w:t>
            </w:r>
            <w:r w:rsidRPr="000D5F11">
              <w:rPr>
                <w:color w:val="B6B3EB"/>
                <w:lang w:val="en-US"/>
              </w:rPr>
              <w:t xml:space="preserve">enableBox </w:t>
            </w:r>
            <w:r w:rsidRPr="000D5F11">
              <w:rPr>
                <w:color w:val="FFBDCE"/>
                <w:lang w:val="en-US"/>
              </w:rPr>
              <w:t xml:space="preserve">= </w:t>
            </w:r>
            <w:r w:rsidRPr="000D5F11">
              <w:rPr>
                <w:lang w:val="en-US"/>
              </w:rPr>
              <w:t>findViewById</w:t>
            </w:r>
            <w:r w:rsidRPr="000D5F11">
              <w:rPr>
                <w:color w:val="57D1EB"/>
                <w:lang w:val="en-US"/>
              </w:rPr>
              <w:t>(R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57D1EB"/>
                <w:lang w:val="en-US"/>
              </w:rPr>
              <w:t>id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color w:val="9896FF"/>
                <w:lang w:val="en-US"/>
              </w:rPr>
              <w:t>enabled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</w:r>
            <w:r w:rsidRPr="000D5F11">
              <w:rPr>
                <w:color w:val="B6B3EB"/>
                <w:lang w:val="en-US"/>
              </w:rPr>
              <w:t>enableBox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setOnCheckedChangeListener</w:t>
            </w:r>
            <w:r w:rsidRPr="000D5F11">
              <w:rPr>
                <w:color w:val="57D1EB"/>
                <w:lang w:val="en-US"/>
              </w:rPr>
              <w:t>((</w:t>
            </w:r>
            <w:r w:rsidRPr="000D5F11">
              <w:rPr>
                <w:color w:val="ED005C"/>
                <w:lang w:val="en-US"/>
              </w:rPr>
              <w:t>buttonView</w:t>
            </w:r>
            <w:r w:rsidRPr="000D5F11">
              <w:rPr>
                <w:color w:val="9380FF"/>
                <w:lang w:val="en-US"/>
              </w:rPr>
              <w:t xml:space="preserve">, </w:t>
            </w:r>
            <w:r w:rsidRPr="000D5F11">
              <w:rPr>
                <w:color w:val="ED005C"/>
                <w:lang w:val="en-US"/>
              </w:rPr>
              <w:t>isChecked</w:t>
            </w:r>
            <w:r w:rsidRPr="000D5F11">
              <w:rPr>
                <w:color w:val="57D1EB"/>
                <w:lang w:val="en-US"/>
              </w:rPr>
              <w:t xml:space="preserve">) </w:t>
            </w:r>
            <w:r w:rsidRPr="000D5F11">
              <w:rPr>
                <w:color w:val="DDDEDF"/>
                <w:lang w:val="en-US"/>
              </w:rPr>
              <w:t xml:space="preserve">-&gt; </w:t>
            </w:r>
            <w:r w:rsidRPr="000D5F11">
              <w:rPr>
                <w:color w:val="FD971F"/>
                <w:lang w:val="en-US"/>
              </w:rPr>
              <w:t>{</w:t>
            </w:r>
            <w:r w:rsidRPr="000D5F11">
              <w:rPr>
                <w:color w:val="FD971F"/>
                <w:lang w:val="en-US"/>
              </w:rPr>
              <w:br/>
              <w:t xml:space="preserve">    </w:t>
            </w:r>
            <w:r w:rsidRPr="000D5F11">
              <w:rPr>
                <w:color w:val="EE7762"/>
                <w:lang w:val="en-US"/>
              </w:rPr>
              <w:t>if</w:t>
            </w:r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ED005C"/>
                <w:lang w:val="en-US"/>
              </w:rPr>
              <w:t>isChecked</w:t>
            </w:r>
            <w:r w:rsidRPr="000D5F11">
              <w:rPr>
                <w:color w:val="57D1EB"/>
                <w:lang w:val="en-US"/>
              </w:rPr>
              <w:t xml:space="preserve">) </w:t>
            </w:r>
            <w:r w:rsidRPr="000D5F11">
              <w:rPr>
                <w:color w:val="FD971F"/>
                <w:lang w:val="en-US"/>
              </w:rPr>
              <w:t>{</w:t>
            </w:r>
            <w:r w:rsidRPr="000D5F11">
              <w:rPr>
                <w:color w:val="FD971F"/>
                <w:lang w:val="en-US"/>
              </w:rPr>
              <w:br/>
              <w:t xml:space="preserve">        </w:t>
            </w:r>
            <w:r w:rsidRPr="000D5F11">
              <w:rPr>
                <w:color w:val="9380FF"/>
                <w:lang w:val="en-US"/>
              </w:rPr>
              <w:t>selection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Включено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    </w:t>
            </w:r>
            <w:r w:rsidRPr="000D5F11">
              <w:rPr>
                <w:color w:val="ED005C"/>
                <w:lang w:val="en-US"/>
              </w:rPr>
              <w:t>buttonView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Выключить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</w:t>
            </w:r>
            <w:r w:rsidRPr="000D5F11">
              <w:rPr>
                <w:color w:val="FD971F"/>
                <w:lang w:val="en-US"/>
              </w:rPr>
              <w:t>}</w:t>
            </w:r>
            <w:r w:rsidRPr="000D5F11">
              <w:rPr>
                <w:color w:val="FD971F"/>
                <w:lang w:val="en-US"/>
              </w:rPr>
              <w:br/>
              <w:t xml:space="preserve">    </w:t>
            </w:r>
            <w:r w:rsidRPr="000D5F11">
              <w:rPr>
                <w:color w:val="EE7762"/>
                <w:lang w:val="en-US"/>
              </w:rPr>
              <w:t xml:space="preserve">else </w:t>
            </w:r>
            <w:r w:rsidRPr="000D5F11">
              <w:rPr>
                <w:color w:val="FD971F"/>
                <w:lang w:val="en-US"/>
              </w:rPr>
              <w:t>{</w:t>
            </w:r>
            <w:r w:rsidRPr="000D5F11">
              <w:rPr>
                <w:color w:val="FD971F"/>
                <w:lang w:val="en-US"/>
              </w:rPr>
              <w:br/>
              <w:t xml:space="preserve">        </w:t>
            </w:r>
            <w:r w:rsidRPr="000D5F11">
              <w:rPr>
                <w:color w:val="9380FF"/>
                <w:lang w:val="en-US"/>
              </w:rPr>
              <w:t>selection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Выключено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    </w:t>
            </w:r>
            <w:r w:rsidRPr="000D5F11">
              <w:rPr>
                <w:color w:val="ED005C"/>
                <w:lang w:val="en-US"/>
              </w:rPr>
              <w:t>buttonView</w:t>
            </w:r>
            <w:r w:rsidRPr="000D5F11">
              <w:rPr>
                <w:color w:val="FFB900"/>
                <w:lang w:val="en-US"/>
              </w:rPr>
              <w:t>.</w:t>
            </w:r>
            <w:r w:rsidRPr="000D5F11">
              <w:rPr>
                <w:lang w:val="en-US"/>
              </w:rPr>
              <w:t>setText</w:t>
            </w:r>
            <w:r w:rsidRPr="000D5F11">
              <w:rPr>
                <w:color w:val="57D1EB"/>
                <w:lang w:val="en-US"/>
              </w:rPr>
              <w:t>(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FFD866"/>
              </w:rPr>
              <w:t>Включить</w:t>
            </w:r>
            <w:r w:rsidRPr="000D5F11">
              <w:rPr>
                <w:color w:val="FFD866"/>
                <w:lang w:val="en-US"/>
              </w:rPr>
              <w:t>"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  <w:r w:rsidRPr="000D5F11">
              <w:rPr>
                <w:color w:val="808080"/>
                <w:lang w:val="en-US"/>
              </w:rPr>
              <w:br/>
              <w:t xml:space="preserve">    </w:t>
            </w:r>
            <w:r w:rsidRPr="000D5F11">
              <w:rPr>
                <w:color w:val="FD971F"/>
                <w:lang w:val="en-US"/>
              </w:rPr>
              <w:t>}</w:t>
            </w:r>
            <w:r w:rsidRPr="000D5F11">
              <w:rPr>
                <w:color w:val="FD971F"/>
                <w:lang w:val="en-US"/>
              </w:rPr>
              <w:br/>
              <w:t>}</w:t>
            </w:r>
            <w:r w:rsidRPr="000D5F11">
              <w:rPr>
                <w:color w:val="57D1EB"/>
                <w:lang w:val="en-US"/>
              </w:rPr>
              <w:t>)</w:t>
            </w:r>
            <w:r w:rsidRPr="000D5F11">
              <w:rPr>
                <w:color w:val="808080"/>
                <w:lang w:val="en-US"/>
              </w:rPr>
              <w:t>;</w:t>
            </w:r>
          </w:p>
        </w:tc>
      </w:tr>
    </w:tbl>
    <w:p w14:paraId="51C14B9E" w14:textId="77777777" w:rsidR="001067D6" w:rsidRPr="000D5F11" w:rsidRDefault="001067D6" w:rsidP="001067D6">
      <w:pPr>
        <w:rPr>
          <w:lang w:val="en-US"/>
        </w:rPr>
      </w:pPr>
    </w:p>
    <w:p w14:paraId="3E25FCB8" w14:textId="6825CD56" w:rsidR="001067D6" w:rsidRPr="00CB65DC" w:rsidRDefault="00807E63" w:rsidP="00807E63">
      <w:pPr>
        <w:jc w:val="center"/>
      </w:pPr>
      <w:r>
        <w:rPr>
          <w:noProof/>
        </w:rPr>
        <w:drawing>
          <wp:inline distT="0" distB="0" distL="0" distR="0" wp14:anchorId="02CD2A4E" wp14:editId="00E4E4AF">
            <wp:extent cx="1915511" cy="4036992"/>
            <wp:effectExtent l="0" t="0" r="889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622" cy="40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FBD4" w14:textId="51C55C84" w:rsidR="001067D6" w:rsidRDefault="001067D6" w:rsidP="001067D6">
      <w:pPr>
        <w:jc w:val="center"/>
      </w:pPr>
      <w:r>
        <w:t xml:space="preserve">Рисунок </w:t>
      </w:r>
      <w:r w:rsidR="004428C7" w:rsidRPr="000D5F11">
        <w:t>9</w:t>
      </w:r>
      <w:r>
        <w:t xml:space="preserve"> – тестирование кода для</w:t>
      </w:r>
      <w:r w:rsidRPr="00782E09">
        <w:t xml:space="preserve"> </w:t>
      </w:r>
      <w:r w:rsidR="001E0E89">
        <w:t>OnCheckedChangeListener</w:t>
      </w:r>
    </w:p>
    <w:p w14:paraId="1B7B1B6F" w14:textId="5CD81EE1" w:rsidR="00F2111E" w:rsidRDefault="00F2111E" w:rsidP="001067D6">
      <w:pPr>
        <w:jc w:val="center"/>
      </w:pPr>
    </w:p>
    <w:p w14:paraId="6A25885C" w14:textId="3CED1D78" w:rsidR="00F2111E" w:rsidRDefault="00F2111E" w:rsidP="001067D6">
      <w:pPr>
        <w:jc w:val="center"/>
      </w:pPr>
    </w:p>
    <w:p w14:paraId="6F905B95" w14:textId="10165EEA" w:rsidR="00F2111E" w:rsidRDefault="00F2111E" w:rsidP="001067D6">
      <w:pPr>
        <w:jc w:val="center"/>
      </w:pPr>
    </w:p>
    <w:p w14:paraId="4543ED2E" w14:textId="59EEE410" w:rsidR="00F2111E" w:rsidRDefault="00F2111E" w:rsidP="001067D6">
      <w:pPr>
        <w:jc w:val="center"/>
      </w:pPr>
    </w:p>
    <w:p w14:paraId="3CB0184C" w14:textId="77777777" w:rsidR="00F2111E" w:rsidRDefault="00F2111E" w:rsidP="001067D6">
      <w:pPr>
        <w:jc w:val="center"/>
      </w:pPr>
    </w:p>
    <w:p w14:paraId="2FA3E199" w14:textId="41AAC462" w:rsidR="007E7F48" w:rsidRPr="00516A45" w:rsidRDefault="007E7F48" w:rsidP="007E7F48">
      <w:pPr>
        <w:spacing w:before="240"/>
      </w:pPr>
      <w:r w:rsidRPr="007E7F48">
        <w:lastRenderedPageBreak/>
        <w:t>8</w:t>
      </w:r>
      <w:r>
        <w:t>.</w:t>
      </w:r>
      <w:r w:rsidRPr="00973CB8">
        <w:t xml:space="preserve"> </w:t>
      </w:r>
      <w:r w:rsidR="00304D45">
        <w:t>Элемент ToggleButton.</w:t>
      </w:r>
      <w:r w:rsidR="00C54A9C" w:rsidRPr="00C54A9C">
        <w:t xml:space="preserve"> </w:t>
      </w:r>
      <w:r w:rsidR="00304D45">
        <w:t>Реализуйте пример с помощью атрибутов android:textOn и android:textOff. Реализуйте пример создания элемента ToggleButton в коде java.</w:t>
      </w:r>
    </w:p>
    <w:p w14:paraId="3D127091" w14:textId="4F6B9AB2" w:rsidR="007E7F48" w:rsidRPr="00064F9E" w:rsidRDefault="007E7F48" w:rsidP="007E7F48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1241C5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10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2C77CC" w:rsidRPr="002C77C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ToggleButton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7F48" w:rsidRPr="006D1B7A" w14:paraId="36D2A4A5" w14:textId="77777777" w:rsidTr="00423C3F">
        <w:tc>
          <w:tcPr>
            <w:tcW w:w="9345" w:type="dxa"/>
          </w:tcPr>
          <w:p w14:paraId="0775372E" w14:textId="748B53ED" w:rsidR="007E7F48" w:rsidRPr="006D1B7A" w:rsidRDefault="006D1B7A" w:rsidP="009F6B6F">
            <w:pPr>
              <w:pStyle w:val="a5"/>
              <w:rPr>
                <w:color w:val="DDDEDF"/>
                <w:lang w:val="en-US"/>
              </w:rPr>
            </w:pPr>
            <w:r w:rsidRPr="006D1B7A">
              <w:rPr>
                <w:color w:val="FF6188"/>
                <w:lang w:val="en-US"/>
              </w:rPr>
              <w:t>&lt;</w:t>
            </w:r>
            <w:r w:rsidRPr="006D1B7A">
              <w:rPr>
                <w:color w:val="A9DC76"/>
                <w:lang w:val="en-US"/>
              </w:rPr>
              <w:t>ToggleButton</w:t>
            </w:r>
            <w:r w:rsidRPr="006D1B7A">
              <w:rPr>
                <w:color w:val="A9DC76"/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:id</w:t>
            </w:r>
            <w:r w:rsidRPr="006D1B7A">
              <w:rPr>
                <w:lang w:val="en-US"/>
              </w:rPr>
              <w:t>="@+id/toggle"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:layout_width</w:t>
            </w:r>
            <w:r w:rsidRPr="006D1B7A">
              <w:rPr>
                <w:lang w:val="en-US"/>
              </w:rPr>
              <w:t>="wrap_content"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:layout_height</w:t>
            </w:r>
            <w:r w:rsidRPr="006D1B7A">
              <w:rPr>
                <w:lang w:val="en-US"/>
              </w:rPr>
              <w:t>="wrap_content"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:layout_marginLeft</w:t>
            </w:r>
            <w:r w:rsidRPr="006D1B7A">
              <w:rPr>
                <w:lang w:val="en-US"/>
              </w:rPr>
              <w:t>="156dp"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:layout_marginTop</w:t>
            </w:r>
            <w:r w:rsidRPr="006D1B7A">
              <w:rPr>
                <w:lang w:val="en-US"/>
              </w:rPr>
              <w:t>="144dp"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:onClick</w:t>
            </w:r>
            <w:r w:rsidRPr="006D1B7A">
              <w:rPr>
                <w:lang w:val="en-US"/>
              </w:rPr>
              <w:t>="onToggleClicked"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:textOff</w:t>
            </w:r>
            <w:r w:rsidRPr="006D1B7A">
              <w:rPr>
                <w:lang w:val="en-US"/>
              </w:rPr>
              <w:t>="</w:t>
            </w:r>
            <w:r w:rsidRPr="006D1B7A">
              <w:t>Выключено</w:t>
            </w:r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android</w:t>
            </w:r>
            <w:r w:rsidRPr="006D1B7A">
              <w:rPr>
                <w:color w:val="00B294"/>
                <w:lang w:val="en-US"/>
              </w:rPr>
              <w:t>:textOn</w:t>
            </w:r>
            <w:r w:rsidRPr="006D1B7A">
              <w:rPr>
                <w:lang w:val="en-US"/>
              </w:rPr>
              <w:t>="</w:t>
            </w:r>
            <w:r w:rsidRPr="006D1B7A">
              <w:t>Включено</w:t>
            </w:r>
            <w:r w:rsidRPr="006D1B7A">
              <w:rPr>
                <w:lang w:val="en-US"/>
              </w:rPr>
              <w:t>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app</w:t>
            </w:r>
            <w:r w:rsidRPr="006D1B7A">
              <w:rPr>
                <w:color w:val="00B294"/>
                <w:lang w:val="en-US"/>
              </w:rPr>
              <w:t>:layout_constraintLeft_toLeftOf</w:t>
            </w:r>
            <w:r w:rsidRPr="006D1B7A">
              <w:rPr>
                <w:lang w:val="en-US"/>
              </w:rPr>
              <w:t>="parent"</w:t>
            </w:r>
            <w:r w:rsidRPr="006D1B7A">
              <w:rPr>
                <w:lang w:val="en-US"/>
              </w:rPr>
              <w:br/>
              <w:t xml:space="preserve">    </w:t>
            </w:r>
            <w:r w:rsidRPr="006D1B7A">
              <w:rPr>
                <w:color w:val="7D7AFF"/>
                <w:lang w:val="en-US"/>
              </w:rPr>
              <w:t>app</w:t>
            </w:r>
            <w:r w:rsidRPr="006D1B7A">
              <w:rPr>
                <w:color w:val="00B294"/>
                <w:lang w:val="en-US"/>
              </w:rPr>
              <w:t>:layout_constraintTop_toTopOf</w:t>
            </w:r>
            <w:r w:rsidRPr="006D1B7A">
              <w:rPr>
                <w:lang w:val="en-US"/>
              </w:rPr>
              <w:t xml:space="preserve">="parent" </w:t>
            </w:r>
            <w:r w:rsidRPr="006D1B7A">
              <w:rPr>
                <w:color w:val="FF6188"/>
                <w:lang w:val="en-US"/>
              </w:rPr>
              <w:t>/&gt;</w:t>
            </w:r>
          </w:p>
        </w:tc>
      </w:tr>
    </w:tbl>
    <w:p w14:paraId="76BAEE15" w14:textId="3F2F6478" w:rsidR="007E7F48" w:rsidRDefault="007E7F48" w:rsidP="006236F4">
      <w:pPr>
        <w:rPr>
          <w:lang w:val="en-US"/>
        </w:rPr>
      </w:pPr>
    </w:p>
    <w:p w14:paraId="3D6E5F34" w14:textId="737F9C42" w:rsidR="00CD6F2A" w:rsidRPr="00064F9E" w:rsidRDefault="00CD6F2A" w:rsidP="00CD6F2A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372E41" w:rsidRPr="00CB19CE">
        <w:rPr>
          <w:rFonts w:ascii="Times" w:eastAsia="Times" w:hAnsi="Times" w:cs="Times"/>
          <w:i/>
          <w:color w:val="000000"/>
          <w:sz w:val="24"/>
          <w:szCs w:val="24"/>
        </w:rPr>
        <w:t>11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5E0D50" w:rsidRPr="00CB19C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2C77CC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ToggleButton</w:t>
      </w:r>
      <w:r w:rsidRPr="00C42098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в коде на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6F2A" w:rsidRPr="006D1B7A" w14:paraId="1BA0B90A" w14:textId="77777777" w:rsidTr="00423C3F">
        <w:tc>
          <w:tcPr>
            <w:tcW w:w="9345" w:type="dxa"/>
          </w:tcPr>
          <w:p w14:paraId="4E472D46" w14:textId="1C70616B" w:rsidR="00CD6F2A" w:rsidRPr="005379E1" w:rsidRDefault="005379E1" w:rsidP="005379E1">
            <w:pPr>
              <w:pStyle w:val="a5"/>
              <w:rPr>
                <w:color w:val="DDDEDF"/>
                <w:lang w:val="en-US"/>
              </w:rPr>
            </w:pPr>
            <w:r w:rsidRPr="005379E1">
              <w:rPr>
                <w:lang w:val="en-US"/>
              </w:rPr>
              <w:t xml:space="preserve">ConstraintLayout </w:t>
            </w:r>
            <w:r w:rsidRPr="005379E1">
              <w:rPr>
                <w:color w:val="B6B3EB"/>
                <w:lang w:val="en-US"/>
              </w:rPr>
              <w:t xml:space="preserve">layout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color w:val="EE7762"/>
                <w:lang w:val="en-US"/>
              </w:rPr>
              <w:t xml:space="preserve">new </w:t>
            </w:r>
            <w:r w:rsidRPr="005379E1">
              <w:rPr>
                <w:color w:val="92D923"/>
                <w:lang w:val="en-US"/>
              </w:rPr>
              <w:t>ConstraintLayout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EE7762"/>
                <w:lang w:val="en-US"/>
              </w:rPr>
              <w:t>this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 xml:space="preserve">LayoutParams </w:t>
            </w:r>
            <w:r w:rsidRPr="005379E1">
              <w:rPr>
                <w:color w:val="B6B3EB"/>
                <w:lang w:val="en-US"/>
              </w:rPr>
              <w:t xml:space="preserve">layoutParams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color w:val="EE7762"/>
                <w:lang w:val="en-US"/>
              </w:rPr>
              <w:t>new</w:t>
            </w:r>
            <w:r w:rsidRPr="005379E1">
              <w:rPr>
                <w:color w:val="EE7762"/>
                <w:lang w:val="en-US"/>
              </w:rPr>
              <w:br/>
              <w:t xml:space="preserve">        </w:t>
            </w:r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LayoutParams</w:t>
            </w:r>
            <w:r w:rsidRPr="005379E1">
              <w:rPr>
                <w:color w:val="92D923"/>
                <w:lang w:val="en-US"/>
              </w:rPr>
              <w:br/>
              <w:t xml:space="preserve">        </w:t>
            </w:r>
            <w:r w:rsidRPr="005379E1">
              <w:rPr>
                <w:lang w:val="en-US"/>
              </w:rPr>
              <w:t>(ConstraintLayout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WRAP_CONTENT</w:t>
            </w:r>
            <w:r w:rsidRPr="005379E1">
              <w:rPr>
                <w:color w:val="9380FF"/>
                <w:lang w:val="en-US"/>
              </w:rPr>
              <w:t>,</w:t>
            </w:r>
            <w:r w:rsidRPr="005379E1">
              <w:rPr>
                <w:color w:val="9380FF"/>
                <w:lang w:val="en-US"/>
              </w:rPr>
              <w:br/>
              <w:t xml:space="preserve">                </w:t>
            </w:r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WRAP_CONTENT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lang w:val="en-US"/>
              </w:rPr>
              <w:t xml:space="preserve">ToggleButton </w:t>
            </w:r>
            <w:r w:rsidRPr="005379E1">
              <w:rPr>
                <w:color w:val="B6B3EB"/>
                <w:lang w:val="en-US"/>
              </w:rPr>
              <w:t xml:space="preserve">toggleButton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color w:val="EE7762"/>
                <w:lang w:val="en-US"/>
              </w:rPr>
              <w:t xml:space="preserve">new </w:t>
            </w:r>
            <w:r w:rsidRPr="005379E1">
              <w:rPr>
                <w:color w:val="92D923"/>
                <w:lang w:val="en-US"/>
              </w:rPr>
              <w:t>ToggleButton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EE7762"/>
                <w:lang w:val="en-US"/>
              </w:rPr>
              <w:t>this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setTextOff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Выключено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setTextOn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Включено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setText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Выключено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setOnClickListener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ED005C"/>
                <w:lang w:val="en-US"/>
              </w:rPr>
              <w:t xml:space="preserve">view1 </w:t>
            </w:r>
            <w:r w:rsidRPr="005379E1">
              <w:rPr>
                <w:color w:val="DDDEDF"/>
                <w:lang w:val="en-US"/>
              </w:rPr>
              <w:t xml:space="preserve">-&gt; </w:t>
            </w:r>
            <w:r w:rsidRPr="005379E1">
              <w:rPr>
                <w:color w:val="FD971F"/>
                <w:lang w:val="en-US"/>
              </w:rPr>
              <w:t>{</w:t>
            </w:r>
            <w:r w:rsidRPr="005379E1">
              <w:rPr>
                <w:color w:val="FD971F"/>
                <w:lang w:val="en-US"/>
              </w:rPr>
              <w:br/>
              <w:t xml:space="preserve">    </w:t>
            </w:r>
            <w:r w:rsidRPr="005379E1">
              <w:rPr>
                <w:color w:val="EE7762"/>
                <w:lang w:val="en-US"/>
              </w:rPr>
              <w:t xml:space="preserve">boolean </w:t>
            </w:r>
            <w:r w:rsidRPr="005379E1">
              <w:rPr>
                <w:color w:val="B6B3EB"/>
                <w:lang w:val="en-US"/>
              </w:rPr>
              <w:t xml:space="preserve">on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lang w:val="en-US"/>
              </w:rPr>
              <w:t xml:space="preserve">((ToggleButton) </w:t>
            </w:r>
            <w:r w:rsidRPr="005379E1">
              <w:rPr>
                <w:color w:val="ED005C"/>
                <w:lang w:val="en-US"/>
              </w:rPr>
              <w:t>view1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isChecked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  <w:t xml:space="preserve">    </w:t>
            </w:r>
            <w:r w:rsidRPr="005379E1">
              <w:rPr>
                <w:color w:val="EE7762"/>
                <w:lang w:val="en-US"/>
              </w:rPr>
              <w:t xml:space="preserve">if 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B6B3EB"/>
                <w:lang w:val="en-US"/>
              </w:rPr>
              <w:t>on</w:t>
            </w:r>
            <w:r w:rsidRPr="005379E1">
              <w:rPr>
                <w:lang w:val="en-US"/>
              </w:rPr>
              <w:t xml:space="preserve">) </w:t>
            </w:r>
            <w:r w:rsidRPr="005379E1">
              <w:rPr>
                <w:color w:val="FD971F"/>
                <w:lang w:val="en-US"/>
              </w:rPr>
              <w:t>{</w:t>
            </w:r>
            <w:r w:rsidRPr="005379E1">
              <w:rPr>
                <w:color w:val="FD971F"/>
                <w:lang w:val="en-US"/>
              </w:rPr>
              <w:br/>
              <w:t xml:space="preserve">        </w:t>
            </w:r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B7E66E"/>
                <w:lang w:val="en-US"/>
              </w:rPr>
              <w:t>makeText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92D923"/>
                <w:lang w:val="en-US"/>
              </w:rPr>
              <w:t>getApplicationContext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9380FF"/>
                <w:lang w:val="en-US"/>
              </w:rPr>
              <w:t xml:space="preserve">, 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Свет</w:t>
            </w:r>
            <w:r w:rsidRPr="005379E1">
              <w:rPr>
                <w:color w:val="FFD866"/>
                <w:lang w:val="en-US"/>
              </w:rPr>
              <w:t xml:space="preserve"> </w:t>
            </w:r>
            <w:r w:rsidRPr="005379E1">
              <w:rPr>
                <w:color w:val="FFD866"/>
              </w:rPr>
              <w:t>включен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9380FF"/>
                <w:lang w:val="en-US"/>
              </w:rPr>
              <w:t>,</w:t>
            </w:r>
            <w:r w:rsidRPr="005379E1">
              <w:rPr>
                <w:color w:val="9380FF"/>
                <w:lang w:val="en-US"/>
              </w:rPr>
              <w:br/>
              <w:t xml:space="preserve">                </w:t>
            </w:r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LENGTH_LONG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show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  <w:t xml:space="preserve">    </w:t>
            </w:r>
            <w:r w:rsidRPr="005379E1">
              <w:rPr>
                <w:color w:val="FD971F"/>
                <w:lang w:val="en-US"/>
              </w:rPr>
              <w:t xml:space="preserve">} </w:t>
            </w:r>
            <w:r w:rsidRPr="005379E1">
              <w:rPr>
                <w:color w:val="EE7762"/>
                <w:lang w:val="en-US"/>
              </w:rPr>
              <w:t xml:space="preserve">else </w:t>
            </w:r>
            <w:r w:rsidRPr="005379E1">
              <w:rPr>
                <w:color w:val="FD971F"/>
                <w:lang w:val="en-US"/>
              </w:rPr>
              <w:t>{</w:t>
            </w:r>
            <w:r w:rsidRPr="005379E1">
              <w:rPr>
                <w:color w:val="FD971F"/>
                <w:lang w:val="en-US"/>
              </w:rPr>
              <w:br/>
              <w:t xml:space="preserve">        </w:t>
            </w:r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B7E66E"/>
                <w:lang w:val="en-US"/>
              </w:rPr>
              <w:t>makeText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92D923"/>
                <w:lang w:val="en-US"/>
              </w:rPr>
              <w:t>getApplicationContext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9380FF"/>
                <w:lang w:val="en-US"/>
              </w:rPr>
              <w:t xml:space="preserve">, </w:t>
            </w:r>
            <w:r w:rsidRPr="005379E1">
              <w:rPr>
                <w:color w:val="FFD866"/>
                <w:lang w:val="en-US"/>
              </w:rPr>
              <w:t>"</w:t>
            </w:r>
            <w:r w:rsidRPr="005379E1">
              <w:rPr>
                <w:color w:val="FFD866"/>
              </w:rPr>
              <w:t>Свет</w:t>
            </w:r>
            <w:r w:rsidRPr="005379E1">
              <w:rPr>
                <w:color w:val="FFD866"/>
                <w:lang w:val="en-US"/>
              </w:rPr>
              <w:t xml:space="preserve"> </w:t>
            </w:r>
            <w:r w:rsidRPr="005379E1">
              <w:rPr>
                <w:color w:val="FFD866"/>
              </w:rPr>
              <w:t>выключен</w:t>
            </w:r>
            <w:r w:rsidRPr="005379E1">
              <w:rPr>
                <w:color w:val="FFD866"/>
                <w:lang w:val="en-US"/>
              </w:rPr>
              <w:t>!"</w:t>
            </w:r>
            <w:r w:rsidRPr="005379E1">
              <w:rPr>
                <w:color w:val="9380FF"/>
                <w:lang w:val="en-US"/>
              </w:rPr>
              <w:t>,</w:t>
            </w:r>
            <w:r w:rsidRPr="005379E1">
              <w:rPr>
                <w:color w:val="9380FF"/>
                <w:lang w:val="en-US"/>
              </w:rPr>
              <w:br/>
              <w:t xml:space="preserve">                </w:t>
            </w:r>
            <w:r w:rsidRPr="005379E1">
              <w:rPr>
                <w:lang w:val="en-US"/>
              </w:rPr>
              <w:t>Toast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LENGTH_LONG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show</w:t>
            </w:r>
            <w:r w:rsidRPr="005379E1">
              <w:rPr>
                <w:lang w:val="en-US"/>
              </w:rPr>
              <w:t>()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  <w:t xml:space="preserve">    </w:t>
            </w:r>
            <w:r w:rsidRPr="005379E1">
              <w:rPr>
                <w:color w:val="FD971F"/>
                <w:lang w:val="en-US"/>
              </w:rPr>
              <w:t>}</w:t>
            </w:r>
            <w:r w:rsidRPr="005379E1">
              <w:rPr>
                <w:color w:val="FD971F"/>
                <w:lang w:val="en-US"/>
              </w:rPr>
              <w:br/>
              <w:t>}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7D7AFF"/>
                <w:lang w:val="en-US"/>
              </w:rPr>
              <w:t xml:space="preserve">leftToLeft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PARENT_ID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7D7AFF"/>
                <w:lang w:val="en-US"/>
              </w:rPr>
              <w:t xml:space="preserve">topToTop </w:t>
            </w:r>
            <w:r w:rsidRPr="005379E1">
              <w:rPr>
                <w:color w:val="FFBDCE"/>
                <w:lang w:val="en-US"/>
              </w:rPr>
              <w:t xml:space="preserve">= </w:t>
            </w:r>
            <w:r w:rsidRPr="005379E1">
              <w:rPr>
                <w:lang w:val="en-US"/>
              </w:rPr>
              <w:t>ConstraintLayout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lang w:val="en-US"/>
              </w:rPr>
              <w:t>LayoutParams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FF8C00"/>
                <w:lang w:val="en-US"/>
              </w:rPr>
              <w:t>PARENT_ID</w:t>
            </w:r>
            <w:r w:rsidRPr="005379E1">
              <w:rPr>
                <w:color w:val="808080"/>
                <w:lang w:val="en-US"/>
              </w:rPr>
              <w:t>;</w:t>
            </w:r>
            <w:r w:rsidRPr="005379E1">
              <w:rPr>
                <w:color w:val="808080"/>
                <w:lang w:val="en-US"/>
              </w:rPr>
              <w:br/>
            </w:r>
            <w:r w:rsidRPr="005379E1">
              <w:rPr>
                <w:color w:val="B6B3EB"/>
                <w:lang w:val="en-US"/>
              </w:rPr>
              <w:t>layout</w:t>
            </w:r>
            <w:r w:rsidRPr="005379E1">
              <w:rPr>
                <w:color w:val="FFB900"/>
                <w:lang w:val="en-US"/>
              </w:rPr>
              <w:t>.</w:t>
            </w:r>
            <w:r w:rsidRPr="005379E1">
              <w:rPr>
                <w:color w:val="92D923"/>
                <w:lang w:val="en-US"/>
              </w:rPr>
              <w:t>addView</w:t>
            </w:r>
            <w:r w:rsidRPr="005379E1">
              <w:rPr>
                <w:lang w:val="en-US"/>
              </w:rPr>
              <w:t>(</w:t>
            </w:r>
            <w:r w:rsidRPr="005379E1">
              <w:rPr>
                <w:color w:val="B6B3EB"/>
                <w:lang w:val="en-US"/>
              </w:rPr>
              <w:t>toggleButton</w:t>
            </w:r>
            <w:r w:rsidRPr="005379E1">
              <w:rPr>
                <w:lang w:val="en-US"/>
              </w:rPr>
              <w:t>)</w:t>
            </w:r>
            <w:r w:rsidRPr="005379E1">
              <w:rPr>
                <w:color w:val="808080"/>
                <w:lang w:val="en-US"/>
              </w:rPr>
              <w:t>;</w:t>
            </w:r>
          </w:p>
        </w:tc>
      </w:tr>
    </w:tbl>
    <w:p w14:paraId="182E25D7" w14:textId="77777777" w:rsidR="00CD6F2A" w:rsidRPr="006D1B7A" w:rsidRDefault="00CD6F2A" w:rsidP="006236F4">
      <w:pPr>
        <w:rPr>
          <w:lang w:val="en-US"/>
        </w:rPr>
      </w:pPr>
    </w:p>
    <w:p w14:paraId="7C4C9AC7" w14:textId="198255B9" w:rsidR="007E7F48" w:rsidRPr="00CB65DC" w:rsidRDefault="00D86A56" w:rsidP="007E7F48">
      <w:pPr>
        <w:jc w:val="center"/>
      </w:pPr>
      <w:r>
        <w:rPr>
          <w:noProof/>
        </w:rPr>
        <w:lastRenderedPageBreak/>
        <w:drawing>
          <wp:inline distT="0" distB="0" distL="0" distR="0" wp14:anchorId="1E7414B4" wp14:editId="39D4C622">
            <wp:extent cx="2301503" cy="4756435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679" cy="48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098" w:rsidRPr="00C42098">
        <w:rPr>
          <w:noProof/>
        </w:rPr>
        <w:t xml:space="preserve"> </w:t>
      </w:r>
      <w:r w:rsidR="00C42098">
        <w:rPr>
          <w:noProof/>
        </w:rPr>
        <w:drawing>
          <wp:inline distT="0" distB="0" distL="0" distR="0" wp14:anchorId="168EDFA5" wp14:editId="6F55FEA7">
            <wp:extent cx="2295826" cy="476972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988" cy="47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DF1" w14:textId="685C387E" w:rsidR="00CA0C58" w:rsidRPr="00E52E00" w:rsidRDefault="007E7F48" w:rsidP="00E52E00">
      <w:pPr>
        <w:jc w:val="center"/>
      </w:pPr>
      <w:r>
        <w:t xml:space="preserve">Рисунок </w:t>
      </w:r>
      <w:r w:rsidR="00CB19CE" w:rsidRPr="00F5724B">
        <w:t>10</w:t>
      </w:r>
      <w:r w:rsidR="004F497C">
        <w:rPr>
          <w:lang w:val="en-US"/>
        </w:rPr>
        <w:t>,11</w:t>
      </w:r>
      <w:r>
        <w:t xml:space="preserve"> – тестирование кода для</w:t>
      </w:r>
      <w:r w:rsidRPr="00782E09">
        <w:t xml:space="preserve"> </w:t>
      </w:r>
      <w:r w:rsidR="002A30B1">
        <w:rPr>
          <w:lang w:val="en-US"/>
        </w:rPr>
        <w:t>ToggleButton</w:t>
      </w:r>
    </w:p>
    <w:p w14:paraId="7E60C945" w14:textId="3E3EAED5" w:rsidR="00F57482" w:rsidRPr="006972CF" w:rsidRDefault="00F57482" w:rsidP="00F57482">
      <w:pPr>
        <w:spacing w:before="240"/>
      </w:pPr>
      <w:r w:rsidRPr="0014227C">
        <w:t>9</w:t>
      </w:r>
      <w:r>
        <w:t>.</w:t>
      </w:r>
      <w:r w:rsidRPr="00973CB8">
        <w:t xml:space="preserve"> </w:t>
      </w:r>
      <w:r w:rsidR="00EA2CD4">
        <w:t>Класс RadioButton Реализуйте пример</w:t>
      </w:r>
      <w:r w:rsidR="006972CF" w:rsidRPr="006972CF">
        <w:t>.</w:t>
      </w:r>
    </w:p>
    <w:p w14:paraId="621663D6" w14:textId="4103932E" w:rsidR="00F57482" w:rsidRPr="00E52E00" w:rsidRDefault="00F57482" w:rsidP="00F57482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14227C"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710120" w:rsidRPr="00F5724B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181227" w:rsidRPr="001D7F7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1D7F73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RadioButton</w:t>
      </w:r>
      <w:r w:rsidR="00BD65BD" w:rsidRPr="00E52E00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7482" w:rsidRPr="00516601" w14:paraId="0DC4B703" w14:textId="77777777" w:rsidTr="00423C3F">
        <w:tc>
          <w:tcPr>
            <w:tcW w:w="9345" w:type="dxa"/>
          </w:tcPr>
          <w:p w14:paraId="1000E7AE" w14:textId="01176363" w:rsidR="00F57482" w:rsidRPr="00D418EF" w:rsidRDefault="00D418EF" w:rsidP="00D418EF">
            <w:pPr>
              <w:pStyle w:val="a5"/>
              <w:rPr>
                <w:color w:val="DDDEDF"/>
                <w:lang w:val="en-US"/>
              </w:rPr>
            </w:pPr>
            <w:r w:rsidRPr="00D418EF">
              <w:rPr>
                <w:color w:val="FF6188"/>
                <w:lang w:val="en-US"/>
              </w:rPr>
              <w:t>&lt;</w:t>
            </w:r>
            <w:r w:rsidRPr="00D418EF">
              <w:rPr>
                <w:color w:val="A9DC76"/>
                <w:lang w:val="en-US"/>
              </w:rPr>
              <w:t>RadioGroup</w:t>
            </w:r>
            <w:r w:rsidRPr="00D418EF">
              <w:rPr>
                <w:color w:val="A9DC7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:layout_width</w:t>
            </w:r>
            <w:r w:rsidRPr="00D418EF">
              <w:rPr>
                <w:color w:val="FFD866"/>
                <w:lang w:val="en-US"/>
              </w:rPr>
              <w:t>="417dp"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:layout_height</w:t>
            </w:r>
            <w:r w:rsidRPr="00D418EF">
              <w:rPr>
                <w:color w:val="FFD866"/>
                <w:lang w:val="en-US"/>
              </w:rPr>
              <w:t>="216dp"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:layout_marginStart</w:t>
            </w:r>
            <w:r w:rsidRPr="00D418EF">
              <w:rPr>
                <w:color w:val="FFD866"/>
                <w:lang w:val="en-US"/>
              </w:rPr>
              <w:t>="118dp"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:layout_marginTop</w:t>
            </w:r>
            <w:r w:rsidRPr="00D418EF">
              <w:rPr>
                <w:color w:val="FFD866"/>
                <w:lang w:val="en-US"/>
              </w:rPr>
              <w:t>="104dp"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:layout_marginEnd</w:t>
            </w:r>
            <w:r w:rsidRPr="00D418EF">
              <w:rPr>
                <w:color w:val="FFD866"/>
                <w:lang w:val="en-US"/>
              </w:rPr>
              <w:t>="120dp"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:layout_marginBottom</w:t>
            </w:r>
            <w:r w:rsidRPr="00D418EF">
              <w:rPr>
                <w:color w:val="FFD866"/>
                <w:lang w:val="en-US"/>
              </w:rPr>
              <w:t>="627dp"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:layout_constraintBottom_toBottomOf</w:t>
            </w:r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:layout_constraintEnd_toEndOf</w:t>
            </w:r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:layout_constraintHorizontal_bias</w:t>
            </w:r>
            <w:r w:rsidRPr="00D418EF">
              <w:rPr>
                <w:color w:val="FFD866"/>
                <w:lang w:val="en-US"/>
              </w:rPr>
              <w:t>="0.454"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:layout_constraintStart_toStartOf</w:t>
            </w:r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:layout_constraintTop_toTopOf</w:t>
            </w:r>
            <w:r w:rsidRPr="00D418EF">
              <w:rPr>
                <w:color w:val="FFD866"/>
                <w:lang w:val="en-US"/>
              </w:rPr>
              <w:t>="parent"</w:t>
            </w:r>
            <w:r w:rsidRPr="00D418EF">
              <w:rPr>
                <w:color w:val="FFD866"/>
                <w:lang w:val="en-US"/>
              </w:rPr>
              <w:br/>
              <w:t xml:space="preserve">    </w:t>
            </w:r>
            <w:r w:rsidRPr="00D418EF">
              <w:rPr>
                <w:color w:val="7D7AFF"/>
                <w:lang w:val="en-US"/>
              </w:rPr>
              <w:t>app</w:t>
            </w:r>
            <w:r w:rsidRPr="00D418EF">
              <w:rPr>
                <w:lang w:val="en-US"/>
              </w:rPr>
              <w:t>:layout_constraintVertical_bias</w:t>
            </w:r>
            <w:r w:rsidRPr="00D418EF">
              <w:rPr>
                <w:color w:val="FFD866"/>
                <w:lang w:val="en-US"/>
              </w:rPr>
              <w:t>="0.0"</w:t>
            </w:r>
            <w:r w:rsidRPr="00D418EF">
              <w:rPr>
                <w:color w:val="FF6188"/>
                <w:lang w:val="en-US"/>
              </w:rPr>
              <w:t>&gt;</w:t>
            </w:r>
            <w:r w:rsidRPr="00D418EF">
              <w:rPr>
                <w:color w:val="FF6188"/>
                <w:lang w:val="en-US"/>
              </w:rPr>
              <w:br/>
            </w:r>
            <w:r w:rsidRPr="00D418EF">
              <w:rPr>
                <w:color w:val="FF6188"/>
                <w:lang w:val="en-US"/>
              </w:rPr>
              <w:br/>
              <w:t xml:space="preserve">    &lt;</w:t>
            </w:r>
            <w:r w:rsidRPr="00D418EF">
              <w:rPr>
                <w:color w:val="A9DC76"/>
                <w:lang w:val="en-US"/>
              </w:rPr>
              <w:t>RadioButton</w:t>
            </w:r>
            <w:r w:rsidRPr="00D418EF">
              <w:rPr>
                <w:color w:val="A9DC7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:id</w:t>
            </w:r>
            <w:r w:rsidRPr="00D418EF">
              <w:rPr>
                <w:color w:val="FFD866"/>
                <w:lang w:val="en-US"/>
              </w:rPr>
              <w:t>="@+id/kotlin"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:layout_width</w:t>
            </w:r>
            <w:r w:rsidRPr="00D418EF">
              <w:rPr>
                <w:color w:val="FFD866"/>
                <w:lang w:val="en-US"/>
              </w:rPr>
              <w:t>="match_parent"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:layout_height</w:t>
            </w:r>
            <w:r w:rsidRPr="00D418EF">
              <w:rPr>
                <w:color w:val="FFD866"/>
                <w:lang w:val="en-US"/>
              </w:rPr>
              <w:t>="wrap_content"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:onClick</w:t>
            </w:r>
            <w:r w:rsidRPr="00D418EF">
              <w:rPr>
                <w:color w:val="FFD866"/>
                <w:lang w:val="en-US"/>
              </w:rPr>
              <w:t>="onRadioButtonClicked"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:text</w:t>
            </w:r>
            <w:r w:rsidRPr="00D418EF">
              <w:rPr>
                <w:color w:val="FFD866"/>
                <w:lang w:val="en-US"/>
              </w:rPr>
              <w:t xml:space="preserve">="Kotlin" </w:t>
            </w:r>
            <w:r w:rsidRPr="00D418EF">
              <w:rPr>
                <w:color w:val="FF6188"/>
                <w:lang w:val="en-US"/>
              </w:rPr>
              <w:t>/&gt;</w:t>
            </w:r>
            <w:r w:rsidRPr="00D418EF">
              <w:rPr>
                <w:color w:val="FF6188"/>
                <w:lang w:val="en-US"/>
              </w:rPr>
              <w:br/>
            </w:r>
            <w:r w:rsidRPr="00D418EF">
              <w:rPr>
                <w:color w:val="FF6188"/>
                <w:lang w:val="en-US"/>
              </w:rPr>
              <w:br/>
            </w:r>
            <w:r w:rsidRPr="00D418EF">
              <w:rPr>
                <w:color w:val="FF6188"/>
                <w:lang w:val="en-US"/>
              </w:rPr>
              <w:lastRenderedPageBreak/>
              <w:t xml:space="preserve">    &lt;</w:t>
            </w:r>
            <w:r w:rsidRPr="00D418EF">
              <w:rPr>
                <w:color w:val="A9DC76"/>
                <w:lang w:val="en-US"/>
              </w:rPr>
              <w:t>RadioButton</w:t>
            </w:r>
            <w:r w:rsidRPr="00D418EF">
              <w:rPr>
                <w:color w:val="A9DC7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:id</w:t>
            </w:r>
            <w:r w:rsidRPr="00D418EF">
              <w:rPr>
                <w:color w:val="FFD866"/>
                <w:lang w:val="en-US"/>
              </w:rPr>
              <w:t>="@+id/java"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:layout_width</w:t>
            </w:r>
            <w:r w:rsidRPr="00D418EF">
              <w:rPr>
                <w:color w:val="FFD866"/>
                <w:lang w:val="en-US"/>
              </w:rPr>
              <w:t>="match_parent"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:layout_height</w:t>
            </w:r>
            <w:r w:rsidRPr="00D418EF">
              <w:rPr>
                <w:color w:val="FFD866"/>
                <w:lang w:val="en-US"/>
              </w:rPr>
              <w:t>="wrap_content"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:onClick</w:t>
            </w:r>
            <w:r w:rsidRPr="00D418EF">
              <w:rPr>
                <w:color w:val="FFD866"/>
                <w:lang w:val="en-US"/>
              </w:rPr>
              <w:t>="onRadioButtonClicked"</w:t>
            </w:r>
            <w:r w:rsidRPr="00D418EF">
              <w:rPr>
                <w:color w:val="FFD866"/>
                <w:lang w:val="en-US"/>
              </w:rPr>
              <w:br/>
              <w:t xml:space="preserve">        </w:t>
            </w:r>
            <w:r w:rsidRPr="00D418EF">
              <w:rPr>
                <w:color w:val="7D7AFF"/>
                <w:lang w:val="en-US"/>
              </w:rPr>
              <w:t>android</w:t>
            </w:r>
            <w:r w:rsidRPr="00D418EF">
              <w:rPr>
                <w:lang w:val="en-US"/>
              </w:rPr>
              <w:t>:text</w:t>
            </w:r>
            <w:r w:rsidRPr="00D418EF">
              <w:rPr>
                <w:color w:val="FFD866"/>
                <w:lang w:val="en-US"/>
              </w:rPr>
              <w:t xml:space="preserve">="Java" </w:t>
            </w:r>
            <w:r w:rsidRPr="00D418EF">
              <w:rPr>
                <w:color w:val="FF6188"/>
                <w:lang w:val="en-US"/>
              </w:rPr>
              <w:t>/&gt;</w:t>
            </w:r>
            <w:r w:rsidRPr="00D418EF">
              <w:rPr>
                <w:color w:val="FF6188"/>
                <w:lang w:val="en-US"/>
              </w:rPr>
              <w:br/>
              <w:t>&lt;/</w:t>
            </w:r>
            <w:r w:rsidRPr="00D418EF">
              <w:rPr>
                <w:color w:val="A9DC76"/>
                <w:lang w:val="en-US"/>
              </w:rPr>
              <w:t>RadioGroup</w:t>
            </w:r>
            <w:r w:rsidRPr="00D418EF">
              <w:rPr>
                <w:color w:val="FF6188"/>
                <w:lang w:val="en-US"/>
              </w:rPr>
              <w:t>&gt;</w:t>
            </w:r>
          </w:p>
        </w:tc>
      </w:tr>
    </w:tbl>
    <w:p w14:paraId="4EAD956D" w14:textId="36BF1E4F" w:rsidR="00F57482" w:rsidRDefault="00F57482" w:rsidP="00F57482">
      <w:pPr>
        <w:rPr>
          <w:lang w:val="en-US"/>
        </w:rPr>
      </w:pPr>
    </w:p>
    <w:p w14:paraId="121258F7" w14:textId="784EDE70" w:rsidR="00E25DD2" w:rsidRPr="00376621" w:rsidRDefault="00E25DD2" w:rsidP="00E25DD2">
      <w:pPr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F5724B" w:rsidRPr="004F497C">
        <w:rPr>
          <w:rFonts w:ascii="Times" w:eastAsia="Times" w:hAnsi="Times" w:cs="Times"/>
          <w:i/>
          <w:color w:val="000000"/>
          <w:sz w:val="24"/>
          <w:szCs w:val="24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1D7F73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</w:t>
      </w:r>
      <w:r w:rsidR="00E52E00">
        <w:rPr>
          <w:rFonts w:ascii="Times" w:eastAsia="Times" w:hAnsi="Times" w:cs="Times"/>
          <w:i/>
          <w:color w:val="000000"/>
          <w:sz w:val="24"/>
          <w:szCs w:val="24"/>
        </w:rPr>
        <w:t>абота с</w:t>
      </w:r>
      <w:r w:rsidR="00957195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957195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RadioButton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</w:t>
      </w:r>
      <w:r w:rsidR="00376621">
        <w:rPr>
          <w:rFonts w:ascii="Times" w:eastAsia="Times" w:hAnsi="Times" w:cs="Times"/>
          <w:i/>
          <w:color w:val="000000"/>
          <w:sz w:val="24"/>
          <w:szCs w:val="24"/>
        </w:rPr>
        <w:t xml:space="preserve"> на </w:t>
      </w:r>
      <w:r w:rsidR="00376621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="00376621" w:rsidRPr="00376621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F7A" w:rsidRPr="00945F7A" w14:paraId="479483E0" w14:textId="77777777" w:rsidTr="00945F7A">
        <w:tc>
          <w:tcPr>
            <w:tcW w:w="9345" w:type="dxa"/>
          </w:tcPr>
          <w:p w14:paraId="1DDD2300" w14:textId="2F741FB6" w:rsidR="00945F7A" w:rsidRPr="00945F7A" w:rsidRDefault="00945F7A" w:rsidP="00945F7A">
            <w:pPr>
              <w:pStyle w:val="a5"/>
              <w:rPr>
                <w:color w:val="DDDEDF"/>
                <w:lang w:val="en-US"/>
              </w:rPr>
            </w:pPr>
            <w:r w:rsidRPr="00945F7A">
              <w:rPr>
                <w:color w:val="EE7762"/>
                <w:lang w:val="en-US"/>
              </w:rPr>
              <w:t xml:space="preserve">public void </w:t>
            </w:r>
            <w:r w:rsidRPr="00945F7A">
              <w:rPr>
                <w:color w:val="B7E66E"/>
                <w:lang w:val="en-US"/>
              </w:rPr>
              <w:t>onRadioButtonClicked</w:t>
            </w:r>
            <w:r w:rsidRPr="00945F7A">
              <w:rPr>
                <w:lang w:val="en-US"/>
              </w:rPr>
              <w:t xml:space="preserve">(View </w:t>
            </w:r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</w:t>
            </w:r>
            <w:r w:rsidRPr="00945F7A">
              <w:rPr>
                <w:color w:val="EE7762"/>
                <w:lang w:val="en-US"/>
              </w:rPr>
              <w:t xml:space="preserve">boolean </w:t>
            </w:r>
            <w:r w:rsidRPr="00945F7A">
              <w:rPr>
                <w:color w:val="B6B3EB"/>
                <w:lang w:val="en-US"/>
              </w:rPr>
              <w:t xml:space="preserve">checked </w:t>
            </w:r>
            <w:r w:rsidRPr="00945F7A">
              <w:rPr>
                <w:color w:val="FFBDCE"/>
                <w:lang w:val="en-US"/>
              </w:rPr>
              <w:t xml:space="preserve">= </w:t>
            </w:r>
            <w:r w:rsidRPr="00945F7A">
              <w:rPr>
                <w:lang w:val="en-US"/>
              </w:rPr>
              <w:t xml:space="preserve">((RadioButton) </w:t>
            </w:r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lang w:val="en-US"/>
              </w:rPr>
              <w:t>)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isChecked</w:t>
            </w:r>
            <w:r w:rsidRPr="00945F7A">
              <w:rPr>
                <w:lang w:val="en-US"/>
              </w:rPr>
              <w:t>()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</w:t>
            </w:r>
            <w:r w:rsidRPr="00945F7A">
              <w:rPr>
                <w:lang w:val="en-US"/>
              </w:rPr>
              <w:t xml:space="preserve">TextView </w:t>
            </w:r>
            <w:r w:rsidRPr="00945F7A">
              <w:rPr>
                <w:color w:val="B6B3EB"/>
                <w:lang w:val="en-US"/>
              </w:rPr>
              <w:t xml:space="preserve">selection </w:t>
            </w:r>
            <w:r w:rsidRPr="00945F7A">
              <w:rPr>
                <w:color w:val="FFBDCE"/>
                <w:lang w:val="en-US"/>
              </w:rPr>
              <w:t xml:space="preserve">= </w:t>
            </w:r>
            <w:r w:rsidRPr="00945F7A">
              <w:rPr>
                <w:color w:val="7D7AFF"/>
                <w:lang w:val="en-US"/>
              </w:rPr>
              <w:t>binding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7D7AFF"/>
                <w:lang w:val="en-US"/>
              </w:rPr>
              <w:t>selection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</w:t>
            </w:r>
            <w:r w:rsidRPr="00945F7A">
              <w:rPr>
                <w:color w:val="EE7762"/>
                <w:lang w:val="en-US"/>
              </w:rPr>
              <w:t xml:space="preserve">if 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getId</w:t>
            </w:r>
            <w:r w:rsidRPr="00945F7A">
              <w:rPr>
                <w:lang w:val="en-US"/>
              </w:rPr>
              <w:t xml:space="preserve">() </w:t>
            </w:r>
            <w:r w:rsidRPr="00945F7A">
              <w:rPr>
                <w:color w:val="FFBDCE"/>
                <w:lang w:val="en-US"/>
              </w:rPr>
              <w:t xml:space="preserve">== </w:t>
            </w:r>
            <w:r w:rsidRPr="00945F7A">
              <w:rPr>
                <w:lang w:val="en-US"/>
              </w:rPr>
              <w:t>R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lang w:val="en-US"/>
              </w:rPr>
              <w:t>id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896FF"/>
                <w:lang w:val="en-US"/>
              </w:rPr>
              <w:t>java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</w:t>
            </w:r>
            <w:r w:rsidRPr="00945F7A">
              <w:rPr>
                <w:color w:val="EE7762"/>
                <w:lang w:val="en-US"/>
              </w:rPr>
              <w:t xml:space="preserve">if 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B6B3EB"/>
                <w:lang w:val="en-US"/>
              </w:rPr>
              <w:t>checked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    </w:t>
            </w:r>
            <w:r w:rsidRPr="00945F7A">
              <w:rPr>
                <w:color w:val="B6B3EB"/>
                <w:lang w:val="en-US"/>
              </w:rPr>
              <w:t>selection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setText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FFD866"/>
                <w:lang w:val="en-US"/>
              </w:rPr>
              <w:t>"</w:t>
            </w:r>
            <w:r w:rsidRPr="00945F7A">
              <w:rPr>
                <w:color w:val="FFD866"/>
              </w:rPr>
              <w:t>Выбрана</w:t>
            </w:r>
            <w:r w:rsidRPr="00945F7A">
              <w:rPr>
                <w:color w:val="FFD866"/>
                <w:lang w:val="en-US"/>
              </w:rPr>
              <w:t xml:space="preserve"> Java"</w:t>
            </w:r>
            <w:r w:rsidRPr="00945F7A">
              <w:rPr>
                <w:lang w:val="en-US"/>
              </w:rPr>
              <w:t>)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    </w:t>
            </w:r>
            <w:r w:rsidRPr="00945F7A">
              <w:rPr>
                <w:color w:val="FD971F"/>
                <w:lang w:val="en-US"/>
              </w:rPr>
              <w:t>}</w:t>
            </w:r>
            <w:r w:rsidRPr="00945F7A">
              <w:rPr>
                <w:color w:val="FD971F"/>
                <w:lang w:val="en-US"/>
              </w:rPr>
              <w:br/>
              <w:t xml:space="preserve">    } </w:t>
            </w:r>
            <w:r w:rsidRPr="00945F7A">
              <w:rPr>
                <w:color w:val="EE7762"/>
                <w:lang w:val="en-US"/>
              </w:rPr>
              <w:t xml:space="preserve">else if 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EE9B70"/>
                <w:lang w:val="en-US"/>
              </w:rPr>
              <w:t>view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getId</w:t>
            </w:r>
            <w:r w:rsidRPr="00945F7A">
              <w:rPr>
                <w:lang w:val="en-US"/>
              </w:rPr>
              <w:t xml:space="preserve">() </w:t>
            </w:r>
            <w:r w:rsidRPr="00945F7A">
              <w:rPr>
                <w:color w:val="FFBDCE"/>
                <w:lang w:val="en-US"/>
              </w:rPr>
              <w:t xml:space="preserve">== </w:t>
            </w:r>
            <w:r w:rsidRPr="00945F7A">
              <w:rPr>
                <w:lang w:val="en-US"/>
              </w:rPr>
              <w:t>R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lang w:val="en-US"/>
              </w:rPr>
              <w:t>id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896FF"/>
                <w:lang w:val="en-US"/>
              </w:rPr>
              <w:t>kotlin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</w:t>
            </w:r>
            <w:r w:rsidRPr="00945F7A">
              <w:rPr>
                <w:color w:val="EE7762"/>
                <w:lang w:val="en-US"/>
              </w:rPr>
              <w:t xml:space="preserve">if 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B6B3EB"/>
                <w:lang w:val="en-US"/>
              </w:rPr>
              <w:t>checked</w:t>
            </w:r>
            <w:r w:rsidRPr="00945F7A">
              <w:rPr>
                <w:lang w:val="en-US"/>
              </w:rPr>
              <w:t xml:space="preserve">) </w:t>
            </w:r>
            <w:r w:rsidRPr="00945F7A">
              <w:rPr>
                <w:color w:val="FD971F"/>
                <w:lang w:val="en-US"/>
              </w:rPr>
              <w:t>{</w:t>
            </w:r>
            <w:r w:rsidRPr="00945F7A">
              <w:rPr>
                <w:color w:val="FD971F"/>
                <w:lang w:val="en-US"/>
              </w:rPr>
              <w:br/>
              <w:t xml:space="preserve">            </w:t>
            </w:r>
            <w:r w:rsidRPr="00945F7A">
              <w:rPr>
                <w:color w:val="B6B3EB"/>
                <w:lang w:val="en-US"/>
              </w:rPr>
              <w:t>selection</w:t>
            </w:r>
            <w:r w:rsidRPr="00945F7A">
              <w:rPr>
                <w:color w:val="FFB900"/>
                <w:lang w:val="en-US"/>
              </w:rPr>
              <w:t>.</w:t>
            </w:r>
            <w:r w:rsidRPr="00945F7A">
              <w:rPr>
                <w:color w:val="92D923"/>
                <w:lang w:val="en-US"/>
              </w:rPr>
              <w:t>setText</w:t>
            </w:r>
            <w:r w:rsidRPr="00945F7A">
              <w:rPr>
                <w:lang w:val="en-US"/>
              </w:rPr>
              <w:t>(</w:t>
            </w:r>
            <w:r w:rsidRPr="00945F7A">
              <w:rPr>
                <w:color w:val="FFD866"/>
                <w:lang w:val="en-US"/>
              </w:rPr>
              <w:t>"</w:t>
            </w:r>
            <w:r w:rsidRPr="00945F7A">
              <w:rPr>
                <w:color w:val="FFD866"/>
              </w:rPr>
              <w:t>Выбран</w:t>
            </w:r>
            <w:r w:rsidRPr="00945F7A">
              <w:rPr>
                <w:color w:val="FFD866"/>
                <w:lang w:val="en-US"/>
              </w:rPr>
              <w:t xml:space="preserve"> Kotlin"</w:t>
            </w:r>
            <w:r w:rsidRPr="00945F7A">
              <w:rPr>
                <w:lang w:val="en-US"/>
              </w:rPr>
              <w:t>)</w:t>
            </w:r>
            <w:r w:rsidRPr="00945F7A">
              <w:rPr>
                <w:color w:val="808080"/>
                <w:lang w:val="en-US"/>
              </w:rPr>
              <w:t>;</w:t>
            </w:r>
            <w:r w:rsidRPr="00945F7A">
              <w:rPr>
                <w:color w:val="808080"/>
                <w:lang w:val="en-US"/>
              </w:rPr>
              <w:br/>
              <w:t xml:space="preserve">        </w:t>
            </w:r>
            <w:r w:rsidRPr="00945F7A">
              <w:rPr>
                <w:color w:val="FD971F"/>
                <w:lang w:val="en-US"/>
              </w:rPr>
              <w:t>}</w:t>
            </w:r>
            <w:r w:rsidRPr="00945F7A">
              <w:rPr>
                <w:color w:val="FD971F"/>
                <w:lang w:val="en-US"/>
              </w:rPr>
              <w:br/>
              <w:t xml:space="preserve">    }</w:t>
            </w:r>
            <w:r w:rsidRPr="00945F7A">
              <w:rPr>
                <w:color w:val="FD971F"/>
                <w:lang w:val="en-US"/>
              </w:rPr>
              <w:br/>
              <w:t>}</w:t>
            </w:r>
          </w:p>
        </w:tc>
      </w:tr>
    </w:tbl>
    <w:p w14:paraId="5CFA86CD" w14:textId="77777777" w:rsidR="00E25DD2" w:rsidRPr="00945F7A" w:rsidRDefault="00E25DD2" w:rsidP="00F57482">
      <w:pPr>
        <w:rPr>
          <w:lang w:val="en-US"/>
        </w:rPr>
      </w:pPr>
    </w:p>
    <w:p w14:paraId="6410726F" w14:textId="099098C7" w:rsidR="00F57482" w:rsidRPr="00CB65DC" w:rsidRDefault="00BB0232" w:rsidP="0027324E">
      <w:pPr>
        <w:jc w:val="center"/>
      </w:pPr>
      <w:r>
        <w:rPr>
          <w:noProof/>
        </w:rPr>
        <w:drawing>
          <wp:inline distT="0" distB="0" distL="0" distR="0" wp14:anchorId="69B14AB9" wp14:editId="389521D4">
            <wp:extent cx="1997327" cy="406521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8841" cy="41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2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96685" wp14:editId="17E5A96D">
            <wp:extent cx="1957622" cy="4067503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5936" cy="41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C2E" w14:textId="67E274F1" w:rsidR="00513455" w:rsidRDefault="00F57482" w:rsidP="00513455">
      <w:pPr>
        <w:jc w:val="center"/>
      </w:pPr>
      <w:r>
        <w:t xml:space="preserve">Рисунок </w:t>
      </w:r>
      <w:r w:rsidR="00CE3E3A" w:rsidRPr="00A71B05">
        <w:t>12</w:t>
      </w:r>
      <w:r w:rsidR="00371D0B" w:rsidRPr="00CA047B">
        <w:t>,1</w:t>
      </w:r>
      <w:r w:rsidR="00CE3E3A" w:rsidRPr="00A71B05">
        <w:t>3</w:t>
      </w:r>
      <w:r>
        <w:t xml:space="preserve"> – тестирование кода для</w:t>
      </w:r>
      <w:r w:rsidRPr="00782E09">
        <w:t xml:space="preserve"> </w:t>
      </w:r>
      <w:r w:rsidR="00E476E9">
        <w:rPr>
          <w:lang w:val="en-US"/>
        </w:rPr>
        <w:t>RadioButton</w:t>
      </w:r>
      <w:r w:rsidR="00482794">
        <w:tab/>
      </w:r>
    </w:p>
    <w:p w14:paraId="693AF39D" w14:textId="77777777" w:rsidR="00A71B05" w:rsidRDefault="00A71B05" w:rsidP="00057AA8"/>
    <w:p w14:paraId="53546002" w14:textId="77777777" w:rsidR="00A71B05" w:rsidRDefault="00A71B05" w:rsidP="00057AA8"/>
    <w:p w14:paraId="6A92C602" w14:textId="15A0C28D" w:rsidR="00B5475F" w:rsidRPr="00516A45" w:rsidRDefault="00B5475F" w:rsidP="00057AA8">
      <w:r w:rsidRPr="00B5475F">
        <w:lastRenderedPageBreak/>
        <w:t>10</w:t>
      </w:r>
      <w:r>
        <w:t>.</w:t>
      </w:r>
      <w:r w:rsidRPr="00973CB8">
        <w:t xml:space="preserve"> </w:t>
      </w:r>
      <w:r w:rsidR="00487B36">
        <w:t>Элемент DatePicker. Реализуйте пример.</w:t>
      </w:r>
    </w:p>
    <w:p w14:paraId="1BC33C35" w14:textId="6000B85B" w:rsidR="00B5475F" w:rsidRPr="00064F9E" w:rsidRDefault="00B5475F" w:rsidP="00B5475F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491F8E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4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A0328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3C4B4A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DatePicker</w:t>
      </w:r>
      <w:r w:rsidR="00C50C2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75F" w:rsidRPr="00E2322A" w14:paraId="34DE8FE2" w14:textId="77777777" w:rsidTr="00423C3F">
        <w:tc>
          <w:tcPr>
            <w:tcW w:w="9345" w:type="dxa"/>
          </w:tcPr>
          <w:p w14:paraId="2BE96BF0" w14:textId="24F05269" w:rsidR="00B5475F" w:rsidRPr="00E2322A" w:rsidRDefault="00E2322A" w:rsidP="00E2322A">
            <w:pPr>
              <w:pStyle w:val="a5"/>
              <w:rPr>
                <w:color w:val="DDDEDF"/>
                <w:lang w:val="en-US"/>
              </w:rPr>
            </w:pPr>
            <w:r w:rsidRPr="00E2322A">
              <w:rPr>
                <w:color w:val="FF6188"/>
                <w:lang w:val="en-US"/>
              </w:rPr>
              <w:t>&lt;</w:t>
            </w:r>
            <w:r w:rsidRPr="00E2322A">
              <w:rPr>
                <w:color w:val="A9DC76"/>
                <w:lang w:val="en-US"/>
              </w:rPr>
              <w:t>DatePicker</w:t>
            </w:r>
            <w:r w:rsidRPr="00E2322A">
              <w:rPr>
                <w:color w:val="A9DC76"/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:id</w:t>
            </w:r>
            <w:r w:rsidRPr="00E2322A">
              <w:rPr>
                <w:lang w:val="en-US"/>
              </w:rPr>
              <w:t>="@+id/datePicker"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:layout_width</w:t>
            </w:r>
            <w:r w:rsidRPr="00E2322A">
              <w:rPr>
                <w:lang w:val="en-US"/>
              </w:rPr>
              <w:t>="wrap_content"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:layout_height</w:t>
            </w:r>
            <w:r w:rsidRPr="00E2322A">
              <w:rPr>
                <w:lang w:val="en-US"/>
              </w:rPr>
              <w:t>="wrap_content"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:layout_marginLeft</w:t>
            </w:r>
            <w:r w:rsidRPr="00E2322A">
              <w:rPr>
                <w:lang w:val="en-US"/>
              </w:rPr>
              <w:t>="30dp"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:layout_marginEnd</w:t>
            </w:r>
            <w:r w:rsidRPr="00E2322A">
              <w:rPr>
                <w:lang w:val="en-US"/>
              </w:rPr>
              <w:t>="25dp"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android</w:t>
            </w:r>
            <w:r w:rsidRPr="00E2322A">
              <w:rPr>
                <w:color w:val="00B294"/>
                <w:lang w:val="en-US"/>
              </w:rPr>
              <w:t>:layout_marginBottom</w:t>
            </w:r>
            <w:r w:rsidRPr="00E2322A">
              <w:rPr>
                <w:lang w:val="en-US"/>
              </w:rPr>
              <w:t>="176dp"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app</w:t>
            </w:r>
            <w:r w:rsidRPr="00E2322A">
              <w:rPr>
                <w:color w:val="00B294"/>
                <w:lang w:val="en-US"/>
              </w:rPr>
              <w:t>:layout_constraintBottom_toBottomOf</w:t>
            </w:r>
            <w:r w:rsidRPr="00E2322A">
              <w:rPr>
                <w:lang w:val="en-US"/>
              </w:rPr>
              <w:t>="parent"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app</w:t>
            </w:r>
            <w:r w:rsidRPr="00E2322A">
              <w:rPr>
                <w:color w:val="00B294"/>
                <w:lang w:val="en-US"/>
              </w:rPr>
              <w:t>:layout_constraintEnd_toEndOf</w:t>
            </w:r>
            <w:r w:rsidRPr="00E2322A">
              <w:rPr>
                <w:lang w:val="en-US"/>
              </w:rPr>
              <w:t>="parent"</w:t>
            </w:r>
            <w:r w:rsidRPr="00E2322A">
              <w:rPr>
                <w:lang w:val="en-US"/>
              </w:rPr>
              <w:br/>
              <w:t xml:space="preserve">    </w:t>
            </w:r>
            <w:r w:rsidRPr="00E2322A">
              <w:rPr>
                <w:color w:val="7D7AFF"/>
                <w:lang w:val="en-US"/>
              </w:rPr>
              <w:t>app</w:t>
            </w:r>
            <w:r w:rsidRPr="00E2322A">
              <w:rPr>
                <w:color w:val="00B294"/>
                <w:lang w:val="en-US"/>
              </w:rPr>
              <w:t>:layout_constraintLeft_toLeftOf</w:t>
            </w:r>
            <w:r w:rsidRPr="00E2322A">
              <w:rPr>
                <w:lang w:val="en-US"/>
              </w:rPr>
              <w:t xml:space="preserve">="parent" </w:t>
            </w:r>
            <w:r w:rsidRPr="00E2322A">
              <w:rPr>
                <w:color w:val="FF6188"/>
                <w:lang w:val="en-US"/>
              </w:rPr>
              <w:t>/&gt;</w:t>
            </w:r>
          </w:p>
        </w:tc>
      </w:tr>
    </w:tbl>
    <w:p w14:paraId="5942A5B2" w14:textId="5E3D518A" w:rsidR="00B5475F" w:rsidRDefault="00B5475F" w:rsidP="00B5475F">
      <w:pPr>
        <w:rPr>
          <w:lang w:val="en-US"/>
        </w:rPr>
      </w:pPr>
    </w:p>
    <w:p w14:paraId="2190ADAC" w14:textId="53D43784" w:rsidR="00223069" w:rsidRDefault="00223069" w:rsidP="00223069">
      <w:pPr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197112" w:rsidRPr="002528E7"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223069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DatePicker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6E41BB">
        <w:rPr>
          <w:rFonts w:ascii="Times" w:eastAsia="Times" w:hAnsi="Times" w:cs="Times"/>
          <w:i/>
          <w:color w:val="000000"/>
          <w:sz w:val="24"/>
          <w:szCs w:val="24"/>
        </w:rPr>
        <w:t xml:space="preserve">в коде на </w:t>
      </w:r>
      <w:r w:rsidR="006E41B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="006E41BB" w:rsidRPr="006E41BB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01DA" w:rsidRPr="004D01DA" w14:paraId="45FF9FB6" w14:textId="77777777" w:rsidTr="004D01DA">
        <w:tc>
          <w:tcPr>
            <w:tcW w:w="9345" w:type="dxa"/>
          </w:tcPr>
          <w:p w14:paraId="4D620FA9" w14:textId="25718FB4" w:rsidR="004D01DA" w:rsidRPr="004D01DA" w:rsidRDefault="004D01DA" w:rsidP="004D01DA">
            <w:pPr>
              <w:pStyle w:val="a5"/>
              <w:rPr>
                <w:color w:val="DDDEDF"/>
                <w:lang w:val="en-US"/>
              </w:rPr>
            </w:pPr>
            <w:r w:rsidRPr="004D01DA">
              <w:rPr>
                <w:color w:val="57D1EB"/>
                <w:lang w:val="en-US"/>
              </w:rPr>
              <w:t xml:space="preserve">TextView </w:t>
            </w:r>
            <w:r w:rsidRPr="004D01DA">
              <w:rPr>
                <w:color w:val="B6B3EB"/>
                <w:lang w:val="en-US"/>
              </w:rPr>
              <w:t xml:space="preserve">dateTextView </w:t>
            </w:r>
            <w:r w:rsidRPr="004D01DA">
              <w:rPr>
                <w:color w:val="FFBDCE"/>
                <w:lang w:val="en-US"/>
              </w:rPr>
              <w:t xml:space="preserve">= </w:t>
            </w:r>
            <w:r w:rsidRPr="004D01DA">
              <w:rPr>
                <w:color w:val="7D7AFF"/>
                <w:lang w:val="en-US"/>
              </w:rPr>
              <w:t>binding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7D7AFF"/>
                <w:lang w:val="en-US"/>
              </w:rPr>
              <w:t>dateTextView</w:t>
            </w:r>
            <w:r w:rsidRPr="004D01DA">
              <w:rPr>
                <w:color w:val="808080"/>
                <w:lang w:val="en-US"/>
              </w:rPr>
              <w:t>;</w:t>
            </w:r>
            <w:r w:rsidRPr="004D01DA">
              <w:rPr>
                <w:color w:val="808080"/>
                <w:lang w:val="en-US"/>
              </w:rPr>
              <w:br/>
            </w:r>
            <w:r w:rsidRPr="004D01DA">
              <w:rPr>
                <w:color w:val="57D1EB"/>
                <w:lang w:val="en-US"/>
              </w:rPr>
              <w:t xml:space="preserve">DatePicker </w:t>
            </w:r>
            <w:r w:rsidRPr="004D01DA">
              <w:rPr>
                <w:color w:val="B6B3EB"/>
                <w:lang w:val="en-US"/>
              </w:rPr>
              <w:t xml:space="preserve">datePicker </w:t>
            </w:r>
            <w:r w:rsidRPr="004D01DA">
              <w:rPr>
                <w:color w:val="FFBDCE"/>
                <w:lang w:val="en-US"/>
              </w:rPr>
              <w:t xml:space="preserve">= </w:t>
            </w:r>
            <w:r w:rsidRPr="004D01DA">
              <w:rPr>
                <w:color w:val="7D7AFF"/>
                <w:lang w:val="en-US"/>
              </w:rPr>
              <w:t>binding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7D7AFF"/>
                <w:lang w:val="en-US"/>
              </w:rPr>
              <w:t>datePicker</w:t>
            </w:r>
            <w:r w:rsidRPr="004D01DA">
              <w:rPr>
                <w:color w:val="808080"/>
                <w:lang w:val="en-US"/>
              </w:rPr>
              <w:t>;</w:t>
            </w:r>
            <w:r w:rsidRPr="004D01DA">
              <w:rPr>
                <w:color w:val="808080"/>
                <w:lang w:val="en-US"/>
              </w:rPr>
              <w:br/>
            </w:r>
            <w:r w:rsidRPr="004D01DA">
              <w:rPr>
                <w:color w:val="B6B3EB"/>
                <w:lang w:val="en-US"/>
              </w:rPr>
              <w:t>datePicker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init</w:t>
            </w:r>
            <w:r w:rsidRPr="004D01DA">
              <w:rPr>
                <w:color w:val="57D1EB"/>
                <w:lang w:val="en-US"/>
              </w:rPr>
              <w:t>(2024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color w:val="57D1EB"/>
                <w:lang w:val="en-US"/>
              </w:rPr>
              <w:t>02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color w:val="57D1EB"/>
                <w:lang w:val="en-US"/>
              </w:rPr>
              <w:t>23</w:t>
            </w:r>
            <w:r w:rsidRPr="004D01DA">
              <w:rPr>
                <w:color w:val="9380FF"/>
                <w:lang w:val="en-US"/>
              </w:rPr>
              <w:t>,</w:t>
            </w:r>
            <w:r w:rsidRPr="004D01DA">
              <w:rPr>
                <w:color w:val="9380FF"/>
                <w:lang w:val="en-US"/>
              </w:rPr>
              <w:br/>
              <w:t xml:space="preserve">        </w:t>
            </w:r>
            <w:r w:rsidRPr="004D01DA">
              <w:rPr>
                <w:color w:val="57D1EB"/>
                <w:lang w:val="en-US"/>
              </w:rPr>
              <w:t>(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lang w:val="en-US"/>
              </w:rPr>
              <w:t>year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lang w:val="en-US"/>
              </w:rPr>
              <w:t>monthOfYear</w:t>
            </w:r>
            <w:r w:rsidRPr="004D01DA">
              <w:rPr>
                <w:color w:val="9380FF"/>
                <w:lang w:val="en-US"/>
              </w:rPr>
              <w:t xml:space="preserve">, </w:t>
            </w:r>
            <w:r w:rsidRPr="004D01DA">
              <w:rPr>
                <w:lang w:val="en-US"/>
              </w:rPr>
              <w:t>dayOfMonth</w:t>
            </w:r>
            <w:r w:rsidRPr="004D01DA">
              <w:rPr>
                <w:color w:val="57D1EB"/>
                <w:lang w:val="en-US"/>
              </w:rPr>
              <w:t xml:space="preserve">) </w:t>
            </w:r>
            <w:r w:rsidRPr="004D01DA">
              <w:rPr>
                <w:color w:val="DDDEDF"/>
                <w:lang w:val="en-US"/>
              </w:rPr>
              <w:t xml:space="preserve">-&gt; </w:t>
            </w:r>
            <w:r w:rsidRPr="004D01DA">
              <w:rPr>
                <w:color w:val="9380FF"/>
                <w:lang w:val="en-US"/>
              </w:rPr>
              <w:t>dateTextView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setText</w:t>
            </w:r>
            <w:r w:rsidRPr="004D01DA">
              <w:rPr>
                <w:color w:val="57D1EB"/>
                <w:lang w:val="en-US"/>
              </w:rPr>
              <w:t>(</w:t>
            </w:r>
            <w:r w:rsidRPr="004D01DA">
              <w:rPr>
                <w:color w:val="FFD866"/>
                <w:lang w:val="en-US"/>
              </w:rPr>
              <w:t>"</w:t>
            </w:r>
            <w:r w:rsidRPr="004D01DA">
              <w:rPr>
                <w:color w:val="FFD866"/>
              </w:rPr>
              <w:t>Дата</w:t>
            </w:r>
            <w:r w:rsidRPr="004D01DA">
              <w:rPr>
                <w:color w:val="FFD866"/>
                <w:lang w:val="en-US"/>
              </w:rPr>
              <w:t xml:space="preserve">: "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getDayOfMonth</w:t>
            </w:r>
            <w:r w:rsidRPr="004D01DA">
              <w:rPr>
                <w:color w:val="57D1EB"/>
                <w:lang w:val="en-US"/>
              </w:rPr>
              <w:t xml:space="preserve">()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color w:val="FFD866"/>
                <w:lang w:val="en-US"/>
              </w:rPr>
              <w:t xml:space="preserve">"/" </w:t>
            </w:r>
            <w:r w:rsidRPr="004D01DA">
              <w:rPr>
                <w:color w:val="FFBDCE"/>
                <w:lang w:val="en-US"/>
              </w:rPr>
              <w:t>+</w:t>
            </w:r>
            <w:r w:rsidRPr="004D01DA">
              <w:rPr>
                <w:color w:val="FFBDCE"/>
                <w:lang w:val="en-US"/>
              </w:rPr>
              <w:br/>
              <w:t xml:space="preserve">        </w:t>
            </w:r>
            <w:r w:rsidRPr="004D01DA">
              <w:rPr>
                <w:color w:val="57D1EB"/>
                <w:lang w:val="en-US"/>
              </w:rPr>
              <w:t>(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getMonth</w:t>
            </w:r>
            <w:r w:rsidRPr="004D01DA">
              <w:rPr>
                <w:color w:val="57D1EB"/>
                <w:lang w:val="en-US"/>
              </w:rPr>
              <w:t xml:space="preserve">()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color w:val="57D1EB"/>
                <w:lang w:val="en-US"/>
              </w:rPr>
              <w:t xml:space="preserve">1)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color w:val="FFD866"/>
                <w:lang w:val="en-US"/>
              </w:rPr>
              <w:t xml:space="preserve">"/" </w:t>
            </w:r>
            <w:r w:rsidRPr="004D01DA">
              <w:rPr>
                <w:color w:val="FFBDCE"/>
                <w:lang w:val="en-US"/>
              </w:rPr>
              <w:t xml:space="preserve">+ </w:t>
            </w:r>
            <w:r w:rsidRPr="004D01DA">
              <w:rPr>
                <w:lang w:val="en-US"/>
              </w:rPr>
              <w:t>view1</w:t>
            </w:r>
            <w:r w:rsidRPr="004D01DA">
              <w:rPr>
                <w:color w:val="FFB900"/>
                <w:lang w:val="en-US"/>
              </w:rPr>
              <w:t>.</w:t>
            </w:r>
            <w:r w:rsidRPr="004D01DA">
              <w:rPr>
                <w:color w:val="92D923"/>
                <w:lang w:val="en-US"/>
              </w:rPr>
              <w:t>getYear</w:t>
            </w:r>
            <w:r w:rsidRPr="004D01DA">
              <w:rPr>
                <w:color w:val="57D1EB"/>
                <w:lang w:val="en-US"/>
              </w:rPr>
              <w:t>()))</w:t>
            </w:r>
            <w:r w:rsidRPr="004D01DA">
              <w:rPr>
                <w:color w:val="808080"/>
                <w:lang w:val="en-US"/>
              </w:rPr>
              <w:t>;</w:t>
            </w:r>
          </w:p>
        </w:tc>
      </w:tr>
    </w:tbl>
    <w:p w14:paraId="716E0AB3" w14:textId="77777777" w:rsidR="00223069" w:rsidRPr="004D01DA" w:rsidRDefault="00223069" w:rsidP="00B5475F">
      <w:pPr>
        <w:rPr>
          <w:lang w:val="en-US"/>
        </w:rPr>
      </w:pPr>
    </w:p>
    <w:p w14:paraId="3AEEBCC0" w14:textId="181ED153" w:rsidR="00B5475F" w:rsidRPr="00CB65DC" w:rsidRDefault="008A1B6D" w:rsidP="00450C04">
      <w:pPr>
        <w:jc w:val="center"/>
      </w:pPr>
      <w:r>
        <w:rPr>
          <w:noProof/>
        </w:rPr>
        <w:drawing>
          <wp:inline distT="0" distB="0" distL="0" distR="0" wp14:anchorId="02D1D3CA" wp14:editId="70E021E3">
            <wp:extent cx="2175486" cy="446952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588" cy="45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EC30" w14:textId="65B88B67" w:rsidR="00B5475F" w:rsidRPr="008A1B6D" w:rsidRDefault="00B5475F" w:rsidP="00B5475F">
      <w:pPr>
        <w:jc w:val="center"/>
      </w:pPr>
      <w:r>
        <w:t xml:space="preserve">Рисунок </w:t>
      </w:r>
      <w:r w:rsidR="00D00BA3" w:rsidRPr="009C13AA">
        <w:t>1</w:t>
      </w:r>
      <w:r w:rsidR="00B306D4" w:rsidRPr="00491F8E">
        <w:t>4</w:t>
      </w:r>
      <w:r>
        <w:t xml:space="preserve"> – тестирование кода для</w:t>
      </w:r>
      <w:r w:rsidRPr="00782E09">
        <w:t xml:space="preserve"> </w:t>
      </w:r>
      <w:r w:rsidR="008A1B6D">
        <w:rPr>
          <w:lang w:val="en-US"/>
        </w:rPr>
        <w:t>DatePicker</w:t>
      </w:r>
    </w:p>
    <w:p w14:paraId="21ACEF95" w14:textId="77777777" w:rsidR="00CF56FC" w:rsidRDefault="00CF56FC" w:rsidP="009C13AA">
      <w:pPr>
        <w:spacing w:before="240"/>
      </w:pPr>
    </w:p>
    <w:p w14:paraId="08A5A5DC" w14:textId="3A5D204D" w:rsidR="009C13AA" w:rsidRPr="007F7AC5" w:rsidRDefault="009C13AA" w:rsidP="009C13AA">
      <w:pPr>
        <w:spacing w:before="240"/>
      </w:pPr>
      <w:r w:rsidRPr="00B5475F">
        <w:lastRenderedPageBreak/>
        <w:t>1</w:t>
      </w:r>
      <w:r w:rsidRPr="009C13AA">
        <w:t>1</w:t>
      </w:r>
      <w:r>
        <w:t>.</w:t>
      </w:r>
      <w:r w:rsidRPr="00973CB8">
        <w:t xml:space="preserve"> </w:t>
      </w:r>
      <w:r w:rsidR="00482794">
        <w:t>Элемент TimePicker Реализуйте пример</w:t>
      </w:r>
      <w:r w:rsidR="007F7AC5" w:rsidRPr="007F7AC5">
        <w:t>.</w:t>
      </w:r>
      <w:r w:rsidR="00FD1240">
        <w:tab/>
      </w:r>
    </w:p>
    <w:p w14:paraId="55D89CD9" w14:textId="428B169B" w:rsidR="009C13AA" w:rsidRPr="00064F9E" w:rsidRDefault="009C13AA" w:rsidP="009C13AA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6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E12CF6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TimePicker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13AA" w:rsidRPr="00F05CBF" w14:paraId="6C1F224D" w14:textId="77777777" w:rsidTr="00423C3F">
        <w:tc>
          <w:tcPr>
            <w:tcW w:w="9345" w:type="dxa"/>
          </w:tcPr>
          <w:p w14:paraId="720605F3" w14:textId="6EB86FCA" w:rsidR="009C13AA" w:rsidRPr="00F05CBF" w:rsidRDefault="00F05CBF" w:rsidP="00F05CBF">
            <w:pPr>
              <w:pStyle w:val="a5"/>
              <w:rPr>
                <w:color w:val="DDDEDF"/>
                <w:lang w:val="en-US"/>
              </w:rPr>
            </w:pPr>
            <w:r w:rsidRPr="00F05CBF">
              <w:rPr>
                <w:color w:val="FF6188"/>
                <w:lang w:val="en-US"/>
              </w:rPr>
              <w:t>&lt;</w:t>
            </w:r>
            <w:r w:rsidRPr="00F05CBF">
              <w:rPr>
                <w:color w:val="A9DC76"/>
                <w:lang w:val="en-US"/>
              </w:rPr>
              <w:t xml:space="preserve">TextView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:id</w:t>
            </w:r>
            <w:r w:rsidRPr="00F05CBF">
              <w:rPr>
                <w:lang w:val="en-US"/>
              </w:rPr>
              <w:t>="@+id/timeTextView"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:layout_width</w:t>
            </w:r>
            <w:r w:rsidRPr="00F05CBF">
              <w:rPr>
                <w:lang w:val="en-US"/>
              </w:rPr>
              <w:t>="wrap_content"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:layout_height</w:t>
            </w:r>
            <w:r w:rsidRPr="00F05CBF">
              <w:rPr>
                <w:lang w:val="en-US"/>
              </w:rPr>
              <w:t>="wrap_content"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:textSize</w:t>
            </w:r>
            <w:r w:rsidRPr="00F05CBF">
              <w:rPr>
                <w:lang w:val="en-US"/>
              </w:rPr>
              <w:t>="26sp"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:layout_constraintLeft_toLeftOf</w:t>
            </w:r>
            <w:r w:rsidRPr="00F05CBF">
              <w:rPr>
                <w:lang w:val="en-US"/>
              </w:rPr>
              <w:t>="parent"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:layout_constraintTop_toTopOf</w:t>
            </w:r>
            <w:r w:rsidRPr="00F05CBF">
              <w:rPr>
                <w:lang w:val="en-US"/>
              </w:rPr>
              <w:t xml:space="preserve">="parent" </w:t>
            </w:r>
            <w:r w:rsidRPr="00F05CBF">
              <w:rPr>
                <w:color w:val="FF6188"/>
                <w:lang w:val="en-US"/>
              </w:rPr>
              <w:t>/&gt;</w:t>
            </w:r>
            <w:r w:rsidRPr="00F05CBF">
              <w:rPr>
                <w:color w:val="FF6188"/>
                <w:lang w:val="en-US"/>
              </w:rPr>
              <w:br/>
              <w:t>&lt;</w:t>
            </w:r>
            <w:r w:rsidRPr="00F05CBF">
              <w:rPr>
                <w:color w:val="A9DC76"/>
                <w:lang w:val="en-US"/>
              </w:rPr>
              <w:t xml:space="preserve">TimePicker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:id</w:t>
            </w:r>
            <w:r w:rsidRPr="00F05CBF">
              <w:rPr>
                <w:lang w:val="en-US"/>
              </w:rPr>
              <w:t>="@+id/timePicker"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:layout_width</w:t>
            </w:r>
            <w:r w:rsidRPr="00F05CBF">
              <w:rPr>
                <w:lang w:val="en-US"/>
              </w:rPr>
              <w:t>="wrap_content"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android</w:t>
            </w:r>
            <w:r w:rsidRPr="00F05CBF">
              <w:rPr>
                <w:color w:val="00B294"/>
                <w:lang w:val="en-US"/>
              </w:rPr>
              <w:t>:layout_height</w:t>
            </w:r>
            <w:r w:rsidRPr="00F05CBF">
              <w:rPr>
                <w:lang w:val="en-US"/>
              </w:rPr>
              <w:t>="wrap_content"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:layout_constraintLeft_toLeftOf</w:t>
            </w:r>
            <w:r w:rsidRPr="00F05CBF">
              <w:rPr>
                <w:lang w:val="en-US"/>
              </w:rPr>
              <w:t>="parent"</w:t>
            </w:r>
            <w:r w:rsidRPr="00F05CBF">
              <w:rPr>
                <w:lang w:val="en-US"/>
              </w:rPr>
              <w:br/>
              <w:t xml:space="preserve">    </w:t>
            </w:r>
            <w:r w:rsidRPr="00F05CBF">
              <w:rPr>
                <w:color w:val="7D7AFF"/>
                <w:lang w:val="en-US"/>
              </w:rPr>
              <w:t>app</w:t>
            </w:r>
            <w:r w:rsidRPr="00F05CBF">
              <w:rPr>
                <w:color w:val="00B294"/>
                <w:lang w:val="en-US"/>
              </w:rPr>
              <w:t>:layout_constraintTop_toBottomOf</w:t>
            </w:r>
            <w:r w:rsidRPr="00F05CBF">
              <w:rPr>
                <w:lang w:val="en-US"/>
              </w:rPr>
              <w:t xml:space="preserve">="@+id/timeTextView" </w:t>
            </w:r>
            <w:r w:rsidRPr="00F05CBF">
              <w:rPr>
                <w:color w:val="FF6188"/>
                <w:lang w:val="en-US"/>
              </w:rPr>
              <w:t>/&gt;</w:t>
            </w:r>
          </w:p>
        </w:tc>
      </w:tr>
    </w:tbl>
    <w:p w14:paraId="16B76707" w14:textId="2A672FAD" w:rsidR="00431114" w:rsidRDefault="00431114" w:rsidP="000F66DE">
      <w:pPr>
        <w:spacing w:before="240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 w:rsidRPr="002528E7">
        <w:rPr>
          <w:rFonts w:ascii="Times" w:eastAsia="Times" w:hAnsi="Times" w:cs="Times"/>
          <w:i/>
          <w:color w:val="000000"/>
          <w:sz w:val="24"/>
          <w:szCs w:val="24"/>
        </w:rPr>
        <w:t>7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р</w:t>
      </w:r>
      <w:r w:rsidR="00184D42">
        <w:rPr>
          <w:rFonts w:ascii="Times" w:eastAsia="Times" w:hAnsi="Times" w:cs="Times"/>
          <w:i/>
          <w:color w:val="000000"/>
          <w:sz w:val="24"/>
          <w:szCs w:val="24"/>
        </w:rPr>
        <w:t>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TimePicker</w:t>
      </w:r>
      <w:r w:rsidR="00184D42"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 на </w:t>
      </w:r>
      <w:r w:rsidR="00184D42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="00184D42" w:rsidRPr="000811E3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11E3" w:rsidRPr="000811E3" w14:paraId="20DBDEE5" w14:textId="77777777" w:rsidTr="000811E3">
        <w:tc>
          <w:tcPr>
            <w:tcW w:w="9345" w:type="dxa"/>
          </w:tcPr>
          <w:p w14:paraId="6EFDFCE5" w14:textId="76C90D77" w:rsidR="000811E3" w:rsidRPr="000811E3" w:rsidRDefault="000811E3" w:rsidP="000811E3">
            <w:pPr>
              <w:pStyle w:val="a5"/>
              <w:rPr>
                <w:color w:val="DDDEDF"/>
                <w:lang w:val="en-US"/>
              </w:rPr>
            </w:pPr>
            <w:r w:rsidRPr="000811E3">
              <w:rPr>
                <w:color w:val="57D1EB"/>
                <w:lang w:val="en-US"/>
              </w:rPr>
              <w:t xml:space="preserve">TextView </w:t>
            </w:r>
            <w:r w:rsidRPr="000811E3">
              <w:rPr>
                <w:color w:val="B6B3EB"/>
                <w:lang w:val="en-US"/>
              </w:rPr>
              <w:t xml:space="preserve">timeTextView </w:t>
            </w:r>
            <w:r w:rsidRPr="000811E3">
              <w:rPr>
                <w:color w:val="FFBDCE"/>
                <w:lang w:val="en-US"/>
              </w:rPr>
              <w:t xml:space="preserve">= </w:t>
            </w:r>
            <w:r w:rsidRPr="000811E3">
              <w:rPr>
                <w:lang w:val="en-US"/>
              </w:rPr>
              <w:t>binding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lang w:val="en-US"/>
              </w:rPr>
              <w:t>timeTextView</w:t>
            </w:r>
            <w:r w:rsidRPr="000811E3">
              <w:rPr>
                <w:color w:val="808080"/>
                <w:lang w:val="en-US"/>
              </w:rPr>
              <w:t>;</w:t>
            </w:r>
            <w:r w:rsidRPr="000811E3">
              <w:rPr>
                <w:color w:val="808080"/>
                <w:lang w:val="en-US"/>
              </w:rPr>
              <w:br/>
            </w:r>
            <w:r w:rsidRPr="000811E3">
              <w:rPr>
                <w:color w:val="57D1EB"/>
                <w:lang w:val="en-US"/>
              </w:rPr>
              <w:t xml:space="preserve">TimePicker </w:t>
            </w:r>
            <w:r w:rsidRPr="000811E3">
              <w:rPr>
                <w:color w:val="B6B3EB"/>
                <w:lang w:val="en-US"/>
              </w:rPr>
              <w:t xml:space="preserve">timePicker </w:t>
            </w:r>
            <w:r w:rsidRPr="000811E3">
              <w:rPr>
                <w:color w:val="FFBDCE"/>
                <w:lang w:val="en-US"/>
              </w:rPr>
              <w:t xml:space="preserve">= </w:t>
            </w:r>
            <w:r w:rsidRPr="000811E3">
              <w:rPr>
                <w:lang w:val="en-US"/>
              </w:rPr>
              <w:t>binding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lang w:val="en-US"/>
              </w:rPr>
              <w:t>timePicker</w:t>
            </w:r>
            <w:r w:rsidRPr="000811E3">
              <w:rPr>
                <w:color w:val="808080"/>
                <w:lang w:val="en-US"/>
              </w:rPr>
              <w:t>;</w:t>
            </w:r>
            <w:r w:rsidRPr="000811E3">
              <w:rPr>
                <w:color w:val="808080"/>
                <w:lang w:val="en-US"/>
              </w:rPr>
              <w:br/>
            </w:r>
            <w:r w:rsidRPr="000811E3">
              <w:rPr>
                <w:color w:val="B6B3EB"/>
                <w:lang w:val="en-US"/>
              </w:rPr>
              <w:t>timePicker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color w:val="92D923"/>
                <w:lang w:val="en-US"/>
              </w:rPr>
              <w:t>setOnTimeChangedListener</w:t>
            </w:r>
            <w:r w:rsidRPr="000811E3">
              <w:rPr>
                <w:color w:val="57D1EB"/>
                <w:lang w:val="en-US"/>
              </w:rPr>
              <w:t>((</w:t>
            </w:r>
            <w:r w:rsidRPr="000811E3">
              <w:rPr>
                <w:color w:val="ED005C"/>
                <w:lang w:val="en-US"/>
              </w:rPr>
              <w:t>view1</w:t>
            </w:r>
            <w:r w:rsidRPr="000811E3">
              <w:rPr>
                <w:color w:val="9380FF"/>
                <w:lang w:val="en-US"/>
              </w:rPr>
              <w:t xml:space="preserve">, </w:t>
            </w:r>
            <w:r w:rsidRPr="000811E3">
              <w:rPr>
                <w:color w:val="ED005C"/>
                <w:lang w:val="en-US"/>
              </w:rPr>
              <w:t>hourOfDay</w:t>
            </w:r>
            <w:r w:rsidRPr="000811E3">
              <w:rPr>
                <w:color w:val="9380FF"/>
                <w:lang w:val="en-US"/>
              </w:rPr>
              <w:t xml:space="preserve">, </w:t>
            </w:r>
            <w:r w:rsidRPr="000811E3">
              <w:rPr>
                <w:color w:val="ED005C"/>
                <w:lang w:val="en-US"/>
              </w:rPr>
              <w:t>minute</w:t>
            </w:r>
            <w:r w:rsidRPr="000811E3">
              <w:rPr>
                <w:color w:val="57D1EB"/>
                <w:lang w:val="en-US"/>
              </w:rPr>
              <w:t xml:space="preserve">) </w:t>
            </w:r>
            <w:r w:rsidRPr="000811E3">
              <w:rPr>
                <w:color w:val="DDDEDF"/>
                <w:lang w:val="en-US"/>
              </w:rPr>
              <w:t xml:space="preserve">-&gt; </w:t>
            </w:r>
            <w:r w:rsidRPr="000811E3">
              <w:rPr>
                <w:color w:val="DDDEDF"/>
                <w:lang w:val="en-US"/>
              </w:rPr>
              <w:br/>
              <w:t xml:space="preserve">        </w:t>
            </w:r>
            <w:r w:rsidRPr="000811E3">
              <w:rPr>
                <w:color w:val="9380FF"/>
                <w:lang w:val="en-US"/>
              </w:rPr>
              <w:t>timeTextView</w:t>
            </w:r>
            <w:r w:rsidRPr="000811E3">
              <w:rPr>
                <w:color w:val="FFB900"/>
                <w:lang w:val="en-US"/>
              </w:rPr>
              <w:t>.</w:t>
            </w:r>
            <w:r w:rsidRPr="000811E3">
              <w:rPr>
                <w:color w:val="92D923"/>
                <w:lang w:val="en-US"/>
              </w:rPr>
              <w:t>setText</w:t>
            </w:r>
            <w:r w:rsidRPr="000811E3">
              <w:rPr>
                <w:color w:val="57D1EB"/>
                <w:lang w:val="en-US"/>
              </w:rPr>
              <w:t>(</w:t>
            </w:r>
            <w:r w:rsidRPr="000811E3">
              <w:rPr>
                <w:color w:val="FFD866"/>
                <w:lang w:val="en-US"/>
              </w:rPr>
              <w:t>"</w:t>
            </w:r>
            <w:r w:rsidRPr="000811E3">
              <w:rPr>
                <w:color w:val="FFD866"/>
              </w:rPr>
              <w:t>Время</w:t>
            </w:r>
            <w:r w:rsidRPr="000811E3">
              <w:rPr>
                <w:color w:val="FFD866"/>
                <w:lang w:val="en-US"/>
              </w:rPr>
              <w:t xml:space="preserve">: " </w:t>
            </w:r>
            <w:r w:rsidRPr="000811E3">
              <w:rPr>
                <w:color w:val="FFBDCE"/>
                <w:lang w:val="en-US"/>
              </w:rPr>
              <w:t xml:space="preserve">+ </w:t>
            </w:r>
            <w:r w:rsidRPr="000811E3">
              <w:rPr>
                <w:color w:val="ED005C"/>
                <w:lang w:val="en-US"/>
              </w:rPr>
              <w:t xml:space="preserve">hourOfDay </w:t>
            </w:r>
            <w:r w:rsidRPr="000811E3">
              <w:rPr>
                <w:color w:val="FFBDCE"/>
                <w:lang w:val="en-US"/>
              </w:rPr>
              <w:t xml:space="preserve">+ </w:t>
            </w:r>
            <w:r w:rsidRPr="000811E3">
              <w:rPr>
                <w:color w:val="FFD866"/>
                <w:lang w:val="en-US"/>
              </w:rPr>
              <w:t xml:space="preserve">":" </w:t>
            </w:r>
            <w:r w:rsidRPr="000811E3">
              <w:rPr>
                <w:color w:val="FFBDCE"/>
                <w:lang w:val="en-US"/>
              </w:rPr>
              <w:t xml:space="preserve">+ </w:t>
            </w:r>
            <w:r w:rsidRPr="000811E3">
              <w:rPr>
                <w:color w:val="ED005C"/>
                <w:lang w:val="en-US"/>
              </w:rPr>
              <w:t>minute</w:t>
            </w:r>
            <w:r w:rsidRPr="000811E3">
              <w:rPr>
                <w:color w:val="57D1EB"/>
                <w:lang w:val="en-US"/>
              </w:rPr>
              <w:t>))</w:t>
            </w:r>
            <w:r w:rsidRPr="000811E3">
              <w:rPr>
                <w:color w:val="808080"/>
                <w:lang w:val="en-US"/>
              </w:rPr>
              <w:t>;</w:t>
            </w:r>
          </w:p>
        </w:tc>
      </w:tr>
    </w:tbl>
    <w:p w14:paraId="6F009AA4" w14:textId="77777777" w:rsidR="00431114" w:rsidRPr="000811E3" w:rsidRDefault="00431114" w:rsidP="009C13AA">
      <w:pPr>
        <w:rPr>
          <w:lang w:val="en-US"/>
        </w:rPr>
      </w:pPr>
    </w:p>
    <w:p w14:paraId="3DC282A3" w14:textId="115DBF99" w:rsidR="009C13AA" w:rsidRPr="00CB65DC" w:rsidRDefault="0018534C" w:rsidP="00581209">
      <w:pPr>
        <w:jc w:val="center"/>
      </w:pPr>
      <w:r>
        <w:rPr>
          <w:noProof/>
        </w:rPr>
        <w:drawing>
          <wp:inline distT="0" distB="0" distL="0" distR="0" wp14:anchorId="7480FA73" wp14:editId="0659A251">
            <wp:extent cx="2443655" cy="506325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63" cy="51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4B0" w14:textId="4D190E52" w:rsidR="009C13AA" w:rsidRPr="005229FB" w:rsidRDefault="009C13AA" w:rsidP="009C13AA">
      <w:pPr>
        <w:jc w:val="center"/>
      </w:pPr>
      <w:r>
        <w:t xml:space="preserve">Рисунок </w:t>
      </w:r>
      <w:r w:rsidRPr="009C13AA">
        <w:t>1</w:t>
      </w:r>
      <w:r w:rsidR="00D60380">
        <w:rPr>
          <w:lang w:val="en-US"/>
        </w:rPr>
        <w:t>5</w:t>
      </w:r>
      <w:r>
        <w:t xml:space="preserve"> – тестирование кода для</w:t>
      </w:r>
      <w:r w:rsidRPr="00782E09">
        <w:t xml:space="preserve"> </w:t>
      </w:r>
      <w:r w:rsidR="005229FB">
        <w:rPr>
          <w:lang w:val="en-US"/>
        </w:rPr>
        <w:t>TimePicker</w:t>
      </w:r>
    </w:p>
    <w:p w14:paraId="7514FE19" w14:textId="0C2A4641" w:rsidR="00044992" w:rsidRPr="00516A45" w:rsidRDefault="00044992" w:rsidP="00044992">
      <w:pPr>
        <w:spacing w:before="240"/>
      </w:pPr>
      <w:r w:rsidRPr="00B5475F">
        <w:lastRenderedPageBreak/>
        <w:t>1</w:t>
      </w:r>
      <w:r w:rsidRPr="009D27A1">
        <w:t>2</w:t>
      </w:r>
      <w:r>
        <w:t>.</w:t>
      </w:r>
      <w:r w:rsidRPr="00973CB8">
        <w:t xml:space="preserve"> </w:t>
      </w:r>
      <w:r w:rsidR="00FD1240">
        <w:t>Элемент SeekBar (Ползунок). Реализуйте пример</w:t>
      </w:r>
    </w:p>
    <w:p w14:paraId="416507C2" w14:textId="4249D2C4" w:rsidR="00044992" w:rsidRPr="00064F9E" w:rsidRDefault="00044992" w:rsidP="00044992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8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="003A6213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реализация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7B367B" w:rsidRPr="007B367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SeekBar</w:t>
      </w:r>
      <w:r w:rsidR="007471C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992" w:rsidRPr="00B03BE7" w14:paraId="58973E95" w14:textId="77777777" w:rsidTr="00423C3F">
        <w:tc>
          <w:tcPr>
            <w:tcW w:w="9345" w:type="dxa"/>
          </w:tcPr>
          <w:p w14:paraId="5BE76EEC" w14:textId="320EA51B" w:rsidR="00044992" w:rsidRPr="00B03BE7" w:rsidRDefault="00B03BE7" w:rsidP="00B03BE7">
            <w:pPr>
              <w:pStyle w:val="a5"/>
              <w:rPr>
                <w:color w:val="DDDEDF"/>
                <w:lang w:val="en-US"/>
              </w:rPr>
            </w:pPr>
            <w:r w:rsidRPr="00B03BE7">
              <w:rPr>
                <w:color w:val="FF6188"/>
                <w:lang w:val="en-US"/>
              </w:rPr>
              <w:t>&lt;</w:t>
            </w:r>
            <w:r w:rsidRPr="00B03BE7">
              <w:rPr>
                <w:color w:val="A9DC76"/>
                <w:lang w:val="en-US"/>
              </w:rPr>
              <w:t>TextView</w:t>
            </w:r>
            <w:r w:rsidRPr="00B03BE7">
              <w:rPr>
                <w:color w:val="A9DC76"/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:id</w:t>
            </w:r>
            <w:r w:rsidRPr="00B03BE7">
              <w:rPr>
                <w:lang w:val="en-US"/>
              </w:rPr>
              <w:t>="@+id/seekBarValue"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:layout_width</w:t>
            </w:r>
            <w:r w:rsidRPr="00B03BE7">
              <w:rPr>
                <w:lang w:val="en-US"/>
              </w:rPr>
              <w:t>="wrap_content"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:layout_height</w:t>
            </w:r>
            <w:r w:rsidRPr="00B03BE7">
              <w:rPr>
                <w:lang w:val="en-US"/>
              </w:rPr>
              <w:t>="wrap_content"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:layout_marginTop</w:t>
            </w:r>
            <w:r w:rsidRPr="00B03BE7">
              <w:rPr>
                <w:lang w:val="en-US"/>
              </w:rPr>
              <w:t>="20dp"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:textSize</w:t>
            </w:r>
            <w:r w:rsidRPr="00B03BE7">
              <w:rPr>
                <w:lang w:val="en-US"/>
              </w:rPr>
              <w:t>="26sp"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:layout_constraintLeft_toLeftOf</w:t>
            </w:r>
            <w:r w:rsidRPr="00B03BE7">
              <w:rPr>
                <w:lang w:val="en-US"/>
              </w:rPr>
              <w:t>="parent"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:layout_constraintTop_toTopOf</w:t>
            </w:r>
            <w:r w:rsidRPr="00B03BE7">
              <w:rPr>
                <w:lang w:val="en-US"/>
              </w:rPr>
              <w:t xml:space="preserve">="parent" </w:t>
            </w:r>
            <w:r w:rsidRPr="00B03BE7">
              <w:rPr>
                <w:color w:val="FF6188"/>
                <w:lang w:val="en-US"/>
              </w:rPr>
              <w:t>/&gt;</w:t>
            </w:r>
            <w:r w:rsidRPr="00B03BE7">
              <w:rPr>
                <w:color w:val="FF6188"/>
                <w:lang w:val="en-US"/>
              </w:rPr>
              <w:br/>
            </w:r>
            <w:r w:rsidRPr="00B03BE7">
              <w:rPr>
                <w:color w:val="FF6188"/>
                <w:lang w:val="en-US"/>
              </w:rPr>
              <w:br/>
              <w:t>&lt;</w:t>
            </w:r>
            <w:r w:rsidRPr="00B03BE7">
              <w:rPr>
                <w:color w:val="A9DC76"/>
                <w:lang w:val="en-US"/>
              </w:rPr>
              <w:t>SeekBar</w:t>
            </w:r>
            <w:r w:rsidRPr="00B03BE7">
              <w:rPr>
                <w:color w:val="A9DC76"/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:id</w:t>
            </w:r>
            <w:r w:rsidRPr="00B03BE7">
              <w:rPr>
                <w:lang w:val="en-US"/>
              </w:rPr>
              <w:t>="@+id/seekBar"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:layout_width</w:t>
            </w:r>
            <w:r w:rsidRPr="00B03BE7">
              <w:rPr>
                <w:lang w:val="en-US"/>
              </w:rPr>
              <w:t>="0dp"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:layout_height</w:t>
            </w:r>
            <w:r w:rsidRPr="00B03BE7">
              <w:rPr>
                <w:lang w:val="en-US"/>
              </w:rPr>
              <w:t>="wrap_content"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:max</w:t>
            </w:r>
            <w:r w:rsidRPr="00B03BE7">
              <w:rPr>
                <w:lang w:val="en-US"/>
              </w:rPr>
              <w:t>="100"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android</w:t>
            </w:r>
            <w:r w:rsidRPr="00B03BE7">
              <w:rPr>
                <w:color w:val="00B294"/>
                <w:lang w:val="en-US"/>
              </w:rPr>
              <w:t>:progress</w:t>
            </w:r>
            <w:r w:rsidRPr="00B03BE7">
              <w:rPr>
                <w:lang w:val="en-US"/>
              </w:rPr>
              <w:t>="20"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:layout_constraintHorizontal_bias</w:t>
            </w:r>
            <w:r w:rsidRPr="00B03BE7">
              <w:rPr>
                <w:lang w:val="en-US"/>
              </w:rPr>
              <w:t>="0.0"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:layout_constraintLeft_toLeftOf</w:t>
            </w:r>
            <w:r w:rsidRPr="00B03BE7">
              <w:rPr>
                <w:lang w:val="en-US"/>
              </w:rPr>
              <w:t>="parent"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app</w:t>
            </w:r>
            <w:r w:rsidRPr="00B03BE7">
              <w:rPr>
                <w:color w:val="00B294"/>
                <w:lang w:val="en-US"/>
              </w:rPr>
              <w:t>:layout_constraintRight_toRightOf</w:t>
            </w:r>
            <w:r w:rsidRPr="00B03BE7">
              <w:rPr>
                <w:lang w:val="en-US"/>
              </w:rPr>
              <w:t>="parent"</w:t>
            </w:r>
            <w:r w:rsidRPr="00B03BE7">
              <w:rPr>
                <w:lang w:val="en-US"/>
              </w:rPr>
              <w:br/>
              <w:t xml:space="preserve">    </w:t>
            </w:r>
            <w:r w:rsidRPr="00B03BE7">
              <w:rPr>
                <w:color w:val="7D7AFF"/>
                <w:lang w:val="en-US"/>
              </w:rPr>
              <w:t>tools</w:t>
            </w:r>
            <w:r w:rsidRPr="00B03BE7">
              <w:rPr>
                <w:color w:val="00B294"/>
                <w:lang w:val="en-US"/>
              </w:rPr>
              <w:t>:layout_editor_absoluteY</w:t>
            </w:r>
            <w:r w:rsidRPr="00B03BE7">
              <w:rPr>
                <w:lang w:val="en-US"/>
              </w:rPr>
              <w:t xml:space="preserve">="228dp" </w:t>
            </w:r>
            <w:r w:rsidRPr="00B03BE7">
              <w:rPr>
                <w:color w:val="FF6188"/>
                <w:lang w:val="en-US"/>
              </w:rPr>
              <w:t>/&gt;</w:t>
            </w:r>
          </w:p>
        </w:tc>
      </w:tr>
    </w:tbl>
    <w:p w14:paraId="3E1FB63B" w14:textId="785988F9" w:rsidR="00840DF0" w:rsidRPr="00810205" w:rsidRDefault="00840DF0" w:rsidP="00C04A6B">
      <w:pPr>
        <w:spacing w:before="240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14227C"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="002528E7" w:rsidRPr="00D60380">
        <w:rPr>
          <w:rFonts w:ascii="Times" w:eastAsia="Times" w:hAnsi="Times" w:cs="Times"/>
          <w:i/>
          <w:color w:val="000000"/>
          <w:sz w:val="24"/>
          <w:szCs w:val="24"/>
        </w:rPr>
        <w:t>9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</w:t>
      </w:r>
      <w:r w:rsidRPr="00810205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работа с</w:t>
      </w:r>
      <w:r w:rsidRPr="00E2353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7B367B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SeekBar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в коде</w:t>
      </w:r>
      <w:r w:rsidR="00ED218D">
        <w:rPr>
          <w:rFonts w:ascii="Times" w:eastAsia="Times" w:hAnsi="Times" w:cs="Times"/>
          <w:i/>
          <w:color w:val="000000"/>
          <w:sz w:val="24"/>
          <w:szCs w:val="24"/>
        </w:rPr>
        <w:t xml:space="preserve"> на </w:t>
      </w:r>
      <w:r w:rsidR="00ED218D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Java</w:t>
      </w:r>
      <w:r w:rsidRPr="00810205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0205" w:rsidRPr="00810205" w14:paraId="5EF1EFEA" w14:textId="77777777" w:rsidTr="00810205">
        <w:tc>
          <w:tcPr>
            <w:tcW w:w="9345" w:type="dxa"/>
          </w:tcPr>
          <w:p w14:paraId="0EA15977" w14:textId="5B85AF97" w:rsidR="00810205" w:rsidRPr="00810205" w:rsidRDefault="00810205" w:rsidP="00810205">
            <w:pPr>
              <w:pStyle w:val="a5"/>
              <w:rPr>
                <w:color w:val="DDDEDF"/>
                <w:lang w:val="en-US"/>
              </w:rPr>
            </w:pPr>
            <w:r w:rsidRPr="00810205">
              <w:rPr>
                <w:lang w:val="en-US"/>
              </w:rPr>
              <w:t xml:space="preserve">SeekBar </w:t>
            </w:r>
            <w:r w:rsidRPr="00810205">
              <w:rPr>
                <w:color w:val="B6B3EB"/>
                <w:lang w:val="en-US"/>
              </w:rPr>
              <w:t xml:space="preserve">seekBar </w:t>
            </w:r>
            <w:r w:rsidRPr="00810205">
              <w:rPr>
                <w:color w:val="FFBDCE"/>
                <w:lang w:val="en-US"/>
              </w:rPr>
              <w:t xml:space="preserve">= </w:t>
            </w:r>
            <w:r w:rsidRPr="00810205">
              <w:rPr>
                <w:color w:val="7D7AFF"/>
                <w:lang w:val="en-US"/>
              </w:rPr>
              <w:t>binding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7D7AFF"/>
                <w:lang w:val="en-US"/>
              </w:rPr>
              <w:t>seekBar</w:t>
            </w:r>
            <w:r w:rsidRPr="00810205">
              <w:rPr>
                <w:color w:val="808080"/>
                <w:lang w:val="en-US"/>
              </w:rPr>
              <w:t>;</w:t>
            </w:r>
            <w:r w:rsidRPr="00810205">
              <w:rPr>
                <w:color w:val="808080"/>
                <w:lang w:val="en-US"/>
              </w:rPr>
              <w:br/>
            </w:r>
            <w:r w:rsidRPr="00810205">
              <w:rPr>
                <w:lang w:val="en-US"/>
              </w:rPr>
              <w:t xml:space="preserve">TextView </w:t>
            </w:r>
            <w:r w:rsidRPr="00810205">
              <w:rPr>
                <w:color w:val="B6B3EB"/>
                <w:lang w:val="en-US"/>
              </w:rPr>
              <w:t xml:space="preserve">textView </w:t>
            </w:r>
            <w:r w:rsidRPr="00810205">
              <w:rPr>
                <w:color w:val="FFBDCE"/>
                <w:lang w:val="en-US"/>
              </w:rPr>
              <w:t xml:space="preserve">= </w:t>
            </w:r>
            <w:r w:rsidRPr="00810205">
              <w:rPr>
                <w:color w:val="7D7AFF"/>
                <w:lang w:val="en-US"/>
              </w:rPr>
              <w:t>binding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7D7AFF"/>
                <w:lang w:val="en-US"/>
              </w:rPr>
              <w:t>seekBarValue</w:t>
            </w:r>
            <w:r w:rsidRPr="00810205">
              <w:rPr>
                <w:color w:val="808080"/>
                <w:lang w:val="en-US"/>
              </w:rPr>
              <w:t>;</w:t>
            </w:r>
            <w:r w:rsidRPr="00810205">
              <w:rPr>
                <w:color w:val="808080"/>
                <w:lang w:val="en-US"/>
              </w:rPr>
              <w:br/>
            </w:r>
            <w:r w:rsidRPr="00810205">
              <w:rPr>
                <w:color w:val="B6B3EB"/>
                <w:lang w:val="en-US"/>
              </w:rPr>
              <w:t>seekBar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92D923"/>
                <w:lang w:val="en-US"/>
              </w:rPr>
              <w:t>setOnSeekBarChangeListener</w:t>
            </w:r>
            <w:r w:rsidRPr="00810205">
              <w:rPr>
                <w:lang w:val="en-US"/>
              </w:rPr>
              <w:t>(</w:t>
            </w:r>
            <w:r w:rsidRPr="00810205">
              <w:rPr>
                <w:color w:val="EE7762"/>
                <w:lang w:val="en-US"/>
              </w:rPr>
              <w:t xml:space="preserve">new </w:t>
            </w:r>
            <w:r w:rsidRPr="00810205">
              <w:rPr>
                <w:lang w:val="en-US"/>
              </w:rPr>
              <w:t>SeekBar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lang w:val="en-US"/>
              </w:rPr>
              <w:t xml:space="preserve">OnSeekBarChangeListener()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</w:t>
            </w:r>
            <w:r w:rsidRPr="00810205">
              <w:rPr>
                <w:color w:val="FFB900"/>
                <w:lang w:val="en-US"/>
              </w:rPr>
              <w:t>@Override</w:t>
            </w:r>
            <w:r w:rsidRPr="00810205">
              <w:rPr>
                <w:color w:val="FFB900"/>
                <w:lang w:val="en-US"/>
              </w:rPr>
              <w:br/>
              <w:t xml:space="preserve">    </w:t>
            </w:r>
            <w:r w:rsidRPr="00810205">
              <w:rPr>
                <w:color w:val="EE7762"/>
                <w:lang w:val="en-US"/>
              </w:rPr>
              <w:t xml:space="preserve">public void </w:t>
            </w:r>
            <w:r w:rsidRPr="00810205">
              <w:rPr>
                <w:color w:val="B7E66E"/>
                <w:lang w:val="en-US"/>
              </w:rPr>
              <w:t>onProgressChanged</w:t>
            </w:r>
            <w:r w:rsidRPr="00810205">
              <w:rPr>
                <w:lang w:val="en-US"/>
              </w:rPr>
              <w:t xml:space="preserve">(SeekBar </w:t>
            </w:r>
            <w:r w:rsidRPr="00810205">
              <w:rPr>
                <w:color w:val="EE9B70"/>
                <w:lang w:val="en-US"/>
              </w:rPr>
              <w:t>seekBar</w:t>
            </w:r>
            <w:r w:rsidRPr="00810205">
              <w:rPr>
                <w:color w:val="9380FF"/>
                <w:lang w:val="en-US"/>
              </w:rPr>
              <w:t xml:space="preserve">, </w:t>
            </w:r>
            <w:r w:rsidRPr="00810205">
              <w:rPr>
                <w:color w:val="EE7762"/>
                <w:lang w:val="en-US"/>
              </w:rPr>
              <w:t xml:space="preserve">int </w:t>
            </w:r>
            <w:r w:rsidRPr="00810205">
              <w:rPr>
                <w:color w:val="EE9B70"/>
                <w:lang w:val="en-US"/>
              </w:rPr>
              <w:t>progress</w:t>
            </w:r>
            <w:r w:rsidRPr="00810205">
              <w:rPr>
                <w:color w:val="9380FF"/>
                <w:lang w:val="en-US"/>
              </w:rPr>
              <w:t xml:space="preserve">, </w:t>
            </w:r>
            <w:r w:rsidRPr="00810205">
              <w:rPr>
                <w:color w:val="EE7762"/>
                <w:lang w:val="en-US"/>
              </w:rPr>
              <w:t xml:space="preserve">boolean </w:t>
            </w:r>
            <w:r w:rsidRPr="00810205">
              <w:rPr>
                <w:color w:val="EE9B70"/>
                <w:lang w:val="en-US"/>
              </w:rPr>
              <w:t>fromUser</w:t>
            </w:r>
            <w:r w:rsidRPr="00810205">
              <w:rPr>
                <w:lang w:val="en-US"/>
              </w:rPr>
              <w:t xml:space="preserve">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    </w:t>
            </w:r>
            <w:r w:rsidRPr="00810205">
              <w:rPr>
                <w:color w:val="9380FF"/>
                <w:lang w:val="en-US"/>
              </w:rPr>
              <w:t>textView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92D923"/>
                <w:lang w:val="en-US"/>
              </w:rPr>
              <w:t>setText</w:t>
            </w:r>
            <w:r w:rsidRPr="00810205">
              <w:rPr>
                <w:lang w:val="en-US"/>
              </w:rPr>
              <w:t>(String</w:t>
            </w:r>
            <w:r w:rsidRPr="00810205">
              <w:rPr>
                <w:color w:val="FFB900"/>
                <w:lang w:val="en-US"/>
              </w:rPr>
              <w:t>.</w:t>
            </w:r>
            <w:r w:rsidRPr="00810205">
              <w:rPr>
                <w:color w:val="B7E66E"/>
                <w:lang w:val="en-US"/>
              </w:rPr>
              <w:t>valueOf</w:t>
            </w:r>
            <w:r w:rsidRPr="00810205">
              <w:rPr>
                <w:lang w:val="en-US"/>
              </w:rPr>
              <w:t>(</w:t>
            </w:r>
            <w:r w:rsidRPr="00810205">
              <w:rPr>
                <w:color w:val="EE9B70"/>
                <w:lang w:val="en-US"/>
              </w:rPr>
              <w:t>progress</w:t>
            </w:r>
            <w:r w:rsidRPr="00810205">
              <w:rPr>
                <w:lang w:val="en-US"/>
              </w:rPr>
              <w:t>))</w:t>
            </w:r>
            <w:r w:rsidRPr="00810205">
              <w:rPr>
                <w:color w:val="808080"/>
                <w:lang w:val="en-US"/>
              </w:rPr>
              <w:t>;</w:t>
            </w:r>
            <w:r w:rsidRPr="00810205">
              <w:rPr>
                <w:color w:val="808080"/>
                <w:lang w:val="en-US"/>
              </w:rPr>
              <w:br/>
              <w:t xml:space="preserve">    </w:t>
            </w:r>
            <w:r w:rsidRPr="00810205">
              <w:rPr>
                <w:color w:val="FD971F"/>
                <w:lang w:val="en-US"/>
              </w:rPr>
              <w:t>}</w:t>
            </w:r>
            <w:r w:rsidRPr="00810205">
              <w:rPr>
                <w:color w:val="FD971F"/>
                <w:lang w:val="en-US"/>
              </w:rPr>
              <w:br/>
              <w:t xml:space="preserve">    </w:t>
            </w:r>
            <w:r w:rsidRPr="00810205">
              <w:rPr>
                <w:color w:val="FFB900"/>
                <w:lang w:val="en-US"/>
              </w:rPr>
              <w:t>@Override</w:t>
            </w:r>
            <w:r w:rsidRPr="00810205">
              <w:rPr>
                <w:color w:val="FFB900"/>
                <w:lang w:val="en-US"/>
              </w:rPr>
              <w:br/>
              <w:t xml:space="preserve">    </w:t>
            </w:r>
            <w:r w:rsidRPr="00810205">
              <w:rPr>
                <w:color w:val="EE7762"/>
                <w:lang w:val="en-US"/>
              </w:rPr>
              <w:t xml:space="preserve">public void </w:t>
            </w:r>
            <w:r w:rsidRPr="00810205">
              <w:rPr>
                <w:color w:val="B7E66E"/>
                <w:lang w:val="en-US"/>
              </w:rPr>
              <w:t>onStartTrackingTouch</w:t>
            </w:r>
            <w:r w:rsidRPr="00810205">
              <w:rPr>
                <w:lang w:val="en-US"/>
              </w:rPr>
              <w:t xml:space="preserve">(SeekBar </w:t>
            </w:r>
            <w:r w:rsidRPr="00810205">
              <w:rPr>
                <w:color w:val="EE9B70"/>
                <w:lang w:val="en-US"/>
              </w:rPr>
              <w:t>seekBar</w:t>
            </w:r>
            <w:r w:rsidRPr="00810205">
              <w:rPr>
                <w:lang w:val="en-US"/>
              </w:rPr>
              <w:t xml:space="preserve">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}</w:t>
            </w:r>
            <w:r w:rsidRPr="00810205">
              <w:rPr>
                <w:color w:val="FD971F"/>
                <w:lang w:val="en-US"/>
              </w:rPr>
              <w:br/>
              <w:t xml:space="preserve">    </w:t>
            </w:r>
            <w:r w:rsidRPr="00810205">
              <w:rPr>
                <w:color w:val="FFB900"/>
                <w:lang w:val="en-US"/>
              </w:rPr>
              <w:t>@Override</w:t>
            </w:r>
            <w:r w:rsidRPr="00810205">
              <w:rPr>
                <w:color w:val="FFB900"/>
                <w:lang w:val="en-US"/>
              </w:rPr>
              <w:br/>
              <w:t xml:space="preserve">    </w:t>
            </w:r>
            <w:r w:rsidRPr="00810205">
              <w:rPr>
                <w:color w:val="EE7762"/>
                <w:lang w:val="en-US"/>
              </w:rPr>
              <w:t xml:space="preserve">public void </w:t>
            </w:r>
            <w:r w:rsidRPr="00810205">
              <w:rPr>
                <w:color w:val="B7E66E"/>
                <w:lang w:val="en-US"/>
              </w:rPr>
              <w:t>onStopTrackingTouch</w:t>
            </w:r>
            <w:r w:rsidRPr="00810205">
              <w:rPr>
                <w:lang w:val="en-US"/>
              </w:rPr>
              <w:t xml:space="preserve">(SeekBar </w:t>
            </w:r>
            <w:r w:rsidRPr="00810205">
              <w:rPr>
                <w:color w:val="EE9B70"/>
                <w:lang w:val="en-US"/>
              </w:rPr>
              <w:t>seekBar</w:t>
            </w:r>
            <w:r w:rsidRPr="00810205">
              <w:rPr>
                <w:lang w:val="en-US"/>
              </w:rPr>
              <w:t xml:space="preserve">) </w:t>
            </w:r>
            <w:r w:rsidRPr="00810205">
              <w:rPr>
                <w:color w:val="FD971F"/>
                <w:lang w:val="en-US"/>
              </w:rPr>
              <w:t>{</w:t>
            </w:r>
            <w:r w:rsidRPr="00810205">
              <w:rPr>
                <w:color w:val="FD971F"/>
                <w:lang w:val="en-US"/>
              </w:rPr>
              <w:br/>
              <w:t xml:space="preserve">    }</w:t>
            </w:r>
            <w:r w:rsidRPr="00810205">
              <w:rPr>
                <w:color w:val="FD971F"/>
                <w:lang w:val="en-US"/>
              </w:rPr>
              <w:br/>
              <w:t>}</w:t>
            </w:r>
            <w:r w:rsidRPr="00810205">
              <w:rPr>
                <w:lang w:val="en-US"/>
              </w:rPr>
              <w:t>)</w:t>
            </w:r>
            <w:r w:rsidRPr="00810205">
              <w:rPr>
                <w:color w:val="808080"/>
                <w:lang w:val="en-US"/>
              </w:rPr>
              <w:t>;</w:t>
            </w:r>
          </w:p>
        </w:tc>
      </w:tr>
    </w:tbl>
    <w:p w14:paraId="0057A9F4" w14:textId="77777777" w:rsidR="00840DF0" w:rsidRPr="00810205" w:rsidRDefault="00840DF0" w:rsidP="00840DF0">
      <w:pPr>
        <w:rPr>
          <w:lang w:val="en-US"/>
        </w:rPr>
      </w:pPr>
    </w:p>
    <w:p w14:paraId="0D901581" w14:textId="2957BDDF" w:rsidR="00044992" w:rsidRPr="00A42577" w:rsidRDefault="00CE534E" w:rsidP="00D45D7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3D0DBA" wp14:editId="2C147EF8">
            <wp:extent cx="2475186" cy="5119440"/>
            <wp:effectExtent l="0" t="0" r="190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7021" cy="51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A178" w14:textId="2C84503A" w:rsidR="00044992" w:rsidRPr="00F95546" w:rsidRDefault="00044992" w:rsidP="00044992">
      <w:pPr>
        <w:jc w:val="center"/>
        <w:rPr>
          <w:lang w:val="en-US"/>
        </w:rPr>
      </w:pPr>
      <w:r>
        <w:t>Рисунок</w:t>
      </w:r>
      <w:r w:rsidRPr="00F95546">
        <w:rPr>
          <w:lang w:val="en-US"/>
        </w:rPr>
        <w:t xml:space="preserve"> 1</w:t>
      </w:r>
      <w:r w:rsidR="00885605">
        <w:rPr>
          <w:lang w:val="en-US"/>
        </w:rPr>
        <w:t>6</w:t>
      </w:r>
      <w:r w:rsidRPr="00F95546">
        <w:rPr>
          <w:lang w:val="en-US"/>
        </w:rPr>
        <w:t xml:space="preserve"> – </w:t>
      </w:r>
      <w:r>
        <w:t>тестирование</w:t>
      </w:r>
      <w:r w:rsidRPr="00F95546">
        <w:rPr>
          <w:lang w:val="en-US"/>
        </w:rPr>
        <w:t xml:space="preserve"> </w:t>
      </w:r>
      <w:r>
        <w:t>кода</w:t>
      </w:r>
      <w:r w:rsidRPr="00F95546">
        <w:rPr>
          <w:lang w:val="en-US"/>
        </w:rPr>
        <w:t xml:space="preserve"> </w:t>
      </w:r>
      <w:r>
        <w:t>для</w:t>
      </w:r>
      <w:r w:rsidR="00AD3FF4" w:rsidRPr="00F95546">
        <w:rPr>
          <w:lang w:val="en-US"/>
        </w:rPr>
        <w:t xml:space="preserve"> </w:t>
      </w:r>
      <w:r w:rsidR="00105A00" w:rsidRPr="00F95546">
        <w:rPr>
          <w:lang w:val="en-US"/>
        </w:rPr>
        <w:t>SeekBar</w:t>
      </w:r>
    </w:p>
    <w:p w14:paraId="4A3F2FAE" w14:textId="77777777" w:rsidR="00044992" w:rsidRPr="00F95546" w:rsidRDefault="00044992" w:rsidP="009C13AA">
      <w:pPr>
        <w:jc w:val="center"/>
        <w:rPr>
          <w:lang w:val="en-US"/>
        </w:rPr>
      </w:pPr>
    </w:p>
    <w:p w14:paraId="09CE96DB" w14:textId="77777777" w:rsidR="009C13AA" w:rsidRPr="00F95546" w:rsidRDefault="009C13AA" w:rsidP="00B5475F">
      <w:pPr>
        <w:jc w:val="center"/>
        <w:rPr>
          <w:lang w:val="en-US"/>
        </w:rPr>
      </w:pPr>
    </w:p>
    <w:p w14:paraId="1B6CC6B8" w14:textId="548D342F" w:rsidR="00F2797A" w:rsidRPr="00F95546" w:rsidRDefault="00F2797A" w:rsidP="00E66656">
      <w:pPr>
        <w:rPr>
          <w:lang w:val="en-US"/>
        </w:rPr>
      </w:pPr>
    </w:p>
    <w:p w14:paraId="4817C085" w14:textId="5241992A" w:rsidR="00425BAD" w:rsidRPr="00F95546" w:rsidRDefault="00425BAD" w:rsidP="00E66656">
      <w:pPr>
        <w:rPr>
          <w:lang w:val="en-US"/>
        </w:rPr>
      </w:pPr>
    </w:p>
    <w:p w14:paraId="399DBAD9" w14:textId="7315E175" w:rsidR="00425BAD" w:rsidRPr="00F95546" w:rsidRDefault="00425BAD" w:rsidP="00E66656">
      <w:pPr>
        <w:rPr>
          <w:lang w:val="en-US"/>
        </w:rPr>
      </w:pPr>
    </w:p>
    <w:p w14:paraId="29774269" w14:textId="5F3B8830" w:rsidR="00425BAD" w:rsidRPr="00F95546" w:rsidRDefault="00425BAD" w:rsidP="00E66656">
      <w:pPr>
        <w:rPr>
          <w:lang w:val="en-US"/>
        </w:rPr>
      </w:pPr>
    </w:p>
    <w:p w14:paraId="09E495AC" w14:textId="214EA11B" w:rsidR="00425BAD" w:rsidRPr="00F95546" w:rsidRDefault="00425BAD" w:rsidP="00E66656">
      <w:pPr>
        <w:rPr>
          <w:lang w:val="en-US"/>
        </w:rPr>
      </w:pPr>
    </w:p>
    <w:p w14:paraId="6087566F" w14:textId="430BC10F" w:rsidR="00425BAD" w:rsidRPr="00F95546" w:rsidRDefault="00425BAD" w:rsidP="00E66656">
      <w:pPr>
        <w:rPr>
          <w:lang w:val="en-US"/>
        </w:rPr>
      </w:pPr>
    </w:p>
    <w:p w14:paraId="34FA2308" w14:textId="7B1EC7CA" w:rsidR="00425BAD" w:rsidRPr="00F95546" w:rsidRDefault="00425BAD" w:rsidP="00E66656">
      <w:pPr>
        <w:rPr>
          <w:lang w:val="en-US"/>
        </w:rPr>
      </w:pPr>
    </w:p>
    <w:p w14:paraId="66E38113" w14:textId="40DB96EF" w:rsidR="00425BAD" w:rsidRPr="00F95546" w:rsidRDefault="00425BAD" w:rsidP="00E66656">
      <w:pPr>
        <w:rPr>
          <w:lang w:val="en-US"/>
        </w:rPr>
      </w:pPr>
    </w:p>
    <w:p w14:paraId="433A3148" w14:textId="2A81648F" w:rsidR="00425BAD" w:rsidRPr="00F95546" w:rsidRDefault="00425BAD" w:rsidP="00E66656">
      <w:pPr>
        <w:rPr>
          <w:lang w:val="en-US"/>
        </w:rPr>
      </w:pPr>
    </w:p>
    <w:p w14:paraId="5D7A3F44" w14:textId="77777777" w:rsidR="008F47CA" w:rsidRPr="00F95546" w:rsidRDefault="008F47CA" w:rsidP="00E66656">
      <w:pPr>
        <w:rPr>
          <w:lang w:val="en-US"/>
        </w:rPr>
      </w:pPr>
    </w:p>
    <w:p w14:paraId="362F7D84" w14:textId="38BD06CB" w:rsidR="00A77BEB" w:rsidRPr="00F95546" w:rsidRDefault="00737D54" w:rsidP="00737D54">
      <w:pPr>
        <w:pStyle w:val="1"/>
        <w:rPr>
          <w:lang w:val="en-US"/>
        </w:rPr>
      </w:pPr>
      <w:r>
        <w:lastRenderedPageBreak/>
        <w:t>Вывод</w:t>
      </w:r>
    </w:p>
    <w:p w14:paraId="56EEFE34" w14:textId="5816C747" w:rsidR="00737D54" w:rsidRPr="00F95546" w:rsidRDefault="00737D54" w:rsidP="00737D54">
      <w:pPr>
        <w:rPr>
          <w:lang w:val="en-US"/>
        </w:rPr>
      </w:pPr>
      <w:r>
        <w:t>В</w:t>
      </w:r>
      <w:r w:rsidRPr="00F95546">
        <w:rPr>
          <w:lang w:val="en-US"/>
        </w:rPr>
        <w:t xml:space="preserve"> </w:t>
      </w:r>
      <w:r>
        <w:t>ходе</w:t>
      </w:r>
      <w:r w:rsidRPr="00F95546">
        <w:rPr>
          <w:lang w:val="en-US"/>
        </w:rPr>
        <w:t xml:space="preserve"> </w:t>
      </w:r>
      <w:r>
        <w:t>работы</w:t>
      </w:r>
      <w:r w:rsidRPr="00F95546">
        <w:rPr>
          <w:lang w:val="en-US"/>
        </w:rPr>
        <w:t xml:space="preserve"> </w:t>
      </w:r>
      <w:r>
        <w:t>мне</w:t>
      </w:r>
      <w:r w:rsidRPr="00F95546">
        <w:rPr>
          <w:lang w:val="en-US"/>
        </w:rPr>
        <w:t xml:space="preserve"> </w:t>
      </w:r>
      <w:r>
        <w:t>удалось</w:t>
      </w:r>
      <w:r w:rsidRPr="00F95546">
        <w:rPr>
          <w:lang w:val="en-US"/>
        </w:rPr>
        <w:t xml:space="preserve"> </w:t>
      </w:r>
      <w:r w:rsidR="003E2C59">
        <w:t>реализовать</w:t>
      </w:r>
      <w:r w:rsidR="003E2C59" w:rsidRPr="00F95546">
        <w:rPr>
          <w:lang w:val="en-US"/>
        </w:rPr>
        <w:t xml:space="preserve"> </w:t>
      </w:r>
      <w:r w:rsidR="00880C6E">
        <w:t>различные</w:t>
      </w:r>
      <w:r w:rsidR="00880C6E" w:rsidRPr="00F95546">
        <w:rPr>
          <w:lang w:val="en-US"/>
        </w:rPr>
        <w:t xml:space="preserve"> </w:t>
      </w:r>
      <w:r w:rsidR="00F52AC5">
        <w:t>элементы</w:t>
      </w:r>
      <w:r w:rsidR="00F52AC5" w:rsidRPr="00F95546">
        <w:rPr>
          <w:lang w:val="en-US"/>
        </w:rPr>
        <w:t xml:space="preserve"> </w:t>
      </w:r>
      <w:r w:rsidR="00F52AC5">
        <w:t>управления</w:t>
      </w:r>
      <w:r w:rsidR="00425BAD" w:rsidRPr="00F95546">
        <w:rPr>
          <w:lang w:val="en-US"/>
        </w:rPr>
        <w:t xml:space="preserve"> (</w:t>
      </w:r>
      <w:r w:rsidR="00425BAD">
        <w:rPr>
          <w:lang w:val="en-US"/>
        </w:rPr>
        <w:t>TextView</w:t>
      </w:r>
      <w:r w:rsidR="00425BAD" w:rsidRPr="00F95546">
        <w:rPr>
          <w:lang w:val="en-US"/>
        </w:rPr>
        <w:t xml:space="preserve">, </w:t>
      </w:r>
      <w:r w:rsidR="00425BAD">
        <w:rPr>
          <w:lang w:val="en-US"/>
        </w:rPr>
        <w:t>Toast</w:t>
      </w:r>
      <w:r w:rsidR="00425BAD" w:rsidRPr="00F95546">
        <w:rPr>
          <w:lang w:val="en-US"/>
        </w:rPr>
        <w:t xml:space="preserve">, </w:t>
      </w:r>
      <w:r w:rsidR="00425BAD">
        <w:rPr>
          <w:lang w:val="en-US"/>
        </w:rPr>
        <w:t>RadioButton</w:t>
      </w:r>
      <w:r w:rsidR="00425BAD" w:rsidRPr="00F95546">
        <w:rPr>
          <w:lang w:val="en-US"/>
        </w:rPr>
        <w:t>,</w:t>
      </w:r>
      <w:r w:rsidR="00F95546">
        <w:rPr>
          <w:lang w:val="en-US"/>
        </w:rPr>
        <w:t xml:space="preserve"> ToggleButton</w:t>
      </w:r>
      <w:r w:rsidR="00425BAD" w:rsidRPr="00F95546">
        <w:rPr>
          <w:lang w:val="en-US"/>
        </w:rPr>
        <w:t xml:space="preserve"> </w:t>
      </w:r>
      <w:r w:rsidR="00425BAD">
        <w:rPr>
          <w:lang w:val="en-US"/>
        </w:rPr>
        <w:t>Snackbar</w:t>
      </w:r>
      <w:r w:rsidR="00425BAD" w:rsidRPr="00F95546">
        <w:rPr>
          <w:lang w:val="en-US"/>
        </w:rPr>
        <w:t xml:space="preserve">, </w:t>
      </w:r>
      <w:r w:rsidR="00425BAD">
        <w:rPr>
          <w:lang w:val="en-US"/>
        </w:rPr>
        <w:t>Checkbox</w:t>
      </w:r>
      <w:r w:rsidR="00425BAD" w:rsidRPr="00F95546">
        <w:rPr>
          <w:lang w:val="en-US"/>
        </w:rPr>
        <w:t xml:space="preserve">, </w:t>
      </w:r>
      <w:r w:rsidR="00425BAD">
        <w:rPr>
          <w:lang w:val="en-US"/>
        </w:rPr>
        <w:t>DatePicker</w:t>
      </w:r>
      <w:r w:rsidR="00425BAD" w:rsidRPr="00F95546">
        <w:rPr>
          <w:lang w:val="en-US"/>
        </w:rPr>
        <w:t xml:space="preserve">, </w:t>
      </w:r>
      <w:r w:rsidR="00425BAD">
        <w:rPr>
          <w:lang w:val="en-US"/>
        </w:rPr>
        <w:t>TimePicker</w:t>
      </w:r>
      <w:r w:rsidR="00425BAD" w:rsidRPr="00F95546">
        <w:rPr>
          <w:lang w:val="en-US"/>
        </w:rPr>
        <w:t xml:space="preserve">, </w:t>
      </w:r>
      <w:r w:rsidR="00425BAD">
        <w:rPr>
          <w:lang w:val="en-US"/>
        </w:rPr>
        <w:t>SeekBar</w:t>
      </w:r>
      <w:r w:rsidR="00425BAD" w:rsidRPr="00F95546">
        <w:rPr>
          <w:lang w:val="en-US"/>
        </w:rPr>
        <w:t xml:space="preserve"> </w:t>
      </w:r>
      <w:r w:rsidR="007E787D" w:rsidRPr="00F95546">
        <w:rPr>
          <w:lang w:val="en-US"/>
        </w:rPr>
        <w:t xml:space="preserve"> </w:t>
      </w:r>
      <w:r w:rsidR="007E787D">
        <w:t>в</w:t>
      </w:r>
      <w:r w:rsidR="007E787D" w:rsidRPr="00F95546">
        <w:rPr>
          <w:lang w:val="en-US"/>
        </w:rPr>
        <w:t xml:space="preserve"> </w:t>
      </w:r>
      <w:r w:rsidR="007E787D">
        <w:t>коде</w:t>
      </w:r>
      <w:r w:rsidR="007E787D" w:rsidRPr="00F95546">
        <w:rPr>
          <w:lang w:val="en-US"/>
        </w:rPr>
        <w:t xml:space="preserve"> </w:t>
      </w:r>
      <w:r w:rsidR="007E787D">
        <w:t>на</w:t>
      </w:r>
      <w:r w:rsidR="007E787D" w:rsidRPr="00F95546">
        <w:rPr>
          <w:lang w:val="en-US"/>
        </w:rPr>
        <w:t xml:space="preserve"> </w:t>
      </w:r>
      <w:r w:rsidR="007E787D">
        <w:rPr>
          <w:lang w:val="en-US"/>
        </w:rPr>
        <w:t>Java</w:t>
      </w:r>
      <w:r w:rsidR="007E787D" w:rsidRPr="00F95546">
        <w:rPr>
          <w:lang w:val="en-US"/>
        </w:rPr>
        <w:t xml:space="preserve"> </w:t>
      </w:r>
      <w:r w:rsidR="007E787D">
        <w:t>и</w:t>
      </w:r>
      <w:r w:rsidR="007E787D" w:rsidRPr="00F95546">
        <w:rPr>
          <w:lang w:val="en-US"/>
        </w:rPr>
        <w:t xml:space="preserve"> </w:t>
      </w:r>
      <w:r w:rsidR="007E787D">
        <w:rPr>
          <w:lang w:val="en-US"/>
        </w:rPr>
        <w:t>xml</w:t>
      </w:r>
      <w:r w:rsidR="00425BAD" w:rsidRPr="00F95546">
        <w:rPr>
          <w:lang w:val="en-US"/>
        </w:rPr>
        <w:t>.</w:t>
      </w:r>
      <w:r w:rsidR="007E787D" w:rsidRPr="00F95546">
        <w:rPr>
          <w:lang w:val="en-US"/>
        </w:rPr>
        <w:t xml:space="preserve"> </w:t>
      </w:r>
    </w:p>
    <w:p w14:paraId="299AF525" w14:textId="77777777" w:rsidR="00E31F6F" w:rsidRPr="00F95546" w:rsidRDefault="00E31F6F" w:rsidP="005317E2">
      <w:pPr>
        <w:rPr>
          <w:lang w:val="en-US"/>
        </w:rPr>
      </w:pPr>
    </w:p>
    <w:sectPr w:rsidR="00E31F6F" w:rsidRPr="00F95546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43DE"/>
    <w:rsid w:val="000251CC"/>
    <w:rsid w:val="00031404"/>
    <w:rsid w:val="000359DA"/>
    <w:rsid w:val="000401C8"/>
    <w:rsid w:val="00044992"/>
    <w:rsid w:val="00057AA8"/>
    <w:rsid w:val="0006244C"/>
    <w:rsid w:val="00064F9E"/>
    <w:rsid w:val="00074173"/>
    <w:rsid w:val="000752D0"/>
    <w:rsid w:val="000811E3"/>
    <w:rsid w:val="00082253"/>
    <w:rsid w:val="00082AE6"/>
    <w:rsid w:val="00083ED0"/>
    <w:rsid w:val="00086D8B"/>
    <w:rsid w:val="00087576"/>
    <w:rsid w:val="00090273"/>
    <w:rsid w:val="00091F33"/>
    <w:rsid w:val="00094A0F"/>
    <w:rsid w:val="000A0B5C"/>
    <w:rsid w:val="000D5F11"/>
    <w:rsid w:val="000F4BF3"/>
    <w:rsid w:val="000F66DE"/>
    <w:rsid w:val="00100D7B"/>
    <w:rsid w:val="00103C09"/>
    <w:rsid w:val="001046E8"/>
    <w:rsid w:val="00105A00"/>
    <w:rsid w:val="001067D6"/>
    <w:rsid w:val="0012360A"/>
    <w:rsid w:val="001241C5"/>
    <w:rsid w:val="0014227C"/>
    <w:rsid w:val="00144E11"/>
    <w:rsid w:val="00147A82"/>
    <w:rsid w:val="00151966"/>
    <w:rsid w:val="00153E2D"/>
    <w:rsid w:val="001600FC"/>
    <w:rsid w:val="00180821"/>
    <w:rsid w:val="00181227"/>
    <w:rsid w:val="00182F3D"/>
    <w:rsid w:val="00184D42"/>
    <w:rsid w:val="0018534C"/>
    <w:rsid w:val="001901EA"/>
    <w:rsid w:val="00197112"/>
    <w:rsid w:val="001A122E"/>
    <w:rsid w:val="001B17EC"/>
    <w:rsid w:val="001B38F5"/>
    <w:rsid w:val="001B7DD7"/>
    <w:rsid w:val="001C44B5"/>
    <w:rsid w:val="001C5B38"/>
    <w:rsid w:val="001D0A8C"/>
    <w:rsid w:val="001D6B6E"/>
    <w:rsid w:val="001D74CB"/>
    <w:rsid w:val="001D7F73"/>
    <w:rsid w:val="001E0E89"/>
    <w:rsid w:val="001E1FD4"/>
    <w:rsid w:val="001E2C5B"/>
    <w:rsid w:val="001E4A75"/>
    <w:rsid w:val="001E59E6"/>
    <w:rsid w:val="00201C1F"/>
    <w:rsid w:val="00211733"/>
    <w:rsid w:val="00223069"/>
    <w:rsid w:val="00231458"/>
    <w:rsid w:val="00234050"/>
    <w:rsid w:val="002514B1"/>
    <w:rsid w:val="002528E7"/>
    <w:rsid w:val="0027324E"/>
    <w:rsid w:val="00285D37"/>
    <w:rsid w:val="00291B7F"/>
    <w:rsid w:val="0029655F"/>
    <w:rsid w:val="002A30B1"/>
    <w:rsid w:val="002C77CC"/>
    <w:rsid w:val="002D05BE"/>
    <w:rsid w:val="002D1505"/>
    <w:rsid w:val="002E1E42"/>
    <w:rsid w:val="002F06E4"/>
    <w:rsid w:val="002F0F64"/>
    <w:rsid w:val="002F10CC"/>
    <w:rsid w:val="002F2E8B"/>
    <w:rsid w:val="003047CC"/>
    <w:rsid w:val="00304D45"/>
    <w:rsid w:val="00307427"/>
    <w:rsid w:val="00307951"/>
    <w:rsid w:val="00307ECA"/>
    <w:rsid w:val="00317476"/>
    <w:rsid w:val="00324F13"/>
    <w:rsid w:val="003252CD"/>
    <w:rsid w:val="003309D3"/>
    <w:rsid w:val="00337F2D"/>
    <w:rsid w:val="00342151"/>
    <w:rsid w:val="00343343"/>
    <w:rsid w:val="00351D4A"/>
    <w:rsid w:val="00371D0B"/>
    <w:rsid w:val="00372E41"/>
    <w:rsid w:val="00376621"/>
    <w:rsid w:val="003843F7"/>
    <w:rsid w:val="00391033"/>
    <w:rsid w:val="00394694"/>
    <w:rsid w:val="003A403A"/>
    <w:rsid w:val="003A6213"/>
    <w:rsid w:val="003C4B4A"/>
    <w:rsid w:val="003C6053"/>
    <w:rsid w:val="003C7CF1"/>
    <w:rsid w:val="003E2C59"/>
    <w:rsid w:val="003F216C"/>
    <w:rsid w:val="003F31EC"/>
    <w:rsid w:val="003F5BCB"/>
    <w:rsid w:val="003F6881"/>
    <w:rsid w:val="00400E29"/>
    <w:rsid w:val="004047EF"/>
    <w:rsid w:val="00411146"/>
    <w:rsid w:val="00416D24"/>
    <w:rsid w:val="0041772E"/>
    <w:rsid w:val="00425BAD"/>
    <w:rsid w:val="00431114"/>
    <w:rsid w:val="004428C7"/>
    <w:rsid w:val="004437D5"/>
    <w:rsid w:val="00450C04"/>
    <w:rsid w:val="00453D52"/>
    <w:rsid w:val="004600AC"/>
    <w:rsid w:val="004643F8"/>
    <w:rsid w:val="00467F2A"/>
    <w:rsid w:val="00482794"/>
    <w:rsid w:val="00482DD4"/>
    <w:rsid w:val="00487B36"/>
    <w:rsid w:val="004919E9"/>
    <w:rsid w:val="00491F8E"/>
    <w:rsid w:val="00494990"/>
    <w:rsid w:val="004A131F"/>
    <w:rsid w:val="004A6075"/>
    <w:rsid w:val="004B24AA"/>
    <w:rsid w:val="004B36ED"/>
    <w:rsid w:val="004C737E"/>
    <w:rsid w:val="004C788B"/>
    <w:rsid w:val="004D01DA"/>
    <w:rsid w:val="004D5C16"/>
    <w:rsid w:val="004E128C"/>
    <w:rsid w:val="004E14CB"/>
    <w:rsid w:val="004E1EFC"/>
    <w:rsid w:val="004E4570"/>
    <w:rsid w:val="004F497C"/>
    <w:rsid w:val="004F59BA"/>
    <w:rsid w:val="004F7667"/>
    <w:rsid w:val="0050086D"/>
    <w:rsid w:val="00505BBD"/>
    <w:rsid w:val="00511F14"/>
    <w:rsid w:val="00513455"/>
    <w:rsid w:val="00516601"/>
    <w:rsid w:val="00516A45"/>
    <w:rsid w:val="005229FB"/>
    <w:rsid w:val="005317E2"/>
    <w:rsid w:val="005340C6"/>
    <w:rsid w:val="005379E1"/>
    <w:rsid w:val="00547E94"/>
    <w:rsid w:val="00560263"/>
    <w:rsid w:val="00561BAF"/>
    <w:rsid w:val="00562B13"/>
    <w:rsid w:val="00563BFF"/>
    <w:rsid w:val="0057707A"/>
    <w:rsid w:val="00581209"/>
    <w:rsid w:val="00585D64"/>
    <w:rsid w:val="0059057C"/>
    <w:rsid w:val="00594770"/>
    <w:rsid w:val="00594ADA"/>
    <w:rsid w:val="005977B0"/>
    <w:rsid w:val="005A4FC8"/>
    <w:rsid w:val="005A77CC"/>
    <w:rsid w:val="005A7E7D"/>
    <w:rsid w:val="005B30E4"/>
    <w:rsid w:val="005B361B"/>
    <w:rsid w:val="005B75A4"/>
    <w:rsid w:val="005C5315"/>
    <w:rsid w:val="005D2EE8"/>
    <w:rsid w:val="005D347F"/>
    <w:rsid w:val="005D3B21"/>
    <w:rsid w:val="005D5FBD"/>
    <w:rsid w:val="005E02C5"/>
    <w:rsid w:val="005E0D50"/>
    <w:rsid w:val="005E1CC1"/>
    <w:rsid w:val="00607E13"/>
    <w:rsid w:val="00612D2F"/>
    <w:rsid w:val="00614154"/>
    <w:rsid w:val="00615336"/>
    <w:rsid w:val="00617492"/>
    <w:rsid w:val="006236F4"/>
    <w:rsid w:val="006520FE"/>
    <w:rsid w:val="00652599"/>
    <w:rsid w:val="00657DA6"/>
    <w:rsid w:val="00661FB9"/>
    <w:rsid w:val="00670AD1"/>
    <w:rsid w:val="00676495"/>
    <w:rsid w:val="00690249"/>
    <w:rsid w:val="00696DF4"/>
    <w:rsid w:val="006970BA"/>
    <w:rsid w:val="006972CF"/>
    <w:rsid w:val="006B3587"/>
    <w:rsid w:val="006B4C0E"/>
    <w:rsid w:val="006C0F50"/>
    <w:rsid w:val="006C7EB9"/>
    <w:rsid w:val="006D1B7A"/>
    <w:rsid w:val="006D4952"/>
    <w:rsid w:val="006E08F3"/>
    <w:rsid w:val="006E3486"/>
    <w:rsid w:val="006E41BB"/>
    <w:rsid w:val="006F0836"/>
    <w:rsid w:val="00701887"/>
    <w:rsid w:val="00710120"/>
    <w:rsid w:val="00711272"/>
    <w:rsid w:val="007207C0"/>
    <w:rsid w:val="00724209"/>
    <w:rsid w:val="00737D54"/>
    <w:rsid w:val="007471C7"/>
    <w:rsid w:val="00750B5B"/>
    <w:rsid w:val="007600EC"/>
    <w:rsid w:val="00766308"/>
    <w:rsid w:val="00771C48"/>
    <w:rsid w:val="007745DD"/>
    <w:rsid w:val="0078132C"/>
    <w:rsid w:val="00782E09"/>
    <w:rsid w:val="00790FE2"/>
    <w:rsid w:val="00797996"/>
    <w:rsid w:val="007A241B"/>
    <w:rsid w:val="007A34A3"/>
    <w:rsid w:val="007A3F85"/>
    <w:rsid w:val="007A7E7E"/>
    <w:rsid w:val="007B367B"/>
    <w:rsid w:val="007C1F79"/>
    <w:rsid w:val="007C348B"/>
    <w:rsid w:val="007D6017"/>
    <w:rsid w:val="007D7794"/>
    <w:rsid w:val="007E555A"/>
    <w:rsid w:val="007E787D"/>
    <w:rsid w:val="007E7F48"/>
    <w:rsid w:val="007F7AC5"/>
    <w:rsid w:val="00800035"/>
    <w:rsid w:val="00804126"/>
    <w:rsid w:val="00805D5D"/>
    <w:rsid w:val="0080799A"/>
    <w:rsid w:val="00807E63"/>
    <w:rsid w:val="00810205"/>
    <w:rsid w:val="00814E33"/>
    <w:rsid w:val="008165CA"/>
    <w:rsid w:val="008201DB"/>
    <w:rsid w:val="00823453"/>
    <w:rsid w:val="00825703"/>
    <w:rsid w:val="00826AEF"/>
    <w:rsid w:val="00832EEF"/>
    <w:rsid w:val="008375B7"/>
    <w:rsid w:val="00840DF0"/>
    <w:rsid w:val="008472F1"/>
    <w:rsid w:val="00852F5C"/>
    <w:rsid w:val="00855C4F"/>
    <w:rsid w:val="00856D75"/>
    <w:rsid w:val="008605DE"/>
    <w:rsid w:val="00861793"/>
    <w:rsid w:val="00871CF9"/>
    <w:rsid w:val="00880C6E"/>
    <w:rsid w:val="00885605"/>
    <w:rsid w:val="008875E6"/>
    <w:rsid w:val="00893714"/>
    <w:rsid w:val="00896EDA"/>
    <w:rsid w:val="008A1B6D"/>
    <w:rsid w:val="008B1A9E"/>
    <w:rsid w:val="008C0664"/>
    <w:rsid w:val="008C6457"/>
    <w:rsid w:val="008D0B6E"/>
    <w:rsid w:val="008F47CA"/>
    <w:rsid w:val="008F7E13"/>
    <w:rsid w:val="00901577"/>
    <w:rsid w:val="00907EC7"/>
    <w:rsid w:val="00911704"/>
    <w:rsid w:val="00917C0D"/>
    <w:rsid w:val="0093044E"/>
    <w:rsid w:val="00942870"/>
    <w:rsid w:val="00945F7A"/>
    <w:rsid w:val="00946B91"/>
    <w:rsid w:val="00950EEF"/>
    <w:rsid w:val="00957195"/>
    <w:rsid w:val="00973CB8"/>
    <w:rsid w:val="00974853"/>
    <w:rsid w:val="00975229"/>
    <w:rsid w:val="00975A09"/>
    <w:rsid w:val="00976086"/>
    <w:rsid w:val="00990EF9"/>
    <w:rsid w:val="00992F1F"/>
    <w:rsid w:val="009935FC"/>
    <w:rsid w:val="00997F02"/>
    <w:rsid w:val="009A14FF"/>
    <w:rsid w:val="009A1A2A"/>
    <w:rsid w:val="009A50A8"/>
    <w:rsid w:val="009A519E"/>
    <w:rsid w:val="009B5954"/>
    <w:rsid w:val="009C13AA"/>
    <w:rsid w:val="009C1C72"/>
    <w:rsid w:val="009D27A1"/>
    <w:rsid w:val="009E3885"/>
    <w:rsid w:val="009F46A5"/>
    <w:rsid w:val="009F65BB"/>
    <w:rsid w:val="009F6B6F"/>
    <w:rsid w:val="00A0328B"/>
    <w:rsid w:val="00A11662"/>
    <w:rsid w:val="00A16016"/>
    <w:rsid w:val="00A26D03"/>
    <w:rsid w:val="00A3582C"/>
    <w:rsid w:val="00A3683C"/>
    <w:rsid w:val="00A42577"/>
    <w:rsid w:val="00A51711"/>
    <w:rsid w:val="00A577D4"/>
    <w:rsid w:val="00A64C8C"/>
    <w:rsid w:val="00A71B05"/>
    <w:rsid w:val="00A71F08"/>
    <w:rsid w:val="00A74E70"/>
    <w:rsid w:val="00A74E94"/>
    <w:rsid w:val="00A75BAB"/>
    <w:rsid w:val="00A77BEB"/>
    <w:rsid w:val="00A808C3"/>
    <w:rsid w:val="00A92353"/>
    <w:rsid w:val="00AA063E"/>
    <w:rsid w:val="00AA18B6"/>
    <w:rsid w:val="00AA30D1"/>
    <w:rsid w:val="00AA3232"/>
    <w:rsid w:val="00AB1403"/>
    <w:rsid w:val="00AB6693"/>
    <w:rsid w:val="00AC152E"/>
    <w:rsid w:val="00AC2DD6"/>
    <w:rsid w:val="00AD2861"/>
    <w:rsid w:val="00AD3FF4"/>
    <w:rsid w:val="00AE1E9B"/>
    <w:rsid w:val="00AE2177"/>
    <w:rsid w:val="00AE37AC"/>
    <w:rsid w:val="00AE75AC"/>
    <w:rsid w:val="00AF6B1D"/>
    <w:rsid w:val="00B01982"/>
    <w:rsid w:val="00B03BE7"/>
    <w:rsid w:val="00B065BE"/>
    <w:rsid w:val="00B14561"/>
    <w:rsid w:val="00B15D9F"/>
    <w:rsid w:val="00B23446"/>
    <w:rsid w:val="00B306D4"/>
    <w:rsid w:val="00B30935"/>
    <w:rsid w:val="00B44BAF"/>
    <w:rsid w:val="00B4582D"/>
    <w:rsid w:val="00B50DB8"/>
    <w:rsid w:val="00B53AEA"/>
    <w:rsid w:val="00B5475F"/>
    <w:rsid w:val="00B564DF"/>
    <w:rsid w:val="00B61F71"/>
    <w:rsid w:val="00B65AB3"/>
    <w:rsid w:val="00B722B6"/>
    <w:rsid w:val="00B80C5E"/>
    <w:rsid w:val="00B94FFA"/>
    <w:rsid w:val="00BB0232"/>
    <w:rsid w:val="00BB087A"/>
    <w:rsid w:val="00BB7EB8"/>
    <w:rsid w:val="00BD1CFC"/>
    <w:rsid w:val="00BD65BD"/>
    <w:rsid w:val="00BE5323"/>
    <w:rsid w:val="00C04A6B"/>
    <w:rsid w:val="00C12EAA"/>
    <w:rsid w:val="00C172DD"/>
    <w:rsid w:val="00C263DE"/>
    <w:rsid w:val="00C32B22"/>
    <w:rsid w:val="00C34E13"/>
    <w:rsid w:val="00C37ECF"/>
    <w:rsid w:val="00C42098"/>
    <w:rsid w:val="00C45C22"/>
    <w:rsid w:val="00C50C27"/>
    <w:rsid w:val="00C54A9C"/>
    <w:rsid w:val="00C64A48"/>
    <w:rsid w:val="00C74090"/>
    <w:rsid w:val="00C83694"/>
    <w:rsid w:val="00C91136"/>
    <w:rsid w:val="00C92A90"/>
    <w:rsid w:val="00C960F6"/>
    <w:rsid w:val="00C97573"/>
    <w:rsid w:val="00CA047B"/>
    <w:rsid w:val="00CA0C58"/>
    <w:rsid w:val="00CB19CE"/>
    <w:rsid w:val="00CB65DC"/>
    <w:rsid w:val="00CD510D"/>
    <w:rsid w:val="00CD6F2A"/>
    <w:rsid w:val="00CD7BFE"/>
    <w:rsid w:val="00CE3E3A"/>
    <w:rsid w:val="00CE534E"/>
    <w:rsid w:val="00CF1984"/>
    <w:rsid w:val="00CF1A1B"/>
    <w:rsid w:val="00CF56FC"/>
    <w:rsid w:val="00D00BA3"/>
    <w:rsid w:val="00D10F21"/>
    <w:rsid w:val="00D129DD"/>
    <w:rsid w:val="00D13E82"/>
    <w:rsid w:val="00D263BB"/>
    <w:rsid w:val="00D30B13"/>
    <w:rsid w:val="00D32ECB"/>
    <w:rsid w:val="00D336B7"/>
    <w:rsid w:val="00D418EF"/>
    <w:rsid w:val="00D4285C"/>
    <w:rsid w:val="00D45D7B"/>
    <w:rsid w:val="00D46DAA"/>
    <w:rsid w:val="00D50C36"/>
    <w:rsid w:val="00D54984"/>
    <w:rsid w:val="00D57812"/>
    <w:rsid w:val="00D60380"/>
    <w:rsid w:val="00D61BF3"/>
    <w:rsid w:val="00D634C2"/>
    <w:rsid w:val="00D8664C"/>
    <w:rsid w:val="00D86A56"/>
    <w:rsid w:val="00D91870"/>
    <w:rsid w:val="00DA043B"/>
    <w:rsid w:val="00DA3DDB"/>
    <w:rsid w:val="00DA6851"/>
    <w:rsid w:val="00DB4FDE"/>
    <w:rsid w:val="00DC242A"/>
    <w:rsid w:val="00DD1E71"/>
    <w:rsid w:val="00DD386C"/>
    <w:rsid w:val="00DE1368"/>
    <w:rsid w:val="00DE3E2D"/>
    <w:rsid w:val="00DE6085"/>
    <w:rsid w:val="00DF6308"/>
    <w:rsid w:val="00E04960"/>
    <w:rsid w:val="00E079E8"/>
    <w:rsid w:val="00E12CF6"/>
    <w:rsid w:val="00E136E4"/>
    <w:rsid w:val="00E176CD"/>
    <w:rsid w:val="00E21842"/>
    <w:rsid w:val="00E2322A"/>
    <w:rsid w:val="00E2353E"/>
    <w:rsid w:val="00E25875"/>
    <w:rsid w:val="00E25DD2"/>
    <w:rsid w:val="00E31F6F"/>
    <w:rsid w:val="00E35294"/>
    <w:rsid w:val="00E4028F"/>
    <w:rsid w:val="00E4400E"/>
    <w:rsid w:val="00E4571F"/>
    <w:rsid w:val="00E476E9"/>
    <w:rsid w:val="00E52E00"/>
    <w:rsid w:val="00E57463"/>
    <w:rsid w:val="00E66656"/>
    <w:rsid w:val="00E7045D"/>
    <w:rsid w:val="00E7563F"/>
    <w:rsid w:val="00E82A3A"/>
    <w:rsid w:val="00EA03F9"/>
    <w:rsid w:val="00EA2CD4"/>
    <w:rsid w:val="00EB3A6F"/>
    <w:rsid w:val="00EB5B53"/>
    <w:rsid w:val="00EB63A3"/>
    <w:rsid w:val="00EC4B89"/>
    <w:rsid w:val="00ED0C23"/>
    <w:rsid w:val="00ED15A0"/>
    <w:rsid w:val="00ED1F3C"/>
    <w:rsid w:val="00ED218D"/>
    <w:rsid w:val="00EE0C4B"/>
    <w:rsid w:val="00EE250B"/>
    <w:rsid w:val="00EE55FB"/>
    <w:rsid w:val="00EF7F4D"/>
    <w:rsid w:val="00F015BF"/>
    <w:rsid w:val="00F02B9E"/>
    <w:rsid w:val="00F05CBF"/>
    <w:rsid w:val="00F06829"/>
    <w:rsid w:val="00F10E1E"/>
    <w:rsid w:val="00F14267"/>
    <w:rsid w:val="00F20BD3"/>
    <w:rsid w:val="00F2111E"/>
    <w:rsid w:val="00F2797A"/>
    <w:rsid w:val="00F33908"/>
    <w:rsid w:val="00F4317D"/>
    <w:rsid w:val="00F52851"/>
    <w:rsid w:val="00F52AC5"/>
    <w:rsid w:val="00F54DDD"/>
    <w:rsid w:val="00F57242"/>
    <w:rsid w:val="00F5724B"/>
    <w:rsid w:val="00F57482"/>
    <w:rsid w:val="00F63FA2"/>
    <w:rsid w:val="00F65F96"/>
    <w:rsid w:val="00F707D9"/>
    <w:rsid w:val="00F71B44"/>
    <w:rsid w:val="00F80C5C"/>
    <w:rsid w:val="00F95546"/>
    <w:rsid w:val="00FA07A7"/>
    <w:rsid w:val="00FA72A1"/>
    <w:rsid w:val="00FC1EE6"/>
    <w:rsid w:val="00FD1240"/>
    <w:rsid w:val="00FD413E"/>
    <w:rsid w:val="00FD4E32"/>
    <w:rsid w:val="00FE1EC4"/>
    <w:rsid w:val="00FE448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5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Мобилки.dotx</Template>
  <TotalTime>655</TotalTime>
  <Pages>20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492</cp:revision>
  <cp:lastPrinted>2024-02-12T11:52:00Z</cp:lastPrinted>
  <dcterms:created xsi:type="dcterms:W3CDTF">2024-02-16T16:32:00Z</dcterms:created>
  <dcterms:modified xsi:type="dcterms:W3CDTF">2024-02-23T11:30:00Z</dcterms:modified>
</cp:coreProperties>
</file>