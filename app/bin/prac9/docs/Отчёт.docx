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086D8B" w:rsidRPr="00F351BA" w14:paraId="4D46C614" w14:textId="77777777" w:rsidTr="007A14CC">
        <w:trPr>
          <w:cantSplit/>
          <w:trHeight w:val="184"/>
        </w:trPr>
        <w:tc>
          <w:tcPr>
            <w:tcW w:w="2599" w:type="dxa"/>
          </w:tcPr>
          <w:p w14:paraId="6D773030" w14:textId="77777777" w:rsidR="00086D8B" w:rsidRPr="00F351BA" w:rsidRDefault="00086D8B" w:rsidP="007A14CC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1080853F" w14:textId="77777777" w:rsidR="00086D8B" w:rsidRPr="00F351BA" w:rsidRDefault="00086D8B" w:rsidP="007A14CC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38BB67A1" wp14:editId="08836781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2D847344" w14:textId="77777777" w:rsidR="00086D8B" w:rsidRPr="00F351BA" w:rsidRDefault="00086D8B" w:rsidP="007A14CC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086D8B" w:rsidRPr="00F351BA" w14:paraId="70C268BD" w14:textId="77777777" w:rsidTr="007A14CC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2F29C6F5" w14:textId="77777777" w:rsidR="00086D8B" w:rsidRPr="00F351BA" w:rsidRDefault="00086D8B" w:rsidP="007A14CC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086D8B" w:rsidRPr="00F351BA" w14:paraId="291DA3AB" w14:textId="77777777" w:rsidTr="007A14CC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6D38FC4A" w14:textId="77777777" w:rsidR="00086D8B" w:rsidRDefault="00086D8B" w:rsidP="007A14CC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3E3396CC" w14:textId="77777777" w:rsidR="00086D8B" w:rsidRPr="00F351BA" w:rsidRDefault="00086D8B" w:rsidP="007A14CC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5C2CE9F2" w14:textId="77777777" w:rsidR="00086D8B" w:rsidRPr="00F351BA" w:rsidRDefault="00086D8B" w:rsidP="007A14CC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4217E0F3" w14:textId="77777777" w:rsidR="00086D8B" w:rsidRPr="000642F9" w:rsidRDefault="00086D8B" w:rsidP="007A14CC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711CA558" w14:textId="77777777" w:rsidR="00086D8B" w:rsidRDefault="00086D8B" w:rsidP="00086D8B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73001315" w14:textId="77777777" w:rsidR="00086D8B" w:rsidRDefault="00086D8B" w:rsidP="00086D8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64E8FF0B" w14:textId="77777777" w:rsidR="00086D8B" w:rsidRPr="00F351BA" w:rsidRDefault="00086D8B" w:rsidP="00086D8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598D30EC" w14:textId="77777777" w:rsidR="00086D8B" w:rsidRPr="00F351BA" w:rsidRDefault="00086D8B" w:rsidP="00086D8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189AA51A" w14:textId="77777777" w:rsidR="00086D8B" w:rsidRPr="00F351BA" w:rsidRDefault="00086D8B" w:rsidP="00086D8B">
      <w:pPr>
        <w:pStyle w:val="5"/>
        <w:spacing w:line="240" w:lineRule="auto"/>
        <w:ind w:firstLine="0"/>
        <w:rPr>
          <w:noProof/>
          <w:sz w:val="28"/>
        </w:rPr>
      </w:pPr>
    </w:p>
    <w:p w14:paraId="7FBCA857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0392FFE7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397002C8" w14:textId="166D8580" w:rsidR="00086D8B" w:rsidRPr="00800035" w:rsidRDefault="00086D8B" w:rsidP="00086D8B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практической работе </w:t>
      </w:r>
      <w:r w:rsidRPr="00086D8B">
        <w:rPr>
          <w:b/>
          <w:sz w:val="32"/>
          <w:szCs w:val="32"/>
        </w:rPr>
        <w:t>№</w:t>
      </w:r>
      <w:r w:rsidR="00431CCC">
        <w:rPr>
          <w:b/>
          <w:sz w:val="32"/>
          <w:szCs w:val="32"/>
        </w:rPr>
        <w:t>9</w:t>
      </w:r>
    </w:p>
    <w:p w14:paraId="19277F89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1B546C2F" w14:textId="77777777" w:rsidR="00086D8B" w:rsidRPr="00F351BA" w:rsidRDefault="00086D8B" w:rsidP="00086D8B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«Разработка мобильных приложений»</w:t>
      </w:r>
    </w:p>
    <w:p w14:paraId="10C71082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3FD0FF01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4FD3908B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025D13C5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47CC15ED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7B720920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60D51446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6977A0D0" w14:textId="77777777" w:rsidR="00086D8B" w:rsidRPr="00E61E0C" w:rsidRDefault="00086D8B" w:rsidP="00086D8B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86D8B" w14:paraId="6181D8E0" w14:textId="77777777" w:rsidTr="007A14CC">
        <w:trPr>
          <w:trHeight w:val="1109"/>
        </w:trPr>
        <w:tc>
          <w:tcPr>
            <w:tcW w:w="4672" w:type="dxa"/>
          </w:tcPr>
          <w:p w14:paraId="2D612E2B" w14:textId="77777777" w:rsidR="00086D8B" w:rsidRDefault="00086D8B" w:rsidP="007A14CC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Выполнили:</w:t>
            </w:r>
          </w:p>
          <w:p w14:paraId="043502F6" w14:textId="77777777" w:rsidR="00086D8B" w:rsidRDefault="00086D8B" w:rsidP="007A14CC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</w:t>
            </w:r>
            <w:r>
              <w:rPr>
                <w:bCs/>
                <w:sz w:val="28"/>
              </w:rPr>
              <w:t>ы</w:t>
            </w:r>
            <w:r w:rsidRPr="00C0622F"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  <w:r w:rsidRPr="00086D8B">
              <w:rPr>
                <w:sz w:val="28"/>
              </w:rPr>
              <w:t>ИКБО-1</w:t>
            </w:r>
            <w:r>
              <w:rPr>
                <w:sz w:val="28"/>
                <w:lang w:val="en-US"/>
              </w:rPr>
              <w:t>2</w:t>
            </w:r>
            <w:r w:rsidRPr="00086D8B">
              <w:rPr>
                <w:sz w:val="28"/>
              </w:rPr>
              <w:t>-</w:t>
            </w:r>
            <w:r>
              <w:rPr>
                <w:sz w:val="28"/>
              </w:rPr>
              <w:t>22</w:t>
            </w:r>
          </w:p>
        </w:tc>
        <w:tc>
          <w:tcPr>
            <w:tcW w:w="4673" w:type="dxa"/>
          </w:tcPr>
          <w:p w14:paraId="00BF5AF5" w14:textId="77777777" w:rsidR="00086D8B" w:rsidRDefault="00086D8B" w:rsidP="007A14CC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48111656" w14:textId="77777777" w:rsidR="00086D8B" w:rsidRPr="002E09F8" w:rsidRDefault="008D0B6E" w:rsidP="007A14CC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Солобай</w:t>
            </w:r>
            <w:r w:rsidR="00086D8B" w:rsidRPr="002E09F8">
              <w:rPr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 w:rsidR="00086D8B" w:rsidRPr="002E09F8">
              <w:rPr>
                <w:sz w:val="28"/>
              </w:rPr>
              <w:t>.</w:t>
            </w:r>
            <w:r>
              <w:rPr>
                <w:sz w:val="28"/>
              </w:rPr>
              <w:t>П</w:t>
            </w:r>
            <w:r w:rsidR="00086D8B" w:rsidRPr="002E09F8">
              <w:rPr>
                <w:sz w:val="28"/>
              </w:rPr>
              <w:t>.</w:t>
            </w:r>
          </w:p>
          <w:p w14:paraId="5292B6F6" w14:textId="77777777" w:rsidR="00086D8B" w:rsidRDefault="00086D8B" w:rsidP="007A14CC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086D8B" w:rsidRPr="00BA177E" w14:paraId="35BCF15C" w14:textId="77777777" w:rsidTr="007A14CC">
        <w:trPr>
          <w:trHeight w:val="698"/>
        </w:trPr>
        <w:tc>
          <w:tcPr>
            <w:tcW w:w="4672" w:type="dxa"/>
          </w:tcPr>
          <w:p w14:paraId="4D69FD97" w14:textId="77777777" w:rsidR="00086D8B" w:rsidRDefault="00086D8B" w:rsidP="007A14CC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Проверил: </w:t>
            </w:r>
          </w:p>
          <w:p w14:paraId="76325920" w14:textId="77777777" w:rsidR="00086D8B" w:rsidRDefault="00086D8B" w:rsidP="007A14CC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086D8B">
              <w:rPr>
                <w:sz w:val="28"/>
              </w:rPr>
              <w:t>Преподаватель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04922793" w14:textId="77777777" w:rsidR="00086D8B" w:rsidRDefault="00086D8B" w:rsidP="007A14CC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7604EB1F" w14:textId="77777777" w:rsidR="00086D8B" w:rsidRPr="00BA177E" w:rsidRDefault="00086D8B" w:rsidP="007A14CC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 w:rsidRPr="00086D8B">
              <w:rPr>
                <w:sz w:val="28"/>
              </w:rPr>
              <w:t>Степанов П.В.</w:t>
            </w:r>
          </w:p>
        </w:tc>
      </w:tr>
    </w:tbl>
    <w:p w14:paraId="2C841BE2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632E6F30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076C6639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649A4DC1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0EA5D609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0B10C07C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1CB504C7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678514D1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777C7D8C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2024 г.</w:t>
      </w:r>
    </w:p>
    <w:p w14:paraId="7EE41DCB" w14:textId="7D86934E" w:rsidR="00391033" w:rsidRDefault="00086D8B" w:rsidP="00C960F6">
      <w:pPr>
        <w:pStyle w:val="1"/>
      </w:pPr>
      <w:r>
        <w:lastRenderedPageBreak/>
        <w:t>Выполнение практической работы</w:t>
      </w:r>
    </w:p>
    <w:p w14:paraId="285BB7A4" w14:textId="3D25FAAA" w:rsidR="00D129DD" w:rsidRPr="001D0A8C" w:rsidRDefault="00391033" w:rsidP="007D7794">
      <w:pPr>
        <w:spacing w:after="240"/>
        <w:rPr>
          <w:b/>
          <w:bCs/>
        </w:rPr>
      </w:pPr>
      <w:r>
        <w:t xml:space="preserve">Ссылка на </w:t>
      </w:r>
      <w:r>
        <w:rPr>
          <w:lang w:val="en-US"/>
        </w:rPr>
        <w:t>GitHub</w:t>
      </w:r>
      <w:r w:rsidRPr="00391033">
        <w:t xml:space="preserve"> </w:t>
      </w:r>
      <w:r>
        <w:t xml:space="preserve">со всеми работами: </w:t>
      </w:r>
      <w:r w:rsidR="00453D52" w:rsidRPr="00324F13">
        <w:rPr>
          <w:b/>
          <w:bCs/>
          <w:i/>
          <w:iCs/>
        </w:rPr>
        <w:t>https://github.com/Eckorezze/Mobil</w:t>
      </w:r>
      <w:r w:rsidR="00D129DD">
        <w:t xml:space="preserve"> </w:t>
      </w:r>
    </w:p>
    <w:p w14:paraId="1240FCF2" w14:textId="77777777" w:rsidR="00431CCC" w:rsidRDefault="001D0A8C" w:rsidP="00431CCC">
      <w:r>
        <w:t>1</w:t>
      </w:r>
      <w:r w:rsidR="00946B91" w:rsidRPr="00946B91">
        <w:t xml:space="preserve">. </w:t>
      </w:r>
      <w:r w:rsidR="00431CCC">
        <w:t>Изучить применение адаптеров и списков. Реализовать пример связи</w:t>
      </w:r>
    </w:p>
    <w:p w14:paraId="623490BA" w14:textId="77777777" w:rsidR="00431CCC" w:rsidRDefault="00431CCC" w:rsidP="00431CCC">
      <w:r>
        <w:t xml:space="preserve">элемента </w:t>
      </w:r>
      <w:proofErr w:type="spellStart"/>
      <w:r>
        <w:t>ListView</w:t>
      </w:r>
      <w:proofErr w:type="spellEnd"/>
      <w:r>
        <w:t xml:space="preserve"> с источником данных с набором элементов </w:t>
      </w:r>
      <w:proofErr w:type="spellStart"/>
      <w:r>
        <w:t>TextView</w:t>
      </w:r>
      <w:proofErr w:type="spellEnd"/>
      <w:r>
        <w:t xml:space="preserve"> с</w:t>
      </w:r>
    </w:p>
    <w:p w14:paraId="1D419E8B" w14:textId="15A10DFC" w:rsidR="00A27B31" w:rsidRPr="00675354" w:rsidRDefault="00431CCC" w:rsidP="00431CCC">
      <w:r>
        <w:t xml:space="preserve">помощью одного из таких адаптеров - класса </w:t>
      </w:r>
      <w:proofErr w:type="spellStart"/>
      <w:r>
        <w:t>ArrayAdapter</w:t>
      </w:r>
      <w:proofErr w:type="spellEnd"/>
      <w:r>
        <w:t>.</w:t>
      </w:r>
    </w:p>
    <w:p w14:paraId="7EB51D3A" w14:textId="7B9542AA" w:rsidR="00B22F41" w:rsidRPr="00300B07" w:rsidRDefault="00B22F41" w:rsidP="00B22F41">
      <w:pPr>
        <w:rPr>
          <w:rFonts w:ascii="Times" w:hAnsi="Times" w:cs="Times"/>
          <w:i/>
          <w:iCs/>
          <w:sz w:val="24"/>
          <w:szCs w:val="24"/>
        </w:rPr>
      </w:pPr>
      <w:r>
        <w:rPr>
          <w:rFonts w:ascii="Times" w:hAnsi="Times" w:cs="Times"/>
          <w:i/>
          <w:iCs/>
          <w:sz w:val="24"/>
          <w:szCs w:val="24"/>
        </w:rPr>
        <w:t>Листинг</w:t>
      </w:r>
      <w:r w:rsidRPr="00431CCC">
        <w:rPr>
          <w:rFonts w:ascii="Times" w:hAnsi="Times" w:cs="Times"/>
          <w:i/>
          <w:iCs/>
          <w:sz w:val="24"/>
          <w:szCs w:val="24"/>
          <w:lang w:val="en-US"/>
        </w:rPr>
        <w:t xml:space="preserve"> 1 –</w:t>
      </w:r>
      <w:r w:rsidR="00166CBC">
        <w:rPr>
          <w:rFonts w:ascii="Times" w:hAnsi="Times" w:cs="Times"/>
          <w:i/>
          <w:iCs/>
          <w:sz w:val="24"/>
          <w:szCs w:val="24"/>
        </w:rPr>
        <w:t xml:space="preserve"> кода примера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2F41" w:rsidRPr="008D1F64" w14:paraId="7DDBB831" w14:textId="77777777" w:rsidTr="003B3911">
        <w:tc>
          <w:tcPr>
            <w:tcW w:w="9345" w:type="dxa"/>
          </w:tcPr>
          <w:p w14:paraId="052F2CF0" w14:textId="0F7CA9C0" w:rsidR="00B22F41" w:rsidRPr="00273F87" w:rsidRDefault="00273F87" w:rsidP="00273F87">
            <w:pPr>
              <w:pStyle w:val="a5"/>
              <w:rPr>
                <w:color w:val="ADBAC7"/>
                <w:lang w:val="en-US"/>
              </w:rPr>
            </w:pPr>
            <w:proofErr w:type="gramStart"/>
            <w:r w:rsidRPr="00273F87">
              <w:rPr>
                <w:color w:val="ADBAC7"/>
                <w:lang w:val="en-US"/>
              </w:rPr>
              <w:t>String</w:t>
            </w:r>
            <w:r w:rsidRPr="00273F87">
              <w:rPr>
                <w:lang w:val="en-US"/>
              </w:rPr>
              <w:t>[</w:t>
            </w:r>
            <w:proofErr w:type="gramEnd"/>
            <w:r w:rsidRPr="00273F87">
              <w:rPr>
                <w:lang w:val="en-US"/>
              </w:rPr>
              <w:t xml:space="preserve">] countries </w:t>
            </w:r>
            <w:r w:rsidRPr="00273F87">
              <w:rPr>
                <w:color w:val="E78A4E"/>
                <w:lang w:val="en-US"/>
              </w:rPr>
              <w:t xml:space="preserve">= </w:t>
            </w:r>
            <w:r w:rsidRPr="00273F87">
              <w:rPr>
                <w:lang w:val="en-US"/>
              </w:rPr>
              <w:t xml:space="preserve">{ </w:t>
            </w:r>
            <w:r w:rsidRPr="00273F87">
              <w:rPr>
                <w:color w:val="D8A657"/>
                <w:lang w:val="en-US"/>
              </w:rPr>
              <w:t>"</w:t>
            </w:r>
            <w:r w:rsidRPr="00273F87">
              <w:rPr>
                <w:color w:val="D8A657"/>
              </w:rPr>
              <w:t>Бразилия</w:t>
            </w:r>
            <w:r w:rsidRPr="00273F87">
              <w:rPr>
                <w:color w:val="D8A657"/>
                <w:lang w:val="en-US"/>
              </w:rPr>
              <w:t>"</w:t>
            </w:r>
            <w:r w:rsidRPr="00273F87">
              <w:rPr>
                <w:lang w:val="en-US"/>
              </w:rPr>
              <w:t xml:space="preserve">, </w:t>
            </w:r>
            <w:r w:rsidRPr="00273F87">
              <w:rPr>
                <w:color w:val="D8A657"/>
                <w:lang w:val="en-US"/>
              </w:rPr>
              <w:t>"</w:t>
            </w:r>
            <w:r w:rsidRPr="00273F87">
              <w:rPr>
                <w:color w:val="D8A657"/>
              </w:rPr>
              <w:t>Аргентина</w:t>
            </w:r>
            <w:r w:rsidRPr="00273F87">
              <w:rPr>
                <w:color w:val="D8A657"/>
                <w:lang w:val="en-US"/>
              </w:rPr>
              <w:t>"</w:t>
            </w:r>
            <w:r w:rsidRPr="00273F87">
              <w:rPr>
                <w:lang w:val="en-US"/>
              </w:rPr>
              <w:t xml:space="preserve">, </w:t>
            </w:r>
            <w:r w:rsidRPr="00273F87">
              <w:rPr>
                <w:color w:val="D8A657"/>
                <w:lang w:val="en-US"/>
              </w:rPr>
              <w:t>"</w:t>
            </w:r>
            <w:r w:rsidRPr="00273F87">
              <w:rPr>
                <w:color w:val="D8A657"/>
              </w:rPr>
              <w:t>Колумбия</w:t>
            </w:r>
            <w:r w:rsidRPr="00273F87">
              <w:rPr>
                <w:color w:val="D8A657"/>
                <w:lang w:val="en-US"/>
              </w:rPr>
              <w:t>"</w:t>
            </w:r>
            <w:r w:rsidRPr="00273F87">
              <w:rPr>
                <w:lang w:val="en-US"/>
              </w:rPr>
              <w:t xml:space="preserve">, </w:t>
            </w:r>
            <w:r w:rsidRPr="00273F87">
              <w:rPr>
                <w:color w:val="D8A657"/>
                <w:lang w:val="en-US"/>
              </w:rPr>
              <w:t>"</w:t>
            </w:r>
            <w:r w:rsidRPr="00273F87">
              <w:rPr>
                <w:color w:val="D8A657"/>
              </w:rPr>
              <w:t>Чили</w:t>
            </w:r>
            <w:r w:rsidRPr="00273F87">
              <w:rPr>
                <w:color w:val="D8A657"/>
                <w:lang w:val="en-US"/>
              </w:rPr>
              <w:t>"</w:t>
            </w:r>
            <w:r w:rsidRPr="00273F87">
              <w:rPr>
                <w:lang w:val="en-US"/>
              </w:rPr>
              <w:t xml:space="preserve">, </w:t>
            </w:r>
            <w:r w:rsidRPr="00273F87">
              <w:rPr>
                <w:color w:val="D8A657"/>
                <w:lang w:val="en-US"/>
              </w:rPr>
              <w:t>"</w:t>
            </w:r>
            <w:r w:rsidRPr="00273F87">
              <w:rPr>
                <w:color w:val="D8A657"/>
              </w:rPr>
              <w:t>Уругвай</w:t>
            </w:r>
            <w:r w:rsidRPr="00273F87">
              <w:rPr>
                <w:color w:val="D8A657"/>
                <w:lang w:val="en-US"/>
              </w:rPr>
              <w:t>"</w:t>
            </w:r>
            <w:r w:rsidRPr="00273F87">
              <w:rPr>
                <w:lang w:val="en-US"/>
              </w:rPr>
              <w:t>};</w:t>
            </w:r>
            <w:r w:rsidRPr="00273F87">
              <w:rPr>
                <w:lang w:val="en-US"/>
              </w:rPr>
              <w:br/>
            </w:r>
            <w:proofErr w:type="spellStart"/>
            <w:r w:rsidRPr="00273F87">
              <w:rPr>
                <w:color w:val="ADBAC7"/>
                <w:lang w:val="en-US"/>
              </w:rPr>
              <w:t>ListView</w:t>
            </w:r>
            <w:proofErr w:type="spellEnd"/>
            <w:r w:rsidRPr="00273F87">
              <w:rPr>
                <w:color w:val="ADBAC7"/>
                <w:lang w:val="en-US"/>
              </w:rPr>
              <w:t xml:space="preserve"> </w:t>
            </w:r>
            <w:proofErr w:type="spellStart"/>
            <w:r w:rsidRPr="00273F87">
              <w:rPr>
                <w:lang w:val="en-US"/>
              </w:rPr>
              <w:t>countriesList</w:t>
            </w:r>
            <w:proofErr w:type="spellEnd"/>
            <w:r w:rsidRPr="00273F87">
              <w:rPr>
                <w:lang w:val="en-US"/>
              </w:rPr>
              <w:t xml:space="preserve"> </w:t>
            </w:r>
            <w:r w:rsidRPr="00273F87">
              <w:rPr>
                <w:color w:val="E78A4E"/>
                <w:lang w:val="en-US"/>
              </w:rPr>
              <w:t xml:space="preserve">= </w:t>
            </w:r>
            <w:proofErr w:type="spellStart"/>
            <w:r w:rsidRPr="00273F87">
              <w:rPr>
                <w:color w:val="A9B665"/>
                <w:lang w:val="en-US"/>
              </w:rPr>
              <w:t>findViewById</w:t>
            </w:r>
            <w:proofErr w:type="spellEnd"/>
            <w:r w:rsidRPr="00273F87">
              <w:rPr>
                <w:lang w:val="en-US"/>
              </w:rPr>
              <w:t>(</w:t>
            </w:r>
            <w:proofErr w:type="spellStart"/>
            <w:r w:rsidRPr="00273F87">
              <w:rPr>
                <w:color w:val="ADBAC7"/>
                <w:lang w:val="en-US"/>
              </w:rPr>
              <w:t>R</w:t>
            </w:r>
            <w:r w:rsidRPr="00273F87">
              <w:rPr>
                <w:lang w:val="en-US"/>
              </w:rPr>
              <w:t>.</w:t>
            </w:r>
            <w:r w:rsidRPr="00273F87">
              <w:rPr>
                <w:color w:val="ADBAC7"/>
                <w:lang w:val="en-US"/>
              </w:rPr>
              <w:t>id</w:t>
            </w:r>
            <w:r w:rsidRPr="00273F87">
              <w:rPr>
                <w:lang w:val="en-US"/>
              </w:rPr>
              <w:t>.countriesList</w:t>
            </w:r>
            <w:proofErr w:type="spellEnd"/>
            <w:r w:rsidRPr="00273F87">
              <w:rPr>
                <w:lang w:val="en-US"/>
              </w:rPr>
              <w:t>);</w:t>
            </w:r>
            <w:r w:rsidRPr="00273F87">
              <w:rPr>
                <w:lang w:val="en-US"/>
              </w:rPr>
              <w:br/>
            </w:r>
            <w:proofErr w:type="spellStart"/>
            <w:r w:rsidRPr="00273F87">
              <w:rPr>
                <w:color w:val="ADBAC7"/>
                <w:lang w:val="en-US"/>
              </w:rPr>
              <w:t>ArrayAdapter</w:t>
            </w:r>
            <w:proofErr w:type="spellEnd"/>
            <w:r w:rsidRPr="00273F87">
              <w:rPr>
                <w:color w:val="E78A4E"/>
                <w:lang w:val="en-US"/>
              </w:rPr>
              <w:t>&lt;</w:t>
            </w:r>
            <w:r w:rsidRPr="00273F87">
              <w:rPr>
                <w:color w:val="ADBAC7"/>
                <w:lang w:val="en-US"/>
              </w:rPr>
              <w:t>String</w:t>
            </w:r>
            <w:r w:rsidRPr="00273F87">
              <w:rPr>
                <w:color w:val="E78A4E"/>
                <w:lang w:val="en-US"/>
              </w:rPr>
              <w:t xml:space="preserve">&gt; </w:t>
            </w:r>
            <w:r w:rsidRPr="00273F87">
              <w:rPr>
                <w:lang w:val="en-US"/>
              </w:rPr>
              <w:t xml:space="preserve">adapter </w:t>
            </w:r>
            <w:r w:rsidRPr="00273F87">
              <w:rPr>
                <w:color w:val="E78A4E"/>
                <w:lang w:val="en-US"/>
              </w:rPr>
              <w:t xml:space="preserve">= </w:t>
            </w:r>
            <w:r w:rsidRPr="00273F87">
              <w:rPr>
                <w:color w:val="EA6962"/>
                <w:lang w:val="en-US"/>
              </w:rPr>
              <w:t xml:space="preserve">new </w:t>
            </w:r>
            <w:proofErr w:type="spellStart"/>
            <w:r w:rsidRPr="00273F87">
              <w:rPr>
                <w:color w:val="A9B665"/>
                <w:lang w:val="en-US"/>
              </w:rPr>
              <w:t>ArrayAdapter</w:t>
            </w:r>
            <w:proofErr w:type="spellEnd"/>
            <w:r w:rsidRPr="00273F87">
              <w:rPr>
                <w:color w:val="E78A4E"/>
                <w:lang w:val="en-US"/>
              </w:rPr>
              <w:t>&lt;&gt;</w:t>
            </w:r>
            <w:r w:rsidRPr="00273F87">
              <w:rPr>
                <w:lang w:val="en-US"/>
              </w:rPr>
              <w:t>(</w:t>
            </w:r>
            <w:r w:rsidRPr="00273F87">
              <w:rPr>
                <w:color w:val="EA6962"/>
                <w:lang w:val="en-US"/>
              </w:rPr>
              <w:t>this</w:t>
            </w:r>
            <w:r w:rsidRPr="00273F87">
              <w:rPr>
                <w:lang w:val="en-US"/>
              </w:rPr>
              <w:t>,</w:t>
            </w:r>
            <w:r w:rsidRPr="00273F87">
              <w:rPr>
                <w:lang w:val="en-US"/>
              </w:rPr>
              <w:br/>
              <w:t xml:space="preserve">        </w:t>
            </w:r>
            <w:r w:rsidRPr="00273F87">
              <w:rPr>
                <w:color w:val="ADBAC7"/>
                <w:lang w:val="en-US"/>
              </w:rPr>
              <w:t>android</w:t>
            </w:r>
            <w:r w:rsidRPr="00273F87">
              <w:rPr>
                <w:lang w:val="en-US"/>
              </w:rPr>
              <w:t>.</w:t>
            </w:r>
            <w:r w:rsidRPr="00273F87">
              <w:rPr>
                <w:color w:val="ADBAC7"/>
                <w:lang w:val="en-US"/>
              </w:rPr>
              <w:t>R</w:t>
            </w:r>
            <w:r w:rsidRPr="00273F87">
              <w:rPr>
                <w:lang w:val="en-US"/>
              </w:rPr>
              <w:t>.</w:t>
            </w:r>
            <w:r w:rsidRPr="00273F87">
              <w:rPr>
                <w:color w:val="ADBAC7"/>
                <w:lang w:val="en-US"/>
              </w:rPr>
              <w:t>layout</w:t>
            </w:r>
            <w:r w:rsidRPr="00273F87">
              <w:rPr>
                <w:lang w:val="en-US"/>
              </w:rPr>
              <w:t>.simple_list_item_1, countries);</w:t>
            </w:r>
            <w:r w:rsidRPr="00273F87">
              <w:rPr>
                <w:lang w:val="en-US"/>
              </w:rPr>
              <w:br/>
            </w:r>
            <w:proofErr w:type="spellStart"/>
            <w:r w:rsidRPr="00273F87">
              <w:rPr>
                <w:lang w:val="en-US"/>
              </w:rPr>
              <w:t>countriesList.</w:t>
            </w:r>
            <w:r w:rsidRPr="00273F87">
              <w:rPr>
                <w:color w:val="A9B665"/>
                <w:lang w:val="en-US"/>
              </w:rPr>
              <w:t>setAdapter</w:t>
            </w:r>
            <w:proofErr w:type="spellEnd"/>
            <w:r w:rsidRPr="00273F87">
              <w:rPr>
                <w:lang w:val="en-US"/>
              </w:rPr>
              <w:t>(adapter);</w:t>
            </w:r>
          </w:p>
        </w:tc>
      </w:tr>
    </w:tbl>
    <w:p w14:paraId="59EE94E9" w14:textId="77777777" w:rsidR="00431CCC" w:rsidRDefault="00431CCC" w:rsidP="00751D60">
      <w:pPr>
        <w:jc w:val="center"/>
        <w:rPr>
          <w:lang w:val="en-US"/>
        </w:rPr>
      </w:pPr>
    </w:p>
    <w:p w14:paraId="084798E2" w14:textId="2D25A249" w:rsidR="00751D60" w:rsidRPr="00273F87" w:rsidRDefault="00751D60" w:rsidP="00751D6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7CF960D" wp14:editId="1B08B6A6">
            <wp:extent cx="2542993" cy="5037082"/>
            <wp:effectExtent l="0" t="0" r="0" b="0"/>
            <wp:docPr id="141398338" name="Рисунок 1" descr="Изображение выглядит как электроника, текст,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8338" name="Рисунок 1" descr="Изображение выглядит как электроника, текст, снимок экрана, компьютер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5574" cy="506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851D" w14:textId="02AD7F1F" w:rsidR="00431CCC" w:rsidRPr="008D1F64" w:rsidRDefault="00431CCC" w:rsidP="00431CCC">
      <w:pPr>
        <w:jc w:val="center"/>
      </w:pPr>
      <w:r>
        <w:t xml:space="preserve">Рисунок 1 – </w:t>
      </w:r>
      <w:r w:rsidR="00340FBC">
        <w:t>тестирование кода</w:t>
      </w:r>
    </w:p>
    <w:p w14:paraId="2056B644" w14:textId="399B197B" w:rsidR="00105F23" w:rsidRPr="00CB11EC" w:rsidRDefault="00105F23" w:rsidP="00E66656"/>
    <w:p w14:paraId="08BB25B0" w14:textId="77777777" w:rsidR="00CB11EC" w:rsidRDefault="00CB11EC" w:rsidP="00CB11EC">
      <w:r w:rsidRPr="00CB11EC">
        <w:lastRenderedPageBreak/>
        <w:t xml:space="preserve">2. Реализовать пример с использованием ресурса </w:t>
      </w:r>
      <w:r w:rsidRPr="00CB11EC">
        <w:rPr>
          <w:lang w:val="en-US"/>
        </w:rPr>
        <w:t>string</w:t>
      </w:r>
      <w:r w:rsidRPr="00CB11EC">
        <w:t>-</w:t>
      </w:r>
      <w:r w:rsidRPr="00CB11EC">
        <w:rPr>
          <w:lang w:val="en-US"/>
        </w:rPr>
        <w:t>array</w:t>
      </w:r>
      <w:r w:rsidRPr="00CB11EC">
        <w:t xml:space="preserve"> и </w:t>
      </w:r>
      <w:proofErr w:type="spellStart"/>
      <w:r w:rsidRPr="00CB11EC">
        <w:rPr>
          <w:lang w:val="en-US"/>
        </w:rPr>
        <w:t>ListView</w:t>
      </w:r>
      <w:proofErr w:type="spellEnd"/>
      <w:r w:rsidRPr="00CB11EC">
        <w:t>.</w:t>
      </w:r>
    </w:p>
    <w:p w14:paraId="16252DE0" w14:textId="64DB5C23" w:rsidR="00E46C41" w:rsidRPr="00431CCC" w:rsidRDefault="00E46C41" w:rsidP="00E46C41">
      <w:pPr>
        <w:rPr>
          <w:rFonts w:ascii="Times" w:hAnsi="Times" w:cs="Times"/>
          <w:i/>
          <w:iCs/>
          <w:sz w:val="24"/>
          <w:szCs w:val="24"/>
          <w:lang w:val="en-US"/>
        </w:rPr>
      </w:pPr>
      <w:r>
        <w:rPr>
          <w:rFonts w:ascii="Times" w:hAnsi="Times" w:cs="Times"/>
          <w:i/>
          <w:iCs/>
          <w:sz w:val="24"/>
          <w:szCs w:val="24"/>
        </w:rPr>
        <w:t>Листинг</w:t>
      </w:r>
      <w:r w:rsidRPr="00431CCC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r w:rsidR="00F522BE">
        <w:rPr>
          <w:rFonts w:ascii="Times" w:hAnsi="Times" w:cs="Times"/>
          <w:i/>
          <w:iCs/>
          <w:sz w:val="24"/>
          <w:szCs w:val="24"/>
          <w:lang w:val="en-US"/>
        </w:rPr>
        <w:t>2</w:t>
      </w:r>
      <w:r w:rsidRPr="00431CCC">
        <w:rPr>
          <w:rFonts w:ascii="Times" w:hAnsi="Times" w:cs="Times"/>
          <w:i/>
          <w:iCs/>
          <w:sz w:val="24"/>
          <w:szCs w:val="24"/>
          <w:lang w:val="en-US"/>
        </w:rPr>
        <w:t xml:space="preserve"> –</w:t>
      </w:r>
      <w:r>
        <w:rPr>
          <w:rFonts w:ascii="Times" w:hAnsi="Times" w:cs="Times"/>
          <w:i/>
          <w:iCs/>
          <w:sz w:val="24"/>
          <w:szCs w:val="24"/>
        </w:rPr>
        <w:t>код примера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46C41" w:rsidRPr="008D1F64" w14:paraId="404FB372" w14:textId="77777777" w:rsidTr="00764280">
        <w:tc>
          <w:tcPr>
            <w:tcW w:w="9345" w:type="dxa"/>
          </w:tcPr>
          <w:p w14:paraId="2B5D95FC" w14:textId="3DCE3665" w:rsidR="00E46C41" w:rsidRPr="0042578C" w:rsidRDefault="0042578C" w:rsidP="0042578C">
            <w:pPr>
              <w:pStyle w:val="a5"/>
              <w:rPr>
                <w:color w:val="ADBAC7"/>
                <w:lang w:val="en-US"/>
              </w:rPr>
            </w:pPr>
            <w:proofErr w:type="spellStart"/>
            <w:r w:rsidRPr="0042578C">
              <w:rPr>
                <w:color w:val="ADBAC7"/>
                <w:lang w:val="en-US"/>
              </w:rPr>
              <w:t>ListView</w:t>
            </w:r>
            <w:proofErr w:type="spellEnd"/>
            <w:r w:rsidRPr="0042578C">
              <w:rPr>
                <w:color w:val="ADBAC7"/>
                <w:lang w:val="en-US"/>
              </w:rPr>
              <w:t xml:space="preserve"> </w:t>
            </w:r>
            <w:proofErr w:type="spellStart"/>
            <w:r w:rsidRPr="0042578C">
              <w:rPr>
                <w:lang w:val="en-US"/>
              </w:rPr>
              <w:t>countriesList</w:t>
            </w:r>
            <w:proofErr w:type="spellEnd"/>
            <w:r w:rsidRPr="0042578C">
              <w:rPr>
                <w:lang w:val="en-US"/>
              </w:rPr>
              <w:t xml:space="preserve"> </w:t>
            </w:r>
            <w:r w:rsidRPr="0042578C">
              <w:rPr>
                <w:color w:val="E78A4E"/>
                <w:lang w:val="en-US"/>
              </w:rPr>
              <w:t xml:space="preserve">= </w:t>
            </w:r>
            <w:proofErr w:type="spellStart"/>
            <w:r w:rsidRPr="0042578C">
              <w:rPr>
                <w:color w:val="A9B665"/>
                <w:lang w:val="en-US"/>
              </w:rPr>
              <w:t>findViewById</w:t>
            </w:r>
            <w:proofErr w:type="spellEnd"/>
            <w:r w:rsidRPr="0042578C">
              <w:rPr>
                <w:lang w:val="en-US"/>
              </w:rPr>
              <w:t>(</w:t>
            </w:r>
            <w:proofErr w:type="spellStart"/>
            <w:r w:rsidRPr="0042578C">
              <w:rPr>
                <w:color w:val="ADBAC7"/>
                <w:lang w:val="en-US"/>
              </w:rPr>
              <w:t>R</w:t>
            </w:r>
            <w:r w:rsidRPr="0042578C">
              <w:rPr>
                <w:lang w:val="en-US"/>
              </w:rPr>
              <w:t>.</w:t>
            </w:r>
            <w:proofErr w:type="gramStart"/>
            <w:r w:rsidRPr="0042578C">
              <w:rPr>
                <w:color w:val="ADBAC7"/>
                <w:lang w:val="en-US"/>
              </w:rPr>
              <w:t>id</w:t>
            </w:r>
            <w:r w:rsidRPr="0042578C">
              <w:rPr>
                <w:lang w:val="en-US"/>
              </w:rPr>
              <w:t>.countriesList</w:t>
            </w:r>
            <w:proofErr w:type="spellEnd"/>
            <w:proofErr w:type="gramEnd"/>
            <w:r w:rsidRPr="0042578C">
              <w:rPr>
                <w:lang w:val="en-US"/>
              </w:rPr>
              <w:t>);</w:t>
            </w:r>
            <w:r w:rsidRPr="0042578C">
              <w:rPr>
                <w:lang w:val="en-US"/>
              </w:rPr>
              <w:br/>
            </w:r>
            <w:r w:rsidRPr="0042578C">
              <w:rPr>
                <w:color w:val="ADBAC7"/>
                <w:lang w:val="en-US"/>
              </w:rPr>
              <w:t>String</w:t>
            </w:r>
            <w:r w:rsidRPr="0042578C">
              <w:rPr>
                <w:lang w:val="en-US"/>
              </w:rPr>
              <w:t xml:space="preserve">[] countries </w:t>
            </w:r>
            <w:r w:rsidRPr="0042578C">
              <w:rPr>
                <w:color w:val="E78A4E"/>
                <w:lang w:val="en-US"/>
              </w:rPr>
              <w:t xml:space="preserve">= </w:t>
            </w:r>
            <w:proofErr w:type="spellStart"/>
            <w:r w:rsidRPr="0042578C">
              <w:rPr>
                <w:color w:val="A9B665"/>
                <w:lang w:val="en-US"/>
              </w:rPr>
              <w:t>getResources</w:t>
            </w:r>
            <w:proofErr w:type="spellEnd"/>
            <w:r w:rsidRPr="0042578C">
              <w:rPr>
                <w:lang w:val="en-US"/>
              </w:rPr>
              <w:t>().</w:t>
            </w:r>
            <w:proofErr w:type="spellStart"/>
            <w:r w:rsidRPr="0042578C">
              <w:rPr>
                <w:color w:val="A9B665"/>
                <w:lang w:val="en-US"/>
              </w:rPr>
              <w:t>getStringArray</w:t>
            </w:r>
            <w:proofErr w:type="spellEnd"/>
            <w:r w:rsidRPr="0042578C">
              <w:rPr>
                <w:lang w:val="en-US"/>
              </w:rPr>
              <w:t>(</w:t>
            </w:r>
            <w:proofErr w:type="spellStart"/>
            <w:r w:rsidRPr="0042578C">
              <w:rPr>
                <w:color w:val="ADBAC7"/>
                <w:lang w:val="en-US"/>
              </w:rPr>
              <w:t>R</w:t>
            </w:r>
            <w:r w:rsidRPr="0042578C">
              <w:rPr>
                <w:lang w:val="en-US"/>
              </w:rPr>
              <w:t>.</w:t>
            </w:r>
            <w:r w:rsidRPr="0042578C">
              <w:rPr>
                <w:color w:val="ADBAC7"/>
                <w:lang w:val="en-US"/>
              </w:rPr>
              <w:t>array</w:t>
            </w:r>
            <w:r w:rsidRPr="0042578C">
              <w:rPr>
                <w:lang w:val="en-US"/>
              </w:rPr>
              <w:t>.countries</w:t>
            </w:r>
            <w:proofErr w:type="spellEnd"/>
            <w:r w:rsidRPr="0042578C">
              <w:rPr>
                <w:lang w:val="en-US"/>
              </w:rPr>
              <w:t>);</w:t>
            </w:r>
            <w:r w:rsidRPr="0042578C">
              <w:rPr>
                <w:lang w:val="en-US"/>
              </w:rPr>
              <w:br/>
            </w:r>
            <w:proofErr w:type="spellStart"/>
            <w:r w:rsidRPr="0042578C">
              <w:rPr>
                <w:color w:val="ADBAC7"/>
                <w:lang w:val="en-US"/>
              </w:rPr>
              <w:t>ArrayAdapter</w:t>
            </w:r>
            <w:proofErr w:type="spellEnd"/>
            <w:r w:rsidRPr="0042578C">
              <w:rPr>
                <w:color w:val="E78A4E"/>
                <w:lang w:val="en-US"/>
              </w:rPr>
              <w:t>&lt;</w:t>
            </w:r>
            <w:r w:rsidRPr="0042578C">
              <w:rPr>
                <w:color w:val="ADBAC7"/>
                <w:lang w:val="en-US"/>
              </w:rPr>
              <w:t>String</w:t>
            </w:r>
            <w:r w:rsidRPr="0042578C">
              <w:rPr>
                <w:color w:val="E78A4E"/>
                <w:lang w:val="en-US"/>
              </w:rPr>
              <w:t xml:space="preserve">&gt; </w:t>
            </w:r>
            <w:r w:rsidRPr="0042578C">
              <w:rPr>
                <w:lang w:val="en-US"/>
              </w:rPr>
              <w:t xml:space="preserve">adapter </w:t>
            </w:r>
            <w:r w:rsidRPr="0042578C">
              <w:rPr>
                <w:color w:val="E78A4E"/>
                <w:lang w:val="en-US"/>
              </w:rPr>
              <w:t xml:space="preserve">= </w:t>
            </w:r>
            <w:r w:rsidRPr="0042578C">
              <w:rPr>
                <w:color w:val="EA6962"/>
                <w:lang w:val="en-US"/>
              </w:rPr>
              <w:t xml:space="preserve">new </w:t>
            </w:r>
            <w:proofErr w:type="spellStart"/>
            <w:r w:rsidRPr="0042578C">
              <w:rPr>
                <w:color w:val="A9B665"/>
                <w:lang w:val="en-US"/>
              </w:rPr>
              <w:t>ArrayAdapter</w:t>
            </w:r>
            <w:proofErr w:type="spellEnd"/>
            <w:r w:rsidRPr="0042578C">
              <w:rPr>
                <w:color w:val="E78A4E"/>
                <w:lang w:val="en-US"/>
              </w:rPr>
              <w:t>&lt;&gt;</w:t>
            </w:r>
            <w:r w:rsidRPr="0042578C">
              <w:rPr>
                <w:lang w:val="en-US"/>
              </w:rPr>
              <w:t>(</w:t>
            </w:r>
            <w:r w:rsidRPr="0042578C">
              <w:rPr>
                <w:color w:val="EA6962"/>
                <w:lang w:val="en-US"/>
              </w:rPr>
              <w:t>this</w:t>
            </w:r>
            <w:r w:rsidRPr="0042578C">
              <w:rPr>
                <w:lang w:val="en-US"/>
              </w:rPr>
              <w:t>,</w:t>
            </w:r>
            <w:r w:rsidRPr="0042578C">
              <w:rPr>
                <w:lang w:val="en-US"/>
              </w:rPr>
              <w:br/>
              <w:t xml:space="preserve">        </w:t>
            </w:r>
            <w:r w:rsidRPr="0042578C">
              <w:rPr>
                <w:color w:val="ADBAC7"/>
                <w:lang w:val="en-US"/>
              </w:rPr>
              <w:t>android</w:t>
            </w:r>
            <w:r w:rsidRPr="0042578C">
              <w:rPr>
                <w:lang w:val="en-US"/>
              </w:rPr>
              <w:t>.</w:t>
            </w:r>
            <w:r w:rsidRPr="0042578C">
              <w:rPr>
                <w:color w:val="ADBAC7"/>
                <w:lang w:val="en-US"/>
              </w:rPr>
              <w:t>R</w:t>
            </w:r>
            <w:r w:rsidRPr="0042578C">
              <w:rPr>
                <w:lang w:val="en-US"/>
              </w:rPr>
              <w:t>.</w:t>
            </w:r>
            <w:r w:rsidRPr="0042578C">
              <w:rPr>
                <w:color w:val="ADBAC7"/>
                <w:lang w:val="en-US"/>
              </w:rPr>
              <w:t>layout</w:t>
            </w:r>
            <w:r w:rsidRPr="0042578C">
              <w:rPr>
                <w:lang w:val="en-US"/>
              </w:rPr>
              <w:t>.simple_list_item_1, countries);</w:t>
            </w:r>
            <w:r w:rsidRPr="0042578C">
              <w:rPr>
                <w:lang w:val="en-US"/>
              </w:rPr>
              <w:br/>
            </w:r>
            <w:proofErr w:type="spellStart"/>
            <w:r w:rsidRPr="0042578C">
              <w:rPr>
                <w:lang w:val="en-US"/>
              </w:rPr>
              <w:t>countriesList.</w:t>
            </w:r>
            <w:r w:rsidRPr="0042578C">
              <w:rPr>
                <w:color w:val="A9B665"/>
                <w:lang w:val="en-US"/>
              </w:rPr>
              <w:t>setAdapter</w:t>
            </w:r>
            <w:proofErr w:type="spellEnd"/>
            <w:r w:rsidRPr="0042578C">
              <w:rPr>
                <w:lang w:val="en-US"/>
              </w:rPr>
              <w:t>(adapter);</w:t>
            </w:r>
          </w:p>
        </w:tc>
      </w:tr>
    </w:tbl>
    <w:p w14:paraId="4CA40085" w14:textId="77777777" w:rsidR="00E46C41" w:rsidRDefault="00E46C41" w:rsidP="00E7196A">
      <w:pPr>
        <w:jc w:val="center"/>
        <w:rPr>
          <w:lang w:val="en-US"/>
        </w:rPr>
      </w:pPr>
    </w:p>
    <w:p w14:paraId="2D1E4A44" w14:textId="7E13D131" w:rsidR="00E7196A" w:rsidRPr="0042578C" w:rsidRDefault="00E7196A" w:rsidP="00E7196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94D315F" wp14:editId="47905DDC">
            <wp:extent cx="2112579" cy="4184532"/>
            <wp:effectExtent l="0" t="0" r="2540" b="6985"/>
            <wp:docPr id="727889004" name="Рисунок 1" descr="Изображение выглядит как электроника, текст,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8338" name="Рисунок 1" descr="Изображение выглядит как электроника, текст, снимок экрана, компьютер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0410" cy="421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1764" w14:textId="491FEE20" w:rsidR="00E46C41" w:rsidRPr="00CB11EC" w:rsidRDefault="00E46C41" w:rsidP="009C5E87">
      <w:pPr>
        <w:jc w:val="center"/>
      </w:pPr>
      <w:r>
        <w:t xml:space="preserve">Рисунок </w:t>
      </w:r>
      <w:r w:rsidR="00B93FF7">
        <w:t>2</w:t>
      </w:r>
      <w:r>
        <w:t xml:space="preserve"> – </w:t>
      </w:r>
      <w:r w:rsidR="00025A72">
        <w:t>тестирование кода</w:t>
      </w:r>
    </w:p>
    <w:p w14:paraId="0EA18311" w14:textId="77777777" w:rsidR="00CB11EC" w:rsidRDefault="00CB11EC" w:rsidP="00CB11EC">
      <w:r w:rsidRPr="00CB11EC">
        <w:t xml:space="preserve">3. Реализовать выбор элемента в </w:t>
      </w:r>
      <w:proofErr w:type="spellStart"/>
      <w:r w:rsidRPr="00CB11EC">
        <w:rPr>
          <w:lang w:val="en-US"/>
        </w:rPr>
        <w:t>ListView</w:t>
      </w:r>
      <w:proofErr w:type="spellEnd"/>
      <w:r w:rsidRPr="00CB11EC">
        <w:t>.</w:t>
      </w:r>
    </w:p>
    <w:p w14:paraId="4C99E8EE" w14:textId="3AA4A2FE" w:rsidR="00E46C41" w:rsidRPr="00431CCC" w:rsidRDefault="00E46C41" w:rsidP="00E46C41">
      <w:pPr>
        <w:rPr>
          <w:rFonts w:ascii="Times" w:hAnsi="Times" w:cs="Times"/>
          <w:i/>
          <w:iCs/>
          <w:sz w:val="24"/>
          <w:szCs w:val="24"/>
          <w:lang w:val="en-US"/>
        </w:rPr>
      </w:pPr>
      <w:r>
        <w:rPr>
          <w:rFonts w:ascii="Times" w:hAnsi="Times" w:cs="Times"/>
          <w:i/>
          <w:iCs/>
          <w:sz w:val="24"/>
          <w:szCs w:val="24"/>
        </w:rPr>
        <w:t>Листинг</w:t>
      </w:r>
      <w:r w:rsidRPr="00431CCC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r w:rsidR="00F522BE">
        <w:rPr>
          <w:rFonts w:ascii="Times" w:hAnsi="Times" w:cs="Times"/>
          <w:i/>
          <w:iCs/>
          <w:sz w:val="24"/>
          <w:szCs w:val="24"/>
          <w:lang w:val="en-US"/>
        </w:rPr>
        <w:t>3</w:t>
      </w:r>
      <w:r w:rsidRPr="00431CCC">
        <w:rPr>
          <w:rFonts w:ascii="Times" w:hAnsi="Times" w:cs="Times"/>
          <w:i/>
          <w:iCs/>
          <w:sz w:val="24"/>
          <w:szCs w:val="24"/>
          <w:lang w:val="en-US"/>
        </w:rPr>
        <w:t xml:space="preserve"> – </w:t>
      </w:r>
      <w:r>
        <w:rPr>
          <w:rFonts w:ascii="Times" w:hAnsi="Times" w:cs="Times"/>
          <w:i/>
          <w:iCs/>
          <w:sz w:val="24"/>
          <w:szCs w:val="24"/>
        </w:rPr>
        <w:t>код примера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46C41" w:rsidRPr="008D1F64" w14:paraId="0CABD4EF" w14:textId="77777777" w:rsidTr="00764280">
        <w:tc>
          <w:tcPr>
            <w:tcW w:w="9345" w:type="dxa"/>
          </w:tcPr>
          <w:p w14:paraId="4789CDE0" w14:textId="629B9332" w:rsidR="00E46C41" w:rsidRPr="009B35E2" w:rsidRDefault="00B84AE8" w:rsidP="009B35E2">
            <w:pPr>
              <w:pStyle w:val="a5"/>
              <w:rPr>
                <w:color w:val="ADBAC7"/>
                <w:lang w:val="en-US"/>
              </w:rPr>
            </w:pPr>
            <w:proofErr w:type="spellStart"/>
            <w:r w:rsidRPr="00B84AE8">
              <w:rPr>
                <w:color w:val="ADBAC7"/>
                <w:lang w:val="en-US"/>
              </w:rPr>
              <w:t>ListView</w:t>
            </w:r>
            <w:proofErr w:type="spellEnd"/>
            <w:r w:rsidRPr="00B84AE8">
              <w:rPr>
                <w:color w:val="ADBAC7"/>
                <w:lang w:val="en-US"/>
              </w:rPr>
              <w:t xml:space="preserve"> </w:t>
            </w:r>
            <w:proofErr w:type="spellStart"/>
            <w:r w:rsidRPr="00B84AE8">
              <w:rPr>
                <w:lang w:val="en-US"/>
              </w:rPr>
              <w:t>countriesList</w:t>
            </w:r>
            <w:proofErr w:type="spellEnd"/>
            <w:r w:rsidRPr="00B84AE8">
              <w:rPr>
                <w:lang w:val="en-US"/>
              </w:rPr>
              <w:t xml:space="preserve"> </w:t>
            </w:r>
            <w:r w:rsidRPr="00B84AE8">
              <w:rPr>
                <w:color w:val="E78A4E"/>
                <w:lang w:val="en-US"/>
              </w:rPr>
              <w:t xml:space="preserve">= </w:t>
            </w:r>
            <w:proofErr w:type="spellStart"/>
            <w:r w:rsidRPr="00B84AE8">
              <w:rPr>
                <w:color w:val="A9B665"/>
                <w:lang w:val="en-US"/>
              </w:rPr>
              <w:t>findViewById</w:t>
            </w:r>
            <w:proofErr w:type="spellEnd"/>
            <w:r w:rsidRPr="00B84AE8">
              <w:rPr>
                <w:lang w:val="en-US"/>
              </w:rPr>
              <w:t>(</w:t>
            </w:r>
            <w:proofErr w:type="spellStart"/>
            <w:r w:rsidRPr="00B84AE8">
              <w:rPr>
                <w:color w:val="ADBAC7"/>
                <w:lang w:val="en-US"/>
              </w:rPr>
              <w:t>R</w:t>
            </w:r>
            <w:r w:rsidRPr="00B84AE8">
              <w:rPr>
                <w:lang w:val="en-US"/>
              </w:rPr>
              <w:t>.</w:t>
            </w:r>
            <w:r w:rsidRPr="00B84AE8">
              <w:rPr>
                <w:color w:val="ADBAC7"/>
                <w:lang w:val="en-US"/>
              </w:rPr>
              <w:t>id</w:t>
            </w:r>
            <w:r w:rsidRPr="00B84AE8">
              <w:rPr>
                <w:lang w:val="en-US"/>
              </w:rPr>
              <w:t>.countriesList</w:t>
            </w:r>
            <w:proofErr w:type="spellEnd"/>
            <w:r w:rsidRPr="00B84AE8">
              <w:rPr>
                <w:lang w:val="en-US"/>
              </w:rPr>
              <w:t>);</w:t>
            </w:r>
            <w:r w:rsidRPr="00B84AE8">
              <w:rPr>
                <w:lang w:val="en-US"/>
              </w:rPr>
              <w:br/>
              <w:t xml:space="preserve">    </w:t>
            </w:r>
            <w:r w:rsidRPr="00B84AE8">
              <w:rPr>
                <w:color w:val="ADBAC7"/>
                <w:lang w:val="en-US"/>
              </w:rPr>
              <w:t>String</w:t>
            </w:r>
            <w:r w:rsidRPr="00B84AE8">
              <w:rPr>
                <w:lang w:val="en-US"/>
              </w:rPr>
              <w:t xml:space="preserve">[] countries </w:t>
            </w:r>
            <w:r w:rsidRPr="00B84AE8">
              <w:rPr>
                <w:color w:val="E78A4E"/>
                <w:lang w:val="en-US"/>
              </w:rPr>
              <w:t xml:space="preserve">= </w:t>
            </w:r>
            <w:proofErr w:type="spellStart"/>
            <w:r w:rsidRPr="00B84AE8">
              <w:rPr>
                <w:color w:val="A9B665"/>
                <w:lang w:val="en-US"/>
              </w:rPr>
              <w:t>getResources</w:t>
            </w:r>
            <w:proofErr w:type="spellEnd"/>
            <w:r w:rsidRPr="00B84AE8">
              <w:rPr>
                <w:lang w:val="en-US"/>
              </w:rPr>
              <w:t>().</w:t>
            </w:r>
            <w:proofErr w:type="spellStart"/>
            <w:r w:rsidRPr="00B84AE8">
              <w:rPr>
                <w:color w:val="A9B665"/>
                <w:lang w:val="en-US"/>
              </w:rPr>
              <w:t>getStringArray</w:t>
            </w:r>
            <w:proofErr w:type="spellEnd"/>
            <w:r w:rsidRPr="00B84AE8">
              <w:rPr>
                <w:lang w:val="en-US"/>
              </w:rPr>
              <w:t>(</w:t>
            </w:r>
            <w:proofErr w:type="spellStart"/>
            <w:r w:rsidRPr="00B84AE8">
              <w:rPr>
                <w:color w:val="ADBAC7"/>
                <w:lang w:val="en-US"/>
              </w:rPr>
              <w:t>R</w:t>
            </w:r>
            <w:r w:rsidRPr="00B84AE8">
              <w:rPr>
                <w:lang w:val="en-US"/>
              </w:rPr>
              <w:t>.</w:t>
            </w:r>
            <w:r w:rsidRPr="00B84AE8">
              <w:rPr>
                <w:color w:val="ADBAC7"/>
                <w:lang w:val="en-US"/>
              </w:rPr>
              <w:t>array</w:t>
            </w:r>
            <w:r w:rsidRPr="00B84AE8">
              <w:rPr>
                <w:lang w:val="en-US"/>
              </w:rPr>
              <w:t>.countries</w:t>
            </w:r>
            <w:proofErr w:type="spellEnd"/>
            <w:r w:rsidRPr="00B84AE8">
              <w:rPr>
                <w:lang w:val="en-US"/>
              </w:rPr>
              <w:t>);</w:t>
            </w:r>
            <w:r w:rsidRPr="00B84AE8">
              <w:rPr>
                <w:lang w:val="en-US"/>
              </w:rPr>
              <w:br/>
              <w:t xml:space="preserve">    </w:t>
            </w:r>
            <w:proofErr w:type="spellStart"/>
            <w:r w:rsidRPr="00B84AE8">
              <w:rPr>
                <w:color w:val="ADBAC7"/>
                <w:lang w:val="en-US"/>
              </w:rPr>
              <w:t>TextView</w:t>
            </w:r>
            <w:proofErr w:type="spellEnd"/>
            <w:r w:rsidRPr="00B84AE8">
              <w:rPr>
                <w:color w:val="ADBAC7"/>
                <w:lang w:val="en-US"/>
              </w:rPr>
              <w:t xml:space="preserve"> </w:t>
            </w:r>
            <w:r w:rsidRPr="00B84AE8">
              <w:rPr>
                <w:lang w:val="en-US"/>
              </w:rPr>
              <w:t xml:space="preserve">selection </w:t>
            </w:r>
            <w:r w:rsidRPr="00B84AE8">
              <w:rPr>
                <w:color w:val="E78A4E"/>
                <w:lang w:val="en-US"/>
              </w:rPr>
              <w:t xml:space="preserve">= </w:t>
            </w:r>
            <w:proofErr w:type="spellStart"/>
            <w:r w:rsidRPr="00B84AE8">
              <w:rPr>
                <w:color w:val="A9B665"/>
                <w:lang w:val="en-US"/>
              </w:rPr>
              <w:t>findViewById</w:t>
            </w:r>
            <w:proofErr w:type="spellEnd"/>
            <w:r w:rsidRPr="00B84AE8">
              <w:rPr>
                <w:lang w:val="en-US"/>
              </w:rPr>
              <w:t>(</w:t>
            </w:r>
            <w:proofErr w:type="spellStart"/>
            <w:r w:rsidRPr="00B84AE8">
              <w:rPr>
                <w:color w:val="ADBAC7"/>
                <w:lang w:val="en-US"/>
              </w:rPr>
              <w:t>R</w:t>
            </w:r>
            <w:r w:rsidRPr="00B84AE8">
              <w:rPr>
                <w:lang w:val="en-US"/>
              </w:rPr>
              <w:t>.</w:t>
            </w:r>
            <w:r w:rsidRPr="00B84AE8">
              <w:rPr>
                <w:color w:val="ADBAC7"/>
                <w:lang w:val="en-US"/>
              </w:rPr>
              <w:t>id</w:t>
            </w:r>
            <w:r w:rsidRPr="00B84AE8">
              <w:rPr>
                <w:lang w:val="en-US"/>
              </w:rPr>
              <w:t>.selection</w:t>
            </w:r>
            <w:proofErr w:type="spellEnd"/>
            <w:r w:rsidRPr="00B84AE8">
              <w:rPr>
                <w:lang w:val="en-US"/>
              </w:rPr>
              <w:t>);</w:t>
            </w:r>
            <w:r w:rsidRPr="00B84AE8">
              <w:rPr>
                <w:lang w:val="en-US"/>
              </w:rPr>
              <w:br/>
              <w:t xml:space="preserve">    </w:t>
            </w:r>
            <w:proofErr w:type="spellStart"/>
            <w:r w:rsidRPr="00B84AE8">
              <w:rPr>
                <w:color w:val="ADBAC7"/>
                <w:lang w:val="en-US"/>
              </w:rPr>
              <w:t>ArrayAdapter</w:t>
            </w:r>
            <w:proofErr w:type="spellEnd"/>
            <w:r w:rsidRPr="00B84AE8">
              <w:rPr>
                <w:color w:val="E78A4E"/>
                <w:lang w:val="en-US"/>
              </w:rPr>
              <w:t>&lt;</w:t>
            </w:r>
            <w:r w:rsidRPr="00B84AE8">
              <w:rPr>
                <w:color w:val="ADBAC7"/>
                <w:lang w:val="en-US"/>
              </w:rPr>
              <w:t>String</w:t>
            </w:r>
            <w:r w:rsidRPr="00B84AE8">
              <w:rPr>
                <w:color w:val="E78A4E"/>
                <w:lang w:val="en-US"/>
              </w:rPr>
              <w:t xml:space="preserve">&gt; </w:t>
            </w:r>
            <w:r w:rsidRPr="00B84AE8">
              <w:rPr>
                <w:lang w:val="en-US"/>
              </w:rPr>
              <w:t xml:space="preserve">adapter </w:t>
            </w:r>
            <w:r w:rsidRPr="00B84AE8">
              <w:rPr>
                <w:color w:val="E78A4E"/>
                <w:lang w:val="en-US"/>
              </w:rPr>
              <w:t xml:space="preserve">= </w:t>
            </w:r>
            <w:r w:rsidRPr="00B84AE8">
              <w:rPr>
                <w:color w:val="EA6962"/>
                <w:lang w:val="en-US"/>
              </w:rPr>
              <w:t xml:space="preserve">new </w:t>
            </w:r>
            <w:proofErr w:type="spellStart"/>
            <w:r w:rsidRPr="00B84AE8">
              <w:rPr>
                <w:color w:val="A9B665"/>
                <w:lang w:val="en-US"/>
              </w:rPr>
              <w:t>ArrayAdapter</w:t>
            </w:r>
            <w:proofErr w:type="spellEnd"/>
            <w:r w:rsidRPr="00B84AE8">
              <w:rPr>
                <w:color w:val="E78A4E"/>
                <w:lang w:val="en-US"/>
              </w:rPr>
              <w:t>&lt;&gt;</w:t>
            </w:r>
            <w:r w:rsidRPr="00B84AE8">
              <w:rPr>
                <w:lang w:val="en-US"/>
              </w:rPr>
              <w:t>(</w:t>
            </w:r>
            <w:r w:rsidRPr="00B84AE8">
              <w:rPr>
                <w:color w:val="EA6962"/>
                <w:lang w:val="en-US"/>
              </w:rPr>
              <w:t>this</w:t>
            </w:r>
            <w:r w:rsidRPr="00B84AE8">
              <w:rPr>
                <w:lang w:val="en-US"/>
              </w:rPr>
              <w:t>,</w:t>
            </w:r>
            <w:r w:rsidRPr="00B84AE8">
              <w:rPr>
                <w:lang w:val="en-US"/>
              </w:rPr>
              <w:br/>
              <w:t xml:space="preserve">            </w:t>
            </w:r>
            <w:r w:rsidRPr="00B84AE8">
              <w:rPr>
                <w:color w:val="ADBAC7"/>
                <w:lang w:val="en-US"/>
              </w:rPr>
              <w:t>android</w:t>
            </w:r>
            <w:r w:rsidRPr="00B84AE8">
              <w:rPr>
                <w:lang w:val="en-US"/>
              </w:rPr>
              <w:t>.</w:t>
            </w:r>
            <w:r w:rsidRPr="00B84AE8">
              <w:rPr>
                <w:color w:val="ADBAC7"/>
                <w:lang w:val="en-US"/>
              </w:rPr>
              <w:t>R</w:t>
            </w:r>
            <w:r w:rsidRPr="00B84AE8">
              <w:rPr>
                <w:lang w:val="en-US"/>
              </w:rPr>
              <w:t>.</w:t>
            </w:r>
            <w:r w:rsidRPr="00B84AE8">
              <w:rPr>
                <w:color w:val="ADBAC7"/>
                <w:lang w:val="en-US"/>
              </w:rPr>
              <w:t>layout</w:t>
            </w:r>
            <w:r w:rsidRPr="00B84AE8">
              <w:rPr>
                <w:lang w:val="en-US"/>
              </w:rPr>
              <w:t>.simple_list_item_1, countries);</w:t>
            </w:r>
            <w:r w:rsidRPr="00B84AE8">
              <w:rPr>
                <w:lang w:val="en-US"/>
              </w:rPr>
              <w:br/>
              <w:t xml:space="preserve">    </w:t>
            </w:r>
            <w:proofErr w:type="spellStart"/>
            <w:r w:rsidRPr="00B84AE8">
              <w:rPr>
                <w:lang w:val="en-US"/>
              </w:rPr>
              <w:t>countriesList.</w:t>
            </w:r>
            <w:r w:rsidRPr="00B84AE8">
              <w:rPr>
                <w:color w:val="A9B665"/>
                <w:lang w:val="en-US"/>
              </w:rPr>
              <w:t>setAdapter</w:t>
            </w:r>
            <w:proofErr w:type="spellEnd"/>
            <w:r w:rsidRPr="00B84AE8">
              <w:rPr>
                <w:lang w:val="en-US"/>
              </w:rPr>
              <w:t>(adapter);</w:t>
            </w:r>
            <w:r w:rsidRPr="00B84AE8">
              <w:rPr>
                <w:lang w:val="en-US"/>
              </w:rPr>
              <w:br/>
              <w:t xml:space="preserve">    </w:t>
            </w:r>
            <w:proofErr w:type="spellStart"/>
            <w:r w:rsidRPr="00B84AE8">
              <w:rPr>
                <w:lang w:val="en-US"/>
              </w:rPr>
              <w:t>countriesList.</w:t>
            </w:r>
            <w:r w:rsidRPr="00B84AE8">
              <w:rPr>
                <w:color w:val="A9B665"/>
                <w:lang w:val="en-US"/>
              </w:rPr>
              <w:t>setOnItemClickListener</w:t>
            </w:r>
            <w:proofErr w:type="spellEnd"/>
            <w:r w:rsidRPr="00B84AE8">
              <w:rPr>
                <w:lang w:val="en-US"/>
              </w:rPr>
              <w:t xml:space="preserve">((parent, v, position, id) </w:t>
            </w:r>
            <w:r w:rsidRPr="00B84AE8">
              <w:rPr>
                <w:color w:val="ADBAC7"/>
                <w:lang w:val="en-US"/>
              </w:rPr>
              <w:t xml:space="preserve">-&gt; </w:t>
            </w:r>
            <w:r w:rsidRPr="00B84AE8">
              <w:rPr>
                <w:lang w:val="en-US"/>
              </w:rPr>
              <w:t>{</w:t>
            </w:r>
            <w:r w:rsidRPr="00B84AE8">
              <w:rPr>
                <w:lang w:val="en-US"/>
              </w:rPr>
              <w:br/>
              <w:t xml:space="preserve">        </w:t>
            </w:r>
            <w:r w:rsidRPr="00B84AE8">
              <w:rPr>
                <w:color w:val="ADBAC7"/>
                <w:lang w:val="en-US"/>
              </w:rPr>
              <w:t xml:space="preserve">String </w:t>
            </w:r>
            <w:proofErr w:type="spellStart"/>
            <w:r w:rsidRPr="00B84AE8">
              <w:rPr>
                <w:lang w:val="en-US"/>
              </w:rPr>
              <w:t>selectedItem</w:t>
            </w:r>
            <w:proofErr w:type="spellEnd"/>
            <w:r w:rsidRPr="00B84AE8">
              <w:rPr>
                <w:lang w:val="en-US"/>
              </w:rPr>
              <w:t xml:space="preserve"> </w:t>
            </w:r>
            <w:r w:rsidRPr="00B84AE8">
              <w:rPr>
                <w:color w:val="E78A4E"/>
                <w:lang w:val="en-US"/>
              </w:rPr>
              <w:t xml:space="preserve">= </w:t>
            </w:r>
            <w:r w:rsidRPr="00B84AE8">
              <w:rPr>
                <w:lang w:val="en-US"/>
              </w:rPr>
              <w:t>countries[position];</w:t>
            </w:r>
            <w:r w:rsidRPr="00B84AE8">
              <w:rPr>
                <w:lang w:val="en-US"/>
              </w:rPr>
              <w:br/>
              <w:t xml:space="preserve">        </w:t>
            </w:r>
            <w:proofErr w:type="spellStart"/>
            <w:r w:rsidRPr="00B84AE8">
              <w:rPr>
                <w:lang w:val="en-US"/>
              </w:rPr>
              <w:t>selection.</w:t>
            </w:r>
            <w:r w:rsidRPr="00B84AE8">
              <w:rPr>
                <w:color w:val="A9B665"/>
                <w:lang w:val="en-US"/>
              </w:rPr>
              <w:t>setText</w:t>
            </w:r>
            <w:proofErr w:type="spellEnd"/>
            <w:r w:rsidRPr="00B84AE8">
              <w:rPr>
                <w:lang w:val="en-US"/>
              </w:rPr>
              <w:t>(</w:t>
            </w:r>
            <w:proofErr w:type="spellStart"/>
            <w:r w:rsidRPr="00B84AE8">
              <w:rPr>
                <w:lang w:val="en-US"/>
              </w:rPr>
              <w:t>selectedItem</w:t>
            </w:r>
            <w:proofErr w:type="spellEnd"/>
            <w:r w:rsidRPr="00B84AE8">
              <w:rPr>
                <w:lang w:val="en-US"/>
              </w:rPr>
              <w:t>);</w:t>
            </w:r>
            <w:r w:rsidRPr="00B84AE8">
              <w:rPr>
                <w:lang w:val="en-US"/>
              </w:rPr>
              <w:br/>
              <w:t xml:space="preserve">    });</w:t>
            </w:r>
            <w:r w:rsidRPr="00B84AE8">
              <w:rPr>
                <w:lang w:val="en-US"/>
              </w:rPr>
              <w:br/>
              <w:t>}</w:t>
            </w:r>
          </w:p>
        </w:tc>
      </w:tr>
    </w:tbl>
    <w:p w14:paraId="58C399A4" w14:textId="0845EE37" w:rsidR="0044409A" w:rsidRPr="0008044D" w:rsidRDefault="0044409A" w:rsidP="0044409A">
      <w:pPr>
        <w:jc w:val="center"/>
      </w:pPr>
      <w:r>
        <w:rPr>
          <w:noProof/>
        </w:rPr>
        <w:lastRenderedPageBreak/>
        <w:drawing>
          <wp:inline distT="0" distB="0" distL="0" distR="0" wp14:anchorId="7DD06CC6" wp14:editId="694D0557">
            <wp:extent cx="2175641" cy="4375456"/>
            <wp:effectExtent l="0" t="0" r="0" b="6350"/>
            <wp:docPr id="1707875232" name="Рисунок 1" descr="Изображение выглядит как электроника, текст, снимок экрана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75232" name="Рисунок 1" descr="Изображение выглядит как электроника, текст, снимок экрана, мультимеди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8974" cy="438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A55E" w14:textId="0BA4038A" w:rsidR="00E46C41" w:rsidRPr="00CB11EC" w:rsidRDefault="00E46C41" w:rsidP="00B90EF0">
      <w:pPr>
        <w:jc w:val="center"/>
      </w:pPr>
      <w:r>
        <w:t xml:space="preserve">Рисунок </w:t>
      </w:r>
      <w:r w:rsidR="00B93FF7">
        <w:t>3</w:t>
      </w:r>
      <w:r>
        <w:t xml:space="preserve"> – </w:t>
      </w:r>
      <w:r w:rsidR="006C0C14">
        <w:t>тестирование кода</w:t>
      </w:r>
    </w:p>
    <w:p w14:paraId="652DEA81" w14:textId="77777777" w:rsidR="00CB11EC" w:rsidRDefault="00CB11EC" w:rsidP="00CB11EC">
      <w:r w:rsidRPr="00CB11EC">
        <w:t>4. Реализовать множественный выбор в списке.</w:t>
      </w:r>
    </w:p>
    <w:p w14:paraId="1E4FE67A" w14:textId="46E90C59" w:rsidR="00E46C41" w:rsidRPr="00431CCC" w:rsidRDefault="00E46C41" w:rsidP="00E46C41">
      <w:pPr>
        <w:rPr>
          <w:rFonts w:ascii="Times" w:hAnsi="Times" w:cs="Times"/>
          <w:i/>
          <w:iCs/>
          <w:sz w:val="24"/>
          <w:szCs w:val="24"/>
          <w:lang w:val="en-US"/>
        </w:rPr>
      </w:pPr>
      <w:r>
        <w:rPr>
          <w:rFonts w:ascii="Times" w:hAnsi="Times" w:cs="Times"/>
          <w:i/>
          <w:iCs/>
          <w:sz w:val="24"/>
          <w:szCs w:val="24"/>
        </w:rPr>
        <w:t>Листинг</w:t>
      </w:r>
      <w:r w:rsidRPr="00431CCC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r w:rsidR="00F522BE">
        <w:rPr>
          <w:rFonts w:ascii="Times" w:hAnsi="Times" w:cs="Times"/>
          <w:i/>
          <w:iCs/>
          <w:sz w:val="24"/>
          <w:szCs w:val="24"/>
          <w:lang w:val="en-US"/>
        </w:rPr>
        <w:t>4</w:t>
      </w:r>
      <w:r w:rsidRPr="00431CCC">
        <w:rPr>
          <w:rFonts w:ascii="Times" w:hAnsi="Times" w:cs="Times"/>
          <w:i/>
          <w:iCs/>
          <w:sz w:val="24"/>
          <w:szCs w:val="24"/>
          <w:lang w:val="en-US"/>
        </w:rPr>
        <w:t xml:space="preserve"> – </w:t>
      </w:r>
      <w:r>
        <w:rPr>
          <w:rFonts w:ascii="Times" w:hAnsi="Times" w:cs="Times"/>
          <w:i/>
          <w:iCs/>
          <w:sz w:val="24"/>
          <w:szCs w:val="24"/>
        </w:rPr>
        <w:t>код примера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46C41" w:rsidRPr="008D1F64" w14:paraId="73D8F607" w14:textId="77777777" w:rsidTr="00764280">
        <w:tc>
          <w:tcPr>
            <w:tcW w:w="9345" w:type="dxa"/>
          </w:tcPr>
          <w:p w14:paraId="7A4994A8" w14:textId="785BF9C6" w:rsidR="00E46C41" w:rsidRPr="00ED6989" w:rsidRDefault="00ED6989" w:rsidP="00ED6989">
            <w:pPr>
              <w:pStyle w:val="a5"/>
              <w:rPr>
                <w:color w:val="ADBAC7"/>
                <w:lang w:val="en-US"/>
              </w:rPr>
            </w:pPr>
            <w:proofErr w:type="spellStart"/>
            <w:r w:rsidRPr="00ED6989">
              <w:rPr>
                <w:color w:val="ADBAC7"/>
                <w:lang w:val="en-US"/>
              </w:rPr>
              <w:t>TextView</w:t>
            </w:r>
            <w:proofErr w:type="spellEnd"/>
            <w:r w:rsidRPr="00ED6989">
              <w:rPr>
                <w:color w:val="ADBAC7"/>
                <w:lang w:val="en-US"/>
              </w:rPr>
              <w:t xml:space="preserve"> </w:t>
            </w:r>
            <w:r w:rsidRPr="00ED6989">
              <w:rPr>
                <w:lang w:val="en-US"/>
              </w:rPr>
              <w:t xml:space="preserve">selection </w:t>
            </w:r>
            <w:r w:rsidRPr="00ED6989">
              <w:rPr>
                <w:color w:val="E78A4E"/>
                <w:lang w:val="en-US"/>
              </w:rPr>
              <w:t xml:space="preserve">= </w:t>
            </w:r>
            <w:proofErr w:type="spellStart"/>
            <w:r w:rsidRPr="00ED6989">
              <w:rPr>
                <w:color w:val="A9B665"/>
                <w:lang w:val="en-US"/>
              </w:rPr>
              <w:t>findViewById</w:t>
            </w:r>
            <w:proofErr w:type="spellEnd"/>
            <w:r w:rsidRPr="00ED6989">
              <w:rPr>
                <w:lang w:val="en-US"/>
              </w:rPr>
              <w:t>(</w:t>
            </w:r>
            <w:proofErr w:type="spellStart"/>
            <w:r w:rsidRPr="00ED6989">
              <w:rPr>
                <w:color w:val="ADBAC7"/>
                <w:lang w:val="en-US"/>
              </w:rPr>
              <w:t>R</w:t>
            </w:r>
            <w:r w:rsidRPr="00ED6989">
              <w:rPr>
                <w:lang w:val="en-US"/>
              </w:rPr>
              <w:t>.</w:t>
            </w:r>
            <w:r w:rsidRPr="00ED6989">
              <w:rPr>
                <w:color w:val="ADBAC7"/>
                <w:lang w:val="en-US"/>
              </w:rPr>
              <w:t>id</w:t>
            </w:r>
            <w:r w:rsidRPr="00ED6989">
              <w:rPr>
                <w:lang w:val="en-US"/>
              </w:rPr>
              <w:t>.selection</w:t>
            </w:r>
            <w:proofErr w:type="spellEnd"/>
            <w:r w:rsidRPr="00ED6989">
              <w:rPr>
                <w:lang w:val="en-US"/>
              </w:rPr>
              <w:t>);</w:t>
            </w:r>
            <w:r w:rsidRPr="00ED6989">
              <w:rPr>
                <w:lang w:val="en-US"/>
              </w:rPr>
              <w:br/>
            </w:r>
            <w:proofErr w:type="spellStart"/>
            <w:r w:rsidRPr="00ED6989">
              <w:rPr>
                <w:color w:val="ADBAC7"/>
                <w:lang w:val="en-US"/>
              </w:rPr>
              <w:t>ListView</w:t>
            </w:r>
            <w:proofErr w:type="spellEnd"/>
            <w:r w:rsidRPr="00ED6989">
              <w:rPr>
                <w:color w:val="ADBAC7"/>
                <w:lang w:val="en-US"/>
              </w:rPr>
              <w:t xml:space="preserve"> </w:t>
            </w:r>
            <w:proofErr w:type="spellStart"/>
            <w:r w:rsidRPr="00ED6989">
              <w:rPr>
                <w:lang w:val="en-US"/>
              </w:rPr>
              <w:t>countriesList</w:t>
            </w:r>
            <w:proofErr w:type="spellEnd"/>
            <w:r w:rsidRPr="00ED6989">
              <w:rPr>
                <w:lang w:val="en-US"/>
              </w:rPr>
              <w:t xml:space="preserve"> </w:t>
            </w:r>
            <w:r w:rsidRPr="00ED6989">
              <w:rPr>
                <w:color w:val="E78A4E"/>
                <w:lang w:val="en-US"/>
              </w:rPr>
              <w:t xml:space="preserve">= </w:t>
            </w:r>
            <w:proofErr w:type="spellStart"/>
            <w:r w:rsidRPr="00ED6989">
              <w:rPr>
                <w:color w:val="A9B665"/>
                <w:lang w:val="en-US"/>
              </w:rPr>
              <w:t>findViewById</w:t>
            </w:r>
            <w:proofErr w:type="spellEnd"/>
            <w:r w:rsidRPr="00ED6989">
              <w:rPr>
                <w:lang w:val="en-US"/>
              </w:rPr>
              <w:t>(</w:t>
            </w:r>
            <w:proofErr w:type="spellStart"/>
            <w:r w:rsidRPr="00ED6989">
              <w:rPr>
                <w:color w:val="ADBAC7"/>
                <w:lang w:val="en-US"/>
              </w:rPr>
              <w:t>R</w:t>
            </w:r>
            <w:r w:rsidRPr="00ED6989">
              <w:rPr>
                <w:lang w:val="en-US"/>
              </w:rPr>
              <w:t>.</w:t>
            </w:r>
            <w:r w:rsidRPr="00ED6989">
              <w:rPr>
                <w:color w:val="ADBAC7"/>
                <w:lang w:val="en-US"/>
              </w:rPr>
              <w:t>id</w:t>
            </w:r>
            <w:r w:rsidRPr="00ED6989">
              <w:rPr>
                <w:lang w:val="en-US"/>
              </w:rPr>
              <w:t>.countriesList</w:t>
            </w:r>
            <w:proofErr w:type="spellEnd"/>
            <w:r w:rsidRPr="00ED6989">
              <w:rPr>
                <w:lang w:val="en-US"/>
              </w:rPr>
              <w:t>);</w:t>
            </w:r>
            <w:r w:rsidRPr="00ED6989">
              <w:rPr>
                <w:lang w:val="en-US"/>
              </w:rPr>
              <w:br/>
            </w:r>
            <w:proofErr w:type="spellStart"/>
            <w:r w:rsidRPr="00ED6989">
              <w:rPr>
                <w:color w:val="ADBAC7"/>
                <w:lang w:val="en-US"/>
              </w:rPr>
              <w:t>ArrayAdapter</w:t>
            </w:r>
            <w:proofErr w:type="spellEnd"/>
            <w:r w:rsidRPr="00ED6989">
              <w:rPr>
                <w:color w:val="E78A4E"/>
                <w:lang w:val="en-US"/>
              </w:rPr>
              <w:t>&lt;</w:t>
            </w:r>
            <w:r w:rsidRPr="00ED6989">
              <w:rPr>
                <w:color w:val="ADBAC7"/>
                <w:lang w:val="en-US"/>
              </w:rPr>
              <w:t>String</w:t>
            </w:r>
            <w:r w:rsidRPr="00ED6989">
              <w:rPr>
                <w:color w:val="E78A4E"/>
                <w:lang w:val="en-US"/>
              </w:rPr>
              <w:t xml:space="preserve">&gt; </w:t>
            </w:r>
            <w:r w:rsidRPr="00ED6989">
              <w:rPr>
                <w:lang w:val="en-US"/>
              </w:rPr>
              <w:t xml:space="preserve">adapter </w:t>
            </w:r>
            <w:r w:rsidRPr="00ED6989">
              <w:rPr>
                <w:color w:val="E78A4E"/>
                <w:lang w:val="en-US"/>
              </w:rPr>
              <w:t xml:space="preserve">= </w:t>
            </w:r>
            <w:r w:rsidRPr="00ED6989">
              <w:rPr>
                <w:color w:val="EA6962"/>
                <w:lang w:val="en-US"/>
              </w:rPr>
              <w:t xml:space="preserve">new </w:t>
            </w:r>
            <w:proofErr w:type="spellStart"/>
            <w:r w:rsidRPr="00ED6989">
              <w:rPr>
                <w:color w:val="A9B665"/>
                <w:lang w:val="en-US"/>
              </w:rPr>
              <w:t>ArrayAdapter</w:t>
            </w:r>
            <w:proofErr w:type="spellEnd"/>
            <w:r w:rsidRPr="00ED6989">
              <w:rPr>
                <w:lang w:val="en-US"/>
              </w:rPr>
              <w:t>(</w:t>
            </w:r>
            <w:r w:rsidRPr="00ED6989">
              <w:rPr>
                <w:color w:val="EA6962"/>
                <w:lang w:val="en-US"/>
              </w:rPr>
              <w:t>this</w:t>
            </w:r>
            <w:r w:rsidRPr="00ED6989">
              <w:rPr>
                <w:lang w:val="en-US"/>
              </w:rPr>
              <w:t>,</w:t>
            </w:r>
            <w:r w:rsidRPr="00ED6989">
              <w:rPr>
                <w:lang w:val="en-US"/>
              </w:rPr>
              <w:br/>
              <w:t xml:space="preserve">        </w:t>
            </w:r>
            <w:proofErr w:type="spellStart"/>
            <w:r w:rsidRPr="00ED6989">
              <w:rPr>
                <w:color w:val="ADBAC7"/>
                <w:lang w:val="en-US"/>
              </w:rPr>
              <w:t>android</w:t>
            </w:r>
            <w:r w:rsidRPr="00ED6989">
              <w:rPr>
                <w:lang w:val="en-US"/>
              </w:rPr>
              <w:t>.</w:t>
            </w:r>
            <w:r w:rsidRPr="00ED6989">
              <w:rPr>
                <w:color w:val="ADBAC7"/>
                <w:lang w:val="en-US"/>
              </w:rPr>
              <w:t>R</w:t>
            </w:r>
            <w:r w:rsidRPr="00ED6989">
              <w:rPr>
                <w:lang w:val="en-US"/>
              </w:rPr>
              <w:t>.</w:t>
            </w:r>
            <w:r w:rsidRPr="00ED6989">
              <w:rPr>
                <w:color w:val="ADBAC7"/>
                <w:lang w:val="en-US"/>
              </w:rPr>
              <w:t>layout</w:t>
            </w:r>
            <w:r w:rsidRPr="00ED6989">
              <w:rPr>
                <w:lang w:val="en-US"/>
              </w:rPr>
              <w:t>.simple_list_item_multiple_choice</w:t>
            </w:r>
            <w:proofErr w:type="spellEnd"/>
            <w:r w:rsidRPr="00ED6989">
              <w:rPr>
                <w:lang w:val="en-US"/>
              </w:rPr>
              <w:t>, countries);</w:t>
            </w:r>
            <w:r w:rsidRPr="00ED6989">
              <w:rPr>
                <w:lang w:val="en-US"/>
              </w:rPr>
              <w:br/>
            </w:r>
            <w:proofErr w:type="spellStart"/>
            <w:r w:rsidRPr="00ED6989">
              <w:rPr>
                <w:lang w:val="en-US"/>
              </w:rPr>
              <w:t>countriesList.</w:t>
            </w:r>
            <w:r w:rsidRPr="00ED6989">
              <w:rPr>
                <w:color w:val="A9B665"/>
                <w:lang w:val="en-US"/>
              </w:rPr>
              <w:t>setAdapter</w:t>
            </w:r>
            <w:proofErr w:type="spellEnd"/>
            <w:r w:rsidRPr="00ED6989">
              <w:rPr>
                <w:lang w:val="en-US"/>
              </w:rPr>
              <w:t>(adapter);</w:t>
            </w:r>
            <w:r w:rsidRPr="00ED6989">
              <w:rPr>
                <w:lang w:val="en-US"/>
              </w:rPr>
              <w:br/>
            </w:r>
            <w:proofErr w:type="spellStart"/>
            <w:r w:rsidRPr="00ED6989">
              <w:rPr>
                <w:lang w:val="en-US"/>
              </w:rPr>
              <w:t>countriesList.</w:t>
            </w:r>
            <w:r w:rsidRPr="00ED6989">
              <w:rPr>
                <w:color w:val="A9B665"/>
                <w:lang w:val="en-US"/>
              </w:rPr>
              <w:t>setOnItemClickListener</w:t>
            </w:r>
            <w:proofErr w:type="spellEnd"/>
            <w:r w:rsidRPr="00ED6989">
              <w:rPr>
                <w:lang w:val="en-US"/>
              </w:rPr>
              <w:t xml:space="preserve">((parent, v, position, id) </w:t>
            </w:r>
            <w:r w:rsidRPr="00ED6989">
              <w:rPr>
                <w:color w:val="ADBAC7"/>
                <w:lang w:val="en-US"/>
              </w:rPr>
              <w:t xml:space="preserve">-&gt; </w:t>
            </w:r>
            <w:r w:rsidRPr="00ED6989">
              <w:rPr>
                <w:lang w:val="en-US"/>
              </w:rPr>
              <w:t>{</w:t>
            </w:r>
            <w:r w:rsidRPr="00ED6989">
              <w:rPr>
                <w:lang w:val="en-US"/>
              </w:rPr>
              <w:br/>
              <w:t xml:space="preserve">    </w:t>
            </w:r>
            <w:proofErr w:type="spellStart"/>
            <w:r w:rsidRPr="00ED6989">
              <w:rPr>
                <w:color w:val="ADBAC7"/>
                <w:lang w:val="en-US"/>
              </w:rPr>
              <w:t>SparseBooleanArray</w:t>
            </w:r>
            <w:proofErr w:type="spellEnd"/>
            <w:r w:rsidRPr="00ED6989">
              <w:rPr>
                <w:color w:val="ADBAC7"/>
                <w:lang w:val="en-US"/>
              </w:rPr>
              <w:t xml:space="preserve"> </w:t>
            </w:r>
            <w:r w:rsidRPr="00ED6989">
              <w:rPr>
                <w:lang w:val="en-US"/>
              </w:rPr>
              <w:t xml:space="preserve">selected </w:t>
            </w:r>
            <w:r w:rsidRPr="00ED6989">
              <w:rPr>
                <w:color w:val="E78A4E"/>
                <w:lang w:val="en-US"/>
              </w:rPr>
              <w:t xml:space="preserve">= </w:t>
            </w:r>
            <w:proofErr w:type="spellStart"/>
            <w:r w:rsidRPr="00ED6989">
              <w:rPr>
                <w:lang w:val="en-US"/>
              </w:rPr>
              <w:t>countriesList.</w:t>
            </w:r>
            <w:r w:rsidRPr="00ED6989">
              <w:rPr>
                <w:color w:val="A9B665"/>
                <w:lang w:val="en-US"/>
              </w:rPr>
              <w:t>getCheckedItemPositions</w:t>
            </w:r>
            <w:proofErr w:type="spellEnd"/>
            <w:r w:rsidRPr="00ED6989">
              <w:rPr>
                <w:lang w:val="en-US"/>
              </w:rPr>
              <w:t>();</w:t>
            </w:r>
            <w:r w:rsidRPr="00ED6989">
              <w:rPr>
                <w:lang w:val="en-US"/>
              </w:rPr>
              <w:br/>
              <w:t xml:space="preserve">    </w:t>
            </w:r>
            <w:r w:rsidRPr="00ED6989">
              <w:rPr>
                <w:color w:val="ADBAC7"/>
                <w:lang w:val="en-US"/>
              </w:rPr>
              <w:t xml:space="preserve">StringBuilder </w:t>
            </w:r>
            <w:proofErr w:type="spellStart"/>
            <w:r w:rsidRPr="00ED6989">
              <w:rPr>
                <w:lang w:val="en-US"/>
              </w:rPr>
              <w:t>selectedItems</w:t>
            </w:r>
            <w:proofErr w:type="spellEnd"/>
            <w:r w:rsidRPr="00ED6989">
              <w:rPr>
                <w:lang w:val="en-US"/>
              </w:rPr>
              <w:t xml:space="preserve"> </w:t>
            </w:r>
            <w:r w:rsidRPr="00ED6989">
              <w:rPr>
                <w:color w:val="E78A4E"/>
                <w:lang w:val="en-US"/>
              </w:rPr>
              <w:t xml:space="preserve">= </w:t>
            </w:r>
            <w:r w:rsidRPr="00ED6989">
              <w:rPr>
                <w:color w:val="EA6962"/>
                <w:lang w:val="en-US"/>
              </w:rPr>
              <w:t xml:space="preserve">new </w:t>
            </w:r>
            <w:r w:rsidRPr="00ED6989">
              <w:rPr>
                <w:color w:val="A9B665"/>
                <w:lang w:val="en-US"/>
              </w:rPr>
              <w:t>StringBuilder</w:t>
            </w:r>
            <w:r w:rsidRPr="00ED6989">
              <w:rPr>
                <w:lang w:val="en-US"/>
              </w:rPr>
              <w:t>();</w:t>
            </w:r>
            <w:r w:rsidRPr="00ED6989">
              <w:rPr>
                <w:lang w:val="en-US"/>
              </w:rPr>
              <w:br/>
              <w:t xml:space="preserve">    </w:t>
            </w:r>
            <w:r w:rsidRPr="00ED6989">
              <w:rPr>
                <w:color w:val="EA6962"/>
                <w:lang w:val="en-US"/>
              </w:rPr>
              <w:t xml:space="preserve">for </w:t>
            </w:r>
            <w:r w:rsidRPr="00ED6989">
              <w:rPr>
                <w:lang w:val="en-US"/>
              </w:rPr>
              <w:t>(</w:t>
            </w:r>
            <w:r w:rsidRPr="00ED6989">
              <w:rPr>
                <w:color w:val="EA6962"/>
                <w:lang w:val="en-US"/>
              </w:rPr>
              <w:t xml:space="preserve">int </w:t>
            </w:r>
            <w:proofErr w:type="spellStart"/>
            <w:r w:rsidRPr="00ED6989">
              <w:rPr>
                <w:lang w:val="en-US"/>
              </w:rPr>
              <w:t>i</w:t>
            </w:r>
            <w:proofErr w:type="spellEnd"/>
            <w:r w:rsidRPr="00ED6989">
              <w:rPr>
                <w:lang w:val="en-US"/>
              </w:rPr>
              <w:t xml:space="preserve"> </w:t>
            </w:r>
            <w:r w:rsidRPr="00ED6989">
              <w:rPr>
                <w:color w:val="E78A4E"/>
                <w:lang w:val="en-US"/>
              </w:rPr>
              <w:t xml:space="preserve">= </w:t>
            </w:r>
            <w:r w:rsidRPr="00ED6989">
              <w:rPr>
                <w:color w:val="D3869B"/>
                <w:lang w:val="en-US"/>
              </w:rPr>
              <w:t>0</w:t>
            </w:r>
            <w:r w:rsidRPr="00ED6989">
              <w:rPr>
                <w:lang w:val="en-US"/>
              </w:rPr>
              <w:t xml:space="preserve">; </w:t>
            </w:r>
            <w:proofErr w:type="spellStart"/>
            <w:r w:rsidRPr="00ED6989">
              <w:rPr>
                <w:lang w:val="en-US"/>
              </w:rPr>
              <w:t>i</w:t>
            </w:r>
            <w:proofErr w:type="spellEnd"/>
            <w:r w:rsidRPr="00ED6989">
              <w:rPr>
                <w:lang w:val="en-US"/>
              </w:rPr>
              <w:t xml:space="preserve"> </w:t>
            </w:r>
            <w:r w:rsidRPr="00ED6989">
              <w:rPr>
                <w:color w:val="E78A4E"/>
                <w:lang w:val="en-US"/>
              </w:rPr>
              <w:t xml:space="preserve">&lt; </w:t>
            </w:r>
            <w:proofErr w:type="spellStart"/>
            <w:r w:rsidRPr="00ED6989">
              <w:rPr>
                <w:lang w:val="en-US"/>
              </w:rPr>
              <w:t>countries.length</w:t>
            </w:r>
            <w:proofErr w:type="spellEnd"/>
            <w:r w:rsidRPr="00ED6989">
              <w:rPr>
                <w:lang w:val="en-US"/>
              </w:rPr>
              <w:t xml:space="preserve">; </w:t>
            </w:r>
            <w:proofErr w:type="spellStart"/>
            <w:r w:rsidRPr="00ED6989">
              <w:rPr>
                <w:lang w:val="en-US"/>
              </w:rPr>
              <w:t>i</w:t>
            </w:r>
            <w:proofErr w:type="spellEnd"/>
            <w:r w:rsidRPr="00ED6989">
              <w:rPr>
                <w:color w:val="E78A4E"/>
                <w:lang w:val="en-US"/>
              </w:rPr>
              <w:t>++</w:t>
            </w:r>
            <w:r w:rsidRPr="00ED6989">
              <w:rPr>
                <w:lang w:val="en-US"/>
              </w:rPr>
              <w:t>) {</w:t>
            </w:r>
            <w:r w:rsidRPr="00ED6989">
              <w:rPr>
                <w:lang w:val="en-US"/>
              </w:rPr>
              <w:br/>
              <w:t xml:space="preserve">        </w:t>
            </w:r>
            <w:r w:rsidRPr="00ED6989">
              <w:rPr>
                <w:color w:val="EA6962"/>
                <w:lang w:val="en-US"/>
              </w:rPr>
              <w:t xml:space="preserve">if </w:t>
            </w:r>
            <w:r w:rsidRPr="00ED6989">
              <w:rPr>
                <w:lang w:val="en-US"/>
              </w:rPr>
              <w:t>(</w:t>
            </w:r>
            <w:proofErr w:type="spellStart"/>
            <w:r w:rsidRPr="00ED6989">
              <w:rPr>
                <w:lang w:val="en-US"/>
              </w:rPr>
              <w:t>selected.</w:t>
            </w:r>
            <w:r w:rsidRPr="00ED6989">
              <w:rPr>
                <w:color w:val="A9B665"/>
                <w:lang w:val="en-US"/>
              </w:rPr>
              <w:t>get</w:t>
            </w:r>
            <w:proofErr w:type="spellEnd"/>
            <w:r w:rsidRPr="00ED6989">
              <w:rPr>
                <w:lang w:val="en-US"/>
              </w:rPr>
              <w:t>(</w:t>
            </w:r>
            <w:proofErr w:type="spellStart"/>
            <w:r w:rsidRPr="00ED6989">
              <w:rPr>
                <w:lang w:val="en-US"/>
              </w:rPr>
              <w:t>i</w:t>
            </w:r>
            <w:proofErr w:type="spellEnd"/>
            <w:r w:rsidRPr="00ED6989">
              <w:rPr>
                <w:lang w:val="en-US"/>
              </w:rPr>
              <w:t>))</w:t>
            </w:r>
            <w:r w:rsidRPr="00ED6989">
              <w:rPr>
                <w:lang w:val="en-US"/>
              </w:rPr>
              <w:br/>
              <w:t xml:space="preserve">            </w:t>
            </w:r>
            <w:proofErr w:type="spellStart"/>
            <w:r w:rsidRPr="00ED6989">
              <w:rPr>
                <w:lang w:val="en-US"/>
              </w:rPr>
              <w:t>selectedItems.</w:t>
            </w:r>
            <w:r w:rsidRPr="00ED6989">
              <w:rPr>
                <w:color w:val="A9B665"/>
                <w:lang w:val="en-US"/>
              </w:rPr>
              <w:t>append</w:t>
            </w:r>
            <w:proofErr w:type="spellEnd"/>
            <w:r w:rsidRPr="00ED6989">
              <w:rPr>
                <w:lang w:val="en-US"/>
              </w:rPr>
              <w:t>(countries[</w:t>
            </w:r>
            <w:proofErr w:type="spellStart"/>
            <w:r w:rsidRPr="00ED6989">
              <w:rPr>
                <w:lang w:val="en-US"/>
              </w:rPr>
              <w:t>i</w:t>
            </w:r>
            <w:proofErr w:type="spellEnd"/>
            <w:r w:rsidRPr="00ED6989">
              <w:rPr>
                <w:lang w:val="en-US"/>
              </w:rPr>
              <w:t>]).</w:t>
            </w:r>
            <w:r w:rsidRPr="00ED6989">
              <w:rPr>
                <w:color w:val="A9B665"/>
                <w:lang w:val="en-US"/>
              </w:rPr>
              <w:t>append</w:t>
            </w:r>
            <w:r w:rsidRPr="00ED6989">
              <w:rPr>
                <w:lang w:val="en-US"/>
              </w:rPr>
              <w:t>(</w:t>
            </w:r>
            <w:r w:rsidRPr="00ED6989">
              <w:rPr>
                <w:color w:val="D8A657"/>
                <w:lang w:val="en-US"/>
              </w:rPr>
              <w:t>","</w:t>
            </w:r>
            <w:r w:rsidRPr="00ED6989">
              <w:rPr>
                <w:lang w:val="en-US"/>
              </w:rPr>
              <w:t>);</w:t>
            </w:r>
            <w:r w:rsidRPr="00ED6989">
              <w:rPr>
                <w:lang w:val="en-US"/>
              </w:rPr>
              <w:br/>
              <w:t xml:space="preserve">    }</w:t>
            </w:r>
            <w:r w:rsidRPr="00ED6989">
              <w:rPr>
                <w:lang w:val="en-US"/>
              </w:rPr>
              <w:br/>
              <w:t xml:space="preserve">    </w:t>
            </w:r>
            <w:r w:rsidRPr="00ED6989">
              <w:rPr>
                <w:i/>
                <w:iCs/>
                <w:color w:val="928374"/>
                <w:lang w:val="en-US"/>
              </w:rPr>
              <w:t xml:space="preserve">// </w:t>
            </w:r>
            <w:r w:rsidRPr="00ED6989">
              <w:rPr>
                <w:i/>
                <w:iCs/>
                <w:color w:val="928374"/>
              </w:rPr>
              <w:t>установка</w:t>
            </w:r>
            <w:r w:rsidRPr="00ED6989">
              <w:rPr>
                <w:i/>
                <w:iCs/>
                <w:color w:val="928374"/>
                <w:lang w:val="en-US"/>
              </w:rPr>
              <w:t xml:space="preserve"> </w:t>
            </w:r>
            <w:r w:rsidRPr="00ED6989">
              <w:rPr>
                <w:i/>
                <w:iCs/>
                <w:color w:val="928374"/>
              </w:rPr>
              <w:t>текста</w:t>
            </w:r>
            <w:r w:rsidRPr="00ED6989">
              <w:rPr>
                <w:i/>
                <w:iCs/>
                <w:color w:val="928374"/>
                <w:lang w:val="en-US"/>
              </w:rPr>
              <w:t xml:space="preserve"> </w:t>
            </w:r>
            <w:r w:rsidRPr="00ED6989">
              <w:rPr>
                <w:i/>
                <w:iCs/>
                <w:color w:val="928374"/>
              </w:rPr>
              <w:t>элемента</w:t>
            </w:r>
            <w:r w:rsidRPr="00ED6989">
              <w:rPr>
                <w:i/>
                <w:iCs/>
                <w:color w:val="928374"/>
                <w:lang w:val="en-US"/>
              </w:rPr>
              <w:t xml:space="preserve"> </w:t>
            </w:r>
            <w:proofErr w:type="spellStart"/>
            <w:r w:rsidRPr="00ED6989">
              <w:rPr>
                <w:i/>
                <w:iCs/>
                <w:color w:val="928374"/>
                <w:lang w:val="en-US"/>
              </w:rPr>
              <w:t>TextView</w:t>
            </w:r>
            <w:proofErr w:type="spellEnd"/>
            <w:r w:rsidRPr="00ED6989">
              <w:rPr>
                <w:i/>
                <w:iCs/>
                <w:color w:val="928374"/>
                <w:lang w:val="en-US"/>
              </w:rPr>
              <w:br/>
              <w:t xml:space="preserve">    </w:t>
            </w:r>
            <w:proofErr w:type="spellStart"/>
            <w:r w:rsidRPr="00ED6989">
              <w:rPr>
                <w:lang w:val="en-US"/>
              </w:rPr>
              <w:t>selection.</w:t>
            </w:r>
            <w:r w:rsidRPr="00ED6989">
              <w:rPr>
                <w:color w:val="A9B665"/>
                <w:lang w:val="en-US"/>
              </w:rPr>
              <w:t>setText</w:t>
            </w:r>
            <w:proofErr w:type="spellEnd"/>
            <w:r w:rsidRPr="00ED6989">
              <w:rPr>
                <w:lang w:val="en-US"/>
              </w:rPr>
              <w:t>(</w:t>
            </w:r>
            <w:r w:rsidRPr="00ED6989">
              <w:rPr>
                <w:color w:val="D8A657"/>
                <w:lang w:val="en-US"/>
              </w:rPr>
              <w:t>"</w:t>
            </w:r>
            <w:r w:rsidRPr="00ED6989">
              <w:rPr>
                <w:color w:val="D8A657"/>
              </w:rPr>
              <w:t>Выбрано</w:t>
            </w:r>
            <w:r w:rsidRPr="00ED6989">
              <w:rPr>
                <w:color w:val="D8A657"/>
                <w:lang w:val="en-US"/>
              </w:rPr>
              <w:t xml:space="preserve">: " </w:t>
            </w:r>
            <w:r w:rsidRPr="00ED6989">
              <w:rPr>
                <w:color w:val="E78A4E"/>
                <w:lang w:val="en-US"/>
              </w:rPr>
              <w:t xml:space="preserve">+ </w:t>
            </w:r>
            <w:proofErr w:type="spellStart"/>
            <w:r w:rsidRPr="00ED6989">
              <w:rPr>
                <w:lang w:val="en-US"/>
              </w:rPr>
              <w:t>selectedItems</w:t>
            </w:r>
            <w:proofErr w:type="spellEnd"/>
            <w:r w:rsidRPr="00ED6989">
              <w:rPr>
                <w:lang w:val="en-US"/>
              </w:rPr>
              <w:t>);</w:t>
            </w:r>
            <w:r w:rsidRPr="00ED6989">
              <w:rPr>
                <w:lang w:val="en-US"/>
              </w:rPr>
              <w:br/>
              <w:t>});</w:t>
            </w:r>
          </w:p>
        </w:tc>
      </w:tr>
    </w:tbl>
    <w:p w14:paraId="65635444" w14:textId="77777777" w:rsidR="00E46C41" w:rsidRPr="007645C4" w:rsidRDefault="00E46C41" w:rsidP="00BB5C65">
      <w:pPr>
        <w:jc w:val="center"/>
        <w:rPr>
          <w:lang w:val="en-US"/>
        </w:rPr>
      </w:pPr>
    </w:p>
    <w:p w14:paraId="06C9776F" w14:textId="4F7E94F7" w:rsidR="00BB5C65" w:rsidRPr="00BB5C65" w:rsidRDefault="00BB5C65" w:rsidP="00BB5C65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25A7CA" wp14:editId="1DD6FE11">
            <wp:extent cx="2640724" cy="5230525"/>
            <wp:effectExtent l="0" t="0" r="7620" b="8255"/>
            <wp:docPr id="96632898" name="Рисунок 1" descr="Изображение выглядит как электроника, текст,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2898" name="Рисунок 1" descr="Изображение выглядит как электроника, текст, снимок экрана, компьютер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8365" cy="526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FE28" w14:textId="0707A6B1" w:rsidR="00E46C41" w:rsidRPr="00CB11EC" w:rsidRDefault="00E46C41" w:rsidP="008A66E6">
      <w:pPr>
        <w:jc w:val="center"/>
      </w:pPr>
      <w:r>
        <w:t xml:space="preserve">Рисунок </w:t>
      </w:r>
      <w:r w:rsidR="00B93FF7">
        <w:t>4</w:t>
      </w:r>
      <w:r>
        <w:t xml:space="preserve"> – </w:t>
      </w:r>
      <w:r w:rsidR="00AA15AD">
        <w:t>тестирование кода</w:t>
      </w:r>
    </w:p>
    <w:p w14:paraId="2D8A5412" w14:textId="36C50276" w:rsidR="00CB11EC" w:rsidRDefault="00CB11EC" w:rsidP="00CB11EC">
      <w:r w:rsidRPr="00CB11EC">
        <w:t xml:space="preserve">5. Реализовать добавление и удаление в </w:t>
      </w:r>
      <w:proofErr w:type="spellStart"/>
      <w:r w:rsidRPr="00CB11EC">
        <w:rPr>
          <w:lang w:val="en-US"/>
        </w:rPr>
        <w:t>ArrayAdapter</w:t>
      </w:r>
      <w:proofErr w:type="spellEnd"/>
      <w:r w:rsidRPr="00CB11EC">
        <w:t xml:space="preserve"> и </w:t>
      </w:r>
      <w:proofErr w:type="spellStart"/>
      <w:r w:rsidRPr="00CB11EC">
        <w:rPr>
          <w:lang w:val="en-US"/>
        </w:rPr>
        <w:t>ListView</w:t>
      </w:r>
      <w:proofErr w:type="spellEnd"/>
      <w:r w:rsidR="00AD22C9" w:rsidRPr="000C5538">
        <w:t>.</w:t>
      </w:r>
    </w:p>
    <w:p w14:paraId="45FF140D" w14:textId="1FDB2911" w:rsidR="00E46C41" w:rsidRPr="00431CCC" w:rsidRDefault="00E46C41" w:rsidP="00E46C41">
      <w:pPr>
        <w:rPr>
          <w:rFonts w:ascii="Times" w:hAnsi="Times" w:cs="Times"/>
          <w:i/>
          <w:iCs/>
          <w:sz w:val="24"/>
          <w:szCs w:val="24"/>
          <w:lang w:val="en-US"/>
        </w:rPr>
      </w:pPr>
      <w:r>
        <w:rPr>
          <w:rFonts w:ascii="Times" w:hAnsi="Times" w:cs="Times"/>
          <w:i/>
          <w:iCs/>
          <w:sz w:val="24"/>
          <w:szCs w:val="24"/>
        </w:rPr>
        <w:t>Листинг</w:t>
      </w:r>
      <w:r w:rsidRPr="00431CCC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r w:rsidR="00F522BE">
        <w:rPr>
          <w:rFonts w:ascii="Times" w:hAnsi="Times" w:cs="Times"/>
          <w:i/>
          <w:iCs/>
          <w:sz w:val="24"/>
          <w:szCs w:val="24"/>
          <w:lang w:val="en-US"/>
        </w:rPr>
        <w:t>5</w:t>
      </w:r>
      <w:r w:rsidRPr="00431CCC">
        <w:rPr>
          <w:rFonts w:ascii="Times" w:hAnsi="Times" w:cs="Times"/>
          <w:i/>
          <w:iCs/>
          <w:sz w:val="24"/>
          <w:szCs w:val="24"/>
          <w:lang w:val="en-US"/>
        </w:rPr>
        <w:t xml:space="preserve"> – </w:t>
      </w:r>
      <w:r>
        <w:rPr>
          <w:rFonts w:ascii="Times" w:hAnsi="Times" w:cs="Times"/>
          <w:i/>
          <w:iCs/>
          <w:sz w:val="24"/>
          <w:szCs w:val="24"/>
        </w:rPr>
        <w:t>ко</w:t>
      </w:r>
      <w:r w:rsidR="00CB2F50">
        <w:rPr>
          <w:rFonts w:ascii="Times" w:hAnsi="Times" w:cs="Times"/>
          <w:i/>
          <w:iCs/>
          <w:sz w:val="24"/>
          <w:szCs w:val="24"/>
        </w:rPr>
        <w:t>д</w:t>
      </w:r>
      <w:r>
        <w:rPr>
          <w:rFonts w:ascii="Times" w:hAnsi="Times" w:cs="Times"/>
          <w:i/>
          <w:iCs/>
          <w:sz w:val="24"/>
          <w:szCs w:val="24"/>
        </w:rPr>
        <w:t xml:space="preserve"> примера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46C41" w:rsidRPr="008D1F64" w14:paraId="57A3D5A7" w14:textId="77777777" w:rsidTr="00764280">
        <w:tc>
          <w:tcPr>
            <w:tcW w:w="9345" w:type="dxa"/>
          </w:tcPr>
          <w:p w14:paraId="65B1234B" w14:textId="0824F50C" w:rsidR="00E46C41" w:rsidRPr="00A55821" w:rsidRDefault="00A55821" w:rsidP="00A55821">
            <w:pPr>
              <w:pStyle w:val="a5"/>
              <w:rPr>
                <w:color w:val="ADBAC7"/>
                <w:lang w:val="en-US"/>
              </w:rPr>
            </w:pPr>
            <w:proofErr w:type="spellStart"/>
            <w:r w:rsidRPr="00A55821">
              <w:rPr>
                <w:color w:val="ADBAC7"/>
                <w:lang w:val="en-US"/>
              </w:rPr>
              <w:t>Collections</w:t>
            </w:r>
            <w:r w:rsidRPr="00A55821">
              <w:rPr>
                <w:lang w:val="en-US"/>
              </w:rPr>
              <w:t>.</w:t>
            </w:r>
            <w:r w:rsidRPr="00A55821">
              <w:rPr>
                <w:color w:val="A9B665"/>
                <w:lang w:val="en-US"/>
              </w:rPr>
              <w:t>addAll</w:t>
            </w:r>
            <w:proofErr w:type="spellEnd"/>
            <w:r w:rsidRPr="00A55821">
              <w:rPr>
                <w:lang w:val="en-US"/>
              </w:rPr>
              <w:t xml:space="preserve">(users, </w:t>
            </w:r>
            <w:r w:rsidRPr="00A55821">
              <w:rPr>
                <w:color w:val="D8A657"/>
                <w:lang w:val="en-US"/>
              </w:rPr>
              <w:t>"Tom"</w:t>
            </w:r>
            <w:r w:rsidRPr="00A55821">
              <w:rPr>
                <w:lang w:val="en-US"/>
              </w:rPr>
              <w:t xml:space="preserve">, </w:t>
            </w:r>
            <w:r w:rsidRPr="00A55821">
              <w:rPr>
                <w:color w:val="D8A657"/>
                <w:lang w:val="en-US"/>
              </w:rPr>
              <w:t>"Bob"</w:t>
            </w:r>
            <w:r w:rsidRPr="00A55821">
              <w:rPr>
                <w:lang w:val="en-US"/>
              </w:rPr>
              <w:t xml:space="preserve">, </w:t>
            </w:r>
            <w:r w:rsidRPr="00A55821">
              <w:rPr>
                <w:color w:val="D8A657"/>
                <w:lang w:val="en-US"/>
              </w:rPr>
              <w:t>"Sam"</w:t>
            </w:r>
            <w:r w:rsidRPr="00A55821">
              <w:rPr>
                <w:lang w:val="en-US"/>
              </w:rPr>
              <w:t xml:space="preserve">, </w:t>
            </w:r>
            <w:r w:rsidRPr="00A55821">
              <w:rPr>
                <w:color w:val="D8A657"/>
                <w:lang w:val="en-US"/>
              </w:rPr>
              <w:t>"Alice"</w:t>
            </w:r>
            <w:r w:rsidRPr="00A55821">
              <w:rPr>
                <w:lang w:val="en-US"/>
              </w:rPr>
              <w:t>);</w:t>
            </w:r>
            <w:r w:rsidRPr="00A55821">
              <w:rPr>
                <w:lang w:val="en-US"/>
              </w:rPr>
              <w:br/>
              <w:t xml:space="preserve">    </w:t>
            </w:r>
            <w:proofErr w:type="spellStart"/>
            <w:r w:rsidRPr="00A55821">
              <w:rPr>
                <w:lang w:val="en-US"/>
              </w:rPr>
              <w:t>usersList</w:t>
            </w:r>
            <w:proofErr w:type="spellEnd"/>
            <w:r w:rsidRPr="00A55821">
              <w:rPr>
                <w:lang w:val="en-US"/>
              </w:rPr>
              <w:t xml:space="preserve"> </w:t>
            </w:r>
            <w:r w:rsidRPr="00A55821">
              <w:rPr>
                <w:color w:val="E78A4E"/>
                <w:lang w:val="en-US"/>
              </w:rPr>
              <w:t xml:space="preserve">= </w:t>
            </w:r>
            <w:proofErr w:type="spellStart"/>
            <w:r w:rsidRPr="00A55821">
              <w:rPr>
                <w:color w:val="A9B665"/>
                <w:lang w:val="en-US"/>
              </w:rPr>
              <w:t>findViewById</w:t>
            </w:r>
            <w:proofErr w:type="spellEnd"/>
            <w:r w:rsidRPr="00A55821">
              <w:rPr>
                <w:lang w:val="en-US"/>
              </w:rPr>
              <w:t>(</w:t>
            </w:r>
            <w:proofErr w:type="spellStart"/>
            <w:r w:rsidRPr="00A55821">
              <w:rPr>
                <w:color w:val="ADBAC7"/>
                <w:lang w:val="en-US"/>
              </w:rPr>
              <w:t>R</w:t>
            </w:r>
            <w:r w:rsidRPr="00A55821">
              <w:rPr>
                <w:lang w:val="en-US"/>
              </w:rPr>
              <w:t>.</w:t>
            </w:r>
            <w:r w:rsidRPr="00A55821">
              <w:rPr>
                <w:color w:val="ADBAC7"/>
                <w:lang w:val="en-US"/>
              </w:rPr>
              <w:t>id</w:t>
            </w:r>
            <w:r w:rsidRPr="00A55821">
              <w:rPr>
                <w:lang w:val="en-US"/>
              </w:rPr>
              <w:t>.usersList</w:t>
            </w:r>
            <w:proofErr w:type="spellEnd"/>
            <w:r w:rsidRPr="00A55821">
              <w:rPr>
                <w:lang w:val="en-US"/>
              </w:rPr>
              <w:t>);</w:t>
            </w:r>
            <w:r w:rsidRPr="00A55821">
              <w:rPr>
                <w:lang w:val="en-US"/>
              </w:rPr>
              <w:br/>
              <w:t xml:space="preserve">    adapter </w:t>
            </w:r>
            <w:r w:rsidRPr="00A55821">
              <w:rPr>
                <w:color w:val="E78A4E"/>
                <w:lang w:val="en-US"/>
              </w:rPr>
              <w:t xml:space="preserve">= </w:t>
            </w:r>
            <w:r w:rsidRPr="00A55821">
              <w:rPr>
                <w:color w:val="EA6962"/>
                <w:lang w:val="en-US"/>
              </w:rPr>
              <w:t xml:space="preserve">new </w:t>
            </w:r>
            <w:proofErr w:type="spellStart"/>
            <w:r w:rsidRPr="00A55821">
              <w:rPr>
                <w:color w:val="A9B665"/>
                <w:lang w:val="en-US"/>
              </w:rPr>
              <w:t>ArrayAdapter</w:t>
            </w:r>
            <w:proofErr w:type="spellEnd"/>
            <w:r w:rsidRPr="00A55821">
              <w:rPr>
                <w:color w:val="E78A4E"/>
                <w:lang w:val="en-US"/>
              </w:rPr>
              <w:t>&lt;&gt;</w:t>
            </w:r>
            <w:r w:rsidRPr="00A55821">
              <w:rPr>
                <w:lang w:val="en-US"/>
              </w:rPr>
              <w:t>(</w:t>
            </w:r>
            <w:r w:rsidRPr="00A55821">
              <w:rPr>
                <w:color w:val="EA6962"/>
                <w:lang w:val="en-US"/>
              </w:rPr>
              <w:t>this</w:t>
            </w:r>
            <w:r w:rsidRPr="00A55821">
              <w:rPr>
                <w:lang w:val="en-US"/>
              </w:rPr>
              <w:t>,</w:t>
            </w:r>
            <w:r w:rsidRPr="00A55821">
              <w:rPr>
                <w:lang w:val="en-US"/>
              </w:rPr>
              <w:br/>
              <w:t xml:space="preserve">            </w:t>
            </w:r>
            <w:proofErr w:type="spellStart"/>
            <w:r w:rsidRPr="00A55821">
              <w:rPr>
                <w:color w:val="ADBAC7"/>
                <w:lang w:val="en-US"/>
              </w:rPr>
              <w:t>android</w:t>
            </w:r>
            <w:r w:rsidRPr="00A55821">
              <w:rPr>
                <w:lang w:val="en-US"/>
              </w:rPr>
              <w:t>.</w:t>
            </w:r>
            <w:r w:rsidRPr="00A55821">
              <w:rPr>
                <w:color w:val="ADBAC7"/>
                <w:lang w:val="en-US"/>
              </w:rPr>
              <w:t>R</w:t>
            </w:r>
            <w:r w:rsidRPr="00A55821">
              <w:rPr>
                <w:lang w:val="en-US"/>
              </w:rPr>
              <w:t>.</w:t>
            </w:r>
            <w:r w:rsidRPr="00A55821">
              <w:rPr>
                <w:color w:val="ADBAC7"/>
                <w:lang w:val="en-US"/>
              </w:rPr>
              <w:t>layout</w:t>
            </w:r>
            <w:r w:rsidRPr="00A55821">
              <w:rPr>
                <w:lang w:val="en-US"/>
              </w:rPr>
              <w:t>.simple_list_item_multiple_choice</w:t>
            </w:r>
            <w:proofErr w:type="spellEnd"/>
            <w:r w:rsidRPr="00A55821">
              <w:rPr>
                <w:lang w:val="en-US"/>
              </w:rPr>
              <w:t>, users);</w:t>
            </w:r>
            <w:r w:rsidRPr="00A55821">
              <w:rPr>
                <w:lang w:val="en-US"/>
              </w:rPr>
              <w:br/>
              <w:t xml:space="preserve">    </w:t>
            </w:r>
            <w:proofErr w:type="spellStart"/>
            <w:r w:rsidRPr="00A55821">
              <w:rPr>
                <w:lang w:val="en-US"/>
              </w:rPr>
              <w:t>usersList.</w:t>
            </w:r>
            <w:r w:rsidRPr="00A55821">
              <w:rPr>
                <w:color w:val="A9B665"/>
                <w:lang w:val="en-US"/>
              </w:rPr>
              <w:t>setAdapter</w:t>
            </w:r>
            <w:proofErr w:type="spellEnd"/>
            <w:r w:rsidRPr="00A55821">
              <w:rPr>
                <w:lang w:val="en-US"/>
              </w:rPr>
              <w:t>(adapter);</w:t>
            </w:r>
            <w:r w:rsidRPr="00A55821">
              <w:rPr>
                <w:lang w:val="en-US"/>
              </w:rPr>
              <w:br/>
              <w:t xml:space="preserve">    </w:t>
            </w:r>
            <w:proofErr w:type="spellStart"/>
            <w:r w:rsidRPr="00A55821">
              <w:rPr>
                <w:lang w:val="en-US"/>
              </w:rPr>
              <w:t>usersList.</w:t>
            </w:r>
            <w:r w:rsidRPr="00A55821">
              <w:rPr>
                <w:color w:val="A9B665"/>
                <w:lang w:val="en-US"/>
              </w:rPr>
              <w:t>setOnItemClickListener</w:t>
            </w:r>
            <w:proofErr w:type="spellEnd"/>
            <w:r w:rsidRPr="00A55821">
              <w:rPr>
                <w:lang w:val="en-US"/>
              </w:rPr>
              <w:t xml:space="preserve">((parent, v, position, id) </w:t>
            </w:r>
            <w:r w:rsidRPr="00A55821">
              <w:rPr>
                <w:color w:val="ADBAC7"/>
                <w:lang w:val="en-US"/>
              </w:rPr>
              <w:t xml:space="preserve">-&gt; </w:t>
            </w:r>
            <w:r w:rsidRPr="00A55821">
              <w:rPr>
                <w:lang w:val="en-US"/>
              </w:rPr>
              <w:t>{</w:t>
            </w:r>
            <w:r w:rsidRPr="00A55821">
              <w:rPr>
                <w:lang w:val="en-US"/>
              </w:rPr>
              <w:br/>
              <w:t xml:space="preserve">        </w:t>
            </w:r>
            <w:r w:rsidRPr="00A55821">
              <w:rPr>
                <w:color w:val="ADBAC7"/>
                <w:lang w:val="en-US"/>
              </w:rPr>
              <w:t xml:space="preserve">String </w:t>
            </w:r>
            <w:r w:rsidRPr="00A55821">
              <w:rPr>
                <w:lang w:val="en-US"/>
              </w:rPr>
              <w:t xml:space="preserve">user </w:t>
            </w:r>
            <w:r w:rsidRPr="00A55821">
              <w:rPr>
                <w:color w:val="E78A4E"/>
                <w:lang w:val="en-US"/>
              </w:rPr>
              <w:t xml:space="preserve">= </w:t>
            </w:r>
            <w:proofErr w:type="spellStart"/>
            <w:r w:rsidRPr="00A55821">
              <w:rPr>
                <w:lang w:val="en-US"/>
              </w:rPr>
              <w:t>adapter.</w:t>
            </w:r>
            <w:r w:rsidRPr="00A55821">
              <w:rPr>
                <w:color w:val="A9B665"/>
                <w:lang w:val="en-US"/>
              </w:rPr>
              <w:t>getItem</w:t>
            </w:r>
            <w:proofErr w:type="spellEnd"/>
            <w:r w:rsidRPr="00A55821">
              <w:rPr>
                <w:lang w:val="en-US"/>
              </w:rPr>
              <w:t>(position);</w:t>
            </w:r>
            <w:r w:rsidRPr="00A55821">
              <w:rPr>
                <w:lang w:val="en-US"/>
              </w:rPr>
              <w:br/>
              <w:t xml:space="preserve">        </w:t>
            </w:r>
            <w:r w:rsidRPr="00A55821">
              <w:rPr>
                <w:color w:val="EA6962"/>
                <w:lang w:val="en-US"/>
              </w:rPr>
              <w:t>if</w:t>
            </w:r>
            <w:r w:rsidRPr="00A55821">
              <w:rPr>
                <w:lang w:val="en-US"/>
              </w:rPr>
              <w:t>(</w:t>
            </w:r>
            <w:proofErr w:type="spellStart"/>
            <w:r w:rsidRPr="00A55821">
              <w:rPr>
                <w:lang w:val="en-US"/>
              </w:rPr>
              <w:t>usersList.</w:t>
            </w:r>
            <w:r w:rsidRPr="00A55821">
              <w:rPr>
                <w:color w:val="A9B665"/>
                <w:lang w:val="en-US"/>
              </w:rPr>
              <w:t>isItemChecked</w:t>
            </w:r>
            <w:proofErr w:type="spellEnd"/>
            <w:r w:rsidRPr="00A55821">
              <w:rPr>
                <w:lang w:val="en-US"/>
              </w:rPr>
              <w:t>(position))</w:t>
            </w:r>
            <w:r w:rsidRPr="00A55821">
              <w:rPr>
                <w:lang w:val="en-US"/>
              </w:rPr>
              <w:br/>
              <w:t xml:space="preserve">            </w:t>
            </w:r>
            <w:proofErr w:type="spellStart"/>
            <w:r w:rsidRPr="00A55821">
              <w:rPr>
                <w:lang w:val="en-US"/>
              </w:rPr>
              <w:t>selectedUsers.</w:t>
            </w:r>
            <w:r w:rsidRPr="00A55821">
              <w:rPr>
                <w:color w:val="A9B665"/>
                <w:lang w:val="en-US"/>
              </w:rPr>
              <w:t>add</w:t>
            </w:r>
            <w:proofErr w:type="spellEnd"/>
            <w:r w:rsidRPr="00A55821">
              <w:rPr>
                <w:lang w:val="en-US"/>
              </w:rPr>
              <w:t>(user);</w:t>
            </w:r>
            <w:r w:rsidRPr="00A55821">
              <w:rPr>
                <w:lang w:val="en-US"/>
              </w:rPr>
              <w:br/>
              <w:t xml:space="preserve">        </w:t>
            </w:r>
            <w:r w:rsidRPr="00A55821">
              <w:rPr>
                <w:color w:val="EA6962"/>
                <w:lang w:val="en-US"/>
              </w:rPr>
              <w:t>else</w:t>
            </w:r>
            <w:r w:rsidRPr="00A55821">
              <w:rPr>
                <w:color w:val="EA6962"/>
                <w:lang w:val="en-US"/>
              </w:rPr>
              <w:br/>
              <w:t xml:space="preserve">            </w:t>
            </w:r>
            <w:proofErr w:type="spellStart"/>
            <w:r w:rsidRPr="00A55821">
              <w:rPr>
                <w:lang w:val="en-US"/>
              </w:rPr>
              <w:t>selectedUsers.</w:t>
            </w:r>
            <w:r w:rsidRPr="00A55821">
              <w:rPr>
                <w:color w:val="A9B665"/>
                <w:lang w:val="en-US"/>
              </w:rPr>
              <w:t>remove</w:t>
            </w:r>
            <w:proofErr w:type="spellEnd"/>
            <w:r w:rsidRPr="00A55821">
              <w:rPr>
                <w:lang w:val="en-US"/>
              </w:rPr>
              <w:t>(user);</w:t>
            </w:r>
            <w:r w:rsidRPr="00A55821">
              <w:rPr>
                <w:lang w:val="en-US"/>
              </w:rPr>
              <w:br/>
              <w:t xml:space="preserve">    });</w:t>
            </w:r>
            <w:r w:rsidRPr="00A55821">
              <w:rPr>
                <w:lang w:val="en-US"/>
              </w:rPr>
              <w:br/>
              <w:t>}</w:t>
            </w:r>
            <w:r w:rsidRPr="00A55821">
              <w:rPr>
                <w:lang w:val="en-US"/>
              </w:rPr>
              <w:br/>
            </w:r>
            <w:r w:rsidRPr="00A55821">
              <w:rPr>
                <w:color w:val="EA6962"/>
                <w:lang w:val="en-US"/>
              </w:rPr>
              <w:t xml:space="preserve">public void </w:t>
            </w:r>
            <w:r w:rsidRPr="00A55821">
              <w:rPr>
                <w:color w:val="A9B665"/>
                <w:lang w:val="en-US"/>
              </w:rPr>
              <w:t>add</w:t>
            </w:r>
            <w:r w:rsidRPr="00A55821">
              <w:rPr>
                <w:lang w:val="en-US"/>
              </w:rPr>
              <w:t>(</w:t>
            </w:r>
            <w:r w:rsidRPr="00A55821">
              <w:rPr>
                <w:color w:val="ADBAC7"/>
                <w:lang w:val="en-US"/>
              </w:rPr>
              <w:t xml:space="preserve">View </w:t>
            </w:r>
            <w:r w:rsidRPr="00A55821">
              <w:rPr>
                <w:lang w:val="en-US"/>
              </w:rPr>
              <w:t>view){</w:t>
            </w:r>
            <w:r w:rsidRPr="00A55821">
              <w:rPr>
                <w:lang w:val="en-US"/>
              </w:rPr>
              <w:br/>
              <w:t xml:space="preserve">    </w:t>
            </w:r>
            <w:proofErr w:type="spellStart"/>
            <w:r w:rsidRPr="00A55821">
              <w:rPr>
                <w:color w:val="ADBAC7"/>
                <w:lang w:val="en-US"/>
              </w:rPr>
              <w:t>EditText</w:t>
            </w:r>
            <w:proofErr w:type="spellEnd"/>
            <w:r w:rsidRPr="00A55821">
              <w:rPr>
                <w:color w:val="ADBAC7"/>
                <w:lang w:val="en-US"/>
              </w:rPr>
              <w:t xml:space="preserve"> </w:t>
            </w:r>
            <w:proofErr w:type="spellStart"/>
            <w:r w:rsidRPr="00A55821">
              <w:rPr>
                <w:lang w:val="en-US"/>
              </w:rPr>
              <w:t>userName</w:t>
            </w:r>
            <w:proofErr w:type="spellEnd"/>
            <w:r w:rsidRPr="00A55821">
              <w:rPr>
                <w:lang w:val="en-US"/>
              </w:rPr>
              <w:t xml:space="preserve"> </w:t>
            </w:r>
            <w:r w:rsidRPr="00A55821">
              <w:rPr>
                <w:color w:val="E78A4E"/>
                <w:lang w:val="en-US"/>
              </w:rPr>
              <w:t xml:space="preserve">= </w:t>
            </w:r>
            <w:proofErr w:type="spellStart"/>
            <w:r w:rsidRPr="00A55821">
              <w:rPr>
                <w:color w:val="A9B665"/>
                <w:lang w:val="en-US"/>
              </w:rPr>
              <w:t>findViewById</w:t>
            </w:r>
            <w:proofErr w:type="spellEnd"/>
            <w:r w:rsidRPr="00A55821">
              <w:rPr>
                <w:lang w:val="en-US"/>
              </w:rPr>
              <w:t>(</w:t>
            </w:r>
            <w:proofErr w:type="spellStart"/>
            <w:r w:rsidRPr="00A55821">
              <w:rPr>
                <w:color w:val="ADBAC7"/>
                <w:lang w:val="en-US"/>
              </w:rPr>
              <w:t>R</w:t>
            </w:r>
            <w:r w:rsidRPr="00A55821">
              <w:rPr>
                <w:lang w:val="en-US"/>
              </w:rPr>
              <w:t>.</w:t>
            </w:r>
            <w:r w:rsidRPr="00A55821">
              <w:rPr>
                <w:color w:val="ADBAC7"/>
                <w:lang w:val="en-US"/>
              </w:rPr>
              <w:t>id</w:t>
            </w:r>
            <w:r w:rsidRPr="00A55821">
              <w:rPr>
                <w:lang w:val="en-US"/>
              </w:rPr>
              <w:t>.userName</w:t>
            </w:r>
            <w:proofErr w:type="spellEnd"/>
            <w:r w:rsidRPr="00A55821">
              <w:rPr>
                <w:lang w:val="en-US"/>
              </w:rPr>
              <w:t>);</w:t>
            </w:r>
            <w:r w:rsidRPr="00A55821">
              <w:rPr>
                <w:lang w:val="en-US"/>
              </w:rPr>
              <w:br/>
              <w:t xml:space="preserve">    </w:t>
            </w:r>
            <w:r w:rsidRPr="00A55821">
              <w:rPr>
                <w:color w:val="ADBAC7"/>
                <w:lang w:val="en-US"/>
              </w:rPr>
              <w:t xml:space="preserve">String </w:t>
            </w:r>
            <w:r w:rsidRPr="00A55821">
              <w:rPr>
                <w:lang w:val="en-US"/>
              </w:rPr>
              <w:t xml:space="preserve">user </w:t>
            </w:r>
            <w:r w:rsidRPr="00A55821">
              <w:rPr>
                <w:color w:val="E78A4E"/>
                <w:lang w:val="en-US"/>
              </w:rPr>
              <w:t xml:space="preserve">= </w:t>
            </w:r>
            <w:proofErr w:type="spellStart"/>
            <w:r w:rsidRPr="00A55821">
              <w:rPr>
                <w:lang w:val="en-US"/>
              </w:rPr>
              <w:t>userName.</w:t>
            </w:r>
            <w:r w:rsidRPr="00A55821">
              <w:rPr>
                <w:color w:val="A9B665"/>
                <w:lang w:val="en-US"/>
              </w:rPr>
              <w:t>getText</w:t>
            </w:r>
            <w:proofErr w:type="spellEnd"/>
            <w:r w:rsidRPr="00A55821">
              <w:rPr>
                <w:lang w:val="en-US"/>
              </w:rPr>
              <w:t>().</w:t>
            </w:r>
            <w:proofErr w:type="spellStart"/>
            <w:r w:rsidRPr="00A55821">
              <w:rPr>
                <w:color w:val="A9B665"/>
                <w:lang w:val="en-US"/>
              </w:rPr>
              <w:t>toString</w:t>
            </w:r>
            <w:proofErr w:type="spellEnd"/>
            <w:r w:rsidRPr="00A55821">
              <w:rPr>
                <w:lang w:val="en-US"/>
              </w:rPr>
              <w:t>();</w:t>
            </w:r>
            <w:r w:rsidRPr="00A55821">
              <w:rPr>
                <w:lang w:val="en-US"/>
              </w:rPr>
              <w:br/>
              <w:t xml:space="preserve">    </w:t>
            </w:r>
            <w:r w:rsidRPr="00A55821">
              <w:rPr>
                <w:color w:val="EA6962"/>
                <w:lang w:val="en-US"/>
              </w:rPr>
              <w:t>if</w:t>
            </w:r>
            <w:r w:rsidRPr="00A55821">
              <w:rPr>
                <w:lang w:val="en-US"/>
              </w:rPr>
              <w:t>(</w:t>
            </w:r>
            <w:r w:rsidRPr="00A55821">
              <w:rPr>
                <w:color w:val="E78A4E"/>
                <w:lang w:val="en-US"/>
              </w:rPr>
              <w:t>!</w:t>
            </w:r>
            <w:proofErr w:type="spellStart"/>
            <w:r w:rsidRPr="00A55821">
              <w:rPr>
                <w:lang w:val="en-US"/>
              </w:rPr>
              <w:t>user.</w:t>
            </w:r>
            <w:r w:rsidRPr="00A55821">
              <w:rPr>
                <w:color w:val="A9B665"/>
                <w:lang w:val="en-US"/>
              </w:rPr>
              <w:t>isEmpty</w:t>
            </w:r>
            <w:proofErr w:type="spellEnd"/>
            <w:r w:rsidRPr="00A55821">
              <w:rPr>
                <w:lang w:val="en-US"/>
              </w:rPr>
              <w:t>()){</w:t>
            </w:r>
            <w:r w:rsidRPr="00A55821">
              <w:rPr>
                <w:lang w:val="en-US"/>
              </w:rPr>
              <w:br/>
              <w:t xml:space="preserve">        </w:t>
            </w:r>
            <w:proofErr w:type="spellStart"/>
            <w:r w:rsidRPr="00A55821">
              <w:rPr>
                <w:lang w:val="en-US"/>
              </w:rPr>
              <w:t>adapter.</w:t>
            </w:r>
            <w:r w:rsidRPr="00A55821">
              <w:rPr>
                <w:color w:val="A9B665"/>
                <w:lang w:val="en-US"/>
              </w:rPr>
              <w:t>add</w:t>
            </w:r>
            <w:proofErr w:type="spellEnd"/>
            <w:r w:rsidRPr="00A55821">
              <w:rPr>
                <w:lang w:val="en-US"/>
              </w:rPr>
              <w:t>(user);</w:t>
            </w:r>
            <w:r w:rsidRPr="00A55821">
              <w:rPr>
                <w:lang w:val="en-US"/>
              </w:rPr>
              <w:br/>
            </w:r>
            <w:r w:rsidRPr="00A55821">
              <w:rPr>
                <w:lang w:val="en-US"/>
              </w:rPr>
              <w:lastRenderedPageBreak/>
              <w:t xml:space="preserve">        </w:t>
            </w:r>
            <w:proofErr w:type="spellStart"/>
            <w:r w:rsidRPr="00A55821">
              <w:rPr>
                <w:lang w:val="en-US"/>
              </w:rPr>
              <w:t>userName.</w:t>
            </w:r>
            <w:r w:rsidRPr="00A55821">
              <w:rPr>
                <w:color w:val="A9B665"/>
                <w:lang w:val="en-US"/>
              </w:rPr>
              <w:t>setText</w:t>
            </w:r>
            <w:proofErr w:type="spellEnd"/>
            <w:r w:rsidRPr="00A55821">
              <w:rPr>
                <w:lang w:val="en-US"/>
              </w:rPr>
              <w:t>(</w:t>
            </w:r>
            <w:r w:rsidRPr="00A55821">
              <w:rPr>
                <w:color w:val="D8A657"/>
                <w:lang w:val="en-US"/>
              </w:rPr>
              <w:t>""</w:t>
            </w:r>
            <w:r w:rsidRPr="00A55821">
              <w:rPr>
                <w:lang w:val="en-US"/>
              </w:rPr>
              <w:t>);</w:t>
            </w:r>
            <w:r w:rsidRPr="00A55821">
              <w:rPr>
                <w:lang w:val="en-US"/>
              </w:rPr>
              <w:br/>
              <w:t xml:space="preserve">        </w:t>
            </w:r>
            <w:proofErr w:type="spellStart"/>
            <w:r w:rsidRPr="00A55821">
              <w:rPr>
                <w:lang w:val="en-US"/>
              </w:rPr>
              <w:t>adapter.</w:t>
            </w:r>
            <w:r w:rsidRPr="00A55821">
              <w:rPr>
                <w:color w:val="A9B665"/>
                <w:lang w:val="en-US"/>
              </w:rPr>
              <w:t>notifyDataSetChanged</w:t>
            </w:r>
            <w:proofErr w:type="spellEnd"/>
            <w:r w:rsidRPr="00A55821">
              <w:rPr>
                <w:lang w:val="en-US"/>
              </w:rPr>
              <w:t>();</w:t>
            </w:r>
            <w:r w:rsidRPr="00A55821">
              <w:rPr>
                <w:lang w:val="en-US"/>
              </w:rPr>
              <w:br/>
              <w:t xml:space="preserve">    }</w:t>
            </w:r>
            <w:r w:rsidRPr="00A55821">
              <w:rPr>
                <w:lang w:val="en-US"/>
              </w:rPr>
              <w:br/>
              <w:t>}</w:t>
            </w:r>
            <w:r w:rsidRPr="00A55821">
              <w:rPr>
                <w:lang w:val="en-US"/>
              </w:rPr>
              <w:br/>
            </w:r>
            <w:r w:rsidRPr="00A55821">
              <w:rPr>
                <w:color w:val="EA6962"/>
                <w:lang w:val="en-US"/>
              </w:rPr>
              <w:t xml:space="preserve">public void </w:t>
            </w:r>
            <w:r w:rsidRPr="00A55821">
              <w:rPr>
                <w:color w:val="A9B665"/>
                <w:lang w:val="en-US"/>
              </w:rPr>
              <w:t>remove</w:t>
            </w:r>
            <w:r w:rsidRPr="00A55821">
              <w:rPr>
                <w:lang w:val="en-US"/>
              </w:rPr>
              <w:t>(</w:t>
            </w:r>
            <w:r w:rsidRPr="00A55821">
              <w:rPr>
                <w:color w:val="ADBAC7"/>
                <w:lang w:val="en-US"/>
              </w:rPr>
              <w:t xml:space="preserve">View </w:t>
            </w:r>
            <w:r w:rsidRPr="00A55821">
              <w:rPr>
                <w:lang w:val="en-US"/>
              </w:rPr>
              <w:t>view){</w:t>
            </w:r>
            <w:r w:rsidRPr="00A55821">
              <w:rPr>
                <w:lang w:val="en-US"/>
              </w:rPr>
              <w:br/>
              <w:t xml:space="preserve">    </w:t>
            </w:r>
            <w:r w:rsidRPr="00A55821">
              <w:rPr>
                <w:color w:val="EA6962"/>
                <w:lang w:val="en-US"/>
              </w:rPr>
              <w:t>for</w:t>
            </w:r>
            <w:r w:rsidRPr="00A55821">
              <w:rPr>
                <w:lang w:val="en-US"/>
              </w:rPr>
              <w:t>(</w:t>
            </w:r>
            <w:r w:rsidRPr="00A55821">
              <w:rPr>
                <w:color w:val="EA6962"/>
                <w:lang w:val="en-US"/>
              </w:rPr>
              <w:t xml:space="preserve">int </w:t>
            </w:r>
            <w:proofErr w:type="spellStart"/>
            <w:r w:rsidRPr="00A55821">
              <w:rPr>
                <w:lang w:val="en-US"/>
              </w:rPr>
              <w:t>i</w:t>
            </w:r>
            <w:proofErr w:type="spellEnd"/>
            <w:r w:rsidRPr="00A55821">
              <w:rPr>
                <w:color w:val="E78A4E"/>
                <w:lang w:val="en-US"/>
              </w:rPr>
              <w:t>=</w:t>
            </w:r>
            <w:r w:rsidRPr="00A55821">
              <w:rPr>
                <w:color w:val="D3869B"/>
                <w:lang w:val="en-US"/>
              </w:rPr>
              <w:t>0</w:t>
            </w:r>
            <w:r w:rsidRPr="00A55821">
              <w:rPr>
                <w:lang w:val="en-US"/>
              </w:rPr>
              <w:t xml:space="preserve">; </w:t>
            </w:r>
            <w:proofErr w:type="spellStart"/>
            <w:r w:rsidRPr="00A55821">
              <w:rPr>
                <w:lang w:val="en-US"/>
              </w:rPr>
              <w:t>i</w:t>
            </w:r>
            <w:proofErr w:type="spellEnd"/>
            <w:r w:rsidRPr="00A55821">
              <w:rPr>
                <w:color w:val="E78A4E"/>
                <w:lang w:val="en-US"/>
              </w:rPr>
              <w:t xml:space="preserve">&lt; </w:t>
            </w:r>
            <w:proofErr w:type="spellStart"/>
            <w:r w:rsidRPr="00A55821">
              <w:rPr>
                <w:lang w:val="en-US"/>
              </w:rPr>
              <w:t>selectedUsers.</w:t>
            </w:r>
            <w:r w:rsidRPr="00A55821">
              <w:rPr>
                <w:color w:val="A9B665"/>
                <w:lang w:val="en-US"/>
              </w:rPr>
              <w:t>size</w:t>
            </w:r>
            <w:proofErr w:type="spellEnd"/>
            <w:r w:rsidRPr="00A55821">
              <w:rPr>
                <w:lang w:val="en-US"/>
              </w:rPr>
              <w:t>();</w:t>
            </w:r>
            <w:proofErr w:type="spellStart"/>
            <w:r w:rsidRPr="00A55821">
              <w:rPr>
                <w:lang w:val="en-US"/>
              </w:rPr>
              <w:t>i</w:t>
            </w:r>
            <w:proofErr w:type="spellEnd"/>
            <w:r w:rsidRPr="00A55821">
              <w:rPr>
                <w:color w:val="E78A4E"/>
                <w:lang w:val="en-US"/>
              </w:rPr>
              <w:t>++</w:t>
            </w:r>
            <w:r w:rsidRPr="00A55821">
              <w:rPr>
                <w:lang w:val="en-US"/>
              </w:rPr>
              <w:t>){</w:t>
            </w:r>
            <w:r w:rsidRPr="00A55821">
              <w:rPr>
                <w:lang w:val="en-US"/>
              </w:rPr>
              <w:br/>
              <w:t xml:space="preserve">        </w:t>
            </w:r>
            <w:proofErr w:type="spellStart"/>
            <w:r w:rsidRPr="00A55821">
              <w:rPr>
                <w:lang w:val="en-US"/>
              </w:rPr>
              <w:t>adapter.</w:t>
            </w:r>
            <w:r w:rsidRPr="00A55821">
              <w:rPr>
                <w:color w:val="A9B665"/>
                <w:lang w:val="en-US"/>
              </w:rPr>
              <w:t>remove</w:t>
            </w:r>
            <w:proofErr w:type="spellEnd"/>
            <w:r w:rsidRPr="00A55821">
              <w:rPr>
                <w:lang w:val="en-US"/>
              </w:rPr>
              <w:t>(</w:t>
            </w:r>
            <w:proofErr w:type="spellStart"/>
            <w:r w:rsidRPr="00A55821">
              <w:rPr>
                <w:lang w:val="en-US"/>
              </w:rPr>
              <w:t>selectedUsers.</w:t>
            </w:r>
            <w:r w:rsidRPr="00A55821">
              <w:rPr>
                <w:color w:val="A9B665"/>
                <w:lang w:val="en-US"/>
              </w:rPr>
              <w:t>get</w:t>
            </w:r>
            <w:proofErr w:type="spellEnd"/>
            <w:r w:rsidRPr="00A55821">
              <w:rPr>
                <w:lang w:val="en-US"/>
              </w:rPr>
              <w:t>(</w:t>
            </w:r>
            <w:proofErr w:type="spellStart"/>
            <w:r w:rsidRPr="00A55821">
              <w:rPr>
                <w:lang w:val="en-US"/>
              </w:rPr>
              <w:t>i</w:t>
            </w:r>
            <w:proofErr w:type="spellEnd"/>
            <w:r w:rsidRPr="00A55821">
              <w:rPr>
                <w:lang w:val="en-US"/>
              </w:rPr>
              <w:t>));</w:t>
            </w:r>
            <w:r w:rsidRPr="00A55821">
              <w:rPr>
                <w:lang w:val="en-US"/>
              </w:rPr>
              <w:br/>
              <w:t xml:space="preserve">    }</w:t>
            </w:r>
            <w:r w:rsidRPr="00A55821">
              <w:rPr>
                <w:lang w:val="en-US"/>
              </w:rPr>
              <w:br/>
              <w:t xml:space="preserve">    </w:t>
            </w:r>
            <w:proofErr w:type="spellStart"/>
            <w:r w:rsidRPr="00A55821">
              <w:rPr>
                <w:lang w:val="en-US"/>
              </w:rPr>
              <w:t>usersList.</w:t>
            </w:r>
            <w:r w:rsidRPr="00A55821">
              <w:rPr>
                <w:color w:val="A9B665"/>
                <w:lang w:val="en-US"/>
              </w:rPr>
              <w:t>clearChoices</w:t>
            </w:r>
            <w:proofErr w:type="spellEnd"/>
            <w:r w:rsidRPr="00A55821">
              <w:rPr>
                <w:lang w:val="en-US"/>
              </w:rPr>
              <w:t>();</w:t>
            </w:r>
            <w:r w:rsidRPr="00A55821">
              <w:rPr>
                <w:lang w:val="en-US"/>
              </w:rPr>
              <w:br/>
              <w:t xml:space="preserve">    </w:t>
            </w:r>
            <w:proofErr w:type="spellStart"/>
            <w:r w:rsidRPr="00A55821">
              <w:rPr>
                <w:lang w:val="en-US"/>
              </w:rPr>
              <w:t>selectedUsers.</w:t>
            </w:r>
            <w:r w:rsidRPr="00A55821">
              <w:rPr>
                <w:color w:val="A9B665"/>
                <w:lang w:val="en-US"/>
              </w:rPr>
              <w:t>clear</w:t>
            </w:r>
            <w:proofErr w:type="spellEnd"/>
            <w:r w:rsidRPr="00A55821">
              <w:rPr>
                <w:lang w:val="en-US"/>
              </w:rPr>
              <w:t>();</w:t>
            </w:r>
            <w:r w:rsidRPr="00A55821">
              <w:rPr>
                <w:lang w:val="en-US"/>
              </w:rPr>
              <w:br/>
              <w:t xml:space="preserve">    </w:t>
            </w:r>
            <w:proofErr w:type="spellStart"/>
            <w:r w:rsidRPr="00A55821">
              <w:rPr>
                <w:lang w:val="en-US"/>
              </w:rPr>
              <w:t>adapter.</w:t>
            </w:r>
            <w:r w:rsidRPr="00A55821">
              <w:rPr>
                <w:color w:val="A9B665"/>
                <w:lang w:val="en-US"/>
              </w:rPr>
              <w:t>notifyDataSetChanged</w:t>
            </w:r>
            <w:proofErr w:type="spellEnd"/>
            <w:r w:rsidRPr="00A55821">
              <w:rPr>
                <w:lang w:val="en-US"/>
              </w:rPr>
              <w:t>();</w:t>
            </w:r>
            <w:r w:rsidRPr="00A55821">
              <w:rPr>
                <w:lang w:val="en-US"/>
              </w:rPr>
              <w:br/>
              <w:t>}</w:t>
            </w:r>
          </w:p>
        </w:tc>
      </w:tr>
    </w:tbl>
    <w:p w14:paraId="4348469A" w14:textId="77777777" w:rsidR="00E46C41" w:rsidRDefault="00E46C41" w:rsidP="003A558A">
      <w:pPr>
        <w:jc w:val="center"/>
        <w:rPr>
          <w:lang w:val="en-US"/>
        </w:rPr>
      </w:pPr>
    </w:p>
    <w:p w14:paraId="76330BD1" w14:textId="23CBC843" w:rsidR="003A558A" w:rsidRPr="00A55821" w:rsidRDefault="003A558A" w:rsidP="003A558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BCE7121" wp14:editId="36D0219A">
            <wp:extent cx="2104697" cy="4303458"/>
            <wp:effectExtent l="0" t="0" r="0" b="1905"/>
            <wp:docPr id="285350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50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1344" cy="433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32D0" w14:textId="623C644C" w:rsidR="00E46C41" w:rsidRPr="000C5538" w:rsidRDefault="00E46C41" w:rsidP="003F09AD">
      <w:pPr>
        <w:jc w:val="center"/>
      </w:pPr>
      <w:r>
        <w:t xml:space="preserve">Рисунок </w:t>
      </w:r>
      <w:r w:rsidR="00B93FF7">
        <w:t>5</w:t>
      </w:r>
      <w:r>
        <w:t xml:space="preserve"> – </w:t>
      </w:r>
      <w:r w:rsidR="003A558A">
        <w:t>тестирование кода</w:t>
      </w:r>
    </w:p>
    <w:p w14:paraId="2EC7FE06" w14:textId="77777777" w:rsidR="00CB11EC" w:rsidRDefault="00CB11EC" w:rsidP="00CB11EC">
      <w:r w:rsidRPr="00CB11EC">
        <w:t>6. Реализовать расширение списков и создание адаптера.</w:t>
      </w:r>
    </w:p>
    <w:p w14:paraId="57E9BE33" w14:textId="43843B0C" w:rsidR="00E46C41" w:rsidRPr="00293592" w:rsidRDefault="00E46C41" w:rsidP="00E46C41">
      <w:pPr>
        <w:rPr>
          <w:rFonts w:ascii="Times" w:hAnsi="Times" w:cs="Times"/>
          <w:i/>
          <w:iCs/>
          <w:sz w:val="24"/>
          <w:szCs w:val="24"/>
          <w:lang w:val="en-US"/>
        </w:rPr>
      </w:pPr>
      <w:r>
        <w:rPr>
          <w:rFonts w:ascii="Times" w:hAnsi="Times" w:cs="Times"/>
          <w:i/>
          <w:iCs/>
          <w:sz w:val="24"/>
          <w:szCs w:val="24"/>
        </w:rPr>
        <w:t>Листинг</w:t>
      </w:r>
      <w:r w:rsidRPr="00293592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r w:rsidR="00F522BE" w:rsidRPr="00293592">
        <w:rPr>
          <w:rFonts w:ascii="Times" w:hAnsi="Times" w:cs="Times"/>
          <w:i/>
          <w:iCs/>
          <w:sz w:val="24"/>
          <w:szCs w:val="24"/>
          <w:lang w:val="en-US"/>
        </w:rPr>
        <w:t>6</w:t>
      </w:r>
      <w:r w:rsidRPr="00293592">
        <w:rPr>
          <w:rFonts w:ascii="Times" w:hAnsi="Times" w:cs="Times"/>
          <w:i/>
          <w:iCs/>
          <w:sz w:val="24"/>
          <w:szCs w:val="24"/>
          <w:lang w:val="en-US"/>
        </w:rPr>
        <w:t xml:space="preserve"> – </w:t>
      </w:r>
      <w:r>
        <w:rPr>
          <w:rFonts w:ascii="Times" w:hAnsi="Times" w:cs="Times"/>
          <w:i/>
          <w:iCs/>
          <w:sz w:val="24"/>
          <w:szCs w:val="24"/>
        </w:rPr>
        <w:t>код</w:t>
      </w:r>
      <w:r w:rsidRPr="00293592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r w:rsidR="00293592">
        <w:rPr>
          <w:rFonts w:ascii="Times" w:hAnsi="Times" w:cs="Times"/>
          <w:i/>
          <w:iCs/>
          <w:sz w:val="24"/>
          <w:szCs w:val="24"/>
        </w:rPr>
        <w:t>в</w:t>
      </w:r>
      <w:r w:rsidR="00293592" w:rsidRPr="00293592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r w:rsidR="00293592">
        <w:rPr>
          <w:rFonts w:ascii="Times" w:hAnsi="Times" w:cs="Times"/>
          <w:i/>
          <w:iCs/>
          <w:sz w:val="24"/>
          <w:szCs w:val="24"/>
        </w:rPr>
        <w:t>файле</w:t>
      </w:r>
      <w:r w:rsidR="00293592" w:rsidRPr="00293592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proofErr w:type="spellStart"/>
      <w:r w:rsidR="00293592">
        <w:rPr>
          <w:rFonts w:ascii="Times" w:hAnsi="Times" w:cs="Times"/>
          <w:i/>
          <w:iCs/>
          <w:sz w:val="24"/>
          <w:szCs w:val="24"/>
          <w:lang w:val="en-US"/>
        </w:rPr>
        <w:t>PracticeActivity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46C41" w:rsidRPr="008D1F64" w14:paraId="55C21F2F" w14:textId="77777777" w:rsidTr="00764280">
        <w:tc>
          <w:tcPr>
            <w:tcW w:w="9345" w:type="dxa"/>
          </w:tcPr>
          <w:p w14:paraId="3D32826B" w14:textId="398CE4B0" w:rsidR="00E46C41" w:rsidRPr="009730EF" w:rsidRDefault="009730EF" w:rsidP="009730EF">
            <w:pPr>
              <w:pStyle w:val="a5"/>
              <w:rPr>
                <w:color w:val="ADBAC7"/>
                <w:lang w:val="en-US"/>
              </w:rPr>
            </w:pPr>
            <w:proofErr w:type="spellStart"/>
            <w:r w:rsidRPr="009730EF">
              <w:rPr>
                <w:color w:val="A9B665"/>
                <w:lang w:val="en-US"/>
              </w:rPr>
              <w:t>setInitialData</w:t>
            </w:r>
            <w:proofErr w:type="spellEnd"/>
            <w:r w:rsidRPr="009730EF">
              <w:rPr>
                <w:lang w:val="en-US"/>
              </w:rPr>
              <w:t>();</w:t>
            </w:r>
            <w:r w:rsidRPr="009730EF">
              <w:rPr>
                <w:lang w:val="en-US"/>
              </w:rPr>
              <w:br/>
              <w:t xml:space="preserve">    </w:t>
            </w:r>
            <w:proofErr w:type="spellStart"/>
            <w:r w:rsidRPr="009730EF">
              <w:rPr>
                <w:lang w:val="en-US"/>
              </w:rPr>
              <w:t>countriesList</w:t>
            </w:r>
            <w:proofErr w:type="spellEnd"/>
            <w:r w:rsidRPr="009730EF">
              <w:rPr>
                <w:lang w:val="en-US"/>
              </w:rPr>
              <w:t xml:space="preserve"> </w:t>
            </w:r>
            <w:r w:rsidRPr="009730EF">
              <w:rPr>
                <w:color w:val="E78A4E"/>
                <w:lang w:val="en-US"/>
              </w:rPr>
              <w:t xml:space="preserve">= </w:t>
            </w:r>
            <w:proofErr w:type="spellStart"/>
            <w:r w:rsidRPr="009730EF">
              <w:rPr>
                <w:color w:val="A9B665"/>
                <w:lang w:val="en-US"/>
              </w:rPr>
              <w:t>findViewById</w:t>
            </w:r>
            <w:proofErr w:type="spellEnd"/>
            <w:r w:rsidRPr="009730EF">
              <w:rPr>
                <w:lang w:val="en-US"/>
              </w:rPr>
              <w:t>(</w:t>
            </w:r>
            <w:proofErr w:type="spellStart"/>
            <w:r w:rsidRPr="009730EF">
              <w:rPr>
                <w:color w:val="ADBAC7"/>
                <w:lang w:val="en-US"/>
              </w:rPr>
              <w:t>R</w:t>
            </w:r>
            <w:r w:rsidRPr="009730EF">
              <w:rPr>
                <w:lang w:val="en-US"/>
              </w:rPr>
              <w:t>.</w:t>
            </w:r>
            <w:r w:rsidRPr="009730EF">
              <w:rPr>
                <w:color w:val="ADBAC7"/>
                <w:lang w:val="en-US"/>
              </w:rPr>
              <w:t>id</w:t>
            </w:r>
            <w:r w:rsidRPr="009730EF">
              <w:rPr>
                <w:lang w:val="en-US"/>
              </w:rPr>
              <w:t>.countriesList</w:t>
            </w:r>
            <w:proofErr w:type="spellEnd"/>
            <w:r w:rsidRPr="009730EF">
              <w:rPr>
                <w:lang w:val="en-US"/>
              </w:rPr>
              <w:t>);</w:t>
            </w:r>
            <w:r w:rsidRPr="009730EF">
              <w:rPr>
                <w:lang w:val="en-US"/>
              </w:rPr>
              <w:br/>
              <w:t xml:space="preserve">    </w:t>
            </w:r>
            <w:proofErr w:type="spellStart"/>
            <w:r w:rsidRPr="009730EF">
              <w:rPr>
                <w:color w:val="ADBAC7"/>
                <w:lang w:val="en-US"/>
              </w:rPr>
              <w:t>StateAdapter</w:t>
            </w:r>
            <w:proofErr w:type="spellEnd"/>
            <w:r w:rsidRPr="009730EF">
              <w:rPr>
                <w:color w:val="ADBAC7"/>
                <w:lang w:val="en-US"/>
              </w:rPr>
              <w:t xml:space="preserve"> </w:t>
            </w:r>
            <w:proofErr w:type="spellStart"/>
            <w:r w:rsidRPr="009730EF">
              <w:rPr>
                <w:lang w:val="en-US"/>
              </w:rPr>
              <w:t>stateAdapter</w:t>
            </w:r>
            <w:proofErr w:type="spellEnd"/>
            <w:r w:rsidRPr="009730EF">
              <w:rPr>
                <w:lang w:val="en-US"/>
              </w:rPr>
              <w:t xml:space="preserve"> </w:t>
            </w:r>
            <w:r w:rsidRPr="009730EF">
              <w:rPr>
                <w:color w:val="E78A4E"/>
                <w:lang w:val="en-US"/>
              </w:rPr>
              <w:t xml:space="preserve">= </w:t>
            </w:r>
            <w:r w:rsidRPr="009730EF">
              <w:rPr>
                <w:color w:val="EA6962"/>
                <w:lang w:val="en-US"/>
              </w:rPr>
              <w:t xml:space="preserve">new </w:t>
            </w:r>
            <w:proofErr w:type="spellStart"/>
            <w:r w:rsidRPr="009730EF">
              <w:rPr>
                <w:color w:val="A9B665"/>
                <w:lang w:val="en-US"/>
              </w:rPr>
              <w:t>StateAdapter</w:t>
            </w:r>
            <w:proofErr w:type="spellEnd"/>
            <w:r w:rsidRPr="009730EF">
              <w:rPr>
                <w:lang w:val="en-US"/>
              </w:rPr>
              <w:t>(</w:t>
            </w:r>
            <w:r w:rsidRPr="009730EF">
              <w:rPr>
                <w:color w:val="EA6962"/>
                <w:lang w:val="en-US"/>
              </w:rPr>
              <w:t>this</w:t>
            </w:r>
            <w:r w:rsidRPr="009730EF">
              <w:rPr>
                <w:lang w:val="en-US"/>
              </w:rPr>
              <w:t xml:space="preserve">, </w:t>
            </w:r>
            <w:proofErr w:type="spellStart"/>
            <w:r w:rsidRPr="009730EF">
              <w:rPr>
                <w:color w:val="ADBAC7"/>
                <w:lang w:val="en-US"/>
              </w:rPr>
              <w:t>R</w:t>
            </w:r>
            <w:r w:rsidRPr="009730EF">
              <w:rPr>
                <w:lang w:val="en-US"/>
              </w:rPr>
              <w:t>.</w:t>
            </w:r>
            <w:r w:rsidRPr="009730EF">
              <w:rPr>
                <w:color w:val="ADBAC7"/>
                <w:lang w:val="en-US"/>
              </w:rPr>
              <w:t>layout</w:t>
            </w:r>
            <w:r w:rsidRPr="009730EF">
              <w:rPr>
                <w:lang w:val="en-US"/>
              </w:rPr>
              <w:t>.list_item</w:t>
            </w:r>
            <w:proofErr w:type="spellEnd"/>
            <w:r w:rsidRPr="009730EF">
              <w:rPr>
                <w:lang w:val="en-US"/>
              </w:rPr>
              <w:t>,</w:t>
            </w:r>
            <w:r w:rsidRPr="009730EF">
              <w:rPr>
                <w:lang w:val="en-US"/>
              </w:rPr>
              <w:br/>
              <w:t xml:space="preserve">            states);</w:t>
            </w:r>
            <w:r w:rsidRPr="009730EF">
              <w:rPr>
                <w:lang w:val="en-US"/>
              </w:rPr>
              <w:br/>
              <w:t xml:space="preserve">    </w:t>
            </w:r>
            <w:proofErr w:type="spellStart"/>
            <w:r w:rsidRPr="009730EF">
              <w:rPr>
                <w:lang w:val="en-US"/>
              </w:rPr>
              <w:t>countriesList.</w:t>
            </w:r>
            <w:r w:rsidRPr="009730EF">
              <w:rPr>
                <w:color w:val="A9B665"/>
                <w:lang w:val="en-US"/>
              </w:rPr>
              <w:t>setAdapter</w:t>
            </w:r>
            <w:proofErr w:type="spellEnd"/>
            <w:r w:rsidRPr="009730EF">
              <w:rPr>
                <w:lang w:val="en-US"/>
              </w:rPr>
              <w:t>(</w:t>
            </w:r>
            <w:proofErr w:type="spellStart"/>
            <w:r w:rsidRPr="009730EF">
              <w:rPr>
                <w:lang w:val="en-US"/>
              </w:rPr>
              <w:t>stateAdapter</w:t>
            </w:r>
            <w:proofErr w:type="spellEnd"/>
            <w:r w:rsidRPr="009730EF">
              <w:rPr>
                <w:lang w:val="en-US"/>
              </w:rPr>
              <w:t>);</w:t>
            </w:r>
            <w:r w:rsidRPr="009730EF">
              <w:rPr>
                <w:lang w:val="en-US"/>
              </w:rPr>
              <w:br/>
              <w:t xml:space="preserve">    </w:t>
            </w:r>
            <w:proofErr w:type="spellStart"/>
            <w:r w:rsidRPr="009730EF">
              <w:rPr>
                <w:color w:val="ADBAC7"/>
                <w:lang w:val="en-US"/>
              </w:rPr>
              <w:t>AdapterView</w:t>
            </w:r>
            <w:r w:rsidRPr="009730EF">
              <w:rPr>
                <w:lang w:val="en-US"/>
              </w:rPr>
              <w:t>.</w:t>
            </w:r>
            <w:r w:rsidRPr="009730EF">
              <w:rPr>
                <w:color w:val="ADBAC7"/>
                <w:lang w:val="en-US"/>
              </w:rPr>
              <w:t>OnItemClickListener</w:t>
            </w:r>
            <w:proofErr w:type="spellEnd"/>
            <w:r w:rsidRPr="009730EF">
              <w:rPr>
                <w:color w:val="ADBAC7"/>
                <w:lang w:val="en-US"/>
              </w:rPr>
              <w:t xml:space="preserve"> </w:t>
            </w:r>
            <w:proofErr w:type="spellStart"/>
            <w:r w:rsidRPr="009730EF">
              <w:rPr>
                <w:lang w:val="en-US"/>
              </w:rPr>
              <w:t>itemListener</w:t>
            </w:r>
            <w:proofErr w:type="spellEnd"/>
            <w:r w:rsidRPr="009730EF">
              <w:rPr>
                <w:lang w:val="en-US"/>
              </w:rPr>
              <w:t xml:space="preserve"> </w:t>
            </w:r>
            <w:r w:rsidRPr="009730EF">
              <w:rPr>
                <w:color w:val="E78A4E"/>
                <w:lang w:val="en-US"/>
              </w:rPr>
              <w:t xml:space="preserve">= </w:t>
            </w:r>
            <w:r w:rsidRPr="009730EF">
              <w:rPr>
                <w:lang w:val="en-US"/>
              </w:rPr>
              <w:t xml:space="preserve">(parent, v, position, id) </w:t>
            </w:r>
            <w:r w:rsidRPr="009730EF">
              <w:rPr>
                <w:color w:val="ADBAC7"/>
                <w:lang w:val="en-US"/>
              </w:rPr>
              <w:t xml:space="preserve">-&gt; </w:t>
            </w:r>
            <w:r w:rsidRPr="009730EF">
              <w:rPr>
                <w:lang w:val="en-US"/>
              </w:rPr>
              <w:t>{</w:t>
            </w:r>
            <w:r w:rsidRPr="009730EF">
              <w:rPr>
                <w:lang w:val="en-US"/>
              </w:rPr>
              <w:br/>
              <w:t xml:space="preserve">        </w:t>
            </w:r>
            <w:r w:rsidRPr="009730EF">
              <w:rPr>
                <w:color w:val="ADBAC7"/>
                <w:lang w:val="en-US"/>
              </w:rPr>
              <w:t xml:space="preserve">State </w:t>
            </w:r>
            <w:proofErr w:type="spellStart"/>
            <w:r w:rsidRPr="009730EF">
              <w:rPr>
                <w:lang w:val="en-US"/>
              </w:rPr>
              <w:t>selectedState</w:t>
            </w:r>
            <w:proofErr w:type="spellEnd"/>
            <w:r w:rsidRPr="009730EF">
              <w:rPr>
                <w:lang w:val="en-US"/>
              </w:rPr>
              <w:t xml:space="preserve"> </w:t>
            </w:r>
            <w:r w:rsidRPr="009730EF">
              <w:rPr>
                <w:color w:val="E78A4E"/>
                <w:lang w:val="en-US"/>
              </w:rPr>
              <w:t xml:space="preserve">= </w:t>
            </w:r>
            <w:r w:rsidRPr="009730EF">
              <w:rPr>
                <w:lang w:val="en-US"/>
              </w:rPr>
              <w:t>(</w:t>
            </w:r>
            <w:r w:rsidRPr="009730EF">
              <w:rPr>
                <w:color w:val="ADBAC7"/>
                <w:lang w:val="en-US"/>
              </w:rPr>
              <w:t>State</w:t>
            </w:r>
            <w:r w:rsidRPr="009730EF">
              <w:rPr>
                <w:lang w:val="en-US"/>
              </w:rPr>
              <w:t xml:space="preserve">) </w:t>
            </w:r>
            <w:proofErr w:type="spellStart"/>
            <w:r w:rsidRPr="009730EF">
              <w:rPr>
                <w:lang w:val="en-US"/>
              </w:rPr>
              <w:t>parent.</w:t>
            </w:r>
            <w:r w:rsidRPr="009730EF">
              <w:rPr>
                <w:color w:val="A9B665"/>
                <w:lang w:val="en-US"/>
              </w:rPr>
              <w:t>getItemAtPosition</w:t>
            </w:r>
            <w:proofErr w:type="spellEnd"/>
            <w:r w:rsidRPr="009730EF">
              <w:rPr>
                <w:lang w:val="en-US"/>
              </w:rPr>
              <w:t>(position);</w:t>
            </w:r>
            <w:r w:rsidRPr="009730EF">
              <w:rPr>
                <w:lang w:val="en-US"/>
              </w:rPr>
              <w:br/>
            </w:r>
            <w:r w:rsidRPr="009730EF">
              <w:rPr>
                <w:lang w:val="en-US"/>
              </w:rPr>
              <w:lastRenderedPageBreak/>
              <w:t xml:space="preserve">        </w:t>
            </w:r>
            <w:proofErr w:type="spellStart"/>
            <w:r w:rsidRPr="009730EF">
              <w:rPr>
                <w:color w:val="ADBAC7"/>
                <w:lang w:val="en-US"/>
              </w:rPr>
              <w:t>Toast</w:t>
            </w:r>
            <w:r w:rsidRPr="009730EF">
              <w:rPr>
                <w:lang w:val="en-US"/>
              </w:rPr>
              <w:t>.</w:t>
            </w:r>
            <w:r w:rsidRPr="009730EF">
              <w:rPr>
                <w:color w:val="A9B665"/>
                <w:lang w:val="en-US"/>
              </w:rPr>
              <w:t>makeText</w:t>
            </w:r>
            <w:proofErr w:type="spellEnd"/>
            <w:r w:rsidRPr="009730EF">
              <w:rPr>
                <w:lang w:val="en-US"/>
              </w:rPr>
              <w:t>(</w:t>
            </w:r>
            <w:proofErr w:type="spellStart"/>
            <w:r w:rsidRPr="009730EF">
              <w:rPr>
                <w:color w:val="A9B665"/>
                <w:lang w:val="en-US"/>
              </w:rPr>
              <w:t>getApplicationContext</w:t>
            </w:r>
            <w:proofErr w:type="spellEnd"/>
            <w:r w:rsidRPr="009730EF">
              <w:rPr>
                <w:lang w:val="en-US"/>
              </w:rPr>
              <w:t xml:space="preserve">(), </w:t>
            </w:r>
            <w:r w:rsidRPr="009730EF">
              <w:rPr>
                <w:color w:val="D8A657"/>
                <w:lang w:val="en-US"/>
              </w:rPr>
              <w:t>"</w:t>
            </w:r>
            <w:r w:rsidRPr="009730EF">
              <w:rPr>
                <w:color w:val="D8A657"/>
              </w:rPr>
              <w:t>Был</w:t>
            </w:r>
            <w:r w:rsidRPr="009730EF">
              <w:rPr>
                <w:color w:val="D8A657"/>
                <w:lang w:val="en-US"/>
              </w:rPr>
              <w:t xml:space="preserve"> </w:t>
            </w:r>
            <w:r w:rsidRPr="009730EF">
              <w:rPr>
                <w:color w:val="D8A657"/>
              </w:rPr>
              <w:t>выбран</w:t>
            </w:r>
            <w:r w:rsidRPr="009730EF">
              <w:rPr>
                <w:color w:val="D8A657"/>
                <w:lang w:val="en-US"/>
              </w:rPr>
              <w:t xml:space="preserve"> </w:t>
            </w:r>
            <w:r w:rsidRPr="009730EF">
              <w:rPr>
                <w:color w:val="D8A657"/>
              </w:rPr>
              <w:t>пункт</w:t>
            </w:r>
            <w:r w:rsidRPr="009730EF">
              <w:rPr>
                <w:color w:val="D8A657"/>
                <w:lang w:val="en-US"/>
              </w:rPr>
              <w:t xml:space="preserve"> " </w:t>
            </w:r>
            <w:r w:rsidRPr="009730EF">
              <w:rPr>
                <w:color w:val="E78A4E"/>
                <w:lang w:val="en-US"/>
              </w:rPr>
              <w:t>+</w:t>
            </w:r>
            <w:r w:rsidRPr="009730EF">
              <w:rPr>
                <w:color w:val="E78A4E"/>
                <w:lang w:val="en-US"/>
              </w:rPr>
              <w:br/>
              <w:t xml:space="preserve">                        </w:t>
            </w:r>
            <w:proofErr w:type="spellStart"/>
            <w:r w:rsidRPr="009730EF">
              <w:rPr>
                <w:lang w:val="en-US"/>
              </w:rPr>
              <w:t>selectedState.</w:t>
            </w:r>
            <w:r w:rsidRPr="009730EF">
              <w:rPr>
                <w:color w:val="A9B665"/>
                <w:lang w:val="en-US"/>
              </w:rPr>
              <w:t>getName</w:t>
            </w:r>
            <w:proofErr w:type="spellEnd"/>
            <w:r w:rsidRPr="009730EF">
              <w:rPr>
                <w:lang w:val="en-US"/>
              </w:rPr>
              <w:t>(),</w:t>
            </w:r>
            <w:r w:rsidRPr="009730EF">
              <w:rPr>
                <w:lang w:val="en-US"/>
              </w:rPr>
              <w:br/>
              <w:t xml:space="preserve">                </w:t>
            </w:r>
            <w:proofErr w:type="spellStart"/>
            <w:r w:rsidRPr="009730EF">
              <w:rPr>
                <w:color w:val="ADBAC7"/>
                <w:lang w:val="en-US"/>
              </w:rPr>
              <w:t>Toast</w:t>
            </w:r>
            <w:r w:rsidRPr="009730EF">
              <w:rPr>
                <w:lang w:val="en-US"/>
              </w:rPr>
              <w:t>.LENGTH_SHORT</w:t>
            </w:r>
            <w:proofErr w:type="spellEnd"/>
            <w:r w:rsidRPr="009730EF">
              <w:rPr>
                <w:lang w:val="en-US"/>
              </w:rPr>
              <w:t>).</w:t>
            </w:r>
            <w:r w:rsidRPr="009730EF">
              <w:rPr>
                <w:color w:val="A9B665"/>
                <w:lang w:val="en-US"/>
              </w:rPr>
              <w:t>show</w:t>
            </w:r>
            <w:r w:rsidRPr="009730EF">
              <w:rPr>
                <w:lang w:val="en-US"/>
              </w:rPr>
              <w:t>();</w:t>
            </w:r>
            <w:r w:rsidRPr="009730EF">
              <w:rPr>
                <w:lang w:val="en-US"/>
              </w:rPr>
              <w:br/>
              <w:t xml:space="preserve">    };</w:t>
            </w:r>
            <w:r w:rsidRPr="009730EF">
              <w:rPr>
                <w:lang w:val="en-US"/>
              </w:rPr>
              <w:br/>
              <w:t xml:space="preserve">    </w:t>
            </w:r>
            <w:proofErr w:type="spellStart"/>
            <w:r w:rsidRPr="009730EF">
              <w:rPr>
                <w:lang w:val="en-US"/>
              </w:rPr>
              <w:t>countriesList.</w:t>
            </w:r>
            <w:r w:rsidRPr="009730EF">
              <w:rPr>
                <w:color w:val="A9B665"/>
                <w:lang w:val="en-US"/>
              </w:rPr>
              <w:t>setOnItemClickListener</w:t>
            </w:r>
            <w:proofErr w:type="spellEnd"/>
            <w:r w:rsidRPr="009730EF">
              <w:rPr>
                <w:lang w:val="en-US"/>
              </w:rPr>
              <w:t>(</w:t>
            </w:r>
            <w:proofErr w:type="spellStart"/>
            <w:r w:rsidRPr="009730EF">
              <w:rPr>
                <w:lang w:val="en-US"/>
              </w:rPr>
              <w:t>itemListener</w:t>
            </w:r>
            <w:proofErr w:type="spellEnd"/>
            <w:r w:rsidRPr="009730EF">
              <w:rPr>
                <w:lang w:val="en-US"/>
              </w:rPr>
              <w:t>);</w:t>
            </w:r>
            <w:r w:rsidRPr="009730EF">
              <w:rPr>
                <w:lang w:val="en-US"/>
              </w:rPr>
              <w:br/>
              <w:t>}</w:t>
            </w:r>
            <w:r w:rsidRPr="009730EF">
              <w:rPr>
                <w:lang w:val="en-US"/>
              </w:rPr>
              <w:br/>
            </w:r>
            <w:r w:rsidRPr="009730EF">
              <w:rPr>
                <w:lang w:val="en-US"/>
              </w:rPr>
              <w:br/>
            </w:r>
            <w:r w:rsidRPr="009730EF">
              <w:rPr>
                <w:color w:val="EA6962"/>
                <w:lang w:val="en-US"/>
              </w:rPr>
              <w:t xml:space="preserve">private void </w:t>
            </w:r>
            <w:proofErr w:type="spellStart"/>
            <w:r w:rsidRPr="009730EF">
              <w:rPr>
                <w:color w:val="A9B665"/>
                <w:lang w:val="en-US"/>
              </w:rPr>
              <w:t>setInitialData</w:t>
            </w:r>
            <w:proofErr w:type="spellEnd"/>
            <w:r w:rsidRPr="009730EF">
              <w:rPr>
                <w:lang w:val="en-US"/>
              </w:rPr>
              <w:t>() {</w:t>
            </w:r>
            <w:r w:rsidRPr="009730EF">
              <w:rPr>
                <w:lang w:val="en-US"/>
              </w:rPr>
              <w:br/>
              <w:t xml:space="preserve">    </w:t>
            </w:r>
            <w:proofErr w:type="spellStart"/>
            <w:r w:rsidRPr="009730EF">
              <w:rPr>
                <w:lang w:val="en-US"/>
              </w:rPr>
              <w:t>states.</w:t>
            </w:r>
            <w:r w:rsidRPr="009730EF">
              <w:rPr>
                <w:color w:val="A9B665"/>
                <w:lang w:val="en-US"/>
              </w:rPr>
              <w:t>add</w:t>
            </w:r>
            <w:proofErr w:type="spellEnd"/>
            <w:r w:rsidRPr="009730EF">
              <w:rPr>
                <w:lang w:val="en-US"/>
              </w:rPr>
              <w:t>(</w:t>
            </w:r>
            <w:r w:rsidRPr="009730EF">
              <w:rPr>
                <w:color w:val="EA6962"/>
                <w:lang w:val="en-US"/>
              </w:rPr>
              <w:t xml:space="preserve">new </w:t>
            </w:r>
            <w:r w:rsidRPr="009730EF">
              <w:rPr>
                <w:color w:val="A9B665"/>
                <w:lang w:val="en-US"/>
              </w:rPr>
              <w:t>State</w:t>
            </w:r>
            <w:r w:rsidRPr="009730EF">
              <w:rPr>
                <w:lang w:val="en-US"/>
              </w:rPr>
              <w:t>(</w:t>
            </w:r>
            <w:r w:rsidRPr="009730EF">
              <w:rPr>
                <w:color w:val="D8A657"/>
                <w:lang w:val="en-US"/>
              </w:rPr>
              <w:t>"</w:t>
            </w:r>
            <w:r w:rsidRPr="009730EF">
              <w:rPr>
                <w:color w:val="D8A657"/>
              </w:rPr>
              <w:t>Бразилия</w:t>
            </w:r>
            <w:r w:rsidRPr="009730EF">
              <w:rPr>
                <w:color w:val="D8A657"/>
                <w:lang w:val="en-US"/>
              </w:rPr>
              <w:t>"</w:t>
            </w:r>
            <w:r w:rsidRPr="009730EF">
              <w:rPr>
                <w:lang w:val="en-US"/>
              </w:rPr>
              <w:t xml:space="preserve">, </w:t>
            </w:r>
            <w:r w:rsidRPr="009730EF">
              <w:rPr>
                <w:color w:val="D8A657"/>
                <w:lang w:val="en-US"/>
              </w:rPr>
              <w:t>"</w:t>
            </w:r>
            <w:r w:rsidRPr="009730EF">
              <w:rPr>
                <w:color w:val="D8A657"/>
              </w:rPr>
              <w:t>Бразилиа</w:t>
            </w:r>
            <w:r w:rsidRPr="009730EF">
              <w:rPr>
                <w:color w:val="D8A657"/>
                <w:lang w:val="en-US"/>
              </w:rPr>
              <w:t>"</w:t>
            </w:r>
            <w:r w:rsidRPr="009730EF">
              <w:rPr>
                <w:lang w:val="en-US"/>
              </w:rPr>
              <w:t xml:space="preserve">, </w:t>
            </w:r>
            <w:proofErr w:type="spellStart"/>
            <w:r w:rsidRPr="009730EF">
              <w:rPr>
                <w:color w:val="ADBAC7"/>
                <w:lang w:val="en-US"/>
              </w:rPr>
              <w:t>R</w:t>
            </w:r>
            <w:r w:rsidRPr="009730EF">
              <w:rPr>
                <w:lang w:val="en-US"/>
              </w:rPr>
              <w:t>.</w:t>
            </w:r>
            <w:r w:rsidRPr="009730EF">
              <w:rPr>
                <w:color w:val="ADBAC7"/>
                <w:lang w:val="en-US"/>
              </w:rPr>
              <w:t>drawable</w:t>
            </w:r>
            <w:r w:rsidRPr="009730EF">
              <w:rPr>
                <w:lang w:val="en-US"/>
              </w:rPr>
              <w:t>.brazilia</w:t>
            </w:r>
            <w:proofErr w:type="spellEnd"/>
            <w:r w:rsidRPr="009730EF">
              <w:rPr>
                <w:lang w:val="en-US"/>
              </w:rPr>
              <w:t>));</w:t>
            </w:r>
            <w:r w:rsidRPr="009730EF">
              <w:rPr>
                <w:lang w:val="en-US"/>
              </w:rPr>
              <w:br/>
              <w:t xml:space="preserve">    </w:t>
            </w:r>
            <w:proofErr w:type="spellStart"/>
            <w:r w:rsidRPr="009730EF">
              <w:rPr>
                <w:lang w:val="en-US"/>
              </w:rPr>
              <w:t>states.</w:t>
            </w:r>
            <w:r w:rsidRPr="009730EF">
              <w:rPr>
                <w:color w:val="A9B665"/>
                <w:lang w:val="en-US"/>
              </w:rPr>
              <w:t>add</w:t>
            </w:r>
            <w:proofErr w:type="spellEnd"/>
            <w:r w:rsidRPr="009730EF">
              <w:rPr>
                <w:lang w:val="en-US"/>
              </w:rPr>
              <w:t>(</w:t>
            </w:r>
            <w:r w:rsidRPr="009730EF">
              <w:rPr>
                <w:color w:val="EA6962"/>
                <w:lang w:val="en-US"/>
              </w:rPr>
              <w:t xml:space="preserve">new </w:t>
            </w:r>
            <w:r w:rsidRPr="009730EF">
              <w:rPr>
                <w:color w:val="A9B665"/>
                <w:lang w:val="en-US"/>
              </w:rPr>
              <w:t>State</w:t>
            </w:r>
            <w:r w:rsidRPr="009730EF">
              <w:rPr>
                <w:lang w:val="en-US"/>
              </w:rPr>
              <w:t>(</w:t>
            </w:r>
            <w:r w:rsidRPr="009730EF">
              <w:rPr>
                <w:color w:val="D8A657"/>
                <w:lang w:val="en-US"/>
              </w:rPr>
              <w:t>"</w:t>
            </w:r>
            <w:r w:rsidRPr="009730EF">
              <w:rPr>
                <w:color w:val="D8A657"/>
              </w:rPr>
              <w:t>Аргентина</w:t>
            </w:r>
            <w:r w:rsidRPr="009730EF">
              <w:rPr>
                <w:color w:val="D8A657"/>
                <w:lang w:val="en-US"/>
              </w:rPr>
              <w:t>"</w:t>
            </w:r>
            <w:r w:rsidRPr="009730EF">
              <w:rPr>
                <w:lang w:val="en-US"/>
              </w:rPr>
              <w:t xml:space="preserve">, </w:t>
            </w:r>
            <w:r w:rsidRPr="009730EF">
              <w:rPr>
                <w:color w:val="D8A657"/>
                <w:lang w:val="en-US"/>
              </w:rPr>
              <w:t>"</w:t>
            </w:r>
            <w:proofErr w:type="spellStart"/>
            <w:r w:rsidRPr="009730EF">
              <w:rPr>
                <w:color w:val="D8A657"/>
              </w:rPr>
              <w:t>Буэнос</w:t>
            </w:r>
            <w:proofErr w:type="spellEnd"/>
            <w:r w:rsidRPr="009730EF">
              <w:rPr>
                <w:color w:val="D8A657"/>
                <w:lang w:val="en-US"/>
              </w:rPr>
              <w:t>-</w:t>
            </w:r>
            <w:r w:rsidRPr="009730EF">
              <w:rPr>
                <w:color w:val="D8A657"/>
              </w:rPr>
              <w:t>Айрес</w:t>
            </w:r>
            <w:r w:rsidRPr="009730EF">
              <w:rPr>
                <w:color w:val="D8A657"/>
                <w:lang w:val="en-US"/>
              </w:rPr>
              <w:t>"</w:t>
            </w:r>
            <w:r w:rsidRPr="009730EF">
              <w:rPr>
                <w:lang w:val="en-US"/>
              </w:rPr>
              <w:t xml:space="preserve">, </w:t>
            </w:r>
            <w:proofErr w:type="spellStart"/>
            <w:r w:rsidRPr="009730EF">
              <w:rPr>
                <w:color w:val="ADBAC7"/>
                <w:lang w:val="en-US"/>
              </w:rPr>
              <w:t>R</w:t>
            </w:r>
            <w:r w:rsidRPr="009730EF">
              <w:rPr>
                <w:lang w:val="en-US"/>
              </w:rPr>
              <w:t>.</w:t>
            </w:r>
            <w:r w:rsidRPr="009730EF">
              <w:rPr>
                <w:color w:val="ADBAC7"/>
                <w:lang w:val="en-US"/>
              </w:rPr>
              <w:t>drawable</w:t>
            </w:r>
            <w:r w:rsidRPr="009730EF">
              <w:rPr>
                <w:lang w:val="en-US"/>
              </w:rPr>
              <w:t>.argentina</w:t>
            </w:r>
            <w:proofErr w:type="spellEnd"/>
            <w:r w:rsidRPr="009730EF">
              <w:rPr>
                <w:lang w:val="en-US"/>
              </w:rPr>
              <w:t>));</w:t>
            </w:r>
            <w:r w:rsidRPr="009730EF">
              <w:rPr>
                <w:lang w:val="en-US"/>
              </w:rPr>
              <w:br/>
              <w:t xml:space="preserve">    </w:t>
            </w:r>
            <w:proofErr w:type="spellStart"/>
            <w:r w:rsidRPr="009730EF">
              <w:rPr>
                <w:lang w:val="en-US"/>
              </w:rPr>
              <w:t>states.</w:t>
            </w:r>
            <w:r w:rsidRPr="009730EF">
              <w:rPr>
                <w:color w:val="A9B665"/>
                <w:lang w:val="en-US"/>
              </w:rPr>
              <w:t>add</w:t>
            </w:r>
            <w:proofErr w:type="spellEnd"/>
            <w:r w:rsidRPr="009730EF">
              <w:rPr>
                <w:lang w:val="en-US"/>
              </w:rPr>
              <w:t>(</w:t>
            </w:r>
            <w:r w:rsidRPr="009730EF">
              <w:rPr>
                <w:color w:val="EA6962"/>
                <w:lang w:val="en-US"/>
              </w:rPr>
              <w:t xml:space="preserve">new </w:t>
            </w:r>
            <w:r w:rsidRPr="009730EF">
              <w:rPr>
                <w:color w:val="A9B665"/>
                <w:lang w:val="en-US"/>
              </w:rPr>
              <w:t>State</w:t>
            </w:r>
            <w:r w:rsidRPr="009730EF">
              <w:rPr>
                <w:lang w:val="en-US"/>
              </w:rPr>
              <w:t>(</w:t>
            </w:r>
            <w:r w:rsidRPr="009730EF">
              <w:rPr>
                <w:color w:val="D8A657"/>
                <w:lang w:val="en-US"/>
              </w:rPr>
              <w:t>"</w:t>
            </w:r>
            <w:r w:rsidRPr="009730EF">
              <w:rPr>
                <w:color w:val="D8A657"/>
              </w:rPr>
              <w:t>Колумбия</w:t>
            </w:r>
            <w:r w:rsidRPr="009730EF">
              <w:rPr>
                <w:color w:val="D8A657"/>
                <w:lang w:val="en-US"/>
              </w:rPr>
              <w:t>"</w:t>
            </w:r>
            <w:r w:rsidRPr="009730EF">
              <w:rPr>
                <w:lang w:val="en-US"/>
              </w:rPr>
              <w:t xml:space="preserve">, </w:t>
            </w:r>
            <w:r w:rsidRPr="009730EF">
              <w:rPr>
                <w:color w:val="D8A657"/>
                <w:lang w:val="en-US"/>
              </w:rPr>
              <w:t>"</w:t>
            </w:r>
            <w:r w:rsidRPr="009730EF">
              <w:rPr>
                <w:color w:val="D8A657"/>
              </w:rPr>
              <w:t>Богота</w:t>
            </w:r>
            <w:r w:rsidRPr="009730EF">
              <w:rPr>
                <w:color w:val="D8A657"/>
                <w:lang w:val="en-US"/>
              </w:rPr>
              <w:t>"</w:t>
            </w:r>
            <w:r w:rsidRPr="009730EF">
              <w:rPr>
                <w:lang w:val="en-US"/>
              </w:rPr>
              <w:t xml:space="preserve">, </w:t>
            </w:r>
            <w:proofErr w:type="spellStart"/>
            <w:r w:rsidRPr="009730EF">
              <w:rPr>
                <w:color w:val="ADBAC7"/>
                <w:lang w:val="en-US"/>
              </w:rPr>
              <w:t>R</w:t>
            </w:r>
            <w:r w:rsidRPr="009730EF">
              <w:rPr>
                <w:lang w:val="en-US"/>
              </w:rPr>
              <w:t>.</w:t>
            </w:r>
            <w:r w:rsidRPr="009730EF">
              <w:rPr>
                <w:color w:val="ADBAC7"/>
                <w:lang w:val="en-US"/>
              </w:rPr>
              <w:t>drawable</w:t>
            </w:r>
            <w:r w:rsidRPr="009730EF">
              <w:rPr>
                <w:lang w:val="en-US"/>
              </w:rPr>
              <w:t>.columbia</w:t>
            </w:r>
            <w:proofErr w:type="spellEnd"/>
            <w:r w:rsidRPr="009730EF">
              <w:rPr>
                <w:lang w:val="en-US"/>
              </w:rPr>
              <w:t>));</w:t>
            </w:r>
            <w:r w:rsidRPr="009730EF">
              <w:rPr>
                <w:lang w:val="en-US"/>
              </w:rPr>
              <w:br/>
              <w:t xml:space="preserve">    </w:t>
            </w:r>
            <w:proofErr w:type="spellStart"/>
            <w:r w:rsidRPr="009730EF">
              <w:rPr>
                <w:lang w:val="en-US"/>
              </w:rPr>
              <w:t>states.</w:t>
            </w:r>
            <w:r w:rsidRPr="009730EF">
              <w:rPr>
                <w:color w:val="A9B665"/>
                <w:lang w:val="en-US"/>
              </w:rPr>
              <w:t>add</w:t>
            </w:r>
            <w:proofErr w:type="spellEnd"/>
            <w:r w:rsidRPr="009730EF">
              <w:rPr>
                <w:lang w:val="en-US"/>
              </w:rPr>
              <w:t>(</w:t>
            </w:r>
            <w:r w:rsidRPr="009730EF">
              <w:rPr>
                <w:color w:val="EA6962"/>
                <w:lang w:val="en-US"/>
              </w:rPr>
              <w:t xml:space="preserve">new </w:t>
            </w:r>
            <w:r w:rsidRPr="009730EF">
              <w:rPr>
                <w:color w:val="A9B665"/>
                <w:lang w:val="en-US"/>
              </w:rPr>
              <w:t>State</w:t>
            </w:r>
            <w:r w:rsidRPr="009730EF">
              <w:rPr>
                <w:lang w:val="en-US"/>
              </w:rPr>
              <w:t>(</w:t>
            </w:r>
            <w:r w:rsidRPr="009730EF">
              <w:rPr>
                <w:color w:val="D8A657"/>
                <w:lang w:val="en-US"/>
              </w:rPr>
              <w:t>"</w:t>
            </w:r>
            <w:r w:rsidRPr="009730EF">
              <w:rPr>
                <w:color w:val="D8A657"/>
              </w:rPr>
              <w:t>Уругвай</w:t>
            </w:r>
            <w:r w:rsidRPr="009730EF">
              <w:rPr>
                <w:color w:val="D8A657"/>
                <w:lang w:val="en-US"/>
              </w:rPr>
              <w:t>"</w:t>
            </w:r>
            <w:r w:rsidRPr="009730EF">
              <w:rPr>
                <w:lang w:val="en-US"/>
              </w:rPr>
              <w:t xml:space="preserve">, </w:t>
            </w:r>
            <w:r w:rsidRPr="009730EF">
              <w:rPr>
                <w:color w:val="D8A657"/>
                <w:lang w:val="en-US"/>
              </w:rPr>
              <w:t>"</w:t>
            </w:r>
            <w:r w:rsidRPr="009730EF">
              <w:rPr>
                <w:color w:val="D8A657"/>
              </w:rPr>
              <w:t>Монтевидео</w:t>
            </w:r>
            <w:r w:rsidRPr="009730EF">
              <w:rPr>
                <w:color w:val="D8A657"/>
                <w:lang w:val="en-US"/>
              </w:rPr>
              <w:t>"</w:t>
            </w:r>
            <w:r w:rsidRPr="009730EF">
              <w:rPr>
                <w:lang w:val="en-US"/>
              </w:rPr>
              <w:t xml:space="preserve">, </w:t>
            </w:r>
            <w:proofErr w:type="spellStart"/>
            <w:r w:rsidRPr="009730EF">
              <w:rPr>
                <w:color w:val="ADBAC7"/>
                <w:lang w:val="en-US"/>
              </w:rPr>
              <w:t>R</w:t>
            </w:r>
            <w:r w:rsidRPr="009730EF">
              <w:rPr>
                <w:lang w:val="en-US"/>
              </w:rPr>
              <w:t>.</w:t>
            </w:r>
            <w:r w:rsidRPr="009730EF">
              <w:rPr>
                <w:color w:val="ADBAC7"/>
                <w:lang w:val="en-US"/>
              </w:rPr>
              <w:t>drawable</w:t>
            </w:r>
            <w:r w:rsidRPr="009730EF">
              <w:rPr>
                <w:lang w:val="en-US"/>
              </w:rPr>
              <w:t>.uruguai</w:t>
            </w:r>
            <w:proofErr w:type="spellEnd"/>
            <w:r w:rsidRPr="009730EF">
              <w:rPr>
                <w:lang w:val="en-US"/>
              </w:rPr>
              <w:t>));</w:t>
            </w:r>
            <w:r w:rsidRPr="009730EF">
              <w:rPr>
                <w:lang w:val="en-US"/>
              </w:rPr>
              <w:br/>
              <w:t xml:space="preserve">    </w:t>
            </w:r>
            <w:proofErr w:type="spellStart"/>
            <w:r w:rsidRPr="009730EF">
              <w:rPr>
                <w:lang w:val="en-US"/>
              </w:rPr>
              <w:t>states.</w:t>
            </w:r>
            <w:r w:rsidRPr="009730EF">
              <w:rPr>
                <w:color w:val="A9B665"/>
                <w:lang w:val="en-US"/>
              </w:rPr>
              <w:t>add</w:t>
            </w:r>
            <w:proofErr w:type="spellEnd"/>
            <w:r w:rsidRPr="009730EF">
              <w:rPr>
                <w:lang w:val="en-US"/>
              </w:rPr>
              <w:t>(</w:t>
            </w:r>
            <w:r w:rsidRPr="009730EF">
              <w:rPr>
                <w:color w:val="EA6962"/>
                <w:lang w:val="en-US"/>
              </w:rPr>
              <w:t xml:space="preserve">new </w:t>
            </w:r>
            <w:r w:rsidRPr="009730EF">
              <w:rPr>
                <w:color w:val="A9B665"/>
                <w:lang w:val="en-US"/>
              </w:rPr>
              <w:t>State</w:t>
            </w:r>
            <w:r w:rsidRPr="009730EF">
              <w:rPr>
                <w:lang w:val="en-US"/>
              </w:rPr>
              <w:t>(</w:t>
            </w:r>
            <w:r w:rsidRPr="009730EF">
              <w:rPr>
                <w:color w:val="D8A657"/>
                <w:lang w:val="en-US"/>
              </w:rPr>
              <w:t>"</w:t>
            </w:r>
            <w:r w:rsidRPr="009730EF">
              <w:rPr>
                <w:color w:val="D8A657"/>
              </w:rPr>
              <w:t>Чили</w:t>
            </w:r>
            <w:r w:rsidRPr="009730EF">
              <w:rPr>
                <w:color w:val="D8A657"/>
                <w:lang w:val="en-US"/>
              </w:rPr>
              <w:t>"</w:t>
            </w:r>
            <w:r w:rsidRPr="009730EF">
              <w:rPr>
                <w:lang w:val="en-US"/>
              </w:rPr>
              <w:t xml:space="preserve">, </w:t>
            </w:r>
            <w:r w:rsidRPr="009730EF">
              <w:rPr>
                <w:color w:val="D8A657"/>
                <w:lang w:val="en-US"/>
              </w:rPr>
              <w:t>"</w:t>
            </w:r>
            <w:r w:rsidRPr="009730EF">
              <w:rPr>
                <w:color w:val="D8A657"/>
              </w:rPr>
              <w:t>Сантьяго</w:t>
            </w:r>
            <w:r w:rsidRPr="009730EF">
              <w:rPr>
                <w:color w:val="D8A657"/>
                <w:lang w:val="en-US"/>
              </w:rPr>
              <w:t>"</w:t>
            </w:r>
            <w:r w:rsidRPr="009730EF">
              <w:rPr>
                <w:lang w:val="en-US"/>
              </w:rPr>
              <w:t xml:space="preserve">, </w:t>
            </w:r>
            <w:proofErr w:type="spellStart"/>
            <w:r w:rsidRPr="009730EF">
              <w:rPr>
                <w:color w:val="ADBAC7"/>
                <w:lang w:val="en-US"/>
              </w:rPr>
              <w:t>R</w:t>
            </w:r>
            <w:r w:rsidRPr="009730EF">
              <w:rPr>
                <w:lang w:val="en-US"/>
              </w:rPr>
              <w:t>.</w:t>
            </w:r>
            <w:r w:rsidRPr="009730EF">
              <w:rPr>
                <w:color w:val="ADBAC7"/>
                <w:lang w:val="en-US"/>
              </w:rPr>
              <w:t>drawable</w:t>
            </w:r>
            <w:r w:rsidRPr="009730EF">
              <w:rPr>
                <w:lang w:val="en-US"/>
              </w:rPr>
              <w:t>.chile</w:t>
            </w:r>
            <w:proofErr w:type="spellEnd"/>
            <w:r w:rsidRPr="009730EF">
              <w:rPr>
                <w:lang w:val="en-US"/>
              </w:rPr>
              <w:t>));</w:t>
            </w:r>
            <w:r w:rsidRPr="009730EF">
              <w:rPr>
                <w:lang w:val="en-US"/>
              </w:rPr>
              <w:br/>
              <w:t>}</w:t>
            </w:r>
          </w:p>
        </w:tc>
      </w:tr>
    </w:tbl>
    <w:p w14:paraId="13331F86" w14:textId="77777777" w:rsidR="00E46C41" w:rsidRDefault="00E46C41" w:rsidP="00A250B7">
      <w:pPr>
        <w:jc w:val="center"/>
        <w:rPr>
          <w:lang w:val="en-US"/>
        </w:rPr>
      </w:pPr>
    </w:p>
    <w:p w14:paraId="7F8F4539" w14:textId="0286EDC4" w:rsidR="00F77FCC" w:rsidRPr="00F77FCC" w:rsidRDefault="00F77FCC" w:rsidP="00F77FCC">
      <w:pPr>
        <w:rPr>
          <w:rFonts w:ascii="Times" w:hAnsi="Times" w:cs="Times"/>
          <w:i/>
          <w:iCs/>
          <w:sz w:val="24"/>
          <w:szCs w:val="24"/>
        </w:rPr>
      </w:pPr>
      <w:r>
        <w:rPr>
          <w:rFonts w:ascii="Times" w:hAnsi="Times" w:cs="Times"/>
          <w:i/>
          <w:iCs/>
          <w:sz w:val="24"/>
          <w:szCs w:val="24"/>
        </w:rPr>
        <w:t>Листинг</w:t>
      </w:r>
      <w:r w:rsidRPr="00F77FCC">
        <w:rPr>
          <w:rFonts w:ascii="Times" w:hAnsi="Times" w:cs="Times"/>
          <w:i/>
          <w:iCs/>
          <w:sz w:val="24"/>
          <w:szCs w:val="24"/>
        </w:rPr>
        <w:t xml:space="preserve"> 7 – </w:t>
      </w:r>
      <w:r>
        <w:rPr>
          <w:rFonts w:ascii="Times" w:hAnsi="Times" w:cs="Times"/>
          <w:i/>
          <w:iCs/>
          <w:sz w:val="24"/>
          <w:szCs w:val="24"/>
        </w:rPr>
        <w:t>код</w:t>
      </w:r>
      <w:r w:rsidRPr="00F77FCC">
        <w:rPr>
          <w:rFonts w:ascii="Times" w:hAnsi="Times" w:cs="Times"/>
          <w:i/>
          <w:iCs/>
          <w:sz w:val="24"/>
          <w:szCs w:val="24"/>
        </w:rPr>
        <w:t xml:space="preserve"> </w:t>
      </w:r>
      <w:r>
        <w:rPr>
          <w:rFonts w:ascii="Times" w:hAnsi="Times" w:cs="Times"/>
          <w:i/>
          <w:iCs/>
          <w:sz w:val="24"/>
          <w:szCs w:val="24"/>
        </w:rPr>
        <w:t>в</w:t>
      </w:r>
      <w:r w:rsidRPr="00F77FCC">
        <w:rPr>
          <w:rFonts w:ascii="Times" w:hAnsi="Times" w:cs="Times"/>
          <w:i/>
          <w:iCs/>
          <w:sz w:val="24"/>
          <w:szCs w:val="24"/>
        </w:rPr>
        <w:t xml:space="preserve"> </w:t>
      </w:r>
      <w:r>
        <w:rPr>
          <w:rFonts w:ascii="Times" w:hAnsi="Times" w:cs="Times"/>
          <w:i/>
          <w:iCs/>
          <w:sz w:val="24"/>
          <w:szCs w:val="24"/>
        </w:rPr>
        <w:t>файле</w:t>
      </w:r>
      <w:r w:rsidRPr="00F77FCC">
        <w:rPr>
          <w:rFonts w:ascii="Times" w:hAnsi="Times" w:cs="Times"/>
          <w:i/>
          <w:iCs/>
          <w:sz w:val="24"/>
          <w:szCs w:val="24"/>
        </w:rPr>
        <w:t xml:space="preserve"> </w:t>
      </w:r>
      <w:r>
        <w:rPr>
          <w:rFonts w:ascii="Times" w:hAnsi="Times" w:cs="Times"/>
          <w:i/>
          <w:iCs/>
          <w:sz w:val="24"/>
          <w:szCs w:val="24"/>
          <w:lang w:val="en-US"/>
        </w:rPr>
        <w:t>State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77FCC" w:rsidRPr="008D1F64" w14:paraId="0ED8955B" w14:textId="77777777" w:rsidTr="00843722">
        <w:tc>
          <w:tcPr>
            <w:tcW w:w="9345" w:type="dxa"/>
          </w:tcPr>
          <w:p w14:paraId="365FA8B9" w14:textId="3C3D4904" w:rsidR="00F77FCC" w:rsidRPr="00F77FCC" w:rsidRDefault="00F77FCC" w:rsidP="00F77FCC">
            <w:pPr>
              <w:pStyle w:val="a5"/>
              <w:rPr>
                <w:color w:val="ADBAC7"/>
                <w:lang w:val="en-US"/>
              </w:rPr>
            </w:pPr>
            <w:r w:rsidRPr="00F77FCC">
              <w:rPr>
                <w:color w:val="EA6962"/>
                <w:lang w:val="en-US"/>
              </w:rPr>
              <w:t xml:space="preserve">public class </w:t>
            </w:r>
            <w:r w:rsidRPr="00F77FCC">
              <w:rPr>
                <w:color w:val="ADBAC7"/>
                <w:lang w:val="en-US"/>
              </w:rPr>
              <w:t xml:space="preserve">State </w:t>
            </w:r>
            <w:r w:rsidRPr="00F77FCC">
              <w:rPr>
                <w:lang w:val="en-US"/>
              </w:rPr>
              <w:t>{</w:t>
            </w:r>
            <w:r w:rsidRPr="00F77FCC">
              <w:rPr>
                <w:lang w:val="en-US"/>
              </w:rPr>
              <w:br/>
              <w:t xml:space="preserve">    </w:t>
            </w:r>
            <w:r w:rsidRPr="00F77FCC">
              <w:rPr>
                <w:color w:val="EA6962"/>
                <w:lang w:val="en-US"/>
              </w:rPr>
              <w:t xml:space="preserve">private </w:t>
            </w:r>
            <w:r w:rsidRPr="00F77FCC">
              <w:rPr>
                <w:color w:val="ADBAC7"/>
                <w:lang w:val="en-US"/>
              </w:rPr>
              <w:t xml:space="preserve">String </w:t>
            </w:r>
            <w:r w:rsidRPr="00F77FCC">
              <w:rPr>
                <w:lang w:val="en-US"/>
              </w:rPr>
              <w:t>name;</w:t>
            </w:r>
            <w:r w:rsidRPr="00F77FCC">
              <w:rPr>
                <w:lang w:val="en-US"/>
              </w:rPr>
              <w:br/>
              <w:t xml:space="preserve">    </w:t>
            </w:r>
            <w:r w:rsidRPr="00F77FCC">
              <w:rPr>
                <w:color w:val="EA6962"/>
                <w:lang w:val="en-US"/>
              </w:rPr>
              <w:t xml:space="preserve">private </w:t>
            </w:r>
            <w:r w:rsidRPr="00F77FCC">
              <w:rPr>
                <w:color w:val="ADBAC7"/>
                <w:lang w:val="en-US"/>
              </w:rPr>
              <w:t xml:space="preserve">String </w:t>
            </w:r>
            <w:r w:rsidRPr="00F77FCC">
              <w:rPr>
                <w:lang w:val="en-US"/>
              </w:rPr>
              <w:t>capital;</w:t>
            </w:r>
            <w:r w:rsidRPr="00F77FCC">
              <w:rPr>
                <w:lang w:val="en-US"/>
              </w:rPr>
              <w:br/>
              <w:t xml:space="preserve">    </w:t>
            </w:r>
            <w:r w:rsidRPr="00F77FCC">
              <w:rPr>
                <w:color w:val="EA6962"/>
                <w:lang w:val="en-US"/>
              </w:rPr>
              <w:t xml:space="preserve">private int </w:t>
            </w:r>
            <w:proofErr w:type="spellStart"/>
            <w:r w:rsidRPr="00F77FCC">
              <w:rPr>
                <w:lang w:val="en-US"/>
              </w:rPr>
              <w:t>flagResource</w:t>
            </w:r>
            <w:proofErr w:type="spellEnd"/>
            <w:r w:rsidRPr="00F77FCC">
              <w:rPr>
                <w:lang w:val="en-US"/>
              </w:rPr>
              <w:t>;</w:t>
            </w:r>
            <w:r w:rsidRPr="00F77FCC">
              <w:rPr>
                <w:lang w:val="en-US"/>
              </w:rPr>
              <w:br/>
              <w:t xml:space="preserve">    </w:t>
            </w:r>
            <w:r w:rsidRPr="00F77FCC">
              <w:rPr>
                <w:color w:val="EA6962"/>
                <w:lang w:val="en-US"/>
              </w:rPr>
              <w:t xml:space="preserve">public </w:t>
            </w:r>
            <w:r w:rsidRPr="00F77FCC">
              <w:rPr>
                <w:color w:val="A9B665"/>
                <w:lang w:val="en-US"/>
              </w:rPr>
              <w:t>State</w:t>
            </w:r>
            <w:r w:rsidRPr="00F77FCC">
              <w:rPr>
                <w:lang w:val="en-US"/>
              </w:rPr>
              <w:t>(</w:t>
            </w:r>
            <w:r w:rsidRPr="00F77FCC">
              <w:rPr>
                <w:color w:val="ADBAC7"/>
                <w:lang w:val="en-US"/>
              </w:rPr>
              <w:t xml:space="preserve">String </w:t>
            </w:r>
            <w:r w:rsidRPr="00F77FCC">
              <w:rPr>
                <w:lang w:val="en-US"/>
              </w:rPr>
              <w:t xml:space="preserve">name, </w:t>
            </w:r>
            <w:r w:rsidRPr="00F77FCC">
              <w:rPr>
                <w:color w:val="ADBAC7"/>
                <w:lang w:val="en-US"/>
              </w:rPr>
              <w:t xml:space="preserve">String </w:t>
            </w:r>
            <w:r w:rsidRPr="00F77FCC">
              <w:rPr>
                <w:lang w:val="en-US"/>
              </w:rPr>
              <w:t xml:space="preserve">capital, </w:t>
            </w:r>
            <w:r w:rsidRPr="00F77FCC">
              <w:rPr>
                <w:color w:val="EA6962"/>
                <w:lang w:val="en-US"/>
              </w:rPr>
              <w:t xml:space="preserve">int </w:t>
            </w:r>
            <w:r w:rsidRPr="00F77FCC">
              <w:rPr>
                <w:lang w:val="en-US"/>
              </w:rPr>
              <w:t>flag){</w:t>
            </w:r>
            <w:r w:rsidRPr="00F77FCC">
              <w:rPr>
                <w:lang w:val="en-US"/>
              </w:rPr>
              <w:br/>
              <w:t xml:space="preserve">        </w:t>
            </w:r>
            <w:r w:rsidRPr="00F77FCC">
              <w:rPr>
                <w:color w:val="EA6962"/>
                <w:lang w:val="en-US"/>
              </w:rPr>
              <w:t>this</w:t>
            </w:r>
            <w:r w:rsidRPr="00F77FCC">
              <w:rPr>
                <w:lang w:val="en-US"/>
              </w:rPr>
              <w:t>.name</w:t>
            </w:r>
            <w:r w:rsidRPr="00F77FCC">
              <w:rPr>
                <w:color w:val="E78A4E"/>
                <w:lang w:val="en-US"/>
              </w:rPr>
              <w:t>=</w:t>
            </w:r>
            <w:r w:rsidRPr="00F77FCC">
              <w:rPr>
                <w:lang w:val="en-US"/>
              </w:rPr>
              <w:t>name;</w:t>
            </w:r>
            <w:r w:rsidRPr="00F77FCC">
              <w:rPr>
                <w:lang w:val="en-US"/>
              </w:rPr>
              <w:br/>
              <w:t xml:space="preserve">        </w:t>
            </w:r>
            <w:proofErr w:type="spellStart"/>
            <w:r w:rsidRPr="00F77FCC">
              <w:rPr>
                <w:color w:val="EA6962"/>
                <w:lang w:val="en-US"/>
              </w:rPr>
              <w:t>this</w:t>
            </w:r>
            <w:r w:rsidRPr="00F77FCC">
              <w:rPr>
                <w:lang w:val="en-US"/>
              </w:rPr>
              <w:t>.capital</w:t>
            </w:r>
            <w:proofErr w:type="spellEnd"/>
            <w:r w:rsidRPr="00F77FCC">
              <w:rPr>
                <w:color w:val="E78A4E"/>
                <w:lang w:val="en-US"/>
              </w:rPr>
              <w:t>=</w:t>
            </w:r>
            <w:r w:rsidRPr="00F77FCC">
              <w:rPr>
                <w:lang w:val="en-US"/>
              </w:rPr>
              <w:t>capital;</w:t>
            </w:r>
            <w:r w:rsidRPr="00F77FCC">
              <w:rPr>
                <w:lang w:val="en-US"/>
              </w:rPr>
              <w:br/>
              <w:t xml:space="preserve">        </w:t>
            </w:r>
            <w:proofErr w:type="spellStart"/>
            <w:r w:rsidRPr="00F77FCC">
              <w:rPr>
                <w:color w:val="EA6962"/>
                <w:lang w:val="en-US"/>
              </w:rPr>
              <w:t>this</w:t>
            </w:r>
            <w:r w:rsidRPr="00F77FCC">
              <w:rPr>
                <w:lang w:val="en-US"/>
              </w:rPr>
              <w:t>.flagResource</w:t>
            </w:r>
            <w:proofErr w:type="spellEnd"/>
            <w:r w:rsidRPr="00F77FCC">
              <w:rPr>
                <w:color w:val="E78A4E"/>
                <w:lang w:val="en-US"/>
              </w:rPr>
              <w:t>=</w:t>
            </w:r>
            <w:r w:rsidRPr="00F77FCC">
              <w:rPr>
                <w:lang w:val="en-US"/>
              </w:rPr>
              <w:t>flag;</w:t>
            </w:r>
            <w:r w:rsidRPr="00F77FCC">
              <w:rPr>
                <w:lang w:val="en-US"/>
              </w:rPr>
              <w:br/>
              <w:t xml:space="preserve">    }</w:t>
            </w:r>
            <w:r w:rsidRPr="00F77FCC">
              <w:rPr>
                <w:lang w:val="en-US"/>
              </w:rPr>
              <w:br/>
              <w:t xml:space="preserve">    </w:t>
            </w:r>
            <w:r w:rsidRPr="00F77FCC">
              <w:rPr>
                <w:color w:val="EA6962"/>
                <w:lang w:val="en-US"/>
              </w:rPr>
              <w:t xml:space="preserve">public </w:t>
            </w:r>
            <w:r w:rsidRPr="00F77FCC">
              <w:rPr>
                <w:color w:val="ADBAC7"/>
                <w:lang w:val="en-US"/>
              </w:rPr>
              <w:t xml:space="preserve">String </w:t>
            </w:r>
            <w:proofErr w:type="spellStart"/>
            <w:r w:rsidRPr="00F77FCC">
              <w:rPr>
                <w:color w:val="A9B665"/>
                <w:lang w:val="en-US"/>
              </w:rPr>
              <w:t>getName</w:t>
            </w:r>
            <w:proofErr w:type="spellEnd"/>
            <w:r w:rsidRPr="00F77FCC">
              <w:rPr>
                <w:lang w:val="en-US"/>
              </w:rPr>
              <w:t>() {</w:t>
            </w:r>
            <w:r w:rsidRPr="00F77FCC">
              <w:rPr>
                <w:lang w:val="en-US"/>
              </w:rPr>
              <w:br/>
              <w:t xml:space="preserve">        </w:t>
            </w:r>
            <w:r w:rsidRPr="00F77FCC">
              <w:rPr>
                <w:color w:val="EA6962"/>
                <w:lang w:val="en-US"/>
              </w:rPr>
              <w:t>return this</w:t>
            </w:r>
            <w:r w:rsidRPr="00F77FCC">
              <w:rPr>
                <w:lang w:val="en-US"/>
              </w:rPr>
              <w:t>.name;</w:t>
            </w:r>
            <w:r w:rsidRPr="00F77FCC">
              <w:rPr>
                <w:lang w:val="en-US"/>
              </w:rPr>
              <w:br/>
              <w:t xml:space="preserve">    }</w:t>
            </w:r>
            <w:r w:rsidRPr="00F77FCC">
              <w:rPr>
                <w:lang w:val="en-US"/>
              </w:rPr>
              <w:br/>
              <w:t xml:space="preserve">    </w:t>
            </w:r>
            <w:r w:rsidRPr="00F77FCC">
              <w:rPr>
                <w:color w:val="EA6962"/>
                <w:lang w:val="en-US"/>
              </w:rPr>
              <w:t xml:space="preserve">public void </w:t>
            </w:r>
            <w:proofErr w:type="spellStart"/>
            <w:r w:rsidRPr="00F77FCC">
              <w:rPr>
                <w:color w:val="A9B665"/>
                <w:lang w:val="en-US"/>
              </w:rPr>
              <w:t>setName</w:t>
            </w:r>
            <w:proofErr w:type="spellEnd"/>
            <w:r w:rsidRPr="00F77FCC">
              <w:rPr>
                <w:lang w:val="en-US"/>
              </w:rPr>
              <w:t>(</w:t>
            </w:r>
            <w:r w:rsidRPr="00F77FCC">
              <w:rPr>
                <w:color w:val="ADBAC7"/>
                <w:lang w:val="en-US"/>
              </w:rPr>
              <w:t xml:space="preserve">String </w:t>
            </w:r>
            <w:r w:rsidRPr="00F77FCC">
              <w:rPr>
                <w:lang w:val="en-US"/>
              </w:rPr>
              <w:t>name) {</w:t>
            </w:r>
            <w:r w:rsidRPr="00F77FCC">
              <w:rPr>
                <w:lang w:val="en-US"/>
              </w:rPr>
              <w:br/>
              <w:t xml:space="preserve">        </w:t>
            </w:r>
            <w:r w:rsidRPr="00F77FCC">
              <w:rPr>
                <w:color w:val="EA6962"/>
                <w:lang w:val="en-US"/>
              </w:rPr>
              <w:t>this</w:t>
            </w:r>
            <w:r w:rsidRPr="00F77FCC">
              <w:rPr>
                <w:lang w:val="en-US"/>
              </w:rPr>
              <w:t xml:space="preserve">.name </w:t>
            </w:r>
            <w:r w:rsidRPr="00F77FCC">
              <w:rPr>
                <w:color w:val="E78A4E"/>
                <w:lang w:val="en-US"/>
              </w:rPr>
              <w:t xml:space="preserve">= </w:t>
            </w:r>
            <w:r w:rsidRPr="00F77FCC">
              <w:rPr>
                <w:lang w:val="en-US"/>
              </w:rPr>
              <w:t>name;</w:t>
            </w:r>
            <w:r w:rsidRPr="00F77FCC">
              <w:rPr>
                <w:lang w:val="en-US"/>
              </w:rPr>
              <w:br/>
              <w:t xml:space="preserve">    }</w:t>
            </w:r>
            <w:r w:rsidRPr="00F77FCC">
              <w:rPr>
                <w:lang w:val="en-US"/>
              </w:rPr>
              <w:br/>
              <w:t xml:space="preserve">    </w:t>
            </w:r>
            <w:r w:rsidRPr="00F77FCC">
              <w:rPr>
                <w:color w:val="EA6962"/>
                <w:lang w:val="en-US"/>
              </w:rPr>
              <w:t xml:space="preserve">public </w:t>
            </w:r>
            <w:r w:rsidRPr="00F77FCC">
              <w:rPr>
                <w:color w:val="ADBAC7"/>
                <w:lang w:val="en-US"/>
              </w:rPr>
              <w:t xml:space="preserve">String </w:t>
            </w:r>
            <w:proofErr w:type="spellStart"/>
            <w:r w:rsidRPr="00F77FCC">
              <w:rPr>
                <w:color w:val="A9B665"/>
                <w:lang w:val="en-US"/>
              </w:rPr>
              <w:t>getCapital</w:t>
            </w:r>
            <w:proofErr w:type="spellEnd"/>
            <w:r w:rsidRPr="00F77FCC">
              <w:rPr>
                <w:lang w:val="en-US"/>
              </w:rPr>
              <w:t>() {</w:t>
            </w:r>
            <w:r w:rsidRPr="00F77FCC">
              <w:rPr>
                <w:lang w:val="en-US"/>
              </w:rPr>
              <w:br/>
              <w:t xml:space="preserve">        </w:t>
            </w:r>
            <w:r w:rsidRPr="00F77FCC">
              <w:rPr>
                <w:color w:val="EA6962"/>
                <w:lang w:val="en-US"/>
              </w:rPr>
              <w:t xml:space="preserve">return </w:t>
            </w:r>
            <w:proofErr w:type="spellStart"/>
            <w:r w:rsidRPr="00F77FCC">
              <w:rPr>
                <w:color w:val="EA6962"/>
                <w:lang w:val="en-US"/>
              </w:rPr>
              <w:t>this</w:t>
            </w:r>
            <w:r w:rsidRPr="00F77FCC">
              <w:rPr>
                <w:lang w:val="en-US"/>
              </w:rPr>
              <w:t>.capital</w:t>
            </w:r>
            <w:proofErr w:type="spellEnd"/>
            <w:r w:rsidRPr="00F77FCC">
              <w:rPr>
                <w:lang w:val="en-US"/>
              </w:rPr>
              <w:t>;</w:t>
            </w:r>
            <w:r w:rsidRPr="00F77FCC">
              <w:rPr>
                <w:lang w:val="en-US"/>
              </w:rPr>
              <w:br/>
              <w:t xml:space="preserve">    }</w:t>
            </w:r>
            <w:r w:rsidRPr="00F77FCC">
              <w:rPr>
                <w:lang w:val="en-US"/>
              </w:rPr>
              <w:br/>
              <w:t xml:space="preserve">    </w:t>
            </w:r>
            <w:r w:rsidRPr="00F77FCC">
              <w:rPr>
                <w:color w:val="EA6962"/>
                <w:lang w:val="en-US"/>
              </w:rPr>
              <w:t xml:space="preserve">public void </w:t>
            </w:r>
            <w:proofErr w:type="spellStart"/>
            <w:r w:rsidRPr="00F77FCC">
              <w:rPr>
                <w:color w:val="A9B665"/>
                <w:lang w:val="en-US"/>
              </w:rPr>
              <w:t>setCapital</w:t>
            </w:r>
            <w:proofErr w:type="spellEnd"/>
            <w:r w:rsidRPr="00F77FCC">
              <w:rPr>
                <w:lang w:val="en-US"/>
              </w:rPr>
              <w:t>(</w:t>
            </w:r>
            <w:r w:rsidRPr="00F77FCC">
              <w:rPr>
                <w:color w:val="ADBAC7"/>
                <w:lang w:val="en-US"/>
              </w:rPr>
              <w:t xml:space="preserve">String </w:t>
            </w:r>
            <w:r w:rsidRPr="00F77FCC">
              <w:rPr>
                <w:lang w:val="en-US"/>
              </w:rPr>
              <w:t>capital) {</w:t>
            </w:r>
            <w:r w:rsidRPr="00F77FCC">
              <w:rPr>
                <w:lang w:val="en-US"/>
              </w:rPr>
              <w:br/>
              <w:t xml:space="preserve">        </w:t>
            </w:r>
            <w:proofErr w:type="spellStart"/>
            <w:r w:rsidRPr="00F77FCC">
              <w:rPr>
                <w:color w:val="EA6962"/>
                <w:lang w:val="en-US"/>
              </w:rPr>
              <w:t>this</w:t>
            </w:r>
            <w:r w:rsidRPr="00F77FCC">
              <w:rPr>
                <w:lang w:val="en-US"/>
              </w:rPr>
              <w:t>.capital</w:t>
            </w:r>
            <w:proofErr w:type="spellEnd"/>
            <w:r w:rsidRPr="00F77FCC">
              <w:rPr>
                <w:lang w:val="en-US"/>
              </w:rPr>
              <w:t xml:space="preserve"> </w:t>
            </w:r>
            <w:r w:rsidRPr="00F77FCC">
              <w:rPr>
                <w:color w:val="E78A4E"/>
                <w:lang w:val="en-US"/>
              </w:rPr>
              <w:t xml:space="preserve">= </w:t>
            </w:r>
            <w:r w:rsidRPr="00F77FCC">
              <w:rPr>
                <w:lang w:val="en-US"/>
              </w:rPr>
              <w:t>capital;</w:t>
            </w:r>
            <w:r w:rsidRPr="00F77FCC">
              <w:rPr>
                <w:lang w:val="en-US"/>
              </w:rPr>
              <w:br/>
              <w:t xml:space="preserve">    }</w:t>
            </w:r>
            <w:r w:rsidRPr="00F77FCC">
              <w:rPr>
                <w:lang w:val="en-US"/>
              </w:rPr>
              <w:br/>
              <w:t xml:space="preserve">    </w:t>
            </w:r>
            <w:r w:rsidRPr="00F77FCC">
              <w:rPr>
                <w:color w:val="EA6962"/>
                <w:lang w:val="en-US"/>
              </w:rPr>
              <w:t xml:space="preserve">public int </w:t>
            </w:r>
            <w:proofErr w:type="spellStart"/>
            <w:r w:rsidRPr="00F77FCC">
              <w:rPr>
                <w:color w:val="A9B665"/>
                <w:lang w:val="en-US"/>
              </w:rPr>
              <w:t>getFlagResource</w:t>
            </w:r>
            <w:proofErr w:type="spellEnd"/>
            <w:r w:rsidRPr="00F77FCC">
              <w:rPr>
                <w:lang w:val="en-US"/>
              </w:rPr>
              <w:t>() {</w:t>
            </w:r>
            <w:r w:rsidRPr="00F77FCC">
              <w:rPr>
                <w:lang w:val="en-US"/>
              </w:rPr>
              <w:br/>
              <w:t xml:space="preserve">        </w:t>
            </w:r>
            <w:r w:rsidRPr="00F77FCC">
              <w:rPr>
                <w:color w:val="EA6962"/>
                <w:lang w:val="en-US"/>
              </w:rPr>
              <w:t xml:space="preserve">return </w:t>
            </w:r>
            <w:proofErr w:type="spellStart"/>
            <w:r w:rsidRPr="00F77FCC">
              <w:rPr>
                <w:color w:val="EA6962"/>
                <w:lang w:val="en-US"/>
              </w:rPr>
              <w:t>this</w:t>
            </w:r>
            <w:r w:rsidRPr="00F77FCC">
              <w:rPr>
                <w:lang w:val="en-US"/>
              </w:rPr>
              <w:t>.flagResource</w:t>
            </w:r>
            <w:proofErr w:type="spellEnd"/>
            <w:r w:rsidRPr="00F77FCC">
              <w:rPr>
                <w:lang w:val="en-US"/>
              </w:rPr>
              <w:t>;</w:t>
            </w:r>
            <w:r w:rsidRPr="00F77FCC">
              <w:rPr>
                <w:lang w:val="en-US"/>
              </w:rPr>
              <w:br/>
              <w:t xml:space="preserve">    }</w:t>
            </w:r>
            <w:r w:rsidRPr="00F77FCC">
              <w:rPr>
                <w:lang w:val="en-US"/>
              </w:rPr>
              <w:br/>
              <w:t xml:space="preserve">    </w:t>
            </w:r>
            <w:r w:rsidRPr="00F77FCC">
              <w:rPr>
                <w:color w:val="EA6962"/>
                <w:lang w:val="en-US"/>
              </w:rPr>
              <w:t xml:space="preserve">public void </w:t>
            </w:r>
            <w:proofErr w:type="spellStart"/>
            <w:r w:rsidRPr="00F77FCC">
              <w:rPr>
                <w:color w:val="A9B665"/>
                <w:lang w:val="en-US"/>
              </w:rPr>
              <w:t>setFlagResource</w:t>
            </w:r>
            <w:proofErr w:type="spellEnd"/>
            <w:r w:rsidRPr="00F77FCC">
              <w:rPr>
                <w:lang w:val="en-US"/>
              </w:rPr>
              <w:t>(</w:t>
            </w:r>
            <w:r w:rsidRPr="00F77FCC">
              <w:rPr>
                <w:color w:val="EA6962"/>
                <w:lang w:val="en-US"/>
              </w:rPr>
              <w:t xml:space="preserve">int </w:t>
            </w:r>
            <w:proofErr w:type="spellStart"/>
            <w:r w:rsidRPr="00F77FCC">
              <w:rPr>
                <w:lang w:val="en-US"/>
              </w:rPr>
              <w:t>flagResource</w:t>
            </w:r>
            <w:proofErr w:type="spellEnd"/>
            <w:r w:rsidRPr="00F77FCC">
              <w:rPr>
                <w:lang w:val="en-US"/>
              </w:rPr>
              <w:t>) {</w:t>
            </w:r>
            <w:r w:rsidRPr="00F77FCC">
              <w:rPr>
                <w:lang w:val="en-US"/>
              </w:rPr>
              <w:br/>
              <w:t xml:space="preserve">        </w:t>
            </w:r>
            <w:proofErr w:type="spellStart"/>
            <w:r w:rsidRPr="00F77FCC">
              <w:rPr>
                <w:color w:val="EA6962"/>
                <w:lang w:val="en-US"/>
              </w:rPr>
              <w:t>this</w:t>
            </w:r>
            <w:r w:rsidRPr="00F77FCC">
              <w:rPr>
                <w:lang w:val="en-US"/>
              </w:rPr>
              <w:t>.flagResource</w:t>
            </w:r>
            <w:proofErr w:type="spellEnd"/>
            <w:r w:rsidRPr="00F77FCC">
              <w:rPr>
                <w:lang w:val="en-US"/>
              </w:rPr>
              <w:t xml:space="preserve"> </w:t>
            </w:r>
            <w:r w:rsidRPr="00F77FCC">
              <w:rPr>
                <w:color w:val="E78A4E"/>
                <w:lang w:val="en-US"/>
              </w:rPr>
              <w:t xml:space="preserve">= </w:t>
            </w:r>
            <w:proofErr w:type="spellStart"/>
            <w:r w:rsidRPr="00F77FCC">
              <w:rPr>
                <w:lang w:val="en-US"/>
              </w:rPr>
              <w:t>flagResource</w:t>
            </w:r>
            <w:proofErr w:type="spellEnd"/>
            <w:r w:rsidRPr="00F77FCC">
              <w:rPr>
                <w:lang w:val="en-US"/>
              </w:rPr>
              <w:t>;</w:t>
            </w:r>
            <w:r w:rsidRPr="00F77FCC">
              <w:rPr>
                <w:lang w:val="en-US"/>
              </w:rPr>
              <w:br/>
              <w:t xml:space="preserve">    }</w:t>
            </w:r>
            <w:r w:rsidRPr="00F77FCC">
              <w:rPr>
                <w:lang w:val="en-US"/>
              </w:rPr>
              <w:br/>
              <w:t>}</w:t>
            </w:r>
          </w:p>
        </w:tc>
      </w:tr>
    </w:tbl>
    <w:p w14:paraId="3867C221" w14:textId="77777777" w:rsidR="00F77FCC" w:rsidRDefault="00F77FCC" w:rsidP="00A250B7">
      <w:pPr>
        <w:jc w:val="center"/>
        <w:rPr>
          <w:lang w:val="en-US"/>
        </w:rPr>
      </w:pPr>
    </w:p>
    <w:p w14:paraId="3DFECCAA" w14:textId="77777777" w:rsidR="00463A4A" w:rsidRDefault="00463A4A" w:rsidP="00A250B7">
      <w:pPr>
        <w:jc w:val="center"/>
        <w:rPr>
          <w:lang w:val="en-US"/>
        </w:rPr>
      </w:pPr>
    </w:p>
    <w:p w14:paraId="2570D93D" w14:textId="77777777" w:rsidR="00463A4A" w:rsidRDefault="00463A4A" w:rsidP="00A250B7">
      <w:pPr>
        <w:jc w:val="center"/>
        <w:rPr>
          <w:lang w:val="en-US"/>
        </w:rPr>
      </w:pPr>
    </w:p>
    <w:p w14:paraId="515706A3" w14:textId="77777777" w:rsidR="00463A4A" w:rsidRDefault="00463A4A" w:rsidP="00A250B7">
      <w:pPr>
        <w:jc w:val="center"/>
        <w:rPr>
          <w:lang w:val="en-US"/>
        </w:rPr>
      </w:pPr>
    </w:p>
    <w:p w14:paraId="1A4F4472" w14:textId="77777777" w:rsidR="00463A4A" w:rsidRDefault="00463A4A" w:rsidP="00A250B7">
      <w:pPr>
        <w:jc w:val="center"/>
        <w:rPr>
          <w:lang w:val="en-US"/>
        </w:rPr>
      </w:pPr>
    </w:p>
    <w:p w14:paraId="0CE0FB2E" w14:textId="18FC5F42" w:rsidR="00463A4A" w:rsidRPr="00F77FCC" w:rsidRDefault="00463A4A" w:rsidP="00463A4A">
      <w:pPr>
        <w:rPr>
          <w:rFonts w:ascii="Times" w:hAnsi="Times" w:cs="Times"/>
          <w:i/>
          <w:iCs/>
          <w:sz w:val="24"/>
          <w:szCs w:val="24"/>
        </w:rPr>
      </w:pPr>
      <w:r>
        <w:rPr>
          <w:rFonts w:ascii="Times" w:hAnsi="Times" w:cs="Times"/>
          <w:i/>
          <w:iCs/>
          <w:sz w:val="24"/>
          <w:szCs w:val="24"/>
        </w:rPr>
        <w:lastRenderedPageBreak/>
        <w:t>Листинг</w:t>
      </w:r>
      <w:r w:rsidRPr="00F77FCC">
        <w:rPr>
          <w:rFonts w:ascii="Times" w:hAnsi="Times" w:cs="Times"/>
          <w:i/>
          <w:iCs/>
          <w:sz w:val="24"/>
          <w:szCs w:val="24"/>
        </w:rPr>
        <w:t xml:space="preserve"> </w:t>
      </w:r>
      <w:r w:rsidRPr="00C02D50">
        <w:rPr>
          <w:rFonts w:ascii="Times" w:hAnsi="Times" w:cs="Times"/>
          <w:i/>
          <w:iCs/>
          <w:sz w:val="24"/>
          <w:szCs w:val="24"/>
        </w:rPr>
        <w:t xml:space="preserve">8 </w:t>
      </w:r>
      <w:r w:rsidRPr="00F77FCC">
        <w:rPr>
          <w:rFonts w:ascii="Times" w:hAnsi="Times" w:cs="Times"/>
          <w:i/>
          <w:iCs/>
          <w:sz w:val="24"/>
          <w:szCs w:val="24"/>
        </w:rPr>
        <w:t xml:space="preserve">– </w:t>
      </w:r>
      <w:r>
        <w:rPr>
          <w:rFonts w:ascii="Times" w:hAnsi="Times" w:cs="Times"/>
          <w:i/>
          <w:iCs/>
          <w:sz w:val="24"/>
          <w:szCs w:val="24"/>
        </w:rPr>
        <w:t>код</w:t>
      </w:r>
      <w:r w:rsidRPr="00F77FCC">
        <w:rPr>
          <w:rFonts w:ascii="Times" w:hAnsi="Times" w:cs="Times"/>
          <w:i/>
          <w:iCs/>
          <w:sz w:val="24"/>
          <w:szCs w:val="24"/>
        </w:rPr>
        <w:t xml:space="preserve"> </w:t>
      </w:r>
      <w:r>
        <w:rPr>
          <w:rFonts w:ascii="Times" w:hAnsi="Times" w:cs="Times"/>
          <w:i/>
          <w:iCs/>
          <w:sz w:val="24"/>
          <w:szCs w:val="24"/>
        </w:rPr>
        <w:t>в</w:t>
      </w:r>
      <w:r w:rsidRPr="00F77FCC">
        <w:rPr>
          <w:rFonts w:ascii="Times" w:hAnsi="Times" w:cs="Times"/>
          <w:i/>
          <w:iCs/>
          <w:sz w:val="24"/>
          <w:szCs w:val="24"/>
        </w:rPr>
        <w:t xml:space="preserve"> </w:t>
      </w:r>
      <w:r>
        <w:rPr>
          <w:rFonts w:ascii="Times" w:hAnsi="Times" w:cs="Times"/>
          <w:i/>
          <w:iCs/>
          <w:sz w:val="24"/>
          <w:szCs w:val="24"/>
        </w:rPr>
        <w:t>файле</w:t>
      </w:r>
      <w:r w:rsidRPr="00F77FCC">
        <w:rPr>
          <w:rFonts w:ascii="Times" w:hAnsi="Times" w:cs="Times"/>
          <w:i/>
          <w:iCs/>
          <w:sz w:val="24"/>
          <w:szCs w:val="24"/>
        </w:rPr>
        <w:t xml:space="preserve"> </w:t>
      </w:r>
      <w:proofErr w:type="spellStart"/>
      <w:r w:rsidR="00C02D50">
        <w:rPr>
          <w:rFonts w:ascii="Times" w:hAnsi="Times" w:cs="Times"/>
          <w:i/>
          <w:iCs/>
          <w:sz w:val="24"/>
          <w:szCs w:val="24"/>
          <w:lang w:val="en-US"/>
        </w:rPr>
        <w:t>StateAdapter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63A4A" w:rsidRPr="008D1F64" w14:paraId="55D0016F" w14:textId="77777777" w:rsidTr="00843722">
        <w:tc>
          <w:tcPr>
            <w:tcW w:w="9345" w:type="dxa"/>
          </w:tcPr>
          <w:p w14:paraId="2E10CE88" w14:textId="4E5E05EF" w:rsidR="00463A4A" w:rsidRPr="00C02D50" w:rsidRDefault="00C02D50" w:rsidP="00C02D50">
            <w:pPr>
              <w:pStyle w:val="a5"/>
              <w:rPr>
                <w:color w:val="ADBAC7"/>
                <w:lang w:val="en-US"/>
              </w:rPr>
            </w:pPr>
            <w:r w:rsidRPr="00C02D50">
              <w:rPr>
                <w:color w:val="EA6962"/>
                <w:lang w:val="en-US"/>
              </w:rPr>
              <w:t xml:space="preserve">public class </w:t>
            </w:r>
            <w:proofErr w:type="spellStart"/>
            <w:r w:rsidRPr="00C02D50">
              <w:rPr>
                <w:color w:val="ADBAC7"/>
                <w:lang w:val="en-US"/>
              </w:rPr>
              <w:t>StateAdapter</w:t>
            </w:r>
            <w:proofErr w:type="spellEnd"/>
            <w:r w:rsidRPr="00C02D50">
              <w:rPr>
                <w:color w:val="ADBAC7"/>
                <w:lang w:val="en-US"/>
              </w:rPr>
              <w:t xml:space="preserve"> </w:t>
            </w:r>
            <w:r w:rsidRPr="00C02D50">
              <w:rPr>
                <w:color w:val="EA6962"/>
                <w:lang w:val="en-US"/>
              </w:rPr>
              <w:t xml:space="preserve">extends </w:t>
            </w:r>
            <w:proofErr w:type="spellStart"/>
            <w:r w:rsidRPr="00C02D50">
              <w:rPr>
                <w:color w:val="ADBAC7"/>
                <w:lang w:val="en-US"/>
              </w:rPr>
              <w:t>ArrayAdapter</w:t>
            </w:r>
            <w:proofErr w:type="spellEnd"/>
            <w:r w:rsidRPr="00C02D50">
              <w:rPr>
                <w:color w:val="E78A4E"/>
                <w:lang w:val="en-US"/>
              </w:rPr>
              <w:t>&lt;</w:t>
            </w:r>
            <w:r w:rsidRPr="00C02D50">
              <w:rPr>
                <w:color w:val="ADBAC7"/>
                <w:lang w:val="en-US"/>
              </w:rPr>
              <w:t>State</w:t>
            </w:r>
            <w:r w:rsidRPr="00C02D50">
              <w:rPr>
                <w:color w:val="E78A4E"/>
                <w:lang w:val="en-US"/>
              </w:rPr>
              <w:t xml:space="preserve">&gt; </w:t>
            </w:r>
            <w:r w:rsidRPr="00C02D50">
              <w:rPr>
                <w:lang w:val="en-US"/>
              </w:rPr>
              <w:t>{</w:t>
            </w:r>
            <w:r w:rsidRPr="00C02D50">
              <w:rPr>
                <w:lang w:val="en-US"/>
              </w:rPr>
              <w:br/>
              <w:t xml:space="preserve">    </w:t>
            </w:r>
            <w:r w:rsidRPr="00C02D50">
              <w:rPr>
                <w:color w:val="EA6962"/>
                <w:lang w:val="en-US"/>
              </w:rPr>
              <w:t xml:space="preserve">private </w:t>
            </w:r>
            <w:proofErr w:type="spellStart"/>
            <w:r w:rsidRPr="00C02D50">
              <w:rPr>
                <w:color w:val="ADBAC7"/>
                <w:lang w:val="en-US"/>
              </w:rPr>
              <w:t>LayoutInflater</w:t>
            </w:r>
            <w:proofErr w:type="spellEnd"/>
            <w:r w:rsidRPr="00C02D50">
              <w:rPr>
                <w:color w:val="ADBAC7"/>
                <w:lang w:val="en-US"/>
              </w:rPr>
              <w:t xml:space="preserve"> </w:t>
            </w:r>
            <w:r w:rsidRPr="00C02D50">
              <w:rPr>
                <w:lang w:val="en-US"/>
              </w:rPr>
              <w:t>inflater;</w:t>
            </w:r>
            <w:r w:rsidRPr="00C02D50">
              <w:rPr>
                <w:lang w:val="en-US"/>
              </w:rPr>
              <w:br/>
              <w:t xml:space="preserve">    </w:t>
            </w:r>
            <w:r w:rsidRPr="00C02D50">
              <w:rPr>
                <w:color w:val="EA6962"/>
                <w:lang w:val="en-US"/>
              </w:rPr>
              <w:t xml:space="preserve">private int </w:t>
            </w:r>
            <w:r w:rsidRPr="00C02D50">
              <w:rPr>
                <w:lang w:val="en-US"/>
              </w:rPr>
              <w:t>layout;</w:t>
            </w:r>
            <w:r w:rsidRPr="00C02D50">
              <w:rPr>
                <w:lang w:val="en-US"/>
              </w:rPr>
              <w:br/>
              <w:t xml:space="preserve">    </w:t>
            </w:r>
            <w:r w:rsidRPr="00C02D50">
              <w:rPr>
                <w:color w:val="EA6962"/>
                <w:lang w:val="en-US"/>
              </w:rPr>
              <w:t xml:space="preserve">private </w:t>
            </w:r>
            <w:r w:rsidRPr="00C02D50">
              <w:rPr>
                <w:color w:val="ADBAC7"/>
                <w:lang w:val="en-US"/>
              </w:rPr>
              <w:t>List</w:t>
            </w:r>
            <w:r w:rsidRPr="00C02D50">
              <w:rPr>
                <w:color w:val="E78A4E"/>
                <w:lang w:val="en-US"/>
              </w:rPr>
              <w:t>&lt;</w:t>
            </w:r>
            <w:r w:rsidRPr="00C02D50">
              <w:rPr>
                <w:color w:val="ADBAC7"/>
                <w:lang w:val="en-US"/>
              </w:rPr>
              <w:t>State</w:t>
            </w:r>
            <w:r w:rsidRPr="00C02D50">
              <w:rPr>
                <w:color w:val="E78A4E"/>
                <w:lang w:val="en-US"/>
              </w:rPr>
              <w:t xml:space="preserve">&gt; </w:t>
            </w:r>
            <w:r w:rsidRPr="00C02D50">
              <w:rPr>
                <w:lang w:val="en-US"/>
              </w:rPr>
              <w:t>states;</w:t>
            </w:r>
            <w:r w:rsidRPr="00C02D50">
              <w:rPr>
                <w:lang w:val="en-US"/>
              </w:rPr>
              <w:br/>
              <w:t xml:space="preserve">    </w:t>
            </w:r>
            <w:r w:rsidRPr="00C02D50">
              <w:rPr>
                <w:color w:val="EA6962"/>
                <w:lang w:val="en-US"/>
              </w:rPr>
              <w:t xml:space="preserve">public </w:t>
            </w:r>
            <w:proofErr w:type="spellStart"/>
            <w:r w:rsidRPr="00C02D50">
              <w:rPr>
                <w:color w:val="A9B665"/>
                <w:lang w:val="en-US"/>
              </w:rPr>
              <w:t>StateAdapter</w:t>
            </w:r>
            <w:proofErr w:type="spellEnd"/>
            <w:r w:rsidRPr="00C02D50">
              <w:rPr>
                <w:lang w:val="en-US"/>
              </w:rPr>
              <w:t>(</w:t>
            </w:r>
            <w:r w:rsidRPr="00C02D50">
              <w:rPr>
                <w:color w:val="ADBAC7"/>
                <w:lang w:val="en-US"/>
              </w:rPr>
              <w:t xml:space="preserve">Context </w:t>
            </w:r>
            <w:r w:rsidRPr="00C02D50">
              <w:rPr>
                <w:lang w:val="en-US"/>
              </w:rPr>
              <w:t xml:space="preserve">context, </w:t>
            </w:r>
            <w:r w:rsidRPr="00C02D50">
              <w:rPr>
                <w:color w:val="EA6962"/>
                <w:lang w:val="en-US"/>
              </w:rPr>
              <w:t xml:space="preserve">int </w:t>
            </w:r>
            <w:r w:rsidRPr="00C02D50">
              <w:rPr>
                <w:lang w:val="en-US"/>
              </w:rPr>
              <w:t xml:space="preserve">resource, </w:t>
            </w:r>
            <w:r w:rsidRPr="00C02D50">
              <w:rPr>
                <w:color w:val="ADBAC7"/>
                <w:lang w:val="en-US"/>
              </w:rPr>
              <w:t>List</w:t>
            </w:r>
            <w:r w:rsidRPr="00C02D50">
              <w:rPr>
                <w:color w:val="E78A4E"/>
                <w:lang w:val="en-US"/>
              </w:rPr>
              <w:t>&lt;</w:t>
            </w:r>
            <w:r w:rsidRPr="00C02D50">
              <w:rPr>
                <w:color w:val="ADBAC7"/>
                <w:lang w:val="en-US"/>
              </w:rPr>
              <w:t>State</w:t>
            </w:r>
            <w:r w:rsidRPr="00C02D50">
              <w:rPr>
                <w:color w:val="E78A4E"/>
                <w:lang w:val="en-US"/>
              </w:rPr>
              <w:t xml:space="preserve">&gt; </w:t>
            </w:r>
            <w:r w:rsidRPr="00C02D50">
              <w:rPr>
                <w:lang w:val="en-US"/>
              </w:rPr>
              <w:t>states) {</w:t>
            </w:r>
            <w:r w:rsidRPr="00C02D50">
              <w:rPr>
                <w:lang w:val="en-US"/>
              </w:rPr>
              <w:br/>
              <w:t xml:space="preserve">        </w:t>
            </w:r>
            <w:r w:rsidRPr="00C02D50">
              <w:rPr>
                <w:color w:val="EA6962"/>
                <w:lang w:val="en-US"/>
              </w:rPr>
              <w:t>super</w:t>
            </w:r>
            <w:r w:rsidRPr="00C02D50">
              <w:rPr>
                <w:lang w:val="en-US"/>
              </w:rPr>
              <w:t>(context, resource, states);</w:t>
            </w:r>
            <w:r w:rsidRPr="00C02D50">
              <w:rPr>
                <w:lang w:val="en-US"/>
              </w:rPr>
              <w:br/>
              <w:t xml:space="preserve">        </w:t>
            </w:r>
            <w:proofErr w:type="spellStart"/>
            <w:r w:rsidRPr="00C02D50">
              <w:rPr>
                <w:color w:val="EA6962"/>
                <w:lang w:val="en-US"/>
              </w:rPr>
              <w:t>this</w:t>
            </w:r>
            <w:r w:rsidRPr="00C02D50">
              <w:rPr>
                <w:lang w:val="en-US"/>
              </w:rPr>
              <w:t>.states</w:t>
            </w:r>
            <w:proofErr w:type="spellEnd"/>
            <w:r w:rsidRPr="00C02D50">
              <w:rPr>
                <w:lang w:val="en-US"/>
              </w:rPr>
              <w:t xml:space="preserve"> </w:t>
            </w:r>
            <w:r w:rsidRPr="00C02D50">
              <w:rPr>
                <w:color w:val="E78A4E"/>
                <w:lang w:val="en-US"/>
              </w:rPr>
              <w:t xml:space="preserve">= </w:t>
            </w:r>
            <w:r w:rsidRPr="00C02D50">
              <w:rPr>
                <w:lang w:val="en-US"/>
              </w:rPr>
              <w:t>states;</w:t>
            </w:r>
            <w:r w:rsidRPr="00C02D50">
              <w:rPr>
                <w:lang w:val="en-US"/>
              </w:rPr>
              <w:br/>
              <w:t xml:space="preserve">        </w:t>
            </w:r>
            <w:proofErr w:type="spellStart"/>
            <w:r w:rsidRPr="00C02D50">
              <w:rPr>
                <w:color w:val="EA6962"/>
                <w:lang w:val="en-US"/>
              </w:rPr>
              <w:t>this</w:t>
            </w:r>
            <w:r w:rsidRPr="00C02D50">
              <w:rPr>
                <w:lang w:val="en-US"/>
              </w:rPr>
              <w:t>.layout</w:t>
            </w:r>
            <w:proofErr w:type="spellEnd"/>
            <w:r w:rsidRPr="00C02D50">
              <w:rPr>
                <w:lang w:val="en-US"/>
              </w:rPr>
              <w:t xml:space="preserve"> </w:t>
            </w:r>
            <w:r w:rsidRPr="00C02D50">
              <w:rPr>
                <w:color w:val="E78A4E"/>
                <w:lang w:val="en-US"/>
              </w:rPr>
              <w:t xml:space="preserve">= </w:t>
            </w:r>
            <w:r w:rsidRPr="00C02D50">
              <w:rPr>
                <w:lang w:val="en-US"/>
              </w:rPr>
              <w:t>resource;</w:t>
            </w:r>
            <w:r w:rsidRPr="00C02D50">
              <w:rPr>
                <w:lang w:val="en-US"/>
              </w:rPr>
              <w:br/>
              <w:t xml:space="preserve">        </w:t>
            </w:r>
            <w:proofErr w:type="spellStart"/>
            <w:r w:rsidRPr="00C02D50">
              <w:rPr>
                <w:color w:val="EA6962"/>
                <w:lang w:val="en-US"/>
              </w:rPr>
              <w:t>this</w:t>
            </w:r>
            <w:r w:rsidRPr="00C02D50">
              <w:rPr>
                <w:lang w:val="en-US"/>
              </w:rPr>
              <w:t>.inflater</w:t>
            </w:r>
            <w:proofErr w:type="spellEnd"/>
            <w:r w:rsidRPr="00C02D50">
              <w:rPr>
                <w:lang w:val="en-US"/>
              </w:rPr>
              <w:t xml:space="preserve"> </w:t>
            </w:r>
            <w:r w:rsidRPr="00C02D50">
              <w:rPr>
                <w:color w:val="E78A4E"/>
                <w:lang w:val="en-US"/>
              </w:rPr>
              <w:t xml:space="preserve">= </w:t>
            </w:r>
            <w:proofErr w:type="spellStart"/>
            <w:r w:rsidRPr="00C02D50">
              <w:rPr>
                <w:color w:val="ADBAC7"/>
                <w:lang w:val="en-US"/>
              </w:rPr>
              <w:t>LayoutInflater</w:t>
            </w:r>
            <w:r w:rsidRPr="00C02D50">
              <w:rPr>
                <w:lang w:val="en-US"/>
              </w:rPr>
              <w:t>.</w:t>
            </w:r>
            <w:r w:rsidRPr="00C02D50">
              <w:rPr>
                <w:color w:val="A9B665"/>
                <w:lang w:val="en-US"/>
              </w:rPr>
              <w:t>from</w:t>
            </w:r>
            <w:proofErr w:type="spellEnd"/>
            <w:r w:rsidRPr="00C02D50">
              <w:rPr>
                <w:lang w:val="en-US"/>
              </w:rPr>
              <w:t>(context);</w:t>
            </w:r>
            <w:r w:rsidRPr="00C02D50">
              <w:rPr>
                <w:lang w:val="en-US"/>
              </w:rPr>
              <w:br/>
              <w:t xml:space="preserve">    }</w:t>
            </w:r>
            <w:r w:rsidRPr="00C02D50">
              <w:rPr>
                <w:lang w:val="en-US"/>
              </w:rPr>
              <w:br/>
              <w:t xml:space="preserve">    </w:t>
            </w:r>
            <w:r w:rsidRPr="00C02D50">
              <w:rPr>
                <w:color w:val="BBB529"/>
                <w:lang w:val="en-US"/>
              </w:rPr>
              <w:t>@NonNull</w:t>
            </w:r>
            <w:r w:rsidRPr="00C02D50">
              <w:rPr>
                <w:color w:val="BBB529"/>
                <w:lang w:val="en-US"/>
              </w:rPr>
              <w:br/>
              <w:t xml:space="preserve">    </w:t>
            </w:r>
            <w:r w:rsidRPr="00C02D50">
              <w:rPr>
                <w:color w:val="EA6962"/>
                <w:lang w:val="en-US"/>
              </w:rPr>
              <w:t xml:space="preserve">public </w:t>
            </w:r>
            <w:r w:rsidRPr="00C02D50">
              <w:rPr>
                <w:color w:val="ADBAC7"/>
                <w:lang w:val="en-US"/>
              </w:rPr>
              <w:t xml:space="preserve">View </w:t>
            </w:r>
            <w:proofErr w:type="spellStart"/>
            <w:r w:rsidRPr="00C02D50">
              <w:rPr>
                <w:color w:val="A9B665"/>
                <w:lang w:val="en-US"/>
              </w:rPr>
              <w:t>getView</w:t>
            </w:r>
            <w:proofErr w:type="spellEnd"/>
            <w:r w:rsidRPr="00C02D50">
              <w:rPr>
                <w:lang w:val="en-US"/>
              </w:rPr>
              <w:t>(</w:t>
            </w:r>
            <w:r w:rsidRPr="00C02D50">
              <w:rPr>
                <w:color w:val="EA6962"/>
                <w:lang w:val="en-US"/>
              </w:rPr>
              <w:t xml:space="preserve">int </w:t>
            </w:r>
            <w:r w:rsidRPr="00C02D50">
              <w:rPr>
                <w:lang w:val="en-US"/>
              </w:rPr>
              <w:t xml:space="preserve">position, </w:t>
            </w:r>
            <w:r w:rsidRPr="00C02D50">
              <w:rPr>
                <w:color w:val="ADBAC7"/>
                <w:lang w:val="en-US"/>
              </w:rPr>
              <w:t xml:space="preserve">View </w:t>
            </w:r>
            <w:proofErr w:type="spellStart"/>
            <w:r w:rsidRPr="00C02D50">
              <w:rPr>
                <w:lang w:val="en-US"/>
              </w:rPr>
              <w:t>convertView</w:t>
            </w:r>
            <w:proofErr w:type="spellEnd"/>
            <w:r w:rsidRPr="00C02D50">
              <w:rPr>
                <w:lang w:val="en-US"/>
              </w:rPr>
              <w:t xml:space="preserve">, </w:t>
            </w:r>
            <w:proofErr w:type="spellStart"/>
            <w:r w:rsidRPr="00C02D50">
              <w:rPr>
                <w:color w:val="ADBAC7"/>
                <w:lang w:val="en-US"/>
              </w:rPr>
              <w:t>ViewGroup</w:t>
            </w:r>
            <w:proofErr w:type="spellEnd"/>
            <w:r w:rsidRPr="00C02D50">
              <w:rPr>
                <w:color w:val="ADBAC7"/>
                <w:lang w:val="en-US"/>
              </w:rPr>
              <w:t xml:space="preserve"> </w:t>
            </w:r>
            <w:r w:rsidRPr="00C02D50">
              <w:rPr>
                <w:lang w:val="en-US"/>
              </w:rPr>
              <w:t>parent) {</w:t>
            </w:r>
            <w:r w:rsidRPr="00C02D50">
              <w:rPr>
                <w:lang w:val="en-US"/>
              </w:rPr>
              <w:br/>
              <w:t xml:space="preserve">        </w:t>
            </w:r>
            <w:r w:rsidRPr="00C02D50">
              <w:rPr>
                <w:color w:val="BBB529"/>
                <w:lang w:val="en-US"/>
              </w:rPr>
              <w:t>@SuppressLint</w:t>
            </w:r>
            <w:r w:rsidRPr="00C02D50">
              <w:rPr>
                <w:lang w:val="en-US"/>
              </w:rPr>
              <w:t>(</w:t>
            </w:r>
            <w:r w:rsidRPr="00C02D50">
              <w:rPr>
                <w:color w:val="D8A657"/>
                <w:lang w:val="en-US"/>
              </w:rPr>
              <w:t>"ViewHolder"</w:t>
            </w:r>
            <w:r w:rsidRPr="00C02D50">
              <w:rPr>
                <w:lang w:val="en-US"/>
              </w:rPr>
              <w:t xml:space="preserve">) </w:t>
            </w:r>
            <w:r w:rsidRPr="00C02D50">
              <w:rPr>
                <w:color w:val="ADBAC7"/>
                <w:lang w:val="en-US"/>
              </w:rPr>
              <w:t xml:space="preserve">View </w:t>
            </w:r>
            <w:r w:rsidRPr="00C02D50">
              <w:rPr>
                <w:lang w:val="en-US"/>
              </w:rPr>
              <w:t>view</w:t>
            </w:r>
            <w:r w:rsidRPr="00C02D50">
              <w:rPr>
                <w:color w:val="E78A4E"/>
                <w:lang w:val="en-US"/>
              </w:rPr>
              <w:t>=</w:t>
            </w:r>
            <w:proofErr w:type="spellStart"/>
            <w:r w:rsidRPr="00C02D50">
              <w:rPr>
                <w:lang w:val="en-US"/>
              </w:rPr>
              <w:t>inflater.</w:t>
            </w:r>
            <w:r w:rsidRPr="00C02D50">
              <w:rPr>
                <w:color w:val="A9B665"/>
                <w:lang w:val="en-US"/>
              </w:rPr>
              <w:t>inflate</w:t>
            </w:r>
            <w:proofErr w:type="spellEnd"/>
            <w:r w:rsidRPr="00C02D50">
              <w:rPr>
                <w:lang w:val="en-US"/>
              </w:rPr>
              <w:t>(</w:t>
            </w:r>
            <w:proofErr w:type="spellStart"/>
            <w:r w:rsidRPr="00C02D50">
              <w:rPr>
                <w:color w:val="EA6962"/>
                <w:lang w:val="en-US"/>
              </w:rPr>
              <w:t>this</w:t>
            </w:r>
            <w:r w:rsidRPr="00C02D50">
              <w:rPr>
                <w:lang w:val="en-US"/>
              </w:rPr>
              <w:t>.layout</w:t>
            </w:r>
            <w:proofErr w:type="spellEnd"/>
            <w:r w:rsidRPr="00C02D50">
              <w:rPr>
                <w:lang w:val="en-US"/>
              </w:rPr>
              <w:t xml:space="preserve">, parent, </w:t>
            </w:r>
            <w:r w:rsidRPr="00C02D50">
              <w:rPr>
                <w:color w:val="EA6962"/>
                <w:lang w:val="en-US"/>
              </w:rPr>
              <w:t>false</w:t>
            </w:r>
            <w:r w:rsidRPr="00C02D50">
              <w:rPr>
                <w:lang w:val="en-US"/>
              </w:rPr>
              <w:t>);</w:t>
            </w:r>
            <w:r w:rsidRPr="00C02D50">
              <w:rPr>
                <w:lang w:val="en-US"/>
              </w:rPr>
              <w:br/>
              <w:t xml:space="preserve">        </w:t>
            </w:r>
            <w:proofErr w:type="spellStart"/>
            <w:r w:rsidRPr="00C02D50">
              <w:rPr>
                <w:color w:val="ADBAC7"/>
                <w:lang w:val="en-US"/>
              </w:rPr>
              <w:t>ImageView</w:t>
            </w:r>
            <w:proofErr w:type="spellEnd"/>
            <w:r w:rsidRPr="00C02D50">
              <w:rPr>
                <w:color w:val="ADBAC7"/>
                <w:lang w:val="en-US"/>
              </w:rPr>
              <w:t xml:space="preserve"> </w:t>
            </w:r>
            <w:proofErr w:type="spellStart"/>
            <w:r w:rsidRPr="00C02D50">
              <w:rPr>
                <w:lang w:val="en-US"/>
              </w:rPr>
              <w:t>flagView</w:t>
            </w:r>
            <w:proofErr w:type="spellEnd"/>
            <w:r w:rsidRPr="00C02D50">
              <w:rPr>
                <w:lang w:val="en-US"/>
              </w:rPr>
              <w:t xml:space="preserve"> </w:t>
            </w:r>
            <w:r w:rsidRPr="00C02D50">
              <w:rPr>
                <w:color w:val="E78A4E"/>
                <w:lang w:val="en-US"/>
              </w:rPr>
              <w:t xml:space="preserve">= </w:t>
            </w:r>
            <w:proofErr w:type="spellStart"/>
            <w:r w:rsidRPr="00C02D50">
              <w:rPr>
                <w:lang w:val="en-US"/>
              </w:rPr>
              <w:t>view.</w:t>
            </w:r>
            <w:r w:rsidRPr="00C02D50">
              <w:rPr>
                <w:color w:val="A9B665"/>
                <w:lang w:val="en-US"/>
              </w:rPr>
              <w:t>findViewById</w:t>
            </w:r>
            <w:proofErr w:type="spellEnd"/>
            <w:r w:rsidRPr="00C02D50">
              <w:rPr>
                <w:lang w:val="en-US"/>
              </w:rPr>
              <w:t>(</w:t>
            </w:r>
            <w:proofErr w:type="spellStart"/>
            <w:r w:rsidRPr="00C02D50">
              <w:rPr>
                <w:color w:val="ADBAC7"/>
                <w:lang w:val="en-US"/>
              </w:rPr>
              <w:t>R</w:t>
            </w:r>
            <w:r w:rsidRPr="00C02D50">
              <w:rPr>
                <w:lang w:val="en-US"/>
              </w:rPr>
              <w:t>.</w:t>
            </w:r>
            <w:r w:rsidRPr="00C02D50">
              <w:rPr>
                <w:color w:val="ADBAC7"/>
                <w:lang w:val="en-US"/>
              </w:rPr>
              <w:t>id</w:t>
            </w:r>
            <w:r w:rsidRPr="00C02D50">
              <w:rPr>
                <w:lang w:val="en-US"/>
              </w:rPr>
              <w:t>.flag</w:t>
            </w:r>
            <w:proofErr w:type="spellEnd"/>
            <w:r w:rsidRPr="00C02D50">
              <w:rPr>
                <w:lang w:val="en-US"/>
              </w:rPr>
              <w:t>);</w:t>
            </w:r>
            <w:r w:rsidRPr="00C02D50">
              <w:rPr>
                <w:lang w:val="en-US"/>
              </w:rPr>
              <w:br/>
              <w:t xml:space="preserve">        </w:t>
            </w:r>
            <w:proofErr w:type="spellStart"/>
            <w:r w:rsidRPr="00C02D50">
              <w:rPr>
                <w:color w:val="ADBAC7"/>
                <w:lang w:val="en-US"/>
              </w:rPr>
              <w:t>TextView</w:t>
            </w:r>
            <w:proofErr w:type="spellEnd"/>
            <w:r w:rsidRPr="00C02D50">
              <w:rPr>
                <w:color w:val="ADBAC7"/>
                <w:lang w:val="en-US"/>
              </w:rPr>
              <w:t xml:space="preserve"> </w:t>
            </w:r>
            <w:proofErr w:type="spellStart"/>
            <w:r w:rsidRPr="00C02D50">
              <w:rPr>
                <w:lang w:val="en-US"/>
              </w:rPr>
              <w:t>nameView</w:t>
            </w:r>
            <w:proofErr w:type="spellEnd"/>
            <w:r w:rsidRPr="00C02D50">
              <w:rPr>
                <w:lang w:val="en-US"/>
              </w:rPr>
              <w:t xml:space="preserve"> </w:t>
            </w:r>
            <w:r w:rsidRPr="00C02D50">
              <w:rPr>
                <w:color w:val="E78A4E"/>
                <w:lang w:val="en-US"/>
              </w:rPr>
              <w:t xml:space="preserve">= </w:t>
            </w:r>
            <w:proofErr w:type="spellStart"/>
            <w:r w:rsidRPr="00C02D50">
              <w:rPr>
                <w:lang w:val="en-US"/>
              </w:rPr>
              <w:t>view.</w:t>
            </w:r>
            <w:r w:rsidRPr="00C02D50">
              <w:rPr>
                <w:color w:val="A9B665"/>
                <w:lang w:val="en-US"/>
              </w:rPr>
              <w:t>findViewById</w:t>
            </w:r>
            <w:proofErr w:type="spellEnd"/>
            <w:r w:rsidRPr="00C02D50">
              <w:rPr>
                <w:lang w:val="en-US"/>
              </w:rPr>
              <w:t>(</w:t>
            </w:r>
            <w:r w:rsidRPr="00C02D50">
              <w:rPr>
                <w:color w:val="ADBAC7"/>
                <w:lang w:val="en-US"/>
              </w:rPr>
              <w:t>R</w:t>
            </w:r>
            <w:r w:rsidRPr="00C02D50">
              <w:rPr>
                <w:lang w:val="en-US"/>
              </w:rPr>
              <w:t>.</w:t>
            </w:r>
            <w:r w:rsidRPr="00C02D50">
              <w:rPr>
                <w:color w:val="ADBAC7"/>
                <w:lang w:val="en-US"/>
              </w:rPr>
              <w:t>id</w:t>
            </w:r>
            <w:r w:rsidRPr="00C02D50">
              <w:rPr>
                <w:lang w:val="en-US"/>
              </w:rPr>
              <w:t>.name);</w:t>
            </w:r>
            <w:r w:rsidRPr="00C02D50">
              <w:rPr>
                <w:lang w:val="en-US"/>
              </w:rPr>
              <w:br/>
              <w:t xml:space="preserve">        </w:t>
            </w:r>
            <w:proofErr w:type="spellStart"/>
            <w:r w:rsidRPr="00C02D50">
              <w:rPr>
                <w:color w:val="ADBAC7"/>
                <w:lang w:val="en-US"/>
              </w:rPr>
              <w:t>TextView</w:t>
            </w:r>
            <w:proofErr w:type="spellEnd"/>
            <w:r w:rsidRPr="00C02D50">
              <w:rPr>
                <w:color w:val="ADBAC7"/>
                <w:lang w:val="en-US"/>
              </w:rPr>
              <w:t xml:space="preserve"> </w:t>
            </w:r>
            <w:proofErr w:type="spellStart"/>
            <w:r w:rsidRPr="00C02D50">
              <w:rPr>
                <w:lang w:val="en-US"/>
              </w:rPr>
              <w:t>capitalView</w:t>
            </w:r>
            <w:proofErr w:type="spellEnd"/>
            <w:r w:rsidRPr="00C02D50">
              <w:rPr>
                <w:lang w:val="en-US"/>
              </w:rPr>
              <w:t xml:space="preserve"> </w:t>
            </w:r>
            <w:r w:rsidRPr="00C02D50">
              <w:rPr>
                <w:color w:val="E78A4E"/>
                <w:lang w:val="en-US"/>
              </w:rPr>
              <w:t xml:space="preserve">= </w:t>
            </w:r>
            <w:proofErr w:type="spellStart"/>
            <w:r w:rsidRPr="00C02D50">
              <w:rPr>
                <w:lang w:val="en-US"/>
              </w:rPr>
              <w:t>view.</w:t>
            </w:r>
            <w:r w:rsidRPr="00C02D50">
              <w:rPr>
                <w:color w:val="A9B665"/>
                <w:lang w:val="en-US"/>
              </w:rPr>
              <w:t>findViewById</w:t>
            </w:r>
            <w:proofErr w:type="spellEnd"/>
            <w:r w:rsidRPr="00C02D50">
              <w:rPr>
                <w:lang w:val="en-US"/>
              </w:rPr>
              <w:t>(</w:t>
            </w:r>
            <w:proofErr w:type="spellStart"/>
            <w:r w:rsidRPr="00C02D50">
              <w:rPr>
                <w:color w:val="ADBAC7"/>
                <w:lang w:val="en-US"/>
              </w:rPr>
              <w:t>R</w:t>
            </w:r>
            <w:r w:rsidRPr="00C02D50">
              <w:rPr>
                <w:lang w:val="en-US"/>
              </w:rPr>
              <w:t>.</w:t>
            </w:r>
            <w:r w:rsidRPr="00C02D50">
              <w:rPr>
                <w:color w:val="ADBAC7"/>
                <w:lang w:val="en-US"/>
              </w:rPr>
              <w:t>id</w:t>
            </w:r>
            <w:r w:rsidRPr="00C02D50">
              <w:rPr>
                <w:lang w:val="en-US"/>
              </w:rPr>
              <w:t>.capital</w:t>
            </w:r>
            <w:proofErr w:type="spellEnd"/>
            <w:r w:rsidRPr="00C02D50">
              <w:rPr>
                <w:lang w:val="en-US"/>
              </w:rPr>
              <w:t>);</w:t>
            </w:r>
            <w:r w:rsidRPr="00C02D50">
              <w:rPr>
                <w:lang w:val="en-US"/>
              </w:rPr>
              <w:br/>
              <w:t xml:space="preserve">        </w:t>
            </w:r>
            <w:r w:rsidRPr="00C02D50">
              <w:rPr>
                <w:color w:val="ADBAC7"/>
                <w:lang w:val="en-US"/>
              </w:rPr>
              <w:t xml:space="preserve">State </w:t>
            </w:r>
            <w:proofErr w:type="spellStart"/>
            <w:r w:rsidRPr="00C02D50">
              <w:rPr>
                <w:lang w:val="en-US"/>
              </w:rPr>
              <w:t>state</w:t>
            </w:r>
            <w:proofErr w:type="spellEnd"/>
            <w:r w:rsidRPr="00C02D50">
              <w:rPr>
                <w:lang w:val="en-US"/>
              </w:rPr>
              <w:t xml:space="preserve"> </w:t>
            </w:r>
            <w:r w:rsidRPr="00C02D50">
              <w:rPr>
                <w:color w:val="E78A4E"/>
                <w:lang w:val="en-US"/>
              </w:rPr>
              <w:t xml:space="preserve">= </w:t>
            </w:r>
            <w:proofErr w:type="spellStart"/>
            <w:r w:rsidRPr="00C02D50">
              <w:rPr>
                <w:lang w:val="en-US"/>
              </w:rPr>
              <w:t>states.</w:t>
            </w:r>
            <w:r w:rsidRPr="00C02D50">
              <w:rPr>
                <w:color w:val="A9B665"/>
                <w:lang w:val="en-US"/>
              </w:rPr>
              <w:t>get</w:t>
            </w:r>
            <w:proofErr w:type="spellEnd"/>
            <w:r w:rsidRPr="00C02D50">
              <w:rPr>
                <w:lang w:val="en-US"/>
              </w:rPr>
              <w:t>(position);</w:t>
            </w:r>
            <w:r w:rsidRPr="00C02D50">
              <w:rPr>
                <w:lang w:val="en-US"/>
              </w:rPr>
              <w:br/>
              <w:t xml:space="preserve">        </w:t>
            </w:r>
            <w:proofErr w:type="spellStart"/>
            <w:r w:rsidRPr="00C02D50">
              <w:rPr>
                <w:lang w:val="en-US"/>
              </w:rPr>
              <w:t>flagView.</w:t>
            </w:r>
            <w:r w:rsidRPr="00C02D50">
              <w:rPr>
                <w:color w:val="A9B665"/>
                <w:lang w:val="en-US"/>
              </w:rPr>
              <w:t>setImageResource</w:t>
            </w:r>
            <w:proofErr w:type="spellEnd"/>
            <w:r w:rsidRPr="00C02D50">
              <w:rPr>
                <w:lang w:val="en-US"/>
              </w:rPr>
              <w:t>(</w:t>
            </w:r>
            <w:proofErr w:type="spellStart"/>
            <w:r w:rsidRPr="00C02D50">
              <w:rPr>
                <w:lang w:val="en-US"/>
              </w:rPr>
              <w:t>state.</w:t>
            </w:r>
            <w:r w:rsidRPr="00C02D50">
              <w:rPr>
                <w:color w:val="A9B665"/>
                <w:lang w:val="en-US"/>
              </w:rPr>
              <w:t>getFlagResource</w:t>
            </w:r>
            <w:proofErr w:type="spellEnd"/>
            <w:r w:rsidRPr="00C02D50">
              <w:rPr>
                <w:lang w:val="en-US"/>
              </w:rPr>
              <w:t>());</w:t>
            </w:r>
            <w:r w:rsidRPr="00C02D50">
              <w:rPr>
                <w:lang w:val="en-US"/>
              </w:rPr>
              <w:br/>
              <w:t xml:space="preserve">        </w:t>
            </w:r>
            <w:proofErr w:type="spellStart"/>
            <w:r w:rsidRPr="00C02D50">
              <w:rPr>
                <w:lang w:val="en-US"/>
              </w:rPr>
              <w:t>nameView.</w:t>
            </w:r>
            <w:r w:rsidRPr="00C02D50">
              <w:rPr>
                <w:color w:val="A9B665"/>
                <w:lang w:val="en-US"/>
              </w:rPr>
              <w:t>setText</w:t>
            </w:r>
            <w:proofErr w:type="spellEnd"/>
            <w:r w:rsidRPr="00C02D50">
              <w:rPr>
                <w:lang w:val="en-US"/>
              </w:rPr>
              <w:t>(</w:t>
            </w:r>
            <w:proofErr w:type="spellStart"/>
            <w:r w:rsidRPr="00C02D50">
              <w:rPr>
                <w:lang w:val="en-US"/>
              </w:rPr>
              <w:t>state.</w:t>
            </w:r>
            <w:r w:rsidRPr="00C02D50">
              <w:rPr>
                <w:color w:val="A9B665"/>
                <w:lang w:val="en-US"/>
              </w:rPr>
              <w:t>getName</w:t>
            </w:r>
            <w:proofErr w:type="spellEnd"/>
            <w:r w:rsidRPr="00C02D50">
              <w:rPr>
                <w:lang w:val="en-US"/>
              </w:rPr>
              <w:t>());</w:t>
            </w:r>
            <w:r w:rsidRPr="00C02D50">
              <w:rPr>
                <w:lang w:val="en-US"/>
              </w:rPr>
              <w:br/>
              <w:t xml:space="preserve">        </w:t>
            </w:r>
            <w:proofErr w:type="spellStart"/>
            <w:r w:rsidRPr="00C02D50">
              <w:rPr>
                <w:lang w:val="en-US"/>
              </w:rPr>
              <w:t>capitalView.</w:t>
            </w:r>
            <w:r w:rsidRPr="00C02D50">
              <w:rPr>
                <w:color w:val="A9B665"/>
                <w:lang w:val="en-US"/>
              </w:rPr>
              <w:t>setText</w:t>
            </w:r>
            <w:proofErr w:type="spellEnd"/>
            <w:r w:rsidRPr="00C02D50">
              <w:rPr>
                <w:lang w:val="en-US"/>
              </w:rPr>
              <w:t>(</w:t>
            </w:r>
            <w:proofErr w:type="spellStart"/>
            <w:r w:rsidRPr="00C02D50">
              <w:rPr>
                <w:lang w:val="en-US"/>
              </w:rPr>
              <w:t>state.</w:t>
            </w:r>
            <w:r w:rsidRPr="00C02D50">
              <w:rPr>
                <w:color w:val="A9B665"/>
                <w:lang w:val="en-US"/>
              </w:rPr>
              <w:t>getCapital</w:t>
            </w:r>
            <w:proofErr w:type="spellEnd"/>
            <w:r w:rsidRPr="00C02D50">
              <w:rPr>
                <w:lang w:val="en-US"/>
              </w:rPr>
              <w:t>());</w:t>
            </w:r>
            <w:r w:rsidRPr="00C02D50">
              <w:rPr>
                <w:lang w:val="en-US"/>
              </w:rPr>
              <w:br/>
              <w:t xml:space="preserve">        </w:t>
            </w:r>
            <w:r w:rsidRPr="00C02D50">
              <w:rPr>
                <w:color w:val="EA6962"/>
                <w:lang w:val="en-US"/>
              </w:rPr>
              <w:t xml:space="preserve">return </w:t>
            </w:r>
            <w:r w:rsidRPr="00C02D50">
              <w:rPr>
                <w:lang w:val="en-US"/>
              </w:rPr>
              <w:t>view;</w:t>
            </w:r>
            <w:r w:rsidRPr="00C02D50">
              <w:rPr>
                <w:lang w:val="en-US"/>
              </w:rPr>
              <w:br/>
              <w:t xml:space="preserve">    }</w:t>
            </w:r>
            <w:r w:rsidRPr="00C02D50">
              <w:rPr>
                <w:lang w:val="en-US"/>
              </w:rPr>
              <w:br/>
              <w:t>}</w:t>
            </w:r>
          </w:p>
        </w:tc>
      </w:tr>
    </w:tbl>
    <w:p w14:paraId="2E4AF68B" w14:textId="77777777" w:rsidR="00463A4A" w:rsidRPr="00293592" w:rsidRDefault="00463A4A" w:rsidP="00A250B7">
      <w:pPr>
        <w:jc w:val="center"/>
        <w:rPr>
          <w:lang w:val="en-US"/>
        </w:rPr>
      </w:pPr>
    </w:p>
    <w:p w14:paraId="2CF42334" w14:textId="5D0C4821" w:rsidR="00A250B7" w:rsidRPr="0008044D" w:rsidRDefault="00A250B7" w:rsidP="00A250B7">
      <w:pPr>
        <w:jc w:val="center"/>
      </w:pPr>
      <w:r>
        <w:rPr>
          <w:noProof/>
        </w:rPr>
        <w:lastRenderedPageBreak/>
        <w:drawing>
          <wp:inline distT="0" distB="0" distL="0" distR="0" wp14:anchorId="3B37F15B" wp14:editId="46A0FF05">
            <wp:extent cx="2459420" cy="4918840"/>
            <wp:effectExtent l="0" t="0" r="0" b="0"/>
            <wp:docPr id="11935424" name="Рисунок 1" descr="Изображение выглядит как электроника, текст, снимок экрана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424" name="Рисунок 1" descr="Изображение выглядит как электроника, текст, снимок экрана, мультимеди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3092" cy="492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1587" w14:textId="755FD68C" w:rsidR="00E46C41" w:rsidRPr="00EA4CE9" w:rsidRDefault="00E46C41" w:rsidP="00EA4CE9">
      <w:pPr>
        <w:jc w:val="center"/>
      </w:pPr>
      <w:r>
        <w:t xml:space="preserve">Рисунок </w:t>
      </w:r>
      <w:r w:rsidR="00B93FF7">
        <w:t>6</w:t>
      </w:r>
      <w:r>
        <w:t xml:space="preserve"> – </w:t>
      </w:r>
      <w:r w:rsidR="00A250B7">
        <w:t>тестирование кода</w:t>
      </w:r>
    </w:p>
    <w:p w14:paraId="4968EA98" w14:textId="06833C21" w:rsidR="00CB11EC" w:rsidRDefault="00CB11EC" w:rsidP="00CB11EC">
      <w:r w:rsidRPr="00CB11EC">
        <w:t xml:space="preserve">7. Реализовать оптимизацию адаптера и применение </w:t>
      </w:r>
      <w:r w:rsidRPr="00CB11EC">
        <w:rPr>
          <w:lang w:val="en-US"/>
        </w:rPr>
        <w:t>View</w:t>
      </w:r>
      <w:r w:rsidRPr="00CB11EC">
        <w:t xml:space="preserve"> </w:t>
      </w:r>
      <w:r w:rsidRPr="00CB11EC">
        <w:rPr>
          <w:lang w:val="en-US"/>
        </w:rPr>
        <w:t>Holder</w:t>
      </w:r>
      <w:r w:rsidR="002E6185" w:rsidRPr="002E6185">
        <w:t>.</w:t>
      </w:r>
    </w:p>
    <w:p w14:paraId="4216005F" w14:textId="33DFBC72" w:rsidR="00E46C41" w:rsidRPr="00431CCC" w:rsidRDefault="00E46C41" w:rsidP="00E46C41">
      <w:pPr>
        <w:rPr>
          <w:rFonts w:ascii="Times" w:hAnsi="Times" w:cs="Times"/>
          <w:i/>
          <w:iCs/>
          <w:sz w:val="24"/>
          <w:szCs w:val="24"/>
          <w:lang w:val="en-US"/>
        </w:rPr>
      </w:pPr>
      <w:r>
        <w:rPr>
          <w:rFonts w:ascii="Times" w:hAnsi="Times" w:cs="Times"/>
          <w:i/>
          <w:iCs/>
          <w:sz w:val="24"/>
          <w:szCs w:val="24"/>
        </w:rPr>
        <w:t>Листинг</w:t>
      </w:r>
      <w:r w:rsidRPr="00431CCC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r w:rsidR="005C7F91">
        <w:rPr>
          <w:rFonts w:ascii="Times" w:hAnsi="Times" w:cs="Times"/>
          <w:i/>
          <w:iCs/>
          <w:sz w:val="24"/>
          <w:szCs w:val="24"/>
          <w:lang w:val="en-US"/>
        </w:rPr>
        <w:t>9</w:t>
      </w:r>
      <w:r w:rsidRPr="00431CCC">
        <w:rPr>
          <w:rFonts w:ascii="Times" w:hAnsi="Times" w:cs="Times"/>
          <w:i/>
          <w:iCs/>
          <w:sz w:val="24"/>
          <w:szCs w:val="24"/>
          <w:lang w:val="en-US"/>
        </w:rPr>
        <w:t xml:space="preserve"> – </w:t>
      </w:r>
      <w:r>
        <w:rPr>
          <w:rFonts w:ascii="Times" w:hAnsi="Times" w:cs="Times"/>
          <w:i/>
          <w:iCs/>
          <w:sz w:val="24"/>
          <w:szCs w:val="24"/>
        </w:rPr>
        <w:t>код примера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46C41" w:rsidRPr="008D1F64" w14:paraId="1A13D107" w14:textId="77777777" w:rsidTr="00764280">
        <w:tc>
          <w:tcPr>
            <w:tcW w:w="9345" w:type="dxa"/>
          </w:tcPr>
          <w:p w14:paraId="611913A7" w14:textId="5E626FE8" w:rsidR="00E46C41" w:rsidRPr="006966EE" w:rsidRDefault="006966EE" w:rsidP="006966EE">
            <w:pPr>
              <w:pStyle w:val="a5"/>
              <w:rPr>
                <w:color w:val="ADBAC7"/>
                <w:lang w:val="en-US"/>
              </w:rPr>
            </w:pPr>
            <w:r w:rsidRPr="006966EE">
              <w:rPr>
                <w:color w:val="EA6962"/>
                <w:lang w:val="en-US"/>
              </w:rPr>
              <w:t xml:space="preserve">public class </w:t>
            </w:r>
            <w:proofErr w:type="spellStart"/>
            <w:r w:rsidRPr="006966EE">
              <w:rPr>
                <w:color w:val="ADBAC7"/>
                <w:lang w:val="en-US"/>
              </w:rPr>
              <w:t>StateAdapter</w:t>
            </w:r>
            <w:proofErr w:type="spellEnd"/>
            <w:r w:rsidRPr="006966EE">
              <w:rPr>
                <w:color w:val="ADBAC7"/>
                <w:lang w:val="en-US"/>
              </w:rPr>
              <w:t xml:space="preserve"> </w:t>
            </w:r>
            <w:r w:rsidRPr="006966EE">
              <w:rPr>
                <w:color w:val="EA6962"/>
                <w:lang w:val="en-US"/>
              </w:rPr>
              <w:t xml:space="preserve">extends </w:t>
            </w:r>
            <w:proofErr w:type="spellStart"/>
            <w:r w:rsidRPr="006966EE">
              <w:rPr>
                <w:color w:val="ADBAC7"/>
                <w:lang w:val="en-US"/>
              </w:rPr>
              <w:t>ArrayAdapter</w:t>
            </w:r>
            <w:proofErr w:type="spellEnd"/>
            <w:r w:rsidRPr="006966EE">
              <w:rPr>
                <w:color w:val="E78A4E"/>
                <w:lang w:val="en-US"/>
              </w:rPr>
              <w:t>&lt;</w:t>
            </w:r>
            <w:r w:rsidRPr="006966EE">
              <w:rPr>
                <w:color w:val="ADBAC7"/>
                <w:lang w:val="en-US"/>
              </w:rPr>
              <w:t>State</w:t>
            </w:r>
            <w:r w:rsidRPr="006966EE">
              <w:rPr>
                <w:color w:val="E78A4E"/>
                <w:lang w:val="en-US"/>
              </w:rPr>
              <w:t xml:space="preserve">&gt; </w:t>
            </w:r>
            <w:r w:rsidRPr="006966EE">
              <w:rPr>
                <w:lang w:val="en-US"/>
              </w:rPr>
              <w:t>{</w:t>
            </w:r>
            <w:r w:rsidRPr="006966EE">
              <w:rPr>
                <w:lang w:val="en-US"/>
              </w:rPr>
              <w:br/>
              <w:t xml:space="preserve">    </w:t>
            </w:r>
            <w:r w:rsidRPr="006966EE">
              <w:rPr>
                <w:color w:val="EA6962"/>
                <w:lang w:val="en-US"/>
              </w:rPr>
              <w:t xml:space="preserve">private final </w:t>
            </w:r>
            <w:proofErr w:type="spellStart"/>
            <w:r w:rsidRPr="006966EE">
              <w:rPr>
                <w:color w:val="ADBAC7"/>
                <w:lang w:val="en-US"/>
              </w:rPr>
              <w:t>LayoutInflater</w:t>
            </w:r>
            <w:proofErr w:type="spellEnd"/>
            <w:r w:rsidRPr="006966EE">
              <w:rPr>
                <w:color w:val="ADBAC7"/>
                <w:lang w:val="en-US"/>
              </w:rPr>
              <w:t xml:space="preserve"> </w:t>
            </w:r>
            <w:r w:rsidRPr="006966EE">
              <w:rPr>
                <w:lang w:val="en-US"/>
              </w:rPr>
              <w:t>inflater;</w:t>
            </w:r>
            <w:r w:rsidRPr="006966EE">
              <w:rPr>
                <w:lang w:val="en-US"/>
              </w:rPr>
              <w:br/>
              <w:t xml:space="preserve">    </w:t>
            </w:r>
            <w:r w:rsidRPr="006966EE">
              <w:rPr>
                <w:color w:val="EA6962"/>
                <w:lang w:val="en-US"/>
              </w:rPr>
              <w:t xml:space="preserve">private final int </w:t>
            </w:r>
            <w:r w:rsidRPr="006966EE">
              <w:rPr>
                <w:lang w:val="en-US"/>
              </w:rPr>
              <w:t>layout;</w:t>
            </w:r>
            <w:r w:rsidRPr="006966EE">
              <w:rPr>
                <w:lang w:val="en-US"/>
              </w:rPr>
              <w:br/>
              <w:t xml:space="preserve">    </w:t>
            </w:r>
            <w:r w:rsidRPr="006966EE">
              <w:rPr>
                <w:color w:val="EA6962"/>
                <w:lang w:val="en-US"/>
              </w:rPr>
              <w:t xml:space="preserve">private final </w:t>
            </w:r>
            <w:r w:rsidRPr="006966EE">
              <w:rPr>
                <w:color w:val="ADBAC7"/>
                <w:lang w:val="en-US"/>
              </w:rPr>
              <w:t>List</w:t>
            </w:r>
            <w:r w:rsidRPr="006966EE">
              <w:rPr>
                <w:color w:val="E78A4E"/>
                <w:lang w:val="en-US"/>
              </w:rPr>
              <w:t>&lt;</w:t>
            </w:r>
            <w:r w:rsidRPr="006966EE">
              <w:rPr>
                <w:color w:val="ADBAC7"/>
                <w:lang w:val="en-US"/>
              </w:rPr>
              <w:t>State</w:t>
            </w:r>
            <w:r w:rsidRPr="006966EE">
              <w:rPr>
                <w:color w:val="E78A4E"/>
                <w:lang w:val="en-US"/>
              </w:rPr>
              <w:t xml:space="preserve">&gt; </w:t>
            </w:r>
            <w:r w:rsidRPr="006966EE">
              <w:rPr>
                <w:lang w:val="en-US"/>
              </w:rPr>
              <w:t>states;</w:t>
            </w:r>
            <w:r w:rsidRPr="006966EE">
              <w:rPr>
                <w:lang w:val="en-US"/>
              </w:rPr>
              <w:br/>
              <w:t xml:space="preserve">    </w:t>
            </w:r>
            <w:r w:rsidRPr="006966EE">
              <w:rPr>
                <w:color w:val="EA6962"/>
                <w:lang w:val="en-US"/>
              </w:rPr>
              <w:t xml:space="preserve">public </w:t>
            </w:r>
            <w:proofErr w:type="spellStart"/>
            <w:r w:rsidRPr="006966EE">
              <w:rPr>
                <w:color w:val="A9B665"/>
                <w:lang w:val="en-US"/>
              </w:rPr>
              <w:t>StateAdapter</w:t>
            </w:r>
            <w:proofErr w:type="spellEnd"/>
            <w:r w:rsidRPr="006966EE">
              <w:rPr>
                <w:lang w:val="en-US"/>
              </w:rPr>
              <w:t>(</w:t>
            </w:r>
            <w:r w:rsidRPr="006966EE">
              <w:rPr>
                <w:color w:val="ADBAC7"/>
                <w:lang w:val="en-US"/>
              </w:rPr>
              <w:t xml:space="preserve">Context </w:t>
            </w:r>
            <w:r w:rsidRPr="006966EE">
              <w:rPr>
                <w:lang w:val="en-US"/>
              </w:rPr>
              <w:t xml:space="preserve">context, </w:t>
            </w:r>
            <w:r w:rsidRPr="006966EE">
              <w:rPr>
                <w:color w:val="EA6962"/>
                <w:lang w:val="en-US"/>
              </w:rPr>
              <w:t xml:space="preserve">int </w:t>
            </w:r>
            <w:r w:rsidRPr="006966EE">
              <w:rPr>
                <w:lang w:val="en-US"/>
              </w:rPr>
              <w:t xml:space="preserve">resource, </w:t>
            </w:r>
            <w:r w:rsidRPr="006966EE">
              <w:rPr>
                <w:color w:val="ADBAC7"/>
                <w:lang w:val="en-US"/>
              </w:rPr>
              <w:t>List</w:t>
            </w:r>
            <w:r w:rsidRPr="006966EE">
              <w:rPr>
                <w:color w:val="E78A4E"/>
                <w:lang w:val="en-US"/>
              </w:rPr>
              <w:t>&lt;</w:t>
            </w:r>
            <w:r w:rsidRPr="006966EE">
              <w:rPr>
                <w:color w:val="ADBAC7"/>
                <w:lang w:val="en-US"/>
              </w:rPr>
              <w:t>State</w:t>
            </w:r>
            <w:r w:rsidRPr="006966EE">
              <w:rPr>
                <w:color w:val="E78A4E"/>
                <w:lang w:val="en-US"/>
              </w:rPr>
              <w:t xml:space="preserve">&gt; </w:t>
            </w:r>
            <w:r w:rsidRPr="006966EE">
              <w:rPr>
                <w:lang w:val="en-US"/>
              </w:rPr>
              <w:t>states) {</w:t>
            </w:r>
            <w:r w:rsidRPr="006966EE">
              <w:rPr>
                <w:lang w:val="en-US"/>
              </w:rPr>
              <w:br/>
              <w:t xml:space="preserve">        </w:t>
            </w:r>
            <w:r w:rsidRPr="006966EE">
              <w:rPr>
                <w:color w:val="EA6962"/>
                <w:lang w:val="en-US"/>
              </w:rPr>
              <w:t>super</w:t>
            </w:r>
            <w:r w:rsidRPr="006966EE">
              <w:rPr>
                <w:lang w:val="en-US"/>
              </w:rPr>
              <w:t>(context, resource, states);</w:t>
            </w:r>
            <w:r w:rsidRPr="006966EE">
              <w:rPr>
                <w:lang w:val="en-US"/>
              </w:rPr>
              <w:br/>
              <w:t xml:space="preserve">        </w:t>
            </w:r>
            <w:proofErr w:type="spellStart"/>
            <w:r w:rsidRPr="006966EE">
              <w:rPr>
                <w:color w:val="EA6962"/>
                <w:lang w:val="en-US"/>
              </w:rPr>
              <w:t>this</w:t>
            </w:r>
            <w:r w:rsidRPr="006966EE">
              <w:rPr>
                <w:lang w:val="en-US"/>
              </w:rPr>
              <w:t>.states</w:t>
            </w:r>
            <w:proofErr w:type="spellEnd"/>
            <w:r w:rsidRPr="006966EE">
              <w:rPr>
                <w:lang w:val="en-US"/>
              </w:rPr>
              <w:t xml:space="preserve"> </w:t>
            </w:r>
            <w:r w:rsidRPr="006966EE">
              <w:rPr>
                <w:color w:val="E78A4E"/>
                <w:lang w:val="en-US"/>
              </w:rPr>
              <w:t xml:space="preserve">= </w:t>
            </w:r>
            <w:r w:rsidRPr="006966EE">
              <w:rPr>
                <w:lang w:val="en-US"/>
              </w:rPr>
              <w:t>states;</w:t>
            </w:r>
            <w:r w:rsidRPr="006966EE">
              <w:rPr>
                <w:lang w:val="en-US"/>
              </w:rPr>
              <w:br/>
              <w:t xml:space="preserve">        </w:t>
            </w:r>
            <w:proofErr w:type="spellStart"/>
            <w:r w:rsidRPr="006966EE">
              <w:rPr>
                <w:color w:val="EA6962"/>
                <w:lang w:val="en-US"/>
              </w:rPr>
              <w:t>this</w:t>
            </w:r>
            <w:r w:rsidRPr="006966EE">
              <w:rPr>
                <w:lang w:val="en-US"/>
              </w:rPr>
              <w:t>.layout</w:t>
            </w:r>
            <w:proofErr w:type="spellEnd"/>
            <w:r w:rsidRPr="006966EE">
              <w:rPr>
                <w:lang w:val="en-US"/>
              </w:rPr>
              <w:t xml:space="preserve"> </w:t>
            </w:r>
            <w:r w:rsidRPr="006966EE">
              <w:rPr>
                <w:color w:val="E78A4E"/>
                <w:lang w:val="en-US"/>
              </w:rPr>
              <w:t xml:space="preserve">= </w:t>
            </w:r>
            <w:r w:rsidRPr="006966EE">
              <w:rPr>
                <w:lang w:val="en-US"/>
              </w:rPr>
              <w:t>resource;</w:t>
            </w:r>
            <w:r w:rsidRPr="006966EE">
              <w:rPr>
                <w:lang w:val="en-US"/>
              </w:rPr>
              <w:br/>
              <w:t xml:space="preserve">        </w:t>
            </w:r>
            <w:proofErr w:type="spellStart"/>
            <w:r w:rsidRPr="006966EE">
              <w:rPr>
                <w:color w:val="EA6962"/>
                <w:lang w:val="en-US"/>
              </w:rPr>
              <w:t>this</w:t>
            </w:r>
            <w:r w:rsidRPr="006966EE">
              <w:rPr>
                <w:lang w:val="en-US"/>
              </w:rPr>
              <w:t>.inflater</w:t>
            </w:r>
            <w:proofErr w:type="spellEnd"/>
            <w:r w:rsidRPr="006966EE">
              <w:rPr>
                <w:lang w:val="en-US"/>
              </w:rPr>
              <w:t xml:space="preserve"> </w:t>
            </w:r>
            <w:r w:rsidRPr="006966EE">
              <w:rPr>
                <w:color w:val="E78A4E"/>
                <w:lang w:val="en-US"/>
              </w:rPr>
              <w:t xml:space="preserve">= </w:t>
            </w:r>
            <w:proofErr w:type="spellStart"/>
            <w:r w:rsidRPr="006966EE">
              <w:rPr>
                <w:color w:val="ADBAC7"/>
                <w:lang w:val="en-US"/>
              </w:rPr>
              <w:t>LayoutInflater</w:t>
            </w:r>
            <w:r w:rsidRPr="006966EE">
              <w:rPr>
                <w:lang w:val="en-US"/>
              </w:rPr>
              <w:t>.</w:t>
            </w:r>
            <w:r w:rsidRPr="006966EE">
              <w:rPr>
                <w:color w:val="A9B665"/>
                <w:lang w:val="en-US"/>
              </w:rPr>
              <w:t>from</w:t>
            </w:r>
            <w:proofErr w:type="spellEnd"/>
            <w:r w:rsidRPr="006966EE">
              <w:rPr>
                <w:lang w:val="en-US"/>
              </w:rPr>
              <w:t>(context);</w:t>
            </w:r>
            <w:r w:rsidRPr="006966EE">
              <w:rPr>
                <w:lang w:val="en-US"/>
              </w:rPr>
              <w:br/>
              <w:t xml:space="preserve">    }</w:t>
            </w:r>
            <w:r w:rsidRPr="006966EE">
              <w:rPr>
                <w:lang w:val="en-US"/>
              </w:rPr>
              <w:br/>
              <w:t xml:space="preserve">    </w:t>
            </w:r>
            <w:r w:rsidRPr="006966EE">
              <w:rPr>
                <w:color w:val="BBB529"/>
                <w:lang w:val="en-US"/>
              </w:rPr>
              <w:t>@NonNull</w:t>
            </w:r>
            <w:r w:rsidRPr="006966EE">
              <w:rPr>
                <w:color w:val="BBB529"/>
                <w:lang w:val="en-US"/>
              </w:rPr>
              <w:br/>
              <w:t xml:space="preserve">    </w:t>
            </w:r>
            <w:r w:rsidRPr="006966EE">
              <w:rPr>
                <w:color w:val="EA6962"/>
                <w:lang w:val="en-US"/>
              </w:rPr>
              <w:t xml:space="preserve">public </w:t>
            </w:r>
            <w:r w:rsidRPr="006966EE">
              <w:rPr>
                <w:color w:val="ADBAC7"/>
                <w:lang w:val="en-US"/>
              </w:rPr>
              <w:t xml:space="preserve">View </w:t>
            </w:r>
            <w:proofErr w:type="spellStart"/>
            <w:r w:rsidRPr="006966EE">
              <w:rPr>
                <w:color w:val="A9B665"/>
                <w:lang w:val="en-US"/>
              </w:rPr>
              <w:t>getView</w:t>
            </w:r>
            <w:proofErr w:type="spellEnd"/>
            <w:r w:rsidRPr="006966EE">
              <w:rPr>
                <w:lang w:val="en-US"/>
              </w:rPr>
              <w:t>(</w:t>
            </w:r>
            <w:r w:rsidRPr="006966EE">
              <w:rPr>
                <w:color w:val="EA6962"/>
                <w:lang w:val="en-US"/>
              </w:rPr>
              <w:t xml:space="preserve">int </w:t>
            </w:r>
            <w:r w:rsidRPr="006966EE">
              <w:rPr>
                <w:lang w:val="en-US"/>
              </w:rPr>
              <w:t xml:space="preserve">position, </w:t>
            </w:r>
            <w:r w:rsidRPr="006966EE">
              <w:rPr>
                <w:color w:val="ADBAC7"/>
                <w:lang w:val="en-US"/>
              </w:rPr>
              <w:t xml:space="preserve">View </w:t>
            </w:r>
            <w:proofErr w:type="spellStart"/>
            <w:r w:rsidRPr="006966EE">
              <w:rPr>
                <w:lang w:val="en-US"/>
              </w:rPr>
              <w:t>convertView</w:t>
            </w:r>
            <w:proofErr w:type="spellEnd"/>
            <w:r w:rsidRPr="006966EE">
              <w:rPr>
                <w:lang w:val="en-US"/>
              </w:rPr>
              <w:t xml:space="preserve">, </w:t>
            </w:r>
            <w:r w:rsidRPr="006966EE">
              <w:rPr>
                <w:color w:val="BBB529"/>
                <w:lang w:val="en-US"/>
              </w:rPr>
              <w:t xml:space="preserve">@NonNull </w:t>
            </w:r>
            <w:proofErr w:type="spellStart"/>
            <w:r w:rsidRPr="006966EE">
              <w:rPr>
                <w:color w:val="ADBAC7"/>
                <w:lang w:val="en-US"/>
              </w:rPr>
              <w:t>ViewGroup</w:t>
            </w:r>
            <w:proofErr w:type="spellEnd"/>
            <w:r w:rsidRPr="006966EE">
              <w:rPr>
                <w:color w:val="ADBAC7"/>
                <w:lang w:val="en-US"/>
              </w:rPr>
              <w:t xml:space="preserve"> </w:t>
            </w:r>
            <w:r w:rsidRPr="006966EE">
              <w:rPr>
                <w:lang w:val="en-US"/>
              </w:rPr>
              <w:t>parent) {</w:t>
            </w:r>
            <w:r w:rsidRPr="006966EE">
              <w:rPr>
                <w:lang w:val="en-US"/>
              </w:rPr>
              <w:br/>
              <w:t xml:space="preserve">        </w:t>
            </w:r>
            <w:proofErr w:type="spellStart"/>
            <w:r w:rsidRPr="006966EE">
              <w:rPr>
                <w:color w:val="ADBAC7"/>
                <w:lang w:val="en-US"/>
              </w:rPr>
              <w:t>ViewHolder</w:t>
            </w:r>
            <w:proofErr w:type="spellEnd"/>
            <w:r w:rsidRPr="006966EE">
              <w:rPr>
                <w:color w:val="ADBAC7"/>
                <w:lang w:val="en-US"/>
              </w:rPr>
              <w:t xml:space="preserve"> </w:t>
            </w:r>
            <w:proofErr w:type="spellStart"/>
            <w:r w:rsidRPr="006966EE">
              <w:rPr>
                <w:lang w:val="en-US"/>
              </w:rPr>
              <w:t>viewHolder</w:t>
            </w:r>
            <w:proofErr w:type="spellEnd"/>
            <w:r w:rsidRPr="006966EE">
              <w:rPr>
                <w:lang w:val="en-US"/>
              </w:rPr>
              <w:t>;</w:t>
            </w:r>
            <w:r w:rsidRPr="006966EE">
              <w:rPr>
                <w:lang w:val="en-US"/>
              </w:rPr>
              <w:br/>
              <w:t xml:space="preserve">        </w:t>
            </w:r>
            <w:r w:rsidRPr="006966EE">
              <w:rPr>
                <w:color w:val="EA6962"/>
                <w:lang w:val="en-US"/>
              </w:rPr>
              <w:t>if</w:t>
            </w:r>
            <w:r w:rsidRPr="006966EE">
              <w:rPr>
                <w:lang w:val="en-US"/>
              </w:rPr>
              <w:t>(</w:t>
            </w:r>
            <w:proofErr w:type="spellStart"/>
            <w:r w:rsidRPr="006966EE">
              <w:rPr>
                <w:lang w:val="en-US"/>
              </w:rPr>
              <w:t>convertView</w:t>
            </w:r>
            <w:proofErr w:type="spellEnd"/>
            <w:r w:rsidRPr="006966EE">
              <w:rPr>
                <w:color w:val="E78A4E"/>
                <w:lang w:val="en-US"/>
              </w:rPr>
              <w:t>==</w:t>
            </w:r>
            <w:r w:rsidRPr="006966EE">
              <w:rPr>
                <w:color w:val="EA6962"/>
                <w:lang w:val="en-US"/>
              </w:rPr>
              <w:t>null</w:t>
            </w:r>
            <w:r w:rsidRPr="006966EE">
              <w:rPr>
                <w:lang w:val="en-US"/>
              </w:rPr>
              <w:t>){</w:t>
            </w:r>
            <w:r w:rsidRPr="006966EE">
              <w:rPr>
                <w:lang w:val="en-US"/>
              </w:rPr>
              <w:br/>
              <w:t xml:space="preserve">            </w:t>
            </w:r>
            <w:proofErr w:type="spellStart"/>
            <w:r w:rsidRPr="006966EE">
              <w:rPr>
                <w:lang w:val="en-US"/>
              </w:rPr>
              <w:t>convertView</w:t>
            </w:r>
            <w:proofErr w:type="spellEnd"/>
            <w:r w:rsidRPr="006966EE">
              <w:rPr>
                <w:lang w:val="en-US"/>
              </w:rPr>
              <w:t xml:space="preserve"> </w:t>
            </w:r>
            <w:r w:rsidRPr="006966EE">
              <w:rPr>
                <w:color w:val="E78A4E"/>
                <w:lang w:val="en-US"/>
              </w:rPr>
              <w:t xml:space="preserve">= </w:t>
            </w:r>
            <w:proofErr w:type="spellStart"/>
            <w:r w:rsidRPr="006966EE">
              <w:rPr>
                <w:lang w:val="en-US"/>
              </w:rPr>
              <w:t>inflater.</w:t>
            </w:r>
            <w:r w:rsidRPr="006966EE">
              <w:rPr>
                <w:color w:val="A9B665"/>
                <w:lang w:val="en-US"/>
              </w:rPr>
              <w:t>inflate</w:t>
            </w:r>
            <w:proofErr w:type="spellEnd"/>
            <w:r w:rsidRPr="006966EE">
              <w:rPr>
                <w:lang w:val="en-US"/>
              </w:rPr>
              <w:t>(</w:t>
            </w:r>
            <w:proofErr w:type="spellStart"/>
            <w:r w:rsidRPr="006966EE">
              <w:rPr>
                <w:color w:val="EA6962"/>
                <w:lang w:val="en-US"/>
              </w:rPr>
              <w:t>this</w:t>
            </w:r>
            <w:r w:rsidRPr="006966EE">
              <w:rPr>
                <w:lang w:val="en-US"/>
              </w:rPr>
              <w:t>.layout</w:t>
            </w:r>
            <w:proofErr w:type="spellEnd"/>
            <w:r w:rsidRPr="006966EE">
              <w:rPr>
                <w:lang w:val="en-US"/>
              </w:rPr>
              <w:t xml:space="preserve">, parent, </w:t>
            </w:r>
            <w:r w:rsidRPr="006966EE">
              <w:rPr>
                <w:color w:val="EA6962"/>
                <w:lang w:val="en-US"/>
              </w:rPr>
              <w:t>false</w:t>
            </w:r>
            <w:r w:rsidRPr="006966EE">
              <w:rPr>
                <w:lang w:val="en-US"/>
              </w:rPr>
              <w:t>);</w:t>
            </w:r>
            <w:r w:rsidRPr="006966EE">
              <w:rPr>
                <w:lang w:val="en-US"/>
              </w:rPr>
              <w:br/>
              <w:t xml:space="preserve">            </w:t>
            </w:r>
            <w:proofErr w:type="spellStart"/>
            <w:r w:rsidRPr="006966EE">
              <w:rPr>
                <w:lang w:val="en-US"/>
              </w:rPr>
              <w:t>viewHolder</w:t>
            </w:r>
            <w:proofErr w:type="spellEnd"/>
            <w:r w:rsidRPr="006966EE">
              <w:rPr>
                <w:lang w:val="en-US"/>
              </w:rPr>
              <w:t xml:space="preserve"> </w:t>
            </w:r>
            <w:r w:rsidRPr="006966EE">
              <w:rPr>
                <w:color w:val="E78A4E"/>
                <w:lang w:val="en-US"/>
              </w:rPr>
              <w:t xml:space="preserve">= </w:t>
            </w:r>
            <w:r w:rsidRPr="006966EE">
              <w:rPr>
                <w:color w:val="EA6962"/>
                <w:lang w:val="en-US"/>
              </w:rPr>
              <w:t xml:space="preserve">new </w:t>
            </w:r>
            <w:proofErr w:type="spellStart"/>
            <w:r w:rsidRPr="006966EE">
              <w:rPr>
                <w:color w:val="A9B665"/>
                <w:lang w:val="en-US"/>
              </w:rPr>
              <w:t>ViewHolder</w:t>
            </w:r>
            <w:proofErr w:type="spellEnd"/>
            <w:r w:rsidRPr="006966EE">
              <w:rPr>
                <w:lang w:val="en-US"/>
              </w:rPr>
              <w:t>(</w:t>
            </w:r>
            <w:proofErr w:type="spellStart"/>
            <w:r w:rsidRPr="006966EE">
              <w:rPr>
                <w:lang w:val="en-US"/>
              </w:rPr>
              <w:t>convertView</w:t>
            </w:r>
            <w:proofErr w:type="spellEnd"/>
            <w:r w:rsidRPr="006966EE">
              <w:rPr>
                <w:lang w:val="en-US"/>
              </w:rPr>
              <w:t>);</w:t>
            </w:r>
            <w:r w:rsidRPr="006966EE">
              <w:rPr>
                <w:lang w:val="en-US"/>
              </w:rPr>
              <w:br/>
              <w:t xml:space="preserve">            </w:t>
            </w:r>
            <w:proofErr w:type="spellStart"/>
            <w:r w:rsidRPr="006966EE">
              <w:rPr>
                <w:lang w:val="en-US"/>
              </w:rPr>
              <w:t>convertView.</w:t>
            </w:r>
            <w:r w:rsidRPr="006966EE">
              <w:rPr>
                <w:color w:val="A9B665"/>
                <w:lang w:val="en-US"/>
              </w:rPr>
              <w:t>setTag</w:t>
            </w:r>
            <w:proofErr w:type="spellEnd"/>
            <w:r w:rsidRPr="006966EE">
              <w:rPr>
                <w:lang w:val="en-US"/>
              </w:rPr>
              <w:t>(</w:t>
            </w:r>
            <w:proofErr w:type="spellStart"/>
            <w:r w:rsidRPr="006966EE">
              <w:rPr>
                <w:lang w:val="en-US"/>
              </w:rPr>
              <w:t>viewHolder</w:t>
            </w:r>
            <w:proofErr w:type="spellEnd"/>
            <w:r w:rsidRPr="006966EE">
              <w:rPr>
                <w:lang w:val="en-US"/>
              </w:rPr>
              <w:t>);</w:t>
            </w:r>
            <w:r w:rsidRPr="006966EE">
              <w:rPr>
                <w:lang w:val="en-US"/>
              </w:rPr>
              <w:br/>
              <w:t xml:space="preserve">        }</w:t>
            </w:r>
            <w:r w:rsidRPr="006966EE">
              <w:rPr>
                <w:lang w:val="en-US"/>
              </w:rPr>
              <w:br/>
            </w:r>
            <w:r w:rsidRPr="006966EE">
              <w:rPr>
                <w:lang w:val="en-US"/>
              </w:rPr>
              <w:lastRenderedPageBreak/>
              <w:t xml:space="preserve">        </w:t>
            </w:r>
            <w:r w:rsidRPr="006966EE">
              <w:rPr>
                <w:color w:val="EA6962"/>
                <w:lang w:val="en-US"/>
              </w:rPr>
              <w:t>else</w:t>
            </w:r>
            <w:r w:rsidRPr="006966EE">
              <w:rPr>
                <w:lang w:val="en-US"/>
              </w:rPr>
              <w:t>{</w:t>
            </w:r>
            <w:r w:rsidRPr="006966EE">
              <w:rPr>
                <w:lang w:val="en-US"/>
              </w:rPr>
              <w:br/>
              <w:t xml:space="preserve">            </w:t>
            </w:r>
            <w:proofErr w:type="spellStart"/>
            <w:r w:rsidRPr="006966EE">
              <w:rPr>
                <w:lang w:val="en-US"/>
              </w:rPr>
              <w:t>viewHolder</w:t>
            </w:r>
            <w:proofErr w:type="spellEnd"/>
            <w:r w:rsidRPr="006966EE">
              <w:rPr>
                <w:lang w:val="en-US"/>
              </w:rPr>
              <w:t xml:space="preserve"> </w:t>
            </w:r>
            <w:r w:rsidRPr="006966EE">
              <w:rPr>
                <w:color w:val="E78A4E"/>
                <w:lang w:val="en-US"/>
              </w:rPr>
              <w:t xml:space="preserve">= </w:t>
            </w:r>
            <w:r w:rsidRPr="006966EE">
              <w:rPr>
                <w:lang w:val="en-US"/>
              </w:rPr>
              <w:t>(</w:t>
            </w:r>
            <w:proofErr w:type="spellStart"/>
            <w:r w:rsidRPr="006966EE">
              <w:rPr>
                <w:color w:val="ADBAC7"/>
                <w:lang w:val="en-US"/>
              </w:rPr>
              <w:t>ViewHolder</w:t>
            </w:r>
            <w:proofErr w:type="spellEnd"/>
            <w:r w:rsidRPr="006966EE">
              <w:rPr>
                <w:lang w:val="en-US"/>
              </w:rPr>
              <w:t xml:space="preserve">) </w:t>
            </w:r>
            <w:proofErr w:type="spellStart"/>
            <w:r w:rsidRPr="006966EE">
              <w:rPr>
                <w:lang w:val="en-US"/>
              </w:rPr>
              <w:t>convertView.</w:t>
            </w:r>
            <w:r w:rsidRPr="006966EE">
              <w:rPr>
                <w:color w:val="A9B665"/>
                <w:lang w:val="en-US"/>
              </w:rPr>
              <w:t>getTag</w:t>
            </w:r>
            <w:proofErr w:type="spellEnd"/>
            <w:r w:rsidRPr="006966EE">
              <w:rPr>
                <w:lang w:val="en-US"/>
              </w:rPr>
              <w:t>();</w:t>
            </w:r>
            <w:r w:rsidRPr="006966EE">
              <w:rPr>
                <w:lang w:val="en-US"/>
              </w:rPr>
              <w:br/>
              <w:t xml:space="preserve">        }</w:t>
            </w:r>
            <w:r w:rsidRPr="006966EE">
              <w:rPr>
                <w:lang w:val="en-US"/>
              </w:rPr>
              <w:br/>
              <w:t xml:space="preserve">        </w:t>
            </w:r>
            <w:r w:rsidRPr="006966EE">
              <w:rPr>
                <w:color w:val="ADBAC7"/>
                <w:lang w:val="en-US"/>
              </w:rPr>
              <w:t xml:space="preserve">State </w:t>
            </w:r>
            <w:proofErr w:type="spellStart"/>
            <w:r w:rsidRPr="006966EE">
              <w:rPr>
                <w:lang w:val="en-US"/>
              </w:rPr>
              <w:t>state</w:t>
            </w:r>
            <w:proofErr w:type="spellEnd"/>
            <w:r w:rsidRPr="006966EE">
              <w:rPr>
                <w:lang w:val="en-US"/>
              </w:rPr>
              <w:t xml:space="preserve"> </w:t>
            </w:r>
            <w:r w:rsidRPr="006966EE">
              <w:rPr>
                <w:color w:val="E78A4E"/>
                <w:lang w:val="en-US"/>
              </w:rPr>
              <w:t xml:space="preserve">= </w:t>
            </w:r>
            <w:proofErr w:type="spellStart"/>
            <w:r w:rsidRPr="006966EE">
              <w:rPr>
                <w:lang w:val="en-US"/>
              </w:rPr>
              <w:t>states.</w:t>
            </w:r>
            <w:r w:rsidRPr="006966EE">
              <w:rPr>
                <w:color w:val="A9B665"/>
                <w:lang w:val="en-US"/>
              </w:rPr>
              <w:t>get</w:t>
            </w:r>
            <w:proofErr w:type="spellEnd"/>
            <w:r w:rsidRPr="006966EE">
              <w:rPr>
                <w:lang w:val="en-US"/>
              </w:rPr>
              <w:t>(position);</w:t>
            </w:r>
            <w:r w:rsidRPr="006966EE">
              <w:rPr>
                <w:lang w:val="en-US"/>
              </w:rPr>
              <w:br/>
              <w:t xml:space="preserve">        </w:t>
            </w:r>
            <w:proofErr w:type="spellStart"/>
            <w:r w:rsidRPr="006966EE">
              <w:rPr>
                <w:lang w:val="en-US"/>
              </w:rPr>
              <w:t>viewHolder.imageView.</w:t>
            </w:r>
            <w:r w:rsidRPr="006966EE">
              <w:rPr>
                <w:color w:val="A9B665"/>
                <w:lang w:val="en-US"/>
              </w:rPr>
              <w:t>setImageResource</w:t>
            </w:r>
            <w:proofErr w:type="spellEnd"/>
            <w:r w:rsidRPr="006966EE">
              <w:rPr>
                <w:lang w:val="en-US"/>
              </w:rPr>
              <w:t>(</w:t>
            </w:r>
            <w:proofErr w:type="spellStart"/>
            <w:r w:rsidRPr="006966EE">
              <w:rPr>
                <w:lang w:val="en-US"/>
              </w:rPr>
              <w:t>state.</w:t>
            </w:r>
            <w:r w:rsidRPr="006966EE">
              <w:rPr>
                <w:color w:val="A9B665"/>
                <w:lang w:val="en-US"/>
              </w:rPr>
              <w:t>getFlagResource</w:t>
            </w:r>
            <w:proofErr w:type="spellEnd"/>
            <w:r w:rsidRPr="006966EE">
              <w:rPr>
                <w:lang w:val="en-US"/>
              </w:rPr>
              <w:t>());</w:t>
            </w:r>
            <w:r w:rsidRPr="006966EE">
              <w:rPr>
                <w:lang w:val="en-US"/>
              </w:rPr>
              <w:br/>
              <w:t xml:space="preserve">        </w:t>
            </w:r>
            <w:proofErr w:type="spellStart"/>
            <w:r w:rsidRPr="006966EE">
              <w:rPr>
                <w:lang w:val="en-US"/>
              </w:rPr>
              <w:t>viewHolder.nameView.</w:t>
            </w:r>
            <w:r w:rsidRPr="006966EE">
              <w:rPr>
                <w:color w:val="A9B665"/>
                <w:lang w:val="en-US"/>
              </w:rPr>
              <w:t>setText</w:t>
            </w:r>
            <w:proofErr w:type="spellEnd"/>
            <w:r w:rsidRPr="006966EE">
              <w:rPr>
                <w:lang w:val="en-US"/>
              </w:rPr>
              <w:t>(</w:t>
            </w:r>
            <w:proofErr w:type="spellStart"/>
            <w:r w:rsidRPr="006966EE">
              <w:rPr>
                <w:lang w:val="en-US"/>
              </w:rPr>
              <w:t>state.</w:t>
            </w:r>
            <w:r w:rsidRPr="006966EE">
              <w:rPr>
                <w:color w:val="A9B665"/>
                <w:lang w:val="en-US"/>
              </w:rPr>
              <w:t>getName</w:t>
            </w:r>
            <w:proofErr w:type="spellEnd"/>
            <w:r w:rsidRPr="006966EE">
              <w:rPr>
                <w:lang w:val="en-US"/>
              </w:rPr>
              <w:t>());</w:t>
            </w:r>
            <w:r w:rsidRPr="006966EE">
              <w:rPr>
                <w:lang w:val="en-US"/>
              </w:rPr>
              <w:br/>
              <w:t xml:space="preserve">        </w:t>
            </w:r>
            <w:proofErr w:type="spellStart"/>
            <w:r w:rsidRPr="006966EE">
              <w:rPr>
                <w:lang w:val="en-US"/>
              </w:rPr>
              <w:t>viewHolder.capitalView.</w:t>
            </w:r>
            <w:r w:rsidRPr="006966EE">
              <w:rPr>
                <w:color w:val="A9B665"/>
                <w:lang w:val="en-US"/>
              </w:rPr>
              <w:t>setText</w:t>
            </w:r>
            <w:proofErr w:type="spellEnd"/>
            <w:r w:rsidRPr="006966EE">
              <w:rPr>
                <w:lang w:val="en-US"/>
              </w:rPr>
              <w:t>(</w:t>
            </w:r>
            <w:proofErr w:type="spellStart"/>
            <w:r w:rsidRPr="006966EE">
              <w:rPr>
                <w:lang w:val="en-US"/>
              </w:rPr>
              <w:t>state.</w:t>
            </w:r>
            <w:r w:rsidRPr="006966EE">
              <w:rPr>
                <w:color w:val="A9B665"/>
                <w:lang w:val="en-US"/>
              </w:rPr>
              <w:t>getCapital</w:t>
            </w:r>
            <w:proofErr w:type="spellEnd"/>
            <w:r w:rsidRPr="006966EE">
              <w:rPr>
                <w:lang w:val="en-US"/>
              </w:rPr>
              <w:t>());</w:t>
            </w:r>
            <w:r w:rsidRPr="006966EE">
              <w:rPr>
                <w:lang w:val="en-US"/>
              </w:rPr>
              <w:br/>
              <w:t xml:space="preserve">        </w:t>
            </w:r>
            <w:r w:rsidRPr="006966EE">
              <w:rPr>
                <w:color w:val="EA6962"/>
                <w:lang w:val="en-US"/>
              </w:rPr>
              <w:t xml:space="preserve">return </w:t>
            </w:r>
            <w:proofErr w:type="spellStart"/>
            <w:r w:rsidRPr="006966EE">
              <w:rPr>
                <w:lang w:val="en-US"/>
              </w:rPr>
              <w:t>convertView</w:t>
            </w:r>
            <w:proofErr w:type="spellEnd"/>
            <w:r w:rsidRPr="006966EE">
              <w:rPr>
                <w:lang w:val="en-US"/>
              </w:rPr>
              <w:t>;</w:t>
            </w:r>
            <w:r w:rsidRPr="006966EE">
              <w:rPr>
                <w:lang w:val="en-US"/>
              </w:rPr>
              <w:br/>
              <w:t xml:space="preserve">    }</w:t>
            </w:r>
            <w:r w:rsidRPr="006966EE">
              <w:rPr>
                <w:lang w:val="en-US"/>
              </w:rPr>
              <w:br/>
              <w:t xml:space="preserve">    </w:t>
            </w:r>
            <w:r w:rsidRPr="006966EE">
              <w:rPr>
                <w:color w:val="EA6962"/>
                <w:lang w:val="en-US"/>
              </w:rPr>
              <w:t xml:space="preserve">private static class </w:t>
            </w:r>
            <w:proofErr w:type="spellStart"/>
            <w:r w:rsidRPr="006966EE">
              <w:rPr>
                <w:color w:val="ADBAC7"/>
                <w:lang w:val="en-US"/>
              </w:rPr>
              <w:t>ViewHolder</w:t>
            </w:r>
            <w:proofErr w:type="spellEnd"/>
            <w:r w:rsidRPr="006966EE">
              <w:rPr>
                <w:color w:val="ADBAC7"/>
                <w:lang w:val="en-US"/>
              </w:rPr>
              <w:t xml:space="preserve"> </w:t>
            </w:r>
            <w:r w:rsidRPr="006966EE">
              <w:rPr>
                <w:lang w:val="en-US"/>
              </w:rPr>
              <w:t>{</w:t>
            </w:r>
            <w:r w:rsidRPr="006966EE">
              <w:rPr>
                <w:lang w:val="en-US"/>
              </w:rPr>
              <w:br/>
              <w:t xml:space="preserve">        </w:t>
            </w:r>
            <w:r w:rsidRPr="006966EE">
              <w:rPr>
                <w:color w:val="EA6962"/>
                <w:lang w:val="en-US"/>
              </w:rPr>
              <w:t xml:space="preserve">final </w:t>
            </w:r>
            <w:proofErr w:type="spellStart"/>
            <w:r w:rsidRPr="006966EE">
              <w:rPr>
                <w:color w:val="ADBAC7"/>
                <w:lang w:val="en-US"/>
              </w:rPr>
              <w:t>ImageView</w:t>
            </w:r>
            <w:proofErr w:type="spellEnd"/>
            <w:r w:rsidRPr="006966EE">
              <w:rPr>
                <w:color w:val="ADBAC7"/>
                <w:lang w:val="en-US"/>
              </w:rPr>
              <w:t xml:space="preserve"> </w:t>
            </w:r>
            <w:proofErr w:type="spellStart"/>
            <w:r w:rsidRPr="006966EE">
              <w:rPr>
                <w:lang w:val="en-US"/>
              </w:rPr>
              <w:t>imageView</w:t>
            </w:r>
            <w:proofErr w:type="spellEnd"/>
            <w:r w:rsidRPr="006966EE">
              <w:rPr>
                <w:lang w:val="en-US"/>
              </w:rPr>
              <w:t>;</w:t>
            </w:r>
            <w:r w:rsidRPr="006966EE">
              <w:rPr>
                <w:lang w:val="en-US"/>
              </w:rPr>
              <w:br/>
              <w:t xml:space="preserve">        </w:t>
            </w:r>
            <w:r w:rsidRPr="006966EE">
              <w:rPr>
                <w:color w:val="EA6962"/>
                <w:lang w:val="en-US"/>
              </w:rPr>
              <w:t xml:space="preserve">final </w:t>
            </w:r>
            <w:proofErr w:type="spellStart"/>
            <w:r w:rsidRPr="006966EE">
              <w:rPr>
                <w:color w:val="ADBAC7"/>
                <w:lang w:val="en-US"/>
              </w:rPr>
              <w:t>TextView</w:t>
            </w:r>
            <w:proofErr w:type="spellEnd"/>
            <w:r w:rsidRPr="006966EE">
              <w:rPr>
                <w:color w:val="ADBAC7"/>
                <w:lang w:val="en-US"/>
              </w:rPr>
              <w:t xml:space="preserve"> </w:t>
            </w:r>
            <w:proofErr w:type="spellStart"/>
            <w:r w:rsidRPr="006966EE">
              <w:rPr>
                <w:lang w:val="en-US"/>
              </w:rPr>
              <w:t>nameView</w:t>
            </w:r>
            <w:proofErr w:type="spellEnd"/>
            <w:r w:rsidRPr="006966EE">
              <w:rPr>
                <w:lang w:val="en-US"/>
              </w:rPr>
              <w:t xml:space="preserve">, </w:t>
            </w:r>
            <w:proofErr w:type="spellStart"/>
            <w:r w:rsidRPr="006966EE">
              <w:rPr>
                <w:lang w:val="en-US"/>
              </w:rPr>
              <w:t>capitalView</w:t>
            </w:r>
            <w:proofErr w:type="spellEnd"/>
            <w:r w:rsidRPr="006966EE">
              <w:rPr>
                <w:lang w:val="en-US"/>
              </w:rPr>
              <w:t>;</w:t>
            </w:r>
            <w:r w:rsidRPr="006966EE">
              <w:rPr>
                <w:lang w:val="en-US"/>
              </w:rPr>
              <w:br/>
              <w:t xml:space="preserve">        </w:t>
            </w:r>
            <w:proofErr w:type="spellStart"/>
            <w:r w:rsidRPr="006966EE">
              <w:rPr>
                <w:color w:val="A9B665"/>
                <w:lang w:val="en-US"/>
              </w:rPr>
              <w:t>ViewHolder</w:t>
            </w:r>
            <w:proofErr w:type="spellEnd"/>
            <w:r w:rsidRPr="006966EE">
              <w:rPr>
                <w:lang w:val="en-US"/>
              </w:rPr>
              <w:t>(</w:t>
            </w:r>
            <w:r w:rsidRPr="006966EE">
              <w:rPr>
                <w:color w:val="ADBAC7"/>
                <w:lang w:val="en-US"/>
              </w:rPr>
              <w:t xml:space="preserve">View </w:t>
            </w:r>
            <w:r w:rsidRPr="006966EE">
              <w:rPr>
                <w:lang w:val="en-US"/>
              </w:rPr>
              <w:t>view){</w:t>
            </w:r>
            <w:r w:rsidRPr="006966EE">
              <w:rPr>
                <w:lang w:val="en-US"/>
              </w:rPr>
              <w:br/>
              <w:t xml:space="preserve">            </w:t>
            </w:r>
            <w:proofErr w:type="spellStart"/>
            <w:r w:rsidRPr="006966EE">
              <w:rPr>
                <w:lang w:val="en-US"/>
              </w:rPr>
              <w:t>imageView</w:t>
            </w:r>
            <w:proofErr w:type="spellEnd"/>
            <w:r w:rsidRPr="006966EE">
              <w:rPr>
                <w:lang w:val="en-US"/>
              </w:rPr>
              <w:t xml:space="preserve"> </w:t>
            </w:r>
            <w:r w:rsidRPr="006966EE">
              <w:rPr>
                <w:color w:val="E78A4E"/>
                <w:lang w:val="en-US"/>
              </w:rPr>
              <w:t xml:space="preserve">= </w:t>
            </w:r>
            <w:proofErr w:type="spellStart"/>
            <w:r w:rsidRPr="006966EE">
              <w:rPr>
                <w:lang w:val="en-US"/>
              </w:rPr>
              <w:t>view.</w:t>
            </w:r>
            <w:r w:rsidRPr="006966EE">
              <w:rPr>
                <w:color w:val="A9B665"/>
                <w:lang w:val="en-US"/>
              </w:rPr>
              <w:t>findViewById</w:t>
            </w:r>
            <w:proofErr w:type="spellEnd"/>
            <w:r w:rsidRPr="006966EE">
              <w:rPr>
                <w:lang w:val="en-US"/>
              </w:rPr>
              <w:t>(</w:t>
            </w:r>
            <w:proofErr w:type="spellStart"/>
            <w:r w:rsidRPr="006966EE">
              <w:rPr>
                <w:color w:val="ADBAC7"/>
                <w:lang w:val="en-US"/>
              </w:rPr>
              <w:t>R</w:t>
            </w:r>
            <w:r w:rsidRPr="006966EE">
              <w:rPr>
                <w:lang w:val="en-US"/>
              </w:rPr>
              <w:t>.</w:t>
            </w:r>
            <w:r w:rsidRPr="006966EE">
              <w:rPr>
                <w:color w:val="ADBAC7"/>
                <w:lang w:val="en-US"/>
              </w:rPr>
              <w:t>id</w:t>
            </w:r>
            <w:r w:rsidRPr="006966EE">
              <w:rPr>
                <w:lang w:val="en-US"/>
              </w:rPr>
              <w:t>.flag</w:t>
            </w:r>
            <w:proofErr w:type="spellEnd"/>
            <w:r w:rsidRPr="006966EE">
              <w:rPr>
                <w:lang w:val="en-US"/>
              </w:rPr>
              <w:t>);</w:t>
            </w:r>
            <w:r w:rsidRPr="006966EE">
              <w:rPr>
                <w:lang w:val="en-US"/>
              </w:rPr>
              <w:br/>
              <w:t xml:space="preserve">            </w:t>
            </w:r>
            <w:proofErr w:type="spellStart"/>
            <w:r w:rsidRPr="006966EE">
              <w:rPr>
                <w:lang w:val="en-US"/>
              </w:rPr>
              <w:t>nameView</w:t>
            </w:r>
            <w:proofErr w:type="spellEnd"/>
            <w:r w:rsidRPr="006966EE">
              <w:rPr>
                <w:lang w:val="en-US"/>
              </w:rPr>
              <w:t xml:space="preserve"> </w:t>
            </w:r>
            <w:r w:rsidRPr="006966EE">
              <w:rPr>
                <w:color w:val="E78A4E"/>
                <w:lang w:val="en-US"/>
              </w:rPr>
              <w:t xml:space="preserve">= </w:t>
            </w:r>
            <w:proofErr w:type="spellStart"/>
            <w:r w:rsidRPr="006966EE">
              <w:rPr>
                <w:lang w:val="en-US"/>
              </w:rPr>
              <w:t>view.</w:t>
            </w:r>
            <w:r w:rsidRPr="006966EE">
              <w:rPr>
                <w:color w:val="A9B665"/>
                <w:lang w:val="en-US"/>
              </w:rPr>
              <w:t>findViewById</w:t>
            </w:r>
            <w:proofErr w:type="spellEnd"/>
            <w:r w:rsidRPr="006966EE">
              <w:rPr>
                <w:lang w:val="en-US"/>
              </w:rPr>
              <w:t>(</w:t>
            </w:r>
            <w:r w:rsidRPr="006966EE">
              <w:rPr>
                <w:color w:val="ADBAC7"/>
                <w:lang w:val="en-US"/>
              </w:rPr>
              <w:t>R</w:t>
            </w:r>
            <w:r w:rsidRPr="006966EE">
              <w:rPr>
                <w:lang w:val="en-US"/>
              </w:rPr>
              <w:t>.</w:t>
            </w:r>
            <w:r w:rsidRPr="006966EE">
              <w:rPr>
                <w:color w:val="ADBAC7"/>
                <w:lang w:val="en-US"/>
              </w:rPr>
              <w:t>id</w:t>
            </w:r>
            <w:r w:rsidRPr="006966EE">
              <w:rPr>
                <w:lang w:val="en-US"/>
              </w:rPr>
              <w:t>.name);</w:t>
            </w:r>
            <w:r w:rsidRPr="006966EE">
              <w:rPr>
                <w:lang w:val="en-US"/>
              </w:rPr>
              <w:br/>
              <w:t xml:space="preserve">            </w:t>
            </w:r>
            <w:proofErr w:type="spellStart"/>
            <w:r w:rsidRPr="006966EE">
              <w:rPr>
                <w:lang w:val="en-US"/>
              </w:rPr>
              <w:t>capitalView</w:t>
            </w:r>
            <w:proofErr w:type="spellEnd"/>
            <w:r w:rsidRPr="006966EE">
              <w:rPr>
                <w:lang w:val="en-US"/>
              </w:rPr>
              <w:t xml:space="preserve"> </w:t>
            </w:r>
            <w:r w:rsidRPr="006966EE">
              <w:rPr>
                <w:color w:val="E78A4E"/>
                <w:lang w:val="en-US"/>
              </w:rPr>
              <w:t xml:space="preserve">= </w:t>
            </w:r>
            <w:proofErr w:type="spellStart"/>
            <w:r w:rsidRPr="006966EE">
              <w:rPr>
                <w:lang w:val="en-US"/>
              </w:rPr>
              <w:t>view.</w:t>
            </w:r>
            <w:r w:rsidRPr="006966EE">
              <w:rPr>
                <w:color w:val="A9B665"/>
                <w:lang w:val="en-US"/>
              </w:rPr>
              <w:t>findViewById</w:t>
            </w:r>
            <w:proofErr w:type="spellEnd"/>
            <w:r w:rsidRPr="006966EE">
              <w:rPr>
                <w:lang w:val="en-US"/>
              </w:rPr>
              <w:t>(</w:t>
            </w:r>
            <w:proofErr w:type="spellStart"/>
            <w:r w:rsidRPr="006966EE">
              <w:rPr>
                <w:color w:val="ADBAC7"/>
                <w:lang w:val="en-US"/>
              </w:rPr>
              <w:t>R</w:t>
            </w:r>
            <w:r w:rsidRPr="006966EE">
              <w:rPr>
                <w:lang w:val="en-US"/>
              </w:rPr>
              <w:t>.</w:t>
            </w:r>
            <w:r w:rsidRPr="006966EE">
              <w:rPr>
                <w:color w:val="ADBAC7"/>
                <w:lang w:val="en-US"/>
              </w:rPr>
              <w:t>id</w:t>
            </w:r>
            <w:r w:rsidRPr="006966EE">
              <w:rPr>
                <w:lang w:val="en-US"/>
              </w:rPr>
              <w:t>.capital</w:t>
            </w:r>
            <w:proofErr w:type="spellEnd"/>
            <w:r w:rsidRPr="006966EE">
              <w:rPr>
                <w:lang w:val="en-US"/>
              </w:rPr>
              <w:t>);</w:t>
            </w:r>
            <w:r w:rsidRPr="006966EE">
              <w:rPr>
                <w:lang w:val="en-US"/>
              </w:rPr>
              <w:br/>
              <w:t xml:space="preserve">        }</w:t>
            </w:r>
            <w:r w:rsidRPr="006966EE">
              <w:rPr>
                <w:lang w:val="en-US"/>
              </w:rPr>
              <w:br/>
              <w:t xml:space="preserve">    }</w:t>
            </w:r>
            <w:r w:rsidRPr="006966EE">
              <w:rPr>
                <w:lang w:val="en-US"/>
              </w:rPr>
              <w:br/>
              <w:t>}</w:t>
            </w:r>
          </w:p>
        </w:tc>
      </w:tr>
    </w:tbl>
    <w:p w14:paraId="0546A77A" w14:textId="77777777" w:rsidR="00E46C41" w:rsidRPr="006966EE" w:rsidRDefault="00E46C41" w:rsidP="00E46C41">
      <w:pPr>
        <w:rPr>
          <w:lang w:val="en-US"/>
        </w:rPr>
      </w:pPr>
    </w:p>
    <w:p w14:paraId="2A3F761A" w14:textId="7A82B816" w:rsidR="007F02C3" w:rsidRPr="0008044D" w:rsidRDefault="007F02C3" w:rsidP="007F02C3">
      <w:pPr>
        <w:jc w:val="center"/>
      </w:pPr>
      <w:r>
        <w:rPr>
          <w:noProof/>
        </w:rPr>
        <w:drawing>
          <wp:inline distT="0" distB="0" distL="0" distR="0" wp14:anchorId="03DD23E6" wp14:editId="49F07E8E">
            <wp:extent cx="2215055" cy="4351648"/>
            <wp:effectExtent l="0" t="0" r="0" b="0"/>
            <wp:docPr id="1529195384" name="Рисунок 1" descr="Изображение выглядит как электроника, текст, снимок экрана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95384" name="Рисунок 1" descr="Изображение выглядит как электроника, текст, снимок экрана, Операционная систе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145" cy="435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B410" w14:textId="1580ADBC" w:rsidR="00E46C41" w:rsidRDefault="00E46C41" w:rsidP="00E46C41">
      <w:pPr>
        <w:jc w:val="center"/>
      </w:pPr>
      <w:r>
        <w:t xml:space="preserve">Рисунок </w:t>
      </w:r>
      <w:r w:rsidR="00B93FF7">
        <w:t>7</w:t>
      </w:r>
      <w:r>
        <w:t xml:space="preserve"> – </w:t>
      </w:r>
      <w:r w:rsidR="007F02C3">
        <w:t>тестирование кода</w:t>
      </w:r>
    </w:p>
    <w:p w14:paraId="782F1A6F" w14:textId="77777777" w:rsidR="00E46C41" w:rsidRDefault="00E46C41" w:rsidP="00CB11EC"/>
    <w:p w14:paraId="436FE876" w14:textId="77777777" w:rsidR="005F32B4" w:rsidRDefault="005F32B4" w:rsidP="00CB11EC"/>
    <w:p w14:paraId="08AA78D9" w14:textId="77777777" w:rsidR="00EA4CE9" w:rsidRPr="002E6185" w:rsidRDefault="00EA4CE9" w:rsidP="00CB11EC"/>
    <w:p w14:paraId="58FCAED2" w14:textId="73A66373" w:rsidR="00CB11EC" w:rsidRDefault="00CB11EC" w:rsidP="00CB11EC">
      <w:r w:rsidRPr="00CB11EC">
        <w:lastRenderedPageBreak/>
        <w:t>8. Реализовать сложный список с кнопками</w:t>
      </w:r>
      <w:r w:rsidR="002E6185">
        <w:t>.</w:t>
      </w:r>
    </w:p>
    <w:p w14:paraId="717ABFCC" w14:textId="75BFE6AA" w:rsidR="00E46C41" w:rsidRPr="00010964" w:rsidRDefault="00E46C41" w:rsidP="00E46C41">
      <w:pPr>
        <w:rPr>
          <w:rFonts w:ascii="Times" w:hAnsi="Times" w:cs="Times"/>
          <w:i/>
          <w:iCs/>
          <w:sz w:val="24"/>
          <w:szCs w:val="24"/>
          <w:lang w:val="en-US"/>
        </w:rPr>
      </w:pPr>
      <w:r>
        <w:rPr>
          <w:rFonts w:ascii="Times" w:hAnsi="Times" w:cs="Times"/>
          <w:i/>
          <w:iCs/>
          <w:sz w:val="24"/>
          <w:szCs w:val="24"/>
        </w:rPr>
        <w:t>Листинг</w:t>
      </w:r>
      <w:r w:rsidRPr="00010964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r w:rsidR="00B21AF3" w:rsidRPr="00010964">
        <w:rPr>
          <w:rFonts w:ascii="Times" w:hAnsi="Times" w:cs="Times"/>
          <w:i/>
          <w:iCs/>
          <w:sz w:val="24"/>
          <w:szCs w:val="24"/>
          <w:lang w:val="en-US"/>
        </w:rPr>
        <w:t>10</w:t>
      </w:r>
      <w:r w:rsidRPr="00010964">
        <w:rPr>
          <w:rFonts w:ascii="Times" w:hAnsi="Times" w:cs="Times"/>
          <w:i/>
          <w:iCs/>
          <w:sz w:val="24"/>
          <w:szCs w:val="24"/>
          <w:lang w:val="en-US"/>
        </w:rPr>
        <w:t xml:space="preserve"> –</w:t>
      </w:r>
      <w:r w:rsidR="008E3B65" w:rsidRPr="00010964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r>
        <w:rPr>
          <w:rFonts w:ascii="Times" w:hAnsi="Times" w:cs="Times"/>
          <w:i/>
          <w:iCs/>
          <w:sz w:val="24"/>
          <w:szCs w:val="24"/>
        </w:rPr>
        <w:t>код</w:t>
      </w:r>
      <w:r w:rsidRPr="00010964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r w:rsidR="008E3B65">
        <w:rPr>
          <w:rFonts w:ascii="Times" w:hAnsi="Times" w:cs="Times"/>
          <w:i/>
          <w:iCs/>
          <w:sz w:val="24"/>
          <w:szCs w:val="24"/>
        </w:rPr>
        <w:t>в</w:t>
      </w:r>
      <w:r w:rsidR="008E3B65" w:rsidRPr="00010964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r w:rsidR="008E3B65">
        <w:rPr>
          <w:rFonts w:ascii="Times" w:hAnsi="Times" w:cs="Times"/>
          <w:i/>
          <w:iCs/>
          <w:sz w:val="24"/>
          <w:szCs w:val="24"/>
        </w:rPr>
        <w:t>файле</w:t>
      </w:r>
      <w:r w:rsidR="008E3B65" w:rsidRPr="00010964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proofErr w:type="spellStart"/>
      <w:r w:rsidR="00010964">
        <w:rPr>
          <w:rFonts w:ascii="Times" w:hAnsi="Times" w:cs="Times"/>
          <w:i/>
          <w:iCs/>
          <w:sz w:val="24"/>
          <w:szCs w:val="24"/>
          <w:lang w:val="en-US"/>
        </w:rPr>
        <w:t>PracticeActivity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46C41" w:rsidRPr="008D1F64" w14:paraId="2BC226D0" w14:textId="77777777" w:rsidTr="00764280">
        <w:tc>
          <w:tcPr>
            <w:tcW w:w="9345" w:type="dxa"/>
          </w:tcPr>
          <w:p w14:paraId="0D1CFA7C" w14:textId="6FF65600" w:rsidR="00E46C41" w:rsidRPr="008E3B65" w:rsidRDefault="008E3B65" w:rsidP="008E3B65">
            <w:pPr>
              <w:pStyle w:val="a5"/>
              <w:rPr>
                <w:color w:val="ADBAC7"/>
                <w:lang w:val="en-US"/>
              </w:rPr>
            </w:pPr>
            <w:proofErr w:type="spellStart"/>
            <w:r w:rsidRPr="008E3B65">
              <w:rPr>
                <w:color w:val="ADBAC7"/>
                <w:lang w:val="en-US"/>
              </w:rPr>
              <w:t>ArrayList</w:t>
            </w:r>
            <w:proofErr w:type="spellEnd"/>
            <w:r w:rsidRPr="008E3B65">
              <w:rPr>
                <w:color w:val="E78A4E"/>
                <w:lang w:val="en-US"/>
              </w:rPr>
              <w:t>&lt;</w:t>
            </w:r>
            <w:r w:rsidRPr="008E3B65">
              <w:rPr>
                <w:color w:val="ADBAC7"/>
                <w:lang w:val="en-US"/>
              </w:rPr>
              <w:t>Product</w:t>
            </w:r>
            <w:r w:rsidRPr="008E3B65">
              <w:rPr>
                <w:color w:val="E78A4E"/>
                <w:lang w:val="en-US"/>
              </w:rPr>
              <w:t xml:space="preserve">&gt; </w:t>
            </w:r>
            <w:r w:rsidRPr="008E3B65">
              <w:rPr>
                <w:lang w:val="en-US"/>
              </w:rPr>
              <w:t xml:space="preserve">products </w:t>
            </w:r>
            <w:r w:rsidRPr="008E3B65">
              <w:rPr>
                <w:color w:val="E78A4E"/>
                <w:lang w:val="en-US"/>
              </w:rPr>
              <w:t xml:space="preserve">= </w:t>
            </w:r>
            <w:r w:rsidRPr="008E3B65">
              <w:rPr>
                <w:color w:val="EA6962"/>
                <w:lang w:val="en-US"/>
              </w:rPr>
              <w:t xml:space="preserve">new </w:t>
            </w:r>
            <w:proofErr w:type="spellStart"/>
            <w:r w:rsidRPr="008E3B65">
              <w:rPr>
                <w:color w:val="A9B665"/>
                <w:lang w:val="en-US"/>
              </w:rPr>
              <w:t>ArrayList</w:t>
            </w:r>
            <w:proofErr w:type="spellEnd"/>
            <w:r w:rsidRPr="008E3B65">
              <w:rPr>
                <w:color w:val="E78A4E"/>
                <w:lang w:val="en-US"/>
              </w:rPr>
              <w:t>&lt;</w:t>
            </w:r>
            <w:r w:rsidRPr="008E3B65">
              <w:rPr>
                <w:color w:val="ADBAC7"/>
                <w:lang w:val="en-US"/>
              </w:rPr>
              <w:t>Product</w:t>
            </w:r>
            <w:r w:rsidRPr="008E3B65">
              <w:rPr>
                <w:color w:val="E78A4E"/>
                <w:lang w:val="en-US"/>
              </w:rPr>
              <w:t>&gt;</w:t>
            </w:r>
            <w:r w:rsidRPr="008E3B65">
              <w:rPr>
                <w:lang w:val="en-US"/>
              </w:rPr>
              <w:t>();</w:t>
            </w:r>
            <w:r w:rsidRPr="008E3B65">
              <w:rPr>
                <w:lang w:val="en-US"/>
              </w:rPr>
              <w:br/>
            </w:r>
            <w:proofErr w:type="spellStart"/>
            <w:r w:rsidRPr="008E3B65">
              <w:rPr>
                <w:lang w:val="en-US"/>
              </w:rPr>
              <w:t>products.</w:t>
            </w:r>
            <w:r w:rsidRPr="008E3B65">
              <w:rPr>
                <w:color w:val="A9B665"/>
                <w:lang w:val="en-US"/>
              </w:rPr>
              <w:t>size</w:t>
            </w:r>
            <w:proofErr w:type="spellEnd"/>
            <w:r w:rsidRPr="008E3B65">
              <w:rPr>
                <w:lang w:val="en-US"/>
              </w:rPr>
              <w:t>();</w:t>
            </w:r>
            <w:r w:rsidRPr="008E3B65">
              <w:rPr>
                <w:lang w:val="en-US"/>
              </w:rPr>
              <w:br/>
            </w:r>
            <w:proofErr w:type="spellStart"/>
            <w:r w:rsidRPr="008E3B65">
              <w:rPr>
                <w:lang w:val="en-US"/>
              </w:rPr>
              <w:t>products.</w:t>
            </w:r>
            <w:r w:rsidRPr="008E3B65">
              <w:rPr>
                <w:color w:val="A9B665"/>
                <w:lang w:val="en-US"/>
              </w:rPr>
              <w:t>add</w:t>
            </w:r>
            <w:proofErr w:type="spellEnd"/>
            <w:r w:rsidRPr="008E3B65">
              <w:rPr>
                <w:lang w:val="en-US"/>
              </w:rPr>
              <w:t>(</w:t>
            </w:r>
            <w:r w:rsidRPr="008E3B65">
              <w:rPr>
                <w:color w:val="EA6962"/>
                <w:lang w:val="en-US"/>
              </w:rPr>
              <w:t xml:space="preserve">new </w:t>
            </w:r>
            <w:r w:rsidRPr="008E3B65">
              <w:rPr>
                <w:color w:val="A9B665"/>
                <w:lang w:val="en-US"/>
              </w:rPr>
              <w:t>Product</w:t>
            </w:r>
            <w:r w:rsidRPr="008E3B65">
              <w:rPr>
                <w:lang w:val="en-US"/>
              </w:rPr>
              <w:t>(</w:t>
            </w:r>
            <w:r w:rsidRPr="008E3B65">
              <w:rPr>
                <w:color w:val="D8A657"/>
                <w:lang w:val="en-US"/>
              </w:rPr>
              <w:t>"</w:t>
            </w:r>
            <w:r w:rsidRPr="008E3B65">
              <w:rPr>
                <w:color w:val="D8A657"/>
              </w:rPr>
              <w:t>Кириешки</w:t>
            </w:r>
            <w:r w:rsidRPr="008E3B65">
              <w:rPr>
                <w:color w:val="D8A657"/>
                <w:lang w:val="en-US"/>
              </w:rPr>
              <w:t>"</w:t>
            </w:r>
            <w:r w:rsidRPr="008E3B65">
              <w:rPr>
                <w:lang w:val="en-US"/>
              </w:rPr>
              <w:t xml:space="preserve">, </w:t>
            </w:r>
            <w:r w:rsidRPr="008E3B65">
              <w:rPr>
                <w:color w:val="D8A657"/>
                <w:lang w:val="en-US"/>
              </w:rPr>
              <w:t>"</w:t>
            </w:r>
            <w:proofErr w:type="spellStart"/>
            <w:r w:rsidRPr="008E3B65">
              <w:rPr>
                <w:color w:val="D8A657"/>
              </w:rPr>
              <w:t>шт</w:t>
            </w:r>
            <w:proofErr w:type="spellEnd"/>
            <w:r w:rsidRPr="008E3B65">
              <w:rPr>
                <w:color w:val="D8A657"/>
                <w:lang w:val="en-US"/>
              </w:rPr>
              <w:t>."</w:t>
            </w:r>
            <w:r w:rsidRPr="008E3B65">
              <w:rPr>
                <w:lang w:val="en-US"/>
              </w:rPr>
              <w:t>));</w:t>
            </w:r>
            <w:r w:rsidRPr="008E3B65">
              <w:rPr>
                <w:lang w:val="en-US"/>
              </w:rPr>
              <w:br/>
            </w:r>
            <w:proofErr w:type="spellStart"/>
            <w:r w:rsidRPr="008E3B65">
              <w:rPr>
                <w:lang w:val="en-US"/>
              </w:rPr>
              <w:t>products.</w:t>
            </w:r>
            <w:r w:rsidRPr="008E3B65">
              <w:rPr>
                <w:color w:val="A9B665"/>
                <w:lang w:val="en-US"/>
              </w:rPr>
              <w:t>add</w:t>
            </w:r>
            <w:proofErr w:type="spellEnd"/>
            <w:r w:rsidRPr="008E3B65">
              <w:rPr>
                <w:lang w:val="en-US"/>
              </w:rPr>
              <w:t>(</w:t>
            </w:r>
            <w:r w:rsidRPr="008E3B65">
              <w:rPr>
                <w:color w:val="EA6962"/>
                <w:lang w:val="en-US"/>
              </w:rPr>
              <w:t xml:space="preserve">new </w:t>
            </w:r>
            <w:r w:rsidRPr="008E3B65">
              <w:rPr>
                <w:color w:val="A9B665"/>
                <w:lang w:val="en-US"/>
              </w:rPr>
              <w:t>Product</w:t>
            </w:r>
            <w:r w:rsidRPr="008E3B65">
              <w:rPr>
                <w:lang w:val="en-US"/>
              </w:rPr>
              <w:t>(</w:t>
            </w:r>
            <w:r w:rsidRPr="008E3B65">
              <w:rPr>
                <w:color w:val="D8A657"/>
                <w:lang w:val="en-US"/>
              </w:rPr>
              <w:t>"</w:t>
            </w:r>
            <w:r w:rsidRPr="008E3B65">
              <w:rPr>
                <w:color w:val="D8A657"/>
              </w:rPr>
              <w:t>Пиво</w:t>
            </w:r>
            <w:r w:rsidRPr="008E3B65">
              <w:rPr>
                <w:color w:val="D8A657"/>
                <w:lang w:val="en-US"/>
              </w:rPr>
              <w:t>"</w:t>
            </w:r>
            <w:r w:rsidRPr="008E3B65">
              <w:rPr>
                <w:lang w:val="en-US"/>
              </w:rPr>
              <w:t xml:space="preserve">, </w:t>
            </w:r>
            <w:r w:rsidRPr="008E3B65">
              <w:rPr>
                <w:color w:val="D8A657"/>
                <w:lang w:val="en-US"/>
              </w:rPr>
              <w:t>"</w:t>
            </w:r>
            <w:proofErr w:type="spellStart"/>
            <w:r w:rsidRPr="008E3B65">
              <w:rPr>
                <w:color w:val="D8A657"/>
              </w:rPr>
              <w:t>шт</w:t>
            </w:r>
            <w:proofErr w:type="spellEnd"/>
            <w:r w:rsidRPr="008E3B65">
              <w:rPr>
                <w:color w:val="D8A657"/>
                <w:lang w:val="en-US"/>
              </w:rPr>
              <w:t>."</w:t>
            </w:r>
            <w:r w:rsidRPr="008E3B65">
              <w:rPr>
                <w:lang w:val="en-US"/>
              </w:rPr>
              <w:t>));</w:t>
            </w:r>
            <w:r w:rsidRPr="008E3B65">
              <w:rPr>
                <w:lang w:val="en-US"/>
              </w:rPr>
              <w:br/>
            </w:r>
            <w:proofErr w:type="spellStart"/>
            <w:r w:rsidRPr="008E3B65">
              <w:rPr>
                <w:lang w:val="en-US"/>
              </w:rPr>
              <w:t>products.</w:t>
            </w:r>
            <w:r w:rsidRPr="008E3B65">
              <w:rPr>
                <w:color w:val="A9B665"/>
                <w:lang w:val="en-US"/>
              </w:rPr>
              <w:t>add</w:t>
            </w:r>
            <w:proofErr w:type="spellEnd"/>
            <w:r w:rsidRPr="008E3B65">
              <w:rPr>
                <w:lang w:val="en-US"/>
              </w:rPr>
              <w:t>(</w:t>
            </w:r>
            <w:r w:rsidRPr="008E3B65">
              <w:rPr>
                <w:color w:val="EA6962"/>
                <w:lang w:val="en-US"/>
              </w:rPr>
              <w:t xml:space="preserve">new </w:t>
            </w:r>
            <w:r w:rsidRPr="008E3B65">
              <w:rPr>
                <w:color w:val="A9B665"/>
                <w:lang w:val="en-US"/>
              </w:rPr>
              <w:t>Product</w:t>
            </w:r>
            <w:r w:rsidRPr="008E3B65">
              <w:rPr>
                <w:lang w:val="en-US"/>
              </w:rPr>
              <w:t>(</w:t>
            </w:r>
            <w:r w:rsidRPr="008E3B65">
              <w:rPr>
                <w:color w:val="D8A657"/>
                <w:lang w:val="en-US"/>
              </w:rPr>
              <w:t>"</w:t>
            </w:r>
            <w:r w:rsidRPr="008E3B65">
              <w:rPr>
                <w:color w:val="D8A657"/>
              </w:rPr>
              <w:t>Сигареты</w:t>
            </w:r>
            <w:r w:rsidRPr="008E3B65">
              <w:rPr>
                <w:color w:val="D8A657"/>
                <w:lang w:val="en-US"/>
              </w:rPr>
              <w:t>"</w:t>
            </w:r>
            <w:r w:rsidRPr="008E3B65">
              <w:rPr>
                <w:lang w:val="en-US"/>
              </w:rPr>
              <w:t xml:space="preserve">, </w:t>
            </w:r>
            <w:r w:rsidRPr="008E3B65">
              <w:rPr>
                <w:color w:val="D8A657"/>
                <w:lang w:val="en-US"/>
              </w:rPr>
              <w:t>"</w:t>
            </w:r>
            <w:proofErr w:type="spellStart"/>
            <w:r w:rsidRPr="008E3B65">
              <w:rPr>
                <w:color w:val="D8A657"/>
              </w:rPr>
              <w:t>шт</w:t>
            </w:r>
            <w:proofErr w:type="spellEnd"/>
            <w:r w:rsidRPr="008E3B65">
              <w:rPr>
                <w:color w:val="D8A657"/>
                <w:lang w:val="en-US"/>
              </w:rPr>
              <w:t>."</w:t>
            </w:r>
            <w:r w:rsidRPr="008E3B65">
              <w:rPr>
                <w:lang w:val="en-US"/>
              </w:rPr>
              <w:t>));</w:t>
            </w:r>
            <w:r w:rsidRPr="008E3B65">
              <w:rPr>
                <w:lang w:val="en-US"/>
              </w:rPr>
              <w:br/>
            </w:r>
            <w:proofErr w:type="spellStart"/>
            <w:r w:rsidRPr="008E3B65">
              <w:rPr>
                <w:lang w:val="en-US"/>
              </w:rPr>
              <w:t>products.</w:t>
            </w:r>
            <w:r w:rsidRPr="008E3B65">
              <w:rPr>
                <w:color w:val="A9B665"/>
                <w:lang w:val="en-US"/>
              </w:rPr>
              <w:t>add</w:t>
            </w:r>
            <w:proofErr w:type="spellEnd"/>
            <w:r w:rsidRPr="008E3B65">
              <w:rPr>
                <w:lang w:val="en-US"/>
              </w:rPr>
              <w:t>(</w:t>
            </w:r>
            <w:r w:rsidRPr="008E3B65">
              <w:rPr>
                <w:color w:val="EA6962"/>
                <w:lang w:val="en-US"/>
              </w:rPr>
              <w:t xml:space="preserve">new </w:t>
            </w:r>
            <w:r w:rsidRPr="008E3B65">
              <w:rPr>
                <w:color w:val="A9B665"/>
                <w:lang w:val="en-US"/>
              </w:rPr>
              <w:t>Product</w:t>
            </w:r>
            <w:r w:rsidRPr="008E3B65">
              <w:rPr>
                <w:lang w:val="en-US"/>
              </w:rPr>
              <w:t>(</w:t>
            </w:r>
            <w:r w:rsidRPr="008E3B65">
              <w:rPr>
                <w:color w:val="D8A657"/>
                <w:lang w:val="en-US"/>
              </w:rPr>
              <w:t>"</w:t>
            </w:r>
            <w:r w:rsidRPr="008E3B65">
              <w:rPr>
                <w:color w:val="D8A657"/>
              </w:rPr>
              <w:t>Энергетик</w:t>
            </w:r>
            <w:r w:rsidRPr="008E3B65">
              <w:rPr>
                <w:color w:val="D8A657"/>
                <w:lang w:val="en-US"/>
              </w:rPr>
              <w:t>"</w:t>
            </w:r>
            <w:r w:rsidRPr="008E3B65">
              <w:rPr>
                <w:lang w:val="en-US"/>
              </w:rPr>
              <w:t xml:space="preserve">, </w:t>
            </w:r>
            <w:r w:rsidRPr="008E3B65">
              <w:rPr>
                <w:color w:val="D8A657"/>
                <w:lang w:val="en-US"/>
              </w:rPr>
              <w:t>"</w:t>
            </w:r>
            <w:proofErr w:type="spellStart"/>
            <w:r w:rsidRPr="008E3B65">
              <w:rPr>
                <w:color w:val="D8A657"/>
              </w:rPr>
              <w:t>шт</w:t>
            </w:r>
            <w:proofErr w:type="spellEnd"/>
            <w:r w:rsidRPr="008E3B65">
              <w:rPr>
                <w:color w:val="D8A657"/>
                <w:lang w:val="en-US"/>
              </w:rPr>
              <w:t>."</w:t>
            </w:r>
            <w:r w:rsidRPr="008E3B65">
              <w:rPr>
                <w:lang w:val="en-US"/>
              </w:rPr>
              <w:t>));</w:t>
            </w:r>
            <w:r w:rsidRPr="008E3B65">
              <w:rPr>
                <w:lang w:val="en-US"/>
              </w:rPr>
              <w:br/>
            </w:r>
            <w:proofErr w:type="spellStart"/>
            <w:r w:rsidRPr="008E3B65">
              <w:rPr>
                <w:color w:val="ADBAC7"/>
                <w:lang w:val="en-US"/>
              </w:rPr>
              <w:t>ListView</w:t>
            </w:r>
            <w:proofErr w:type="spellEnd"/>
            <w:r w:rsidRPr="008E3B65">
              <w:rPr>
                <w:color w:val="ADBAC7"/>
                <w:lang w:val="en-US"/>
              </w:rPr>
              <w:t xml:space="preserve"> </w:t>
            </w:r>
            <w:proofErr w:type="spellStart"/>
            <w:r w:rsidRPr="008E3B65">
              <w:rPr>
                <w:lang w:val="en-US"/>
              </w:rPr>
              <w:t>productList</w:t>
            </w:r>
            <w:proofErr w:type="spellEnd"/>
            <w:r w:rsidRPr="008E3B65">
              <w:rPr>
                <w:lang w:val="en-US"/>
              </w:rPr>
              <w:t xml:space="preserve"> </w:t>
            </w:r>
            <w:r w:rsidRPr="008E3B65">
              <w:rPr>
                <w:color w:val="E78A4E"/>
                <w:lang w:val="en-US"/>
              </w:rPr>
              <w:t xml:space="preserve">= </w:t>
            </w:r>
            <w:proofErr w:type="spellStart"/>
            <w:r w:rsidRPr="008E3B65">
              <w:rPr>
                <w:color w:val="A9B665"/>
                <w:lang w:val="en-US"/>
              </w:rPr>
              <w:t>findViewById</w:t>
            </w:r>
            <w:proofErr w:type="spellEnd"/>
            <w:r w:rsidRPr="008E3B65">
              <w:rPr>
                <w:lang w:val="en-US"/>
              </w:rPr>
              <w:t>(</w:t>
            </w:r>
            <w:proofErr w:type="spellStart"/>
            <w:r w:rsidRPr="008E3B65">
              <w:rPr>
                <w:color w:val="ADBAC7"/>
                <w:lang w:val="en-US"/>
              </w:rPr>
              <w:t>R</w:t>
            </w:r>
            <w:r w:rsidRPr="008E3B65">
              <w:rPr>
                <w:lang w:val="en-US"/>
              </w:rPr>
              <w:t>.</w:t>
            </w:r>
            <w:r w:rsidRPr="008E3B65">
              <w:rPr>
                <w:color w:val="ADBAC7"/>
                <w:lang w:val="en-US"/>
              </w:rPr>
              <w:t>id</w:t>
            </w:r>
            <w:r w:rsidRPr="008E3B65">
              <w:rPr>
                <w:lang w:val="en-US"/>
              </w:rPr>
              <w:t>.productList</w:t>
            </w:r>
            <w:proofErr w:type="spellEnd"/>
            <w:r w:rsidRPr="008E3B65">
              <w:rPr>
                <w:lang w:val="en-US"/>
              </w:rPr>
              <w:t>);</w:t>
            </w:r>
            <w:r w:rsidRPr="008E3B65">
              <w:rPr>
                <w:lang w:val="en-US"/>
              </w:rPr>
              <w:br/>
            </w:r>
            <w:proofErr w:type="spellStart"/>
            <w:r w:rsidRPr="008E3B65">
              <w:rPr>
                <w:color w:val="ADBAC7"/>
                <w:lang w:val="en-US"/>
              </w:rPr>
              <w:t>ProductAdapter</w:t>
            </w:r>
            <w:proofErr w:type="spellEnd"/>
            <w:r w:rsidRPr="008E3B65">
              <w:rPr>
                <w:color w:val="ADBAC7"/>
                <w:lang w:val="en-US"/>
              </w:rPr>
              <w:t xml:space="preserve"> </w:t>
            </w:r>
            <w:r w:rsidRPr="008E3B65">
              <w:rPr>
                <w:lang w:val="en-US"/>
              </w:rPr>
              <w:t xml:space="preserve">adapter </w:t>
            </w:r>
            <w:r w:rsidRPr="008E3B65">
              <w:rPr>
                <w:color w:val="E78A4E"/>
                <w:lang w:val="en-US"/>
              </w:rPr>
              <w:t xml:space="preserve">= </w:t>
            </w:r>
            <w:r w:rsidRPr="008E3B65">
              <w:rPr>
                <w:color w:val="EA6962"/>
                <w:lang w:val="en-US"/>
              </w:rPr>
              <w:t xml:space="preserve">new </w:t>
            </w:r>
            <w:proofErr w:type="spellStart"/>
            <w:r w:rsidRPr="008E3B65">
              <w:rPr>
                <w:color w:val="A9B665"/>
                <w:lang w:val="en-US"/>
              </w:rPr>
              <w:t>ProductAdapter</w:t>
            </w:r>
            <w:proofErr w:type="spellEnd"/>
            <w:r w:rsidRPr="008E3B65">
              <w:rPr>
                <w:lang w:val="en-US"/>
              </w:rPr>
              <w:t>(</w:t>
            </w:r>
            <w:r w:rsidRPr="008E3B65">
              <w:rPr>
                <w:color w:val="EA6962"/>
                <w:lang w:val="en-US"/>
              </w:rPr>
              <w:t>this</w:t>
            </w:r>
            <w:r w:rsidRPr="008E3B65">
              <w:rPr>
                <w:lang w:val="en-US"/>
              </w:rPr>
              <w:t xml:space="preserve">, </w:t>
            </w:r>
            <w:proofErr w:type="spellStart"/>
            <w:r w:rsidRPr="008E3B65">
              <w:rPr>
                <w:color w:val="ADBAC7"/>
                <w:lang w:val="en-US"/>
              </w:rPr>
              <w:t>R</w:t>
            </w:r>
            <w:r w:rsidRPr="008E3B65">
              <w:rPr>
                <w:lang w:val="en-US"/>
              </w:rPr>
              <w:t>.</w:t>
            </w:r>
            <w:r w:rsidRPr="008E3B65">
              <w:rPr>
                <w:color w:val="ADBAC7"/>
                <w:lang w:val="en-US"/>
              </w:rPr>
              <w:t>layout</w:t>
            </w:r>
            <w:r w:rsidRPr="008E3B65">
              <w:rPr>
                <w:lang w:val="en-US"/>
              </w:rPr>
              <w:t>.list_item</w:t>
            </w:r>
            <w:proofErr w:type="spellEnd"/>
            <w:r w:rsidRPr="008E3B65">
              <w:rPr>
                <w:lang w:val="en-US"/>
              </w:rPr>
              <w:t>,</w:t>
            </w:r>
            <w:r w:rsidRPr="008E3B65">
              <w:rPr>
                <w:lang w:val="en-US"/>
              </w:rPr>
              <w:br/>
              <w:t xml:space="preserve">        products);</w:t>
            </w:r>
            <w:r w:rsidRPr="008E3B65">
              <w:rPr>
                <w:lang w:val="en-US"/>
              </w:rPr>
              <w:br/>
            </w:r>
            <w:proofErr w:type="spellStart"/>
            <w:r w:rsidRPr="008E3B65">
              <w:rPr>
                <w:lang w:val="en-US"/>
              </w:rPr>
              <w:t>productList.</w:t>
            </w:r>
            <w:r w:rsidRPr="008E3B65">
              <w:rPr>
                <w:color w:val="A9B665"/>
                <w:lang w:val="en-US"/>
              </w:rPr>
              <w:t>setAdapter</w:t>
            </w:r>
            <w:proofErr w:type="spellEnd"/>
            <w:r w:rsidRPr="008E3B65">
              <w:rPr>
                <w:lang w:val="en-US"/>
              </w:rPr>
              <w:t>(adapter);</w:t>
            </w:r>
          </w:p>
        </w:tc>
      </w:tr>
    </w:tbl>
    <w:p w14:paraId="1F728988" w14:textId="4448AF25" w:rsidR="00995243" w:rsidRPr="00B41A44" w:rsidRDefault="00995243" w:rsidP="00995243">
      <w:pPr>
        <w:spacing w:before="240"/>
        <w:rPr>
          <w:rFonts w:ascii="Times" w:hAnsi="Times" w:cs="Times"/>
          <w:i/>
          <w:iCs/>
          <w:sz w:val="24"/>
          <w:szCs w:val="24"/>
        </w:rPr>
      </w:pPr>
      <w:r>
        <w:rPr>
          <w:rFonts w:ascii="Times" w:hAnsi="Times" w:cs="Times"/>
          <w:i/>
          <w:iCs/>
          <w:sz w:val="24"/>
          <w:szCs w:val="24"/>
        </w:rPr>
        <w:t>Листинг</w:t>
      </w:r>
      <w:r w:rsidRPr="00B41A44">
        <w:rPr>
          <w:rFonts w:ascii="Times" w:hAnsi="Times" w:cs="Times"/>
          <w:i/>
          <w:iCs/>
          <w:sz w:val="24"/>
          <w:szCs w:val="24"/>
        </w:rPr>
        <w:t xml:space="preserve"> 1</w:t>
      </w:r>
      <w:r w:rsidR="001B7119">
        <w:rPr>
          <w:rFonts w:ascii="Times" w:hAnsi="Times" w:cs="Times"/>
          <w:i/>
          <w:iCs/>
          <w:sz w:val="24"/>
          <w:szCs w:val="24"/>
        </w:rPr>
        <w:t>1</w:t>
      </w:r>
      <w:r w:rsidRPr="00B41A44">
        <w:rPr>
          <w:rFonts w:ascii="Times" w:hAnsi="Times" w:cs="Times"/>
          <w:i/>
          <w:iCs/>
          <w:sz w:val="24"/>
          <w:szCs w:val="24"/>
        </w:rPr>
        <w:t xml:space="preserve"> – </w:t>
      </w:r>
      <w:r>
        <w:rPr>
          <w:rFonts w:ascii="Times" w:hAnsi="Times" w:cs="Times"/>
          <w:i/>
          <w:iCs/>
          <w:sz w:val="24"/>
          <w:szCs w:val="24"/>
        </w:rPr>
        <w:t>код</w:t>
      </w:r>
      <w:r w:rsidRPr="00B41A44">
        <w:rPr>
          <w:rFonts w:ascii="Times" w:hAnsi="Times" w:cs="Times"/>
          <w:i/>
          <w:iCs/>
          <w:sz w:val="24"/>
          <w:szCs w:val="24"/>
        </w:rPr>
        <w:t xml:space="preserve"> </w:t>
      </w:r>
      <w:r>
        <w:rPr>
          <w:rFonts w:ascii="Times" w:hAnsi="Times" w:cs="Times"/>
          <w:i/>
          <w:iCs/>
          <w:sz w:val="24"/>
          <w:szCs w:val="24"/>
        </w:rPr>
        <w:t>в</w:t>
      </w:r>
      <w:r w:rsidRPr="00B41A44">
        <w:rPr>
          <w:rFonts w:ascii="Times" w:hAnsi="Times" w:cs="Times"/>
          <w:i/>
          <w:iCs/>
          <w:sz w:val="24"/>
          <w:szCs w:val="24"/>
        </w:rPr>
        <w:t xml:space="preserve"> </w:t>
      </w:r>
      <w:r>
        <w:rPr>
          <w:rFonts w:ascii="Times" w:hAnsi="Times" w:cs="Times"/>
          <w:i/>
          <w:iCs/>
          <w:sz w:val="24"/>
          <w:szCs w:val="24"/>
        </w:rPr>
        <w:t>файле</w:t>
      </w:r>
      <w:r w:rsidR="00B41A44" w:rsidRPr="00B41A44">
        <w:rPr>
          <w:rFonts w:ascii="Times" w:hAnsi="Times" w:cs="Times"/>
          <w:i/>
          <w:iCs/>
          <w:sz w:val="24"/>
          <w:szCs w:val="24"/>
        </w:rPr>
        <w:t xml:space="preserve"> </w:t>
      </w:r>
      <w:proofErr w:type="spellStart"/>
      <w:r w:rsidR="00B41A44">
        <w:rPr>
          <w:rFonts w:ascii="Times" w:hAnsi="Times" w:cs="Times"/>
          <w:i/>
          <w:iCs/>
          <w:sz w:val="24"/>
          <w:szCs w:val="24"/>
          <w:lang w:val="en-US"/>
        </w:rPr>
        <w:t>ProductAdapter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5243" w:rsidRPr="00B65135" w14:paraId="59232368" w14:textId="77777777" w:rsidTr="00A01169">
        <w:tc>
          <w:tcPr>
            <w:tcW w:w="9345" w:type="dxa"/>
          </w:tcPr>
          <w:p w14:paraId="46AFAB55" w14:textId="77777777" w:rsidR="00995243" w:rsidRDefault="00B65135" w:rsidP="00B65135">
            <w:pPr>
              <w:pStyle w:val="a5"/>
              <w:rPr>
                <w:color w:val="D4BE98"/>
                <w:lang w:val="en-US"/>
              </w:rPr>
            </w:pPr>
            <w:r w:rsidRPr="00B65135">
              <w:rPr>
                <w:color w:val="EA6962"/>
                <w:lang w:val="en-US"/>
              </w:rPr>
              <w:t xml:space="preserve">class </w:t>
            </w:r>
            <w:proofErr w:type="spellStart"/>
            <w:r w:rsidRPr="00B65135">
              <w:rPr>
                <w:lang w:val="en-US"/>
              </w:rPr>
              <w:t>ProductAdapter</w:t>
            </w:r>
            <w:proofErr w:type="spellEnd"/>
            <w:r w:rsidRPr="00B65135">
              <w:rPr>
                <w:lang w:val="en-US"/>
              </w:rPr>
              <w:t xml:space="preserve"> </w:t>
            </w:r>
            <w:r w:rsidRPr="00B65135">
              <w:rPr>
                <w:color w:val="EA6962"/>
                <w:lang w:val="en-US"/>
              </w:rPr>
              <w:t xml:space="preserve">extends </w:t>
            </w:r>
            <w:proofErr w:type="spellStart"/>
            <w:r w:rsidRPr="00B65135">
              <w:rPr>
                <w:lang w:val="en-US"/>
              </w:rPr>
              <w:t>ArrayAdapter</w:t>
            </w:r>
            <w:proofErr w:type="spellEnd"/>
            <w:r w:rsidRPr="00B65135">
              <w:rPr>
                <w:color w:val="E78A4E"/>
                <w:lang w:val="en-US"/>
              </w:rPr>
              <w:t>&lt;</w:t>
            </w:r>
            <w:r w:rsidRPr="00B65135">
              <w:rPr>
                <w:lang w:val="en-US"/>
              </w:rPr>
              <w:t>Product</w:t>
            </w:r>
            <w:r w:rsidRPr="00B65135">
              <w:rPr>
                <w:color w:val="E78A4E"/>
                <w:lang w:val="en-US"/>
              </w:rPr>
              <w:t xml:space="preserve">&gt; </w:t>
            </w:r>
            <w:r w:rsidRPr="00B65135">
              <w:rPr>
                <w:color w:val="D4BE98"/>
                <w:lang w:val="en-US"/>
              </w:rPr>
              <w:t>{</w:t>
            </w:r>
            <w:r w:rsidRPr="00B65135">
              <w:rPr>
                <w:color w:val="D4BE98"/>
                <w:lang w:val="en-US"/>
              </w:rPr>
              <w:br/>
              <w:t xml:space="preserve">    </w:t>
            </w:r>
            <w:r w:rsidRPr="00B65135">
              <w:rPr>
                <w:color w:val="EA6962"/>
                <w:lang w:val="en-US"/>
              </w:rPr>
              <w:t xml:space="preserve">private final </w:t>
            </w:r>
            <w:proofErr w:type="spellStart"/>
            <w:r w:rsidRPr="00B65135">
              <w:rPr>
                <w:lang w:val="en-US"/>
              </w:rPr>
              <w:t>LayoutInflater</w:t>
            </w:r>
            <w:proofErr w:type="spellEnd"/>
            <w:r w:rsidRPr="00B65135">
              <w:rPr>
                <w:lang w:val="en-US"/>
              </w:rPr>
              <w:t xml:space="preserve"> </w:t>
            </w:r>
            <w:r w:rsidRPr="00B65135">
              <w:rPr>
                <w:color w:val="D4BE98"/>
                <w:lang w:val="en-US"/>
              </w:rPr>
              <w:t>inflater;</w:t>
            </w:r>
            <w:r w:rsidRPr="00B65135">
              <w:rPr>
                <w:color w:val="D4BE98"/>
                <w:lang w:val="en-US"/>
              </w:rPr>
              <w:br/>
              <w:t xml:space="preserve">    </w:t>
            </w:r>
            <w:r w:rsidRPr="00B65135">
              <w:rPr>
                <w:color w:val="EA6962"/>
                <w:lang w:val="en-US"/>
              </w:rPr>
              <w:t xml:space="preserve">private final int </w:t>
            </w:r>
            <w:r w:rsidRPr="00B65135">
              <w:rPr>
                <w:color w:val="D4BE98"/>
                <w:lang w:val="en-US"/>
              </w:rPr>
              <w:t>layout;</w:t>
            </w:r>
            <w:r w:rsidRPr="00B65135">
              <w:rPr>
                <w:color w:val="D4BE98"/>
                <w:lang w:val="en-US"/>
              </w:rPr>
              <w:br/>
              <w:t xml:space="preserve">    </w:t>
            </w:r>
            <w:r w:rsidRPr="00B65135">
              <w:rPr>
                <w:color w:val="EA6962"/>
                <w:lang w:val="en-US"/>
              </w:rPr>
              <w:t xml:space="preserve">private final </w:t>
            </w:r>
            <w:proofErr w:type="spellStart"/>
            <w:r w:rsidRPr="00B65135">
              <w:rPr>
                <w:lang w:val="en-US"/>
              </w:rPr>
              <w:t>ArrayList</w:t>
            </w:r>
            <w:proofErr w:type="spellEnd"/>
            <w:r w:rsidRPr="00B65135">
              <w:rPr>
                <w:color w:val="E78A4E"/>
                <w:lang w:val="en-US"/>
              </w:rPr>
              <w:t>&lt;</w:t>
            </w:r>
            <w:r w:rsidRPr="00B65135">
              <w:rPr>
                <w:lang w:val="en-US"/>
              </w:rPr>
              <w:t>Product</w:t>
            </w:r>
            <w:r w:rsidRPr="00B65135">
              <w:rPr>
                <w:color w:val="E78A4E"/>
                <w:lang w:val="en-US"/>
              </w:rPr>
              <w:t xml:space="preserve">&gt; </w:t>
            </w:r>
            <w:proofErr w:type="spellStart"/>
            <w:r w:rsidRPr="00B65135">
              <w:rPr>
                <w:color w:val="D4BE98"/>
                <w:lang w:val="en-US"/>
              </w:rPr>
              <w:t>productList</w:t>
            </w:r>
            <w:proofErr w:type="spellEnd"/>
            <w:r w:rsidRPr="00B65135">
              <w:rPr>
                <w:color w:val="D4BE98"/>
                <w:lang w:val="en-US"/>
              </w:rPr>
              <w:t>;</w:t>
            </w:r>
            <w:r w:rsidRPr="00B65135">
              <w:rPr>
                <w:color w:val="D4BE98"/>
                <w:lang w:val="en-US"/>
              </w:rPr>
              <w:br/>
            </w:r>
            <w:r w:rsidRPr="00B65135">
              <w:rPr>
                <w:color w:val="D4BE98"/>
                <w:lang w:val="en-US"/>
              </w:rPr>
              <w:br/>
              <w:t xml:space="preserve">    </w:t>
            </w:r>
            <w:proofErr w:type="spellStart"/>
            <w:r w:rsidRPr="00B65135">
              <w:rPr>
                <w:color w:val="A9B665"/>
                <w:lang w:val="en-US"/>
              </w:rPr>
              <w:t>ProductAdapter</w:t>
            </w:r>
            <w:proofErr w:type="spellEnd"/>
            <w:r w:rsidRPr="00B65135">
              <w:rPr>
                <w:color w:val="D4BE98"/>
                <w:lang w:val="en-US"/>
              </w:rPr>
              <w:t>(</w:t>
            </w:r>
            <w:r w:rsidRPr="00B65135">
              <w:rPr>
                <w:lang w:val="en-US"/>
              </w:rPr>
              <w:t xml:space="preserve">Context </w:t>
            </w:r>
            <w:r w:rsidRPr="00B65135">
              <w:rPr>
                <w:color w:val="D4BE98"/>
                <w:lang w:val="en-US"/>
              </w:rPr>
              <w:t xml:space="preserve">context, </w:t>
            </w:r>
            <w:r w:rsidRPr="00B65135">
              <w:rPr>
                <w:color w:val="EA6962"/>
                <w:lang w:val="en-US"/>
              </w:rPr>
              <w:t xml:space="preserve">int </w:t>
            </w:r>
            <w:r w:rsidRPr="00B65135">
              <w:rPr>
                <w:color w:val="D4BE98"/>
                <w:lang w:val="en-US"/>
              </w:rPr>
              <w:t xml:space="preserve">resource, </w:t>
            </w:r>
            <w:proofErr w:type="spellStart"/>
            <w:r w:rsidRPr="00B65135">
              <w:rPr>
                <w:lang w:val="en-US"/>
              </w:rPr>
              <w:t>ArrayList</w:t>
            </w:r>
            <w:proofErr w:type="spellEnd"/>
            <w:r w:rsidRPr="00B65135">
              <w:rPr>
                <w:color w:val="E78A4E"/>
                <w:lang w:val="en-US"/>
              </w:rPr>
              <w:t>&lt;</w:t>
            </w:r>
            <w:r w:rsidRPr="00B65135">
              <w:rPr>
                <w:lang w:val="en-US"/>
              </w:rPr>
              <w:t>Product</w:t>
            </w:r>
            <w:r w:rsidRPr="00B65135">
              <w:rPr>
                <w:color w:val="E78A4E"/>
                <w:lang w:val="en-US"/>
              </w:rPr>
              <w:t xml:space="preserve">&gt; </w:t>
            </w:r>
            <w:r w:rsidRPr="00B65135">
              <w:rPr>
                <w:color w:val="D4BE98"/>
                <w:lang w:val="en-US"/>
              </w:rPr>
              <w:t>products) {</w:t>
            </w:r>
            <w:r w:rsidRPr="00B65135">
              <w:rPr>
                <w:color w:val="D4BE98"/>
                <w:lang w:val="en-US"/>
              </w:rPr>
              <w:br/>
              <w:t xml:space="preserve">        </w:t>
            </w:r>
            <w:r w:rsidRPr="00B65135">
              <w:rPr>
                <w:color w:val="EA6962"/>
                <w:lang w:val="en-US"/>
              </w:rPr>
              <w:t>super</w:t>
            </w:r>
            <w:r w:rsidRPr="00B65135">
              <w:rPr>
                <w:color w:val="D4BE98"/>
                <w:lang w:val="en-US"/>
              </w:rPr>
              <w:t>(context, resource, products);</w:t>
            </w:r>
            <w:r w:rsidRPr="00B65135">
              <w:rPr>
                <w:color w:val="D4BE98"/>
                <w:lang w:val="en-US"/>
              </w:rPr>
              <w:br/>
              <w:t xml:space="preserve">        </w:t>
            </w:r>
            <w:proofErr w:type="spellStart"/>
            <w:r w:rsidRPr="00B65135">
              <w:rPr>
                <w:color w:val="EA6962"/>
                <w:lang w:val="en-US"/>
              </w:rPr>
              <w:t>this</w:t>
            </w:r>
            <w:r w:rsidRPr="00B65135">
              <w:rPr>
                <w:color w:val="D4BE98"/>
                <w:lang w:val="en-US"/>
              </w:rPr>
              <w:t>.productList</w:t>
            </w:r>
            <w:proofErr w:type="spellEnd"/>
            <w:r w:rsidRPr="00B65135">
              <w:rPr>
                <w:color w:val="D4BE98"/>
                <w:lang w:val="en-US"/>
              </w:rPr>
              <w:t xml:space="preserve"> </w:t>
            </w:r>
            <w:r w:rsidRPr="00B65135">
              <w:rPr>
                <w:color w:val="E78A4E"/>
                <w:lang w:val="en-US"/>
              </w:rPr>
              <w:t xml:space="preserve">= </w:t>
            </w:r>
            <w:r w:rsidRPr="00B65135">
              <w:rPr>
                <w:color w:val="D4BE98"/>
                <w:lang w:val="en-US"/>
              </w:rPr>
              <w:t>products;</w:t>
            </w:r>
            <w:r w:rsidRPr="00B65135">
              <w:rPr>
                <w:color w:val="D4BE98"/>
                <w:lang w:val="en-US"/>
              </w:rPr>
              <w:br/>
              <w:t xml:space="preserve">        </w:t>
            </w:r>
            <w:proofErr w:type="spellStart"/>
            <w:r w:rsidRPr="00B65135">
              <w:rPr>
                <w:color w:val="EA6962"/>
                <w:lang w:val="en-US"/>
              </w:rPr>
              <w:t>this</w:t>
            </w:r>
            <w:r w:rsidRPr="00B65135">
              <w:rPr>
                <w:color w:val="D4BE98"/>
                <w:lang w:val="en-US"/>
              </w:rPr>
              <w:t>.layout</w:t>
            </w:r>
            <w:proofErr w:type="spellEnd"/>
            <w:r w:rsidRPr="00B65135">
              <w:rPr>
                <w:color w:val="D4BE98"/>
                <w:lang w:val="en-US"/>
              </w:rPr>
              <w:t xml:space="preserve"> </w:t>
            </w:r>
            <w:r w:rsidRPr="00B65135">
              <w:rPr>
                <w:color w:val="E78A4E"/>
                <w:lang w:val="en-US"/>
              </w:rPr>
              <w:t xml:space="preserve">= </w:t>
            </w:r>
            <w:r w:rsidRPr="00B65135">
              <w:rPr>
                <w:color w:val="D4BE98"/>
                <w:lang w:val="en-US"/>
              </w:rPr>
              <w:t>resource;</w:t>
            </w:r>
            <w:r w:rsidRPr="00B65135">
              <w:rPr>
                <w:color w:val="D4BE98"/>
                <w:lang w:val="en-US"/>
              </w:rPr>
              <w:br/>
              <w:t xml:space="preserve">        </w:t>
            </w:r>
            <w:proofErr w:type="spellStart"/>
            <w:r w:rsidRPr="00B65135">
              <w:rPr>
                <w:color w:val="EA6962"/>
                <w:lang w:val="en-US"/>
              </w:rPr>
              <w:t>this</w:t>
            </w:r>
            <w:r w:rsidRPr="00B65135">
              <w:rPr>
                <w:color w:val="D4BE98"/>
                <w:lang w:val="en-US"/>
              </w:rPr>
              <w:t>.inflater</w:t>
            </w:r>
            <w:proofErr w:type="spellEnd"/>
            <w:r w:rsidRPr="00B65135">
              <w:rPr>
                <w:color w:val="D4BE98"/>
                <w:lang w:val="en-US"/>
              </w:rPr>
              <w:t xml:space="preserve"> </w:t>
            </w:r>
            <w:r w:rsidRPr="00B65135">
              <w:rPr>
                <w:color w:val="E78A4E"/>
                <w:lang w:val="en-US"/>
              </w:rPr>
              <w:t xml:space="preserve">= </w:t>
            </w:r>
            <w:proofErr w:type="spellStart"/>
            <w:r w:rsidRPr="00B65135">
              <w:rPr>
                <w:lang w:val="en-US"/>
              </w:rPr>
              <w:t>LayoutInflater</w:t>
            </w:r>
            <w:r w:rsidRPr="00B65135">
              <w:rPr>
                <w:color w:val="D4BE98"/>
                <w:lang w:val="en-US"/>
              </w:rPr>
              <w:t>.</w:t>
            </w:r>
            <w:r w:rsidRPr="00B65135">
              <w:rPr>
                <w:color w:val="A9B665"/>
                <w:lang w:val="en-US"/>
              </w:rPr>
              <w:t>from</w:t>
            </w:r>
            <w:proofErr w:type="spellEnd"/>
            <w:r w:rsidRPr="00B65135">
              <w:rPr>
                <w:color w:val="D4BE98"/>
                <w:lang w:val="en-US"/>
              </w:rPr>
              <w:t>(context);</w:t>
            </w:r>
            <w:r w:rsidRPr="00B65135">
              <w:rPr>
                <w:color w:val="D4BE98"/>
                <w:lang w:val="en-US"/>
              </w:rPr>
              <w:br/>
              <w:t xml:space="preserve">    }</w:t>
            </w:r>
            <w:r w:rsidRPr="00B65135">
              <w:rPr>
                <w:color w:val="D4BE98"/>
                <w:lang w:val="en-US"/>
              </w:rPr>
              <w:br/>
            </w:r>
            <w:r w:rsidRPr="00B65135">
              <w:rPr>
                <w:color w:val="D4BE98"/>
                <w:lang w:val="en-US"/>
              </w:rPr>
              <w:br/>
              <w:t xml:space="preserve">    </w:t>
            </w:r>
            <w:r w:rsidRPr="00B65135">
              <w:rPr>
                <w:color w:val="BBB529"/>
                <w:lang w:val="en-US"/>
              </w:rPr>
              <w:t>@SuppressLint</w:t>
            </w:r>
            <w:r w:rsidRPr="00B65135">
              <w:rPr>
                <w:color w:val="D4BE98"/>
                <w:lang w:val="en-US"/>
              </w:rPr>
              <w:t>(</w:t>
            </w:r>
            <w:r w:rsidRPr="00B65135">
              <w:rPr>
                <w:color w:val="D8A657"/>
                <w:lang w:val="en-US"/>
              </w:rPr>
              <w:t>"SetTextI18n"</w:t>
            </w:r>
            <w:r w:rsidRPr="00B65135">
              <w:rPr>
                <w:color w:val="D4BE98"/>
                <w:lang w:val="en-US"/>
              </w:rPr>
              <w:t>)</w:t>
            </w:r>
            <w:r w:rsidRPr="00B65135">
              <w:rPr>
                <w:color w:val="D4BE98"/>
                <w:lang w:val="en-US"/>
              </w:rPr>
              <w:br/>
              <w:t xml:space="preserve">    </w:t>
            </w:r>
            <w:r w:rsidRPr="00B65135">
              <w:rPr>
                <w:color w:val="BBB529"/>
                <w:lang w:val="en-US"/>
              </w:rPr>
              <w:t>@NonNull</w:t>
            </w:r>
            <w:r w:rsidRPr="00B65135">
              <w:rPr>
                <w:color w:val="BBB529"/>
                <w:lang w:val="en-US"/>
              </w:rPr>
              <w:br/>
              <w:t xml:space="preserve">    </w:t>
            </w:r>
            <w:r w:rsidRPr="00B65135">
              <w:rPr>
                <w:color w:val="EA6962"/>
                <w:lang w:val="en-US"/>
              </w:rPr>
              <w:t xml:space="preserve">public </w:t>
            </w:r>
            <w:r w:rsidRPr="00B65135">
              <w:rPr>
                <w:lang w:val="en-US"/>
              </w:rPr>
              <w:t xml:space="preserve">View </w:t>
            </w:r>
            <w:proofErr w:type="spellStart"/>
            <w:r w:rsidRPr="00B65135">
              <w:rPr>
                <w:color w:val="A9B665"/>
                <w:lang w:val="en-US"/>
              </w:rPr>
              <w:t>getView</w:t>
            </w:r>
            <w:proofErr w:type="spellEnd"/>
            <w:r w:rsidRPr="00B65135">
              <w:rPr>
                <w:color w:val="D4BE98"/>
                <w:lang w:val="en-US"/>
              </w:rPr>
              <w:t>(</w:t>
            </w:r>
            <w:r w:rsidRPr="00B65135">
              <w:rPr>
                <w:color w:val="EA6962"/>
                <w:lang w:val="en-US"/>
              </w:rPr>
              <w:t xml:space="preserve">int </w:t>
            </w:r>
            <w:r w:rsidRPr="00B65135">
              <w:rPr>
                <w:color w:val="D4BE98"/>
                <w:lang w:val="en-US"/>
              </w:rPr>
              <w:t xml:space="preserve">position, </w:t>
            </w:r>
            <w:r w:rsidRPr="00B65135">
              <w:rPr>
                <w:lang w:val="en-US"/>
              </w:rPr>
              <w:t xml:space="preserve">View </w:t>
            </w:r>
            <w:proofErr w:type="spellStart"/>
            <w:r w:rsidRPr="00B65135">
              <w:rPr>
                <w:color w:val="D4BE98"/>
                <w:lang w:val="en-US"/>
              </w:rPr>
              <w:t>convertView</w:t>
            </w:r>
            <w:proofErr w:type="spellEnd"/>
            <w:r w:rsidRPr="00B65135">
              <w:rPr>
                <w:color w:val="D4BE98"/>
                <w:lang w:val="en-US"/>
              </w:rPr>
              <w:t xml:space="preserve">, </w:t>
            </w:r>
            <w:r w:rsidRPr="00B65135">
              <w:rPr>
                <w:color w:val="BBB529"/>
                <w:lang w:val="en-US"/>
              </w:rPr>
              <w:t xml:space="preserve">@NonNull </w:t>
            </w:r>
            <w:proofErr w:type="spellStart"/>
            <w:r w:rsidRPr="00B65135">
              <w:rPr>
                <w:lang w:val="en-US"/>
              </w:rPr>
              <w:t>ViewGroup</w:t>
            </w:r>
            <w:proofErr w:type="spellEnd"/>
            <w:r w:rsidRPr="00B65135">
              <w:rPr>
                <w:lang w:val="en-US"/>
              </w:rPr>
              <w:t xml:space="preserve"> </w:t>
            </w:r>
            <w:r w:rsidRPr="00B65135">
              <w:rPr>
                <w:color w:val="D4BE98"/>
                <w:lang w:val="en-US"/>
              </w:rPr>
              <w:t>parent) {</w:t>
            </w:r>
            <w:r w:rsidRPr="00B65135">
              <w:rPr>
                <w:color w:val="D4BE98"/>
                <w:lang w:val="en-US"/>
              </w:rPr>
              <w:br/>
              <w:t xml:space="preserve">        </w:t>
            </w:r>
            <w:r w:rsidRPr="00B65135">
              <w:rPr>
                <w:color w:val="EA6962"/>
                <w:lang w:val="en-US"/>
              </w:rPr>
              <w:t xml:space="preserve">final </w:t>
            </w:r>
            <w:proofErr w:type="spellStart"/>
            <w:r w:rsidRPr="00B65135">
              <w:rPr>
                <w:lang w:val="en-US"/>
              </w:rPr>
              <w:t>ViewHolder</w:t>
            </w:r>
            <w:proofErr w:type="spellEnd"/>
            <w:r w:rsidRPr="00B65135">
              <w:rPr>
                <w:lang w:val="en-US"/>
              </w:rPr>
              <w:t xml:space="preserve"> </w:t>
            </w:r>
            <w:proofErr w:type="spellStart"/>
            <w:r w:rsidRPr="00B65135">
              <w:rPr>
                <w:color w:val="D4BE98"/>
                <w:lang w:val="en-US"/>
              </w:rPr>
              <w:t>viewHolder</w:t>
            </w:r>
            <w:proofErr w:type="spellEnd"/>
            <w:r w:rsidRPr="00B65135">
              <w:rPr>
                <w:color w:val="D4BE98"/>
                <w:lang w:val="en-US"/>
              </w:rPr>
              <w:t>;</w:t>
            </w:r>
            <w:r w:rsidRPr="00B65135">
              <w:rPr>
                <w:color w:val="D4BE98"/>
                <w:lang w:val="en-US"/>
              </w:rPr>
              <w:br/>
              <w:t xml:space="preserve">        </w:t>
            </w:r>
            <w:r w:rsidRPr="00B65135">
              <w:rPr>
                <w:color w:val="EA6962"/>
                <w:lang w:val="en-US"/>
              </w:rPr>
              <w:t xml:space="preserve">if </w:t>
            </w:r>
            <w:r w:rsidRPr="00B65135">
              <w:rPr>
                <w:color w:val="D4BE98"/>
                <w:lang w:val="en-US"/>
              </w:rPr>
              <w:t>(</w:t>
            </w:r>
            <w:proofErr w:type="spellStart"/>
            <w:r w:rsidRPr="00B65135">
              <w:rPr>
                <w:color w:val="D4BE98"/>
                <w:lang w:val="en-US"/>
              </w:rPr>
              <w:t>convertView</w:t>
            </w:r>
            <w:proofErr w:type="spellEnd"/>
            <w:r w:rsidRPr="00B65135">
              <w:rPr>
                <w:color w:val="D4BE98"/>
                <w:lang w:val="en-US"/>
              </w:rPr>
              <w:t xml:space="preserve"> </w:t>
            </w:r>
            <w:r w:rsidRPr="00B65135">
              <w:rPr>
                <w:color w:val="E78A4E"/>
                <w:lang w:val="en-US"/>
              </w:rPr>
              <w:t xml:space="preserve">== </w:t>
            </w:r>
            <w:r w:rsidRPr="00B65135">
              <w:rPr>
                <w:color w:val="EA6962"/>
                <w:lang w:val="en-US"/>
              </w:rPr>
              <w:t>null</w:t>
            </w:r>
            <w:r w:rsidRPr="00B65135">
              <w:rPr>
                <w:color w:val="D4BE98"/>
                <w:lang w:val="en-US"/>
              </w:rPr>
              <w:t>) {</w:t>
            </w:r>
            <w:r w:rsidRPr="00B65135">
              <w:rPr>
                <w:color w:val="D4BE98"/>
                <w:lang w:val="en-US"/>
              </w:rPr>
              <w:br/>
              <w:t xml:space="preserve">            </w:t>
            </w:r>
            <w:proofErr w:type="spellStart"/>
            <w:r w:rsidRPr="00B65135">
              <w:rPr>
                <w:color w:val="D4BE98"/>
                <w:lang w:val="en-US"/>
              </w:rPr>
              <w:t>convertView</w:t>
            </w:r>
            <w:proofErr w:type="spellEnd"/>
            <w:r w:rsidRPr="00B65135">
              <w:rPr>
                <w:color w:val="D4BE98"/>
                <w:lang w:val="en-US"/>
              </w:rPr>
              <w:t xml:space="preserve"> </w:t>
            </w:r>
            <w:r w:rsidRPr="00B65135">
              <w:rPr>
                <w:color w:val="E78A4E"/>
                <w:lang w:val="en-US"/>
              </w:rPr>
              <w:t xml:space="preserve">= </w:t>
            </w:r>
            <w:proofErr w:type="spellStart"/>
            <w:r w:rsidRPr="00B65135">
              <w:rPr>
                <w:color w:val="D4BE98"/>
                <w:lang w:val="en-US"/>
              </w:rPr>
              <w:t>inflater.</w:t>
            </w:r>
            <w:r w:rsidRPr="00B65135">
              <w:rPr>
                <w:color w:val="A9B665"/>
                <w:lang w:val="en-US"/>
              </w:rPr>
              <w:t>inflate</w:t>
            </w:r>
            <w:proofErr w:type="spellEnd"/>
            <w:r w:rsidRPr="00B65135">
              <w:rPr>
                <w:color w:val="D4BE98"/>
                <w:lang w:val="en-US"/>
              </w:rPr>
              <w:t>(</w:t>
            </w:r>
            <w:proofErr w:type="spellStart"/>
            <w:r w:rsidRPr="00B65135">
              <w:rPr>
                <w:color w:val="EA6962"/>
                <w:lang w:val="en-US"/>
              </w:rPr>
              <w:t>this</w:t>
            </w:r>
            <w:r w:rsidRPr="00B65135">
              <w:rPr>
                <w:color w:val="D4BE98"/>
                <w:lang w:val="en-US"/>
              </w:rPr>
              <w:t>.layout</w:t>
            </w:r>
            <w:proofErr w:type="spellEnd"/>
            <w:r w:rsidRPr="00B65135">
              <w:rPr>
                <w:color w:val="D4BE98"/>
                <w:lang w:val="en-US"/>
              </w:rPr>
              <w:t xml:space="preserve">, parent, </w:t>
            </w:r>
            <w:r w:rsidRPr="00B65135">
              <w:rPr>
                <w:color w:val="EA6962"/>
                <w:lang w:val="en-US"/>
              </w:rPr>
              <w:t>false</w:t>
            </w:r>
            <w:r w:rsidRPr="00B65135">
              <w:rPr>
                <w:color w:val="D4BE98"/>
                <w:lang w:val="en-US"/>
              </w:rPr>
              <w:t>);</w:t>
            </w:r>
            <w:r w:rsidRPr="00B65135">
              <w:rPr>
                <w:color w:val="D4BE98"/>
                <w:lang w:val="en-US"/>
              </w:rPr>
              <w:br/>
              <w:t xml:space="preserve">            </w:t>
            </w:r>
            <w:proofErr w:type="spellStart"/>
            <w:r w:rsidRPr="00B65135">
              <w:rPr>
                <w:color w:val="D4BE98"/>
                <w:lang w:val="en-US"/>
              </w:rPr>
              <w:t>viewHolder</w:t>
            </w:r>
            <w:proofErr w:type="spellEnd"/>
            <w:r w:rsidRPr="00B65135">
              <w:rPr>
                <w:color w:val="D4BE98"/>
                <w:lang w:val="en-US"/>
              </w:rPr>
              <w:t xml:space="preserve"> </w:t>
            </w:r>
            <w:r w:rsidRPr="00B65135">
              <w:rPr>
                <w:color w:val="E78A4E"/>
                <w:lang w:val="en-US"/>
              </w:rPr>
              <w:t xml:space="preserve">= </w:t>
            </w:r>
            <w:r w:rsidRPr="00B65135">
              <w:rPr>
                <w:color w:val="EA6962"/>
                <w:lang w:val="en-US"/>
              </w:rPr>
              <w:t xml:space="preserve">new </w:t>
            </w:r>
            <w:proofErr w:type="spellStart"/>
            <w:r w:rsidRPr="00B65135">
              <w:rPr>
                <w:color w:val="A9B665"/>
                <w:lang w:val="en-US"/>
              </w:rPr>
              <w:t>ViewHolder</w:t>
            </w:r>
            <w:proofErr w:type="spellEnd"/>
            <w:r w:rsidRPr="00B65135">
              <w:rPr>
                <w:color w:val="D4BE98"/>
                <w:lang w:val="en-US"/>
              </w:rPr>
              <w:t>(</w:t>
            </w:r>
            <w:proofErr w:type="spellStart"/>
            <w:r w:rsidRPr="00B65135">
              <w:rPr>
                <w:color w:val="D4BE98"/>
                <w:lang w:val="en-US"/>
              </w:rPr>
              <w:t>convertView</w:t>
            </w:r>
            <w:proofErr w:type="spellEnd"/>
            <w:r w:rsidRPr="00B65135">
              <w:rPr>
                <w:color w:val="D4BE98"/>
                <w:lang w:val="en-US"/>
              </w:rPr>
              <w:t>);</w:t>
            </w:r>
            <w:r w:rsidRPr="00B65135">
              <w:rPr>
                <w:color w:val="D4BE98"/>
                <w:lang w:val="en-US"/>
              </w:rPr>
              <w:br/>
              <w:t xml:space="preserve">            </w:t>
            </w:r>
            <w:proofErr w:type="spellStart"/>
            <w:r w:rsidRPr="00B65135">
              <w:rPr>
                <w:color w:val="D4BE98"/>
                <w:lang w:val="en-US"/>
              </w:rPr>
              <w:t>convertView.</w:t>
            </w:r>
            <w:r w:rsidRPr="00B65135">
              <w:rPr>
                <w:color w:val="A9B665"/>
                <w:lang w:val="en-US"/>
              </w:rPr>
              <w:t>setTag</w:t>
            </w:r>
            <w:proofErr w:type="spellEnd"/>
            <w:r w:rsidRPr="00B65135">
              <w:rPr>
                <w:color w:val="D4BE98"/>
                <w:lang w:val="en-US"/>
              </w:rPr>
              <w:t>(</w:t>
            </w:r>
            <w:proofErr w:type="spellStart"/>
            <w:r w:rsidRPr="00B65135">
              <w:rPr>
                <w:color w:val="D4BE98"/>
                <w:lang w:val="en-US"/>
              </w:rPr>
              <w:t>viewHolder</w:t>
            </w:r>
            <w:proofErr w:type="spellEnd"/>
            <w:r w:rsidRPr="00B65135">
              <w:rPr>
                <w:color w:val="D4BE98"/>
                <w:lang w:val="en-US"/>
              </w:rPr>
              <w:t>);</w:t>
            </w:r>
            <w:r w:rsidRPr="00B65135">
              <w:rPr>
                <w:color w:val="D4BE98"/>
                <w:lang w:val="en-US"/>
              </w:rPr>
              <w:br/>
              <w:t xml:space="preserve">        } </w:t>
            </w:r>
            <w:r w:rsidRPr="00B65135">
              <w:rPr>
                <w:color w:val="EA6962"/>
                <w:lang w:val="en-US"/>
              </w:rPr>
              <w:t xml:space="preserve">else </w:t>
            </w:r>
            <w:r w:rsidRPr="00B65135">
              <w:rPr>
                <w:color w:val="D4BE98"/>
                <w:lang w:val="en-US"/>
              </w:rPr>
              <w:t>{</w:t>
            </w:r>
            <w:r w:rsidRPr="00B65135">
              <w:rPr>
                <w:color w:val="D4BE98"/>
                <w:lang w:val="en-US"/>
              </w:rPr>
              <w:br/>
              <w:t xml:space="preserve">            </w:t>
            </w:r>
            <w:proofErr w:type="spellStart"/>
            <w:r w:rsidRPr="00B65135">
              <w:rPr>
                <w:color w:val="D4BE98"/>
                <w:lang w:val="en-US"/>
              </w:rPr>
              <w:t>viewHolder</w:t>
            </w:r>
            <w:proofErr w:type="spellEnd"/>
            <w:r w:rsidRPr="00B65135">
              <w:rPr>
                <w:color w:val="D4BE98"/>
                <w:lang w:val="en-US"/>
              </w:rPr>
              <w:t xml:space="preserve"> </w:t>
            </w:r>
            <w:r w:rsidRPr="00B65135">
              <w:rPr>
                <w:color w:val="E78A4E"/>
                <w:lang w:val="en-US"/>
              </w:rPr>
              <w:t xml:space="preserve">= </w:t>
            </w:r>
            <w:r w:rsidRPr="00B65135">
              <w:rPr>
                <w:color w:val="D4BE98"/>
                <w:lang w:val="en-US"/>
              </w:rPr>
              <w:t>(</w:t>
            </w:r>
            <w:proofErr w:type="spellStart"/>
            <w:r w:rsidRPr="00B65135">
              <w:rPr>
                <w:lang w:val="en-US"/>
              </w:rPr>
              <w:t>ViewHolder</w:t>
            </w:r>
            <w:proofErr w:type="spellEnd"/>
            <w:r w:rsidRPr="00B65135">
              <w:rPr>
                <w:color w:val="D4BE98"/>
                <w:lang w:val="en-US"/>
              </w:rPr>
              <w:t xml:space="preserve">) </w:t>
            </w:r>
            <w:proofErr w:type="spellStart"/>
            <w:r w:rsidRPr="00B65135">
              <w:rPr>
                <w:color w:val="D4BE98"/>
                <w:lang w:val="en-US"/>
              </w:rPr>
              <w:t>convertView.</w:t>
            </w:r>
            <w:r w:rsidRPr="00B65135">
              <w:rPr>
                <w:color w:val="A9B665"/>
                <w:lang w:val="en-US"/>
              </w:rPr>
              <w:t>getTag</w:t>
            </w:r>
            <w:proofErr w:type="spellEnd"/>
            <w:r w:rsidRPr="00B65135">
              <w:rPr>
                <w:color w:val="D4BE98"/>
                <w:lang w:val="en-US"/>
              </w:rPr>
              <w:t>();</w:t>
            </w:r>
            <w:r w:rsidRPr="00B65135">
              <w:rPr>
                <w:color w:val="D4BE98"/>
                <w:lang w:val="en-US"/>
              </w:rPr>
              <w:br/>
              <w:t xml:space="preserve">        }</w:t>
            </w:r>
            <w:r w:rsidRPr="00B65135">
              <w:rPr>
                <w:color w:val="D4BE98"/>
                <w:lang w:val="en-US"/>
              </w:rPr>
              <w:br/>
              <w:t xml:space="preserve">        </w:t>
            </w:r>
            <w:r w:rsidRPr="00B65135">
              <w:rPr>
                <w:color w:val="EA6962"/>
                <w:lang w:val="en-US"/>
              </w:rPr>
              <w:t xml:space="preserve">final </w:t>
            </w:r>
            <w:r w:rsidRPr="00B65135">
              <w:rPr>
                <w:lang w:val="en-US"/>
              </w:rPr>
              <w:t xml:space="preserve">Product </w:t>
            </w:r>
            <w:proofErr w:type="spellStart"/>
            <w:r w:rsidRPr="00B65135">
              <w:rPr>
                <w:color w:val="D4BE98"/>
                <w:lang w:val="en-US"/>
              </w:rPr>
              <w:t>product</w:t>
            </w:r>
            <w:proofErr w:type="spellEnd"/>
            <w:r w:rsidRPr="00B65135">
              <w:rPr>
                <w:color w:val="D4BE98"/>
                <w:lang w:val="en-US"/>
              </w:rPr>
              <w:t xml:space="preserve"> </w:t>
            </w:r>
            <w:r w:rsidRPr="00B65135">
              <w:rPr>
                <w:color w:val="E78A4E"/>
                <w:lang w:val="en-US"/>
              </w:rPr>
              <w:t xml:space="preserve">= </w:t>
            </w:r>
            <w:proofErr w:type="spellStart"/>
            <w:r w:rsidRPr="00B65135">
              <w:rPr>
                <w:color w:val="D4BE98"/>
                <w:lang w:val="en-US"/>
              </w:rPr>
              <w:t>productList.</w:t>
            </w:r>
            <w:r w:rsidRPr="00B65135">
              <w:rPr>
                <w:color w:val="A9B665"/>
                <w:lang w:val="en-US"/>
              </w:rPr>
              <w:t>get</w:t>
            </w:r>
            <w:proofErr w:type="spellEnd"/>
            <w:r w:rsidRPr="00B65135">
              <w:rPr>
                <w:color w:val="D4BE98"/>
                <w:lang w:val="en-US"/>
              </w:rPr>
              <w:t>(position);</w:t>
            </w:r>
            <w:r w:rsidRPr="00B65135">
              <w:rPr>
                <w:color w:val="D4BE98"/>
                <w:lang w:val="en-US"/>
              </w:rPr>
              <w:br/>
              <w:t xml:space="preserve">        </w:t>
            </w:r>
            <w:proofErr w:type="spellStart"/>
            <w:r w:rsidRPr="00B65135">
              <w:rPr>
                <w:color w:val="D4BE98"/>
                <w:lang w:val="en-US"/>
              </w:rPr>
              <w:t>viewHolder.nameView.</w:t>
            </w:r>
            <w:r w:rsidRPr="00B65135">
              <w:rPr>
                <w:color w:val="A9B665"/>
                <w:lang w:val="en-US"/>
              </w:rPr>
              <w:t>setText</w:t>
            </w:r>
            <w:proofErr w:type="spellEnd"/>
            <w:r w:rsidRPr="00B65135">
              <w:rPr>
                <w:color w:val="D4BE98"/>
                <w:lang w:val="en-US"/>
              </w:rPr>
              <w:t>(</w:t>
            </w:r>
            <w:proofErr w:type="spellStart"/>
            <w:r w:rsidRPr="00B65135">
              <w:rPr>
                <w:color w:val="D4BE98"/>
                <w:lang w:val="en-US"/>
              </w:rPr>
              <w:t>product.</w:t>
            </w:r>
            <w:r w:rsidRPr="00B65135">
              <w:rPr>
                <w:color w:val="A9B665"/>
                <w:lang w:val="en-US"/>
              </w:rPr>
              <w:t>getName</w:t>
            </w:r>
            <w:proofErr w:type="spellEnd"/>
            <w:r w:rsidRPr="00B65135">
              <w:rPr>
                <w:color w:val="D4BE98"/>
                <w:lang w:val="en-US"/>
              </w:rPr>
              <w:t>());</w:t>
            </w:r>
            <w:r w:rsidRPr="00B65135">
              <w:rPr>
                <w:color w:val="D4BE98"/>
                <w:lang w:val="en-US"/>
              </w:rPr>
              <w:br/>
              <w:t xml:space="preserve">        </w:t>
            </w:r>
            <w:proofErr w:type="spellStart"/>
            <w:r w:rsidRPr="00B65135">
              <w:rPr>
                <w:color w:val="D4BE98"/>
                <w:lang w:val="en-US"/>
              </w:rPr>
              <w:t>viewHolder.countView.</w:t>
            </w:r>
            <w:r w:rsidRPr="00B65135">
              <w:rPr>
                <w:color w:val="A9B665"/>
                <w:lang w:val="en-US"/>
              </w:rPr>
              <w:t>setText</w:t>
            </w:r>
            <w:proofErr w:type="spellEnd"/>
            <w:r w:rsidRPr="00B65135">
              <w:rPr>
                <w:color w:val="D4BE98"/>
                <w:lang w:val="en-US"/>
              </w:rPr>
              <w:t>(</w:t>
            </w:r>
            <w:proofErr w:type="spellStart"/>
            <w:r w:rsidRPr="00B65135">
              <w:rPr>
                <w:color w:val="D4BE98"/>
                <w:lang w:val="en-US"/>
              </w:rPr>
              <w:t>product.</w:t>
            </w:r>
            <w:r w:rsidRPr="00B65135">
              <w:rPr>
                <w:color w:val="A9B665"/>
                <w:lang w:val="en-US"/>
              </w:rPr>
              <w:t>getCount</w:t>
            </w:r>
            <w:proofErr w:type="spellEnd"/>
            <w:r w:rsidRPr="00B65135">
              <w:rPr>
                <w:color w:val="D4BE98"/>
                <w:lang w:val="en-US"/>
              </w:rPr>
              <w:t xml:space="preserve">() </w:t>
            </w:r>
            <w:r w:rsidRPr="00B65135">
              <w:rPr>
                <w:color w:val="E78A4E"/>
                <w:lang w:val="en-US"/>
              </w:rPr>
              <w:t xml:space="preserve">+ </w:t>
            </w:r>
            <w:r w:rsidRPr="00B65135">
              <w:rPr>
                <w:color w:val="D8A657"/>
                <w:lang w:val="en-US"/>
              </w:rPr>
              <w:t xml:space="preserve">" " </w:t>
            </w:r>
            <w:r w:rsidRPr="00B65135">
              <w:rPr>
                <w:color w:val="E78A4E"/>
                <w:lang w:val="en-US"/>
              </w:rPr>
              <w:t xml:space="preserve">+ </w:t>
            </w:r>
            <w:proofErr w:type="spellStart"/>
            <w:r w:rsidRPr="00B65135">
              <w:rPr>
                <w:color w:val="D4BE98"/>
                <w:lang w:val="en-US"/>
              </w:rPr>
              <w:t>product.</w:t>
            </w:r>
            <w:r w:rsidRPr="00B65135">
              <w:rPr>
                <w:color w:val="A9B665"/>
                <w:lang w:val="en-US"/>
              </w:rPr>
              <w:t>getUnit</w:t>
            </w:r>
            <w:proofErr w:type="spellEnd"/>
            <w:r w:rsidRPr="00B65135">
              <w:rPr>
                <w:color w:val="D4BE98"/>
                <w:lang w:val="en-US"/>
              </w:rPr>
              <w:t>());</w:t>
            </w:r>
            <w:r w:rsidRPr="00B65135">
              <w:rPr>
                <w:color w:val="D4BE98"/>
                <w:lang w:val="en-US"/>
              </w:rPr>
              <w:br/>
              <w:t xml:space="preserve">        </w:t>
            </w:r>
            <w:proofErr w:type="spellStart"/>
            <w:r w:rsidRPr="00B65135">
              <w:rPr>
                <w:color w:val="D4BE98"/>
                <w:lang w:val="en-US"/>
              </w:rPr>
              <w:t>viewHolder.removeButton.</w:t>
            </w:r>
            <w:r w:rsidRPr="00B65135">
              <w:rPr>
                <w:color w:val="A9B665"/>
                <w:lang w:val="en-US"/>
              </w:rPr>
              <w:t>setOnClickListener</w:t>
            </w:r>
            <w:proofErr w:type="spellEnd"/>
            <w:r w:rsidRPr="00B65135">
              <w:rPr>
                <w:color w:val="D4BE98"/>
                <w:lang w:val="en-US"/>
              </w:rPr>
              <w:t xml:space="preserve">(v </w:t>
            </w:r>
            <w:r w:rsidRPr="00B65135">
              <w:rPr>
                <w:lang w:val="en-US"/>
              </w:rPr>
              <w:t xml:space="preserve">-&gt; </w:t>
            </w:r>
            <w:r w:rsidRPr="00B65135">
              <w:rPr>
                <w:color w:val="D4BE98"/>
                <w:lang w:val="en-US"/>
              </w:rPr>
              <w:t>{</w:t>
            </w:r>
            <w:r w:rsidRPr="00B65135">
              <w:rPr>
                <w:color w:val="D4BE98"/>
                <w:lang w:val="en-US"/>
              </w:rPr>
              <w:br/>
              <w:t xml:space="preserve">            </w:t>
            </w:r>
            <w:r w:rsidRPr="00B65135">
              <w:rPr>
                <w:color w:val="EA6962"/>
                <w:lang w:val="en-US"/>
              </w:rPr>
              <w:t xml:space="preserve">int </w:t>
            </w:r>
            <w:r w:rsidRPr="00B65135">
              <w:rPr>
                <w:color w:val="D4BE98"/>
                <w:lang w:val="en-US"/>
              </w:rPr>
              <w:t xml:space="preserve">count </w:t>
            </w:r>
            <w:r w:rsidRPr="00B65135">
              <w:rPr>
                <w:color w:val="E78A4E"/>
                <w:lang w:val="en-US"/>
              </w:rPr>
              <w:t xml:space="preserve">= </w:t>
            </w:r>
            <w:proofErr w:type="spellStart"/>
            <w:r w:rsidRPr="00B65135">
              <w:rPr>
                <w:color w:val="D4BE98"/>
                <w:lang w:val="en-US"/>
              </w:rPr>
              <w:t>product.</w:t>
            </w:r>
            <w:r w:rsidRPr="00B65135">
              <w:rPr>
                <w:color w:val="A9B665"/>
                <w:lang w:val="en-US"/>
              </w:rPr>
              <w:t>getCount</w:t>
            </w:r>
            <w:proofErr w:type="spellEnd"/>
            <w:r w:rsidRPr="00B65135">
              <w:rPr>
                <w:color w:val="D4BE98"/>
                <w:lang w:val="en-US"/>
              </w:rPr>
              <w:t xml:space="preserve">() </w:t>
            </w:r>
            <w:r w:rsidRPr="00B65135">
              <w:rPr>
                <w:color w:val="E78A4E"/>
                <w:lang w:val="en-US"/>
              </w:rPr>
              <w:t xml:space="preserve">- </w:t>
            </w:r>
            <w:r w:rsidRPr="00B65135">
              <w:rPr>
                <w:color w:val="D3869B"/>
                <w:lang w:val="en-US"/>
              </w:rPr>
              <w:t>1</w:t>
            </w:r>
            <w:r w:rsidRPr="00B65135">
              <w:rPr>
                <w:color w:val="D4BE98"/>
                <w:lang w:val="en-US"/>
              </w:rPr>
              <w:t>;</w:t>
            </w:r>
            <w:r w:rsidRPr="00B65135">
              <w:rPr>
                <w:color w:val="D4BE98"/>
                <w:lang w:val="en-US"/>
              </w:rPr>
              <w:br/>
              <w:t xml:space="preserve">            </w:t>
            </w:r>
            <w:r w:rsidRPr="00B65135">
              <w:rPr>
                <w:color w:val="EA6962"/>
                <w:lang w:val="en-US"/>
              </w:rPr>
              <w:t xml:space="preserve">if </w:t>
            </w:r>
            <w:r w:rsidRPr="00B65135">
              <w:rPr>
                <w:color w:val="D4BE98"/>
                <w:lang w:val="en-US"/>
              </w:rPr>
              <w:t xml:space="preserve">(count </w:t>
            </w:r>
            <w:r w:rsidRPr="00B65135">
              <w:rPr>
                <w:color w:val="E78A4E"/>
                <w:lang w:val="en-US"/>
              </w:rPr>
              <w:t xml:space="preserve">&lt; </w:t>
            </w:r>
            <w:r w:rsidRPr="00B65135">
              <w:rPr>
                <w:color w:val="D3869B"/>
                <w:lang w:val="en-US"/>
              </w:rPr>
              <w:t>0</w:t>
            </w:r>
            <w:r w:rsidRPr="00B65135">
              <w:rPr>
                <w:color w:val="D4BE98"/>
                <w:lang w:val="en-US"/>
              </w:rPr>
              <w:t xml:space="preserve">) count </w:t>
            </w:r>
            <w:r w:rsidRPr="00B65135">
              <w:rPr>
                <w:color w:val="E78A4E"/>
                <w:lang w:val="en-US"/>
              </w:rPr>
              <w:t xml:space="preserve">= </w:t>
            </w:r>
            <w:r w:rsidRPr="00B65135">
              <w:rPr>
                <w:color w:val="D3869B"/>
                <w:lang w:val="en-US"/>
              </w:rPr>
              <w:t>0</w:t>
            </w:r>
            <w:r w:rsidRPr="00B65135">
              <w:rPr>
                <w:color w:val="D4BE98"/>
                <w:lang w:val="en-US"/>
              </w:rPr>
              <w:t>;</w:t>
            </w:r>
            <w:r w:rsidRPr="00B65135">
              <w:rPr>
                <w:color w:val="D4BE98"/>
                <w:lang w:val="en-US"/>
              </w:rPr>
              <w:br/>
              <w:t xml:space="preserve">            </w:t>
            </w:r>
            <w:proofErr w:type="spellStart"/>
            <w:r w:rsidRPr="00B65135">
              <w:rPr>
                <w:color w:val="D4BE98"/>
                <w:lang w:val="en-US"/>
              </w:rPr>
              <w:t>product.</w:t>
            </w:r>
            <w:r w:rsidRPr="00B65135">
              <w:rPr>
                <w:color w:val="A9B665"/>
                <w:lang w:val="en-US"/>
              </w:rPr>
              <w:t>setCount</w:t>
            </w:r>
            <w:proofErr w:type="spellEnd"/>
            <w:r w:rsidRPr="00B65135">
              <w:rPr>
                <w:color w:val="D4BE98"/>
                <w:lang w:val="en-US"/>
              </w:rPr>
              <w:t>(count);</w:t>
            </w:r>
            <w:r w:rsidRPr="00B65135">
              <w:rPr>
                <w:color w:val="D4BE98"/>
                <w:lang w:val="en-US"/>
              </w:rPr>
              <w:br/>
              <w:t xml:space="preserve">            </w:t>
            </w:r>
            <w:proofErr w:type="spellStart"/>
            <w:r w:rsidRPr="00B65135">
              <w:rPr>
                <w:color w:val="D4BE98"/>
                <w:lang w:val="en-US"/>
              </w:rPr>
              <w:t>viewHolder.countView.</w:t>
            </w:r>
            <w:r w:rsidRPr="00B65135">
              <w:rPr>
                <w:color w:val="A9B665"/>
                <w:lang w:val="en-US"/>
              </w:rPr>
              <w:t>setText</w:t>
            </w:r>
            <w:proofErr w:type="spellEnd"/>
            <w:r w:rsidRPr="00B65135">
              <w:rPr>
                <w:color w:val="D4BE98"/>
                <w:lang w:val="en-US"/>
              </w:rPr>
              <w:t xml:space="preserve">(count </w:t>
            </w:r>
            <w:r w:rsidRPr="00B65135">
              <w:rPr>
                <w:color w:val="E78A4E"/>
                <w:lang w:val="en-US"/>
              </w:rPr>
              <w:t xml:space="preserve">+ </w:t>
            </w:r>
            <w:r w:rsidRPr="00B65135">
              <w:rPr>
                <w:color w:val="D8A657"/>
                <w:lang w:val="en-US"/>
              </w:rPr>
              <w:t xml:space="preserve">" " </w:t>
            </w:r>
            <w:r w:rsidRPr="00B65135">
              <w:rPr>
                <w:color w:val="E78A4E"/>
                <w:lang w:val="en-US"/>
              </w:rPr>
              <w:t xml:space="preserve">+ </w:t>
            </w:r>
            <w:proofErr w:type="spellStart"/>
            <w:r w:rsidRPr="00B65135">
              <w:rPr>
                <w:color w:val="D4BE98"/>
                <w:lang w:val="en-US"/>
              </w:rPr>
              <w:t>product.</w:t>
            </w:r>
            <w:r w:rsidRPr="00B65135">
              <w:rPr>
                <w:color w:val="A9B665"/>
                <w:lang w:val="en-US"/>
              </w:rPr>
              <w:t>getUnit</w:t>
            </w:r>
            <w:proofErr w:type="spellEnd"/>
            <w:r w:rsidRPr="00B65135">
              <w:rPr>
                <w:color w:val="D4BE98"/>
                <w:lang w:val="en-US"/>
              </w:rPr>
              <w:t>());</w:t>
            </w:r>
            <w:r w:rsidRPr="00B65135">
              <w:rPr>
                <w:color w:val="D4BE98"/>
                <w:lang w:val="en-US"/>
              </w:rPr>
              <w:br/>
              <w:t xml:space="preserve">        });</w:t>
            </w:r>
            <w:r w:rsidRPr="00B65135">
              <w:rPr>
                <w:color w:val="D4BE98"/>
                <w:lang w:val="en-US"/>
              </w:rPr>
              <w:br/>
              <w:t xml:space="preserve">        </w:t>
            </w:r>
            <w:proofErr w:type="spellStart"/>
            <w:r w:rsidRPr="00B65135">
              <w:rPr>
                <w:color w:val="D4BE98"/>
                <w:lang w:val="en-US"/>
              </w:rPr>
              <w:t>viewHolder.addButton.</w:t>
            </w:r>
            <w:r w:rsidRPr="00B65135">
              <w:rPr>
                <w:color w:val="A9B665"/>
                <w:lang w:val="en-US"/>
              </w:rPr>
              <w:t>setOnClickListener</w:t>
            </w:r>
            <w:proofErr w:type="spellEnd"/>
            <w:r w:rsidRPr="00B65135">
              <w:rPr>
                <w:color w:val="D4BE98"/>
                <w:lang w:val="en-US"/>
              </w:rPr>
              <w:t xml:space="preserve">(v </w:t>
            </w:r>
            <w:r w:rsidRPr="00B65135">
              <w:rPr>
                <w:lang w:val="en-US"/>
              </w:rPr>
              <w:t xml:space="preserve">-&gt; </w:t>
            </w:r>
            <w:r w:rsidRPr="00B65135">
              <w:rPr>
                <w:color w:val="D4BE98"/>
                <w:lang w:val="en-US"/>
              </w:rPr>
              <w:t>{</w:t>
            </w:r>
            <w:r w:rsidRPr="00B65135">
              <w:rPr>
                <w:color w:val="D4BE98"/>
                <w:lang w:val="en-US"/>
              </w:rPr>
              <w:br/>
              <w:t xml:space="preserve">            </w:t>
            </w:r>
            <w:r w:rsidRPr="00B65135">
              <w:rPr>
                <w:color w:val="EA6962"/>
                <w:lang w:val="en-US"/>
              </w:rPr>
              <w:t xml:space="preserve">int </w:t>
            </w:r>
            <w:r w:rsidRPr="00B65135">
              <w:rPr>
                <w:color w:val="D4BE98"/>
                <w:lang w:val="en-US"/>
              </w:rPr>
              <w:t xml:space="preserve">count </w:t>
            </w:r>
            <w:r w:rsidRPr="00B65135">
              <w:rPr>
                <w:color w:val="E78A4E"/>
                <w:lang w:val="en-US"/>
              </w:rPr>
              <w:t xml:space="preserve">= </w:t>
            </w:r>
            <w:proofErr w:type="spellStart"/>
            <w:r w:rsidRPr="00B65135">
              <w:rPr>
                <w:color w:val="D4BE98"/>
                <w:lang w:val="en-US"/>
              </w:rPr>
              <w:t>product.</w:t>
            </w:r>
            <w:r w:rsidRPr="00B65135">
              <w:rPr>
                <w:color w:val="A9B665"/>
                <w:lang w:val="en-US"/>
              </w:rPr>
              <w:t>getCount</w:t>
            </w:r>
            <w:proofErr w:type="spellEnd"/>
            <w:r w:rsidRPr="00B65135">
              <w:rPr>
                <w:color w:val="D4BE98"/>
                <w:lang w:val="en-US"/>
              </w:rPr>
              <w:t xml:space="preserve">() </w:t>
            </w:r>
            <w:r w:rsidRPr="00B65135">
              <w:rPr>
                <w:color w:val="E78A4E"/>
                <w:lang w:val="en-US"/>
              </w:rPr>
              <w:t xml:space="preserve">+ </w:t>
            </w:r>
            <w:r w:rsidRPr="00B65135">
              <w:rPr>
                <w:color w:val="D3869B"/>
                <w:lang w:val="en-US"/>
              </w:rPr>
              <w:t>1</w:t>
            </w:r>
            <w:r w:rsidRPr="00B65135">
              <w:rPr>
                <w:color w:val="D4BE98"/>
                <w:lang w:val="en-US"/>
              </w:rPr>
              <w:t>;</w:t>
            </w:r>
            <w:r w:rsidRPr="00B65135">
              <w:rPr>
                <w:color w:val="D4BE98"/>
                <w:lang w:val="en-US"/>
              </w:rPr>
              <w:br/>
              <w:t xml:space="preserve">            </w:t>
            </w:r>
            <w:proofErr w:type="spellStart"/>
            <w:r w:rsidRPr="00B65135">
              <w:rPr>
                <w:color w:val="D4BE98"/>
                <w:lang w:val="en-US"/>
              </w:rPr>
              <w:t>product.</w:t>
            </w:r>
            <w:r w:rsidRPr="00B65135">
              <w:rPr>
                <w:color w:val="A9B665"/>
                <w:lang w:val="en-US"/>
              </w:rPr>
              <w:t>setCount</w:t>
            </w:r>
            <w:proofErr w:type="spellEnd"/>
            <w:r w:rsidRPr="00B65135">
              <w:rPr>
                <w:color w:val="D4BE98"/>
                <w:lang w:val="en-US"/>
              </w:rPr>
              <w:t>(count);</w:t>
            </w:r>
            <w:r w:rsidRPr="00B65135">
              <w:rPr>
                <w:color w:val="D4BE98"/>
                <w:lang w:val="en-US"/>
              </w:rPr>
              <w:br/>
              <w:t xml:space="preserve">            </w:t>
            </w:r>
            <w:proofErr w:type="spellStart"/>
            <w:r w:rsidRPr="00B65135">
              <w:rPr>
                <w:color w:val="D4BE98"/>
                <w:lang w:val="en-US"/>
              </w:rPr>
              <w:t>viewHolder.countView.</w:t>
            </w:r>
            <w:r w:rsidRPr="00B65135">
              <w:rPr>
                <w:color w:val="A9B665"/>
                <w:lang w:val="en-US"/>
              </w:rPr>
              <w:t>setText</w:t>
            </w:r>
            <w:proofErr w:type="spellEnd"/>
            <w:r w:rsidRPr="00B65135">
              <w:rPr>
                <w:color w:val="D4BE98"/>
                <w:lang w:val="en-US"/>
              </w:rPr>
              <w:t xml:space="preserve">(count </w:t>
            </w:r>
            <w:r w:rsidRPr="00B65135">
              <w:rPr>
                <w:color w:val="E78A4E"/>
                <w:lang w:val="en-US"/>
              </w:rPr>
              <w:t xml:space="preserve">+ </w:t>
            </w:r>
            <w:r w:rsidRPr="00B65135">
              <w:rPr>
                <w:color w:val="D8A657"/>
                <w:lang w:val="en-US"/>
              </w:rPr>
              <w:t xml:space="preserve">" " </w:t>
            </w:r>
            <w:r w:rsidRPr="00B65135">
              <w:rPr>
                <w:color w:val="E78A4E"/>
                <w:lang w:val="en-US"/>
              </w:rPr>
              <w:t xml:space="preserve">+ </w:t>
            </w:r>
            <w:proofErr w:type="spellStart"/>
            <w:r w:rsidRPr="00B65135">
              <w:rPr>
                <w:color w:val="D4BE98"/>
                <w:lang w:val="en-US"/>
              </w:rPr>
              <w:t>product.</w:t>
            </w:r>
            <w:r w:rsidRPr="00B65135">
              <w:rPr>
                <w:color w:val="A9B665"/>
                <w:lang w:val="en-US"/>
              </w:rPr>
              <w:t>getUnit</w:t>
            </w:r>
            <w:proofErr w:type="spellEnd"/>
            <w:r w:rsidRPr="00B65135">
              <w:rPr>
                <w:color w:val="D4BE98"/>
                <w:lang w:val="en-US"/>
              </w:rPr>
              <w:t>());</w:t>
            </w:r>
            <w:r w:rsidRPr="00B65135">
              <w:rPr>
                <w:color w:val="D4BE98"/>
                <w:lang w:val="en-US"/>
              </w:rPr>
              <w:br/>
            </w:r>
            <w:r w:rsidRPr="00B65135">
              <w:rPr>
                <w:color w:val="D4BE98"/>
                <w:lang w:val="en-US"/>
              </w:rPr>
              <w:lastRenderedPageBreak/>
              <w:t xml:space="preserve">        });</w:t>
            </w:r>
            <w:r w:rsidRPr="00B65135">
              <w:rPr>
                <w:color w:val="D4BE98"/>
                <w:lang w:val="en-US"/>
              </w:rPr>
              <w:br/>
              <w:t xml:space="preserve">        </w:t>
            </w:r>
            <w:r w:rsidRPr="00B65135">
              <w:rPr>
                <w:color w:val="EA6962"/>
                <w:lang w:val="en-US"/>
              </w:rPr>
              <w:t xml:space="preserve">return </w:t>
            </w:r>
            <w:proofErr w:type="spellStart"/>
            <w:r w:rsidRPr="00B65135">
              <w:rPr>
                <w:color w:val="D4BE98"/>
                <w:lang w:val="en-US"/>
              </w:rPr>
              <w:t>convertView</w:t>
            </w:r>
            <w:proofErr w:type="spellEnd"/>
            <w:r w:rsidRPr="00B65135">
              <w:rPr>
                <w:color w:val="D4BE98"/>
                <w:lang w:val="en-US"/>
              </w:rPr>
              <w:t>;</w:t>
            </w:r>
            <w:r w:rsidRPr="00B65135">
              <w:rPr>
                <w:color w:val="D4BE98"/>
                <w:lang w:val="en-US"/>
              </w:rPr>
              <w:br/>
              <w:t xml:space="preserve">    }</w:t>
            </w:r>
            <w:r w:rsidRPr="00B65135">
              <w:rPr>
                <w:color w:val="D4BE98"/>
                <w:lang w:val="en-US"/>
              </w:rPr>
              <w:br/>
            </w:r>
            <w:r w:rsidRPr="00B65135">
              <w:rPr>
                <w:color w:val="D4BE98"/>
                <w:lang w:val="en-US"/>
              </w:rPr>
              <w:br/>
              <w:t xml:space="preserve">    </w:t>
            </w:r>
            <w:r w:rsidRPr="00B65135">
              <w:rPr>
                <w:color w:val="EA6962"/>
                <w:lang w:val="en-US"/>
              </w:rPr>
              <w:t xml:space="preserve">private static class </w:t>
            </w:r>
            <w:proofErr w:type="spellStart"/>
            <w:r w:rsidRPr="00B65135">
              <w:rPr>
                <w:lang w:val="en-US"/>
              </w:rPr>
              <w:t>ViewHolder</w:t>
            </w:r>
            <w:proofErr w:type="spellEnd"/>
            <w:r w:rsidRPr="00B65135">
              <w:rPr>
                <w:lang w:val="en-US"/>
              </w:rPr>
              <w:t xml:space="preserve"> </w:t>
            </w:r>
            <w:r w:rsidRPr="00B65135">
              <w:rPr>
                <w:color w:val="D4BE98"/>
                <w:lang w:val="en-US"/>
              </w:rPr>
              <w:t>{</w:t>
            </w:r>
            <w:r w:rsidRPr="00B65135">
              <w:rPr>
                <w:color w:val="D4BE98"/>
                <w:lang w:val="en-US"/>
              </w:rPr>
              <w:br/>
              <w:t xml:space="preserve">        </w:t>
            </w:r>
            <w:r w:rsidRPr="00B65135">
              <w:rPr>
                <w:color w:val="EA6962"/>
                <w:lang w:val="en-US"/>
              </w:rPr>
              <w:t xml:space="preserve">final </w:t>
            </w:r>
            <w:r w:rsidRPr="00B65135">
              <w:rPr>
                <w:lang w:val="en-US"/>
              </w:rPr>
              <w:t xml:space="preserve">Button </w:t>
            </w:r>
            <w:proofErr w:type="spellStart"/>
            <w:r w:rsidRPr="00B65135">
              <w:rPr>
                <w:color w:val="D4BE98"/>
                <w:lang w:val="en-US"/>
              </w:rPr>
              <w:t>addButton</w:t>
            </w:r>
            <w:proofErr w:type="spellEnd"/>
            <w:r w:rsidRPr="00B65135">
              <w:rPr>
                <w:color w:val="D4BE98"/>
                <w:lang w:val="en-US"/>
              </w:rPr>
              <w:t xml:space="preserve">, </w:t>
            </w:r>
            <w:proofErr w:type="spellStart"/>
            <w:r w:rsidRPr="00B65135">
              <w:rPr>
                <w:color w:val="D4BE98"/>
                <w:lang w:val="en-US"/>
              </w:rPr>
              <w:t>removeButton</w:t>
            </w:r>
            <w:proofErr w:type="spellEnd"/>
            <w:r w:rsidRPr="00B65135">
              <w:rPr>
                <w:color w:val="D4BE98"/>
                <w:lang w:val="en-US"/>
              </w:rPr>
              <w:t>;</w:t>
            </w:r>
            <w:r w:rsidRPr="00B65135">
              <w:rPr>
                <w:color w:val="D4BE98"/>
                <w:lang w:val="en-US"/>
              </w:rPr>
              <w:br/>
              <w:t xml:space="preserve">        </w:t>
            </w:r>
            <w:r w:rsidRPr="00B65135">
              <w:rPr>
                <w:color w:val="EA6962"/>
                <w:lang w:val="en-US"/>
              </w:rPr>
              <w:t xml:space="preserve">final </w:t>
            </w:r>
            <w:proofErr w:type="spellStart"/>
            <w:r w:rsidRPr="00B65135">
              <w:rPr>
                <w:lang w:val="en-US"/>
              </w:rPr>
              <w:t>TextView</w:t>
            </w:r>
            <w:proofErr w:type="spellEnd"/>
            <w:r w:rsidRPr="00B65135">
              <w:rPr>
                <w:lang w:val="en-US"/>
              </w:rPr>
              <w:t xml:space="preserve"> </w:t>
            </w:r>
            <w:proofErr w:type="spellStart"/>
            <w:r w:rsidRPr="00B65135">
              <w:rPr>
                <w:color w:val="D4BE98"/>
                <w:lang w:val="en-US"/>
              </w:rPr>
              <w:t>nameView</w:t>
            </w:r>
            <w:proofErr w:type="spellEnd"/>
            <w:r w:rsidRPr="00B65135">
              <w:rPr>
                <w:color w:val="D4BE98"/>
                <w:lang w:val="en-US"/>
              </w:rPr>
              <w:t xml:space="preserve">, </w:t>
            </w:r>
            <w:proofErr w:type="spellStart"/>
            <w:r w:rsidRPr="00B65135">
              <w:rPr>
                <w:color w:val="D4BE98"/>
                <w:lang w:val="en-US"/>
              </w:rPr>
              <w:t>countView</w:t>
            </w:r>
            <w:proofErr w:type="spellEnd"/>
            <w:r w:rsidRPr="00B65135">
              <w:rPr>
                <w:color w:val="D4BE98"/>
                <w:lang w:val="en-US"/>
              </w:rPr>
              <w:t>;</w:t>
            </w:r>
            <w:r w:rsidRPr="00B65135">
              <w:rPr>
                <w:color w:val="D4BE98"/>
                <w:lang w:val="en-US"/>
              </w:rPr>
              <w:br/>
            </w:r>
            <w:r w:rsidRPr="00B65135">
              <w:rPr>
                <w:color w:val="D4BE98"/>
                <w:lang w:val="en-US"/>
              </w:rPr>
              <w:br/>
              <w:t xml:space="preserve">        </w:t>
            </w:r>
            <w:proofErr w:type="spellStart"/>
            <w:r w:rsidRPr="00B65135">
              <w:rPr>
                <w:color w:val="A9B665"/>
                <w:lang w:val="en-US"/>
              </w:rPr>
              <w:t>ViewHolder</w:t>
            </w:r>
            <w:proofErr w:type="spellEnd"/>
            <w:r w:rsidRPr="00B65135">
              <w:rPr>
                <w:color w:val="D4BE98"/>
                <w:lang w:val="en-US"/>
              </w:rPr>
              <w:t>(</w:t>
            </w:r>
            <w:r w:rsidRPr="00B65135">
              <w:rPr>
                <w:lang w:val="en-US"/>
              </w:rPr>
              <w:t xml:space="preserve">View </w:t>
            </w:r>
            <w:r w:rsidRPr="00B65135">
              <w:rPr>
                <w:color w:val="D4BE98"/>
                <w:lang w:val="en-US"/>
              </w:rPr>
              <w:t>view) {</w:t>
            </w:r>
            <w:r w:rsidRPr="00B65135">
              <w:rPr>
                <w:color w:val="D4BE98"/>
                <w:lang w:val="en-US"/>
              </w:rPr>
              <w:br/>
              <w:t xml:space="preserve">            </w:t>
            </w:r>
            <w:proofErr w:type="spellStart"/>
            <w:r w:rsidRPr="00B65135">
              <w:rPr>
                <w:color w:val="D4BE98"/>
                <w:lang w:val="en-US"/>
              </w:rPr>
              <w:t>addButton</w:t>
            </w:r>
            <w:proofErr w:type="spellEnd"/>
            <w:r w:rsidRPr="00B65135">
              <w:rPr>
                <w:color w:val="D4BE98"/>
                <w:lang w:val="en-US"/>
              </w:rPr>
              <w:t xml:space="preserve"> </w:t>
            </w:r>
            <w:r w:rsidRPr="00B65135">
              <w:rPr>
                <w:color w:val="E78A4E"/>
                <w:lang w:val="en-US"/>
              </w:rPr>
              <w:t xml:space="preserve">= </w:t>
            </w:r>
            <w:proofErr w:type="spellStart"/>
            <w:r w:rsidRPr="00B65135">
              <w:rPr>
                <w:color w:val="D4BE98"/>
                <w:lang w:val="en-US"/>
              </w:rPr>
              <w:t>view.</w:t>
            </w:r>
            <w:r w:rsidRPr="00B65135">
              <w:rPr>
                <w:color w:val="A9B665"/>
                <w:lang w:val="en-US"/>
              </w:rPr>
              <w:t>findViewById</w:t>
            </w:r>
            <w:proofErr w:type="spellEnd"/>
            <w:r w:rsidRPr="00B65135">
              <w:rPr>
                <w:color w:val="D4BE98"/>
                <w:lang w:val="en-US"/>
              </w:rPr>
              <w:t>(</w:t>
            </w:r>
            <w:proofErr w:type="spellStart"/>
            <w:r w:rsidRPr="00B65135">
              <w:rPr>
                <w:lang w:val="en-US"/>
              </w:rPr>
              <w:t>R</w:t>
            </w:r>
            <w:r w:rsidRPr="00B65135">
              <w:rPr>
                <w:color w:val="D4BE98"/>
                <w:lang w:val="en-US"/>
              </w:rPr>
              <w:t>.</w:t>
            </w:r>
            <w:r w:rsidRPr="00B65135">
              <w:rPr>
                <w:lang w:val="en-US"/>
              </w:rPr>
              <w:t>id</w:t>
            </w:r>
            <w:r w:rsidRPr="00B65135">
              <w:rPr>
                <w:color w:val="D4BE98"/>
                <w:lang w:val="en-US"/>
              </w:rPr>
              <w:t>.addButton</w:t>
            </w:r>
            <w:proofErr w:type="spellEnd"/>
            <w:r w:rsidRPr="00B65135">
              <w:rPr>
                <w:color w:val="D4BE98"/>
                <w:lang w:val="en-US"/>
              </w:rPr>
              <w:t>);</w:t>
            </w:r>
            <w:r w:rsidRPr="00B65135">
              <w:rPr>
                <w:color w:val="D4BE98"/>
                <w:lang w:val="en-US"/>
              </w:rPr>
              <w:br/>
              <w:t xml:space="preserve">            </w:t>
            </w:r>
            <w:proofErr w:type="spellStart"/>
            <w:r w:rsidRPr="00B65135">
              <w:rPr>
                <w:color w:val="D4BE98"/>
                <w:lang w:val="en-US"/>
              </w:rPr>
              <w:t>removeButton</w:t>
            </w:r>
            <w:proofErr w:type="spellEnd"/>
            <w:r w:rsidRPr="00B65135">
              <w:rPr>
                <w:color w:val="D4BE98"/>
                <w:lang w:val="en-US"/>
              </w:rPr>
              <w:t xml:space="preserve"> </w:t>
            </w:r>
            <w:r w:rsidRPr="00B65135">
              <w:rPr>
                <w:color w:val="E78A4E"/>
                <w:lang w:val="en-US"/>
              </w:rPr>
              <w:t xml:space="preserve">= </w:t>
            </w:r>
            <w:proofErr w:type="spellStart"/>
            <w:r w:rsidRPr="00B65135">
              <w:rPr>
                <w:color w:val="D4BE98"/>
                <w:lang w:val="en-US"/>
              </w:rPr>
              <w:t>view.</w:t>
            </w:r>
            <w:r w:rsidRPr="00B65135">
              <w:rPr>
                <w:color w:val="A9B665"/>
                <w:lang w:val="en-US"/>
              </w:rPr>
              <w:t>findViewById</w:t>
            </w:r>
            <w:proofErr w:type="spellEnd"/>
            <w:r w:rsidRPr="00B65135">
              <w:rPr>
                <w:color w:val="D4BE98"/>
                <w:lang w:val="en-US"/>
              </w:rPr>
              <w:t>(</w:t>
            </w:r>
            <w:proofErr w:type="spellStart"/>
            <w:r w:rsidRPr="00B65135">
              <w:rPr>
                <w:lang w:val="en-US"/>
              </w:rPr>
              <w:t>R</w:t>
            </w:r>
            <w:r w:rsidRPr="00B65135">
              <w:rPr>
                <w:color w:val="D4BE98"/>
                <w:lang w:val="en-US"/>
              </w:rPr>
              <w:t>.</w:t>
            </w:r>
            <w:r w:rsidRPr="00B65135">
              <w:rPr>
                <w:lang w:val="en-US"/>
              </w:rPr>
              <w:t>id</w:t>
            </w:r>
            <w:r w:rsidRPr="00B65135">
              <w:rPr>
                <w:color w:val="D4BE98"/>
                <w:lang w:val="en-US"/>
              </w:rPr>
              <w:t>.removeButton</w:t>
            </w:r>
            <w:proofErr w:type="spellEnd"/>
            <w:r w:rsidRPr="00B65135">
              <w:rPr>
                <w:color w:val="D4BE98"/>
                <w:lang w:val="en-US"/>
              </w:rPr>
              <w:t>);</w:t>
            </w:r>
            <w:r w:rsidRPr="00B65135">
              <w:rPr>
                <w:color w:val="D4BE98"/>
                <w:lang w:val="en-US"/>
              </w:rPr>
              <w:br/>
              <w:t xml:space="preserve">            </w:t>
            </w:r>
            <w:proofErr w:type="spellStart"/>
            <w:r w:rsidRPr="00B65135">
              <w:rPr>
                <w:color w:val="D4BE98"/>
                <w:lang w:val="en-US"/>
              </w:rPr>
              <w:t>nameView</w:t>
            </w:r>
            <w:proofErr w:type="spellEnd"/>
            <w:r w:rsidRPr="00B65135">
              <w:rPr>
                <w:color w:val="D4BE98"/>
                <w:lang w:val="en-US"/>
              </w:rPr>
              <w:t xml:space="preserve"> </w:t>
            </w:r>
            <w:r w:rsidRPr="00B65135">
              <w:rPr>
                <w:color w:val="E78A4E"/>
                <w:lang w:val="en-US"/>
              </w:rPr>
              <w:t xml:space="preserve">= </w:t>
            </w:r>
            <w:proofErr w:type="spellStart"/>
            <w:r w:rsidRPr="00B65135">
              <w:rPr>
                <w:color w:val="D4BE98"/>
                <w:lang w:val="en-US"/>
              </w:rPr>
              <w:t>view.</w:t>
            </w:r>
            <w:r w:rsidRPr="00B65135">
              <w:rPr>
                <w:color w:val="A9B665"/>
                <w:lang w:val="en-US"/>
              </w:rPr>
              <w:t>findViewById</w:t>
            </w:r>
            <w:proofErr w:type="spellEnd"/>
            <w:r w:rsidRPr="00B65135">
              <w:rPr>
                <w:color w:val="D4BE98"/>
                <w:lang w:val="en-US"/>
              </w:rPr>
              <w:t>(</w:t>
            </w:r>
            <w:proofErr w:type="spellStart"/>
            <w:r w:rsidRPr="00B65135">
              <w:rPr>
                <w:lang w:val="en-US"/>
              </w:rPr>
              <w:t>R</w:t>
            </w:r>
            <w:r w:rsidRPr="00B65135">
              <w:rPr>
                <w:color w:val="D4BE98"/>
                <w:lang w:val="en-US"/>
              </w:rPr>
              <w:t>.</w:t>
            </w:r>
            <w:r w:rsidRPr="00B65135">
              <w:rPr>
                <w:lang w:val="en-US"/>
              </w:rPr>
              <w:t>id</w:t>
            </w:r>
            <w:r w:rsidRPr="00B65135">
              <w:rPr>
                <w:color w:val="D4BE98"/>
                <w:lang w:val="en-US"/>
              </w:rPr>
              <w:t>.nameView</w:t>
            </w:r>
            <w:proofErr w:type="spellEnd"/>
            <w:r w:rsidRPr="00B65135">
              <w:rPr>
                <w:color w:val="D4BE98"/>
                <w:lang w:val="en-US"/>
              </w:rPr>
              <w:t>);</w:t>
            </w:r>
            <w:r w:rsidRPr="00B65135">
              <w:rPr>
                <w:color w:val="D4BE98"/>
                <w:lang w:val="en-US"/>
              </w:rPr>
              <w:br/>
              <w:t xml:space="preserve">            </w:t>
            </w:r>
            <w:proofErr w:type="spellStart"/>
            <w:r w:rsidRPr="00B65135">
              <w:rPr>
                <w:color w:val="D4BE98"/>
                <w:lang w:val="en-US"/>
              </w:rPr>
              <w:t>countView</w:t>
            </w:r>
            <w:proofErr w:type="spellEnd"/>
            <w:r w:rsidRPr="00B65135">
              <w:rPr>
                <w:color w:val="D4BE98"/>
                <w:lang w:val="en-US"/>
              </w:rPr>
              <w:t xml:space="preserve"> </w:t>
            </w:r>
            <w:r w:rsidRPr="00B65135">
              <w:rPr>
                <w:color w:val="E78A4E"/>
                <w:lang w:val="en-US"/>
              </w:rPr>
              <w:t xml:space="preserve">= </w:t>
            </w:r>
            <w:proofErr w:type="spellStart"/>
            <w:r w:rsidRPr="00B65135">
              <w:rPr>
                <w:color w:val="D4BE98"/>
                <w:lang w:val="en-US"/>
              </w:rPr>
              <w:t>view.</w:t>
            </w:r>
            <w:r w:rsidRPr="00B65135">
              <w:rPr>
                <w:color w:val="A9B665"/>
                <w:lang w:val="en-US"/>
              </w:rPr>
              <w:t>findViewById</w:t>
            </w:r>
            <w:proofErr w:type="spellEnd"/>
            <w:r w:rsidRPr="00B65135">
              <w:rPr>
                <w:color w:val="D4BE98"/>
                <w:lang w:val="en-US"/>
              </w:rPr>
              <w:t>(</w:t>
            </w:r>
            <w:proofErr w:type="spellStart"/>
            <w:r w:rsidRPr="00B65135">
              <w:rPr>
                <w:lang w:val="en-US"/>
              </w:rPr>
              <w:t>R</w:t>
            </w:r>
            <w:r w:rsidRPr="00B65135">
              <w:rPr>
                <w:color w:val="D4BE98"/>
                <w:lang w:val="en-US"/>
              </w:rPr>
              <w:t>.</w:t>
            </w:r>
            <w:r w:rsidRPr="00B65135">
              <w:rPr>
                <w:lang w:val="en-US"/>
              </w:rPr>
              <w:t>id</w:t>
            </w:r>
            <w:r w:rsidRPr="00B65135">
              <w:rPr>
                <w:color w:val="D4BE98"/>
                <w:lang w:val="en-US"/>
              </w:rPr>
              <w:t>.countView</w:t>
            </w:r>
            <w:proofErr w:type="spellEnd"/>
            <w:r w:rsidRPr="00B65135">
              <w:rPr>
                <w:color w:val="D4BE98"/>
                <w:lang w:val="en-US"/>
              </w:rPr>
              <w:t>);</w:t>
            </w:r>
            <w:r w:rsidRPr="00B65135">
              <w:rPr>
                <w:color w:val="D4BE98"/>
                <w:lang w:val="en-US"/>
              </w:rPr>
              <w:br/>
              <w:t xml:space="preserve">        }</w:t>
            </w:r>
            <w:r w:rsidRPr="00B65135">
              <w:rPr>
                <w:color w:val="D4BE98"/>
                <w:lang w:val="en-US"/>
              </w:rPr>
              <w:br/>
              <w:t xml:space="preserve">    }</w:t>
            </w:r>
          </w:p>
          <w:p w14:paraId="0812ED38" w14:textId="5C4CB86A" w:rsidR="00B65135" w:rsidRPr="00B65135" w:rsidRDefault="00B65135" w:rsidP="00B65135">
            <w:pPr>
              <w:pStyle w:val="a5"/>
              <w:rPr>
                <w:lang w:val="en-US"/>
              </w:rPr>
            </w:pPr>
            <w:r>
              <w:rPr>
                <w:color w:val="D4BE98"/>
                <w:lang w:val="en-US"/>
              </w:rPr>
              <w:t>}</w:t>
            </w:r>
          </w:p>
        </w:tc>
      </w:tr>
    </w:tbl>
    <w:p w14:paraId="54883AA5" w14:textId="02BB1753" w:rsidR="00AF3F46" w:rsidRPr="00B41A44" w:rsidRDefault="00AF3F46" w:rsidP="00AF3F46">
      <w:pPr>
        <w:spacing w:before="240"/>
        <w:rPr>
          <w:rFonts w:ascii="Times" w:hAnsi="Times" w:cs="Times"/>
          <w:i/>
          <w:iCs/>
          <w:sz w:val="24"/>
          <w:szCs w:val="24"/>
        </w:rPr>
      </w:pPr>
      <w:r>
        <w:rPr>
          <w:rFonts w:ascii="Times" w:hAnsi="Times" w:cs="Times"/>
          <w:i/>
          <w:iCs/>
          <w:sz w:val="24"/>
          <w:szCs w:val="24"/>
        </w:rPr>
        <w:lastRenderedPageBreak/>
        <w:t>Листинг</w:t>
      </w:r>
      <w:r w:rsidRPr="00B41A44">
        <w:rPr>
          <w:rFonts w:ascii="Times" w:hAnsi="Times" w:cs="Times"/>
          <w:i/>
          <w:iCs/>
          <w:sz w:val="24"/>
          <w:szCs w:val="24"/>
        </w:rPr>
        <w:t xml:space="preserve"> 1</w:t>
      </w:r>
      <w:r w:rsidR="001B7119">
        <w:rPr>
          <w:rFonts w:ascii="Times" w:hAnsi="Times" w:cs="Times"/>
          <w:i/>
          <w:iCs/>
          <w:sz w:val="24"/>
          <w:szCs w:val="24"/>
        </w:rPr>
        <w:t>2</w:t>
      </w:r>
      <w:r w:rsidRPr="00B41A44">
        <w:rPr>
          <w:rFonts w:ascii="Times" w:hAnsi="Times" w:cs="Times"/>
          <w:i/>
          <w:iCs/>
          <w:sz w:val="24"/>
          <w:szCs w:val="24"/>
        </w:rPr>
        <w:t xml:space="preserve"> – </w:t>
      </w:r>
      <w:r>
        <w:rPr>
          <w:rFonts w:ascii="Times" w:hAnsi="Times" w:cs="Times"/>
          <w:i/>
          <w:iCs/>
          <w:sz w:val="24"/>
          <w:szCs w:val="24"/>
        </w:rPr>
        <w:t>код</w:t>
      </w:r>
      <w:r w:rsidRPr="00B41A44">
        <w:rPr>
          <w:rFonts w:ascii="Times" w:hAnsi="Times" w:cs="Times"/>
          <w:i/>
          <w:iCs/>
          <w:sz w:val="24"/>
          <w:szCs w:val="24"/>
        </w:rPr>
        <w:t xml:space="preserve"> </w:t>
      </w:r>
      <w:r>
        <w:rPr>
          <w:rFonts w:ascii="Times" w:hAnsi="Times" w:cs="Times"/>
          <w:i/>
          <w:iCs/>
          <w:sz w:val="24"/>
          <w:szCs w:val="24"/>
        </w:rPr>
        <w:t>в</w:t>
      </w:r>
      <w:r w:rsidRPr="00B41A44">
        <w:rPr>
          <w:rFonts w:ascii="Times" w:hAnsi="Times" w:cs="Times"/>
          <w:i/>
          <w:iCs/>
          <w:sz w:val="24"/>
          <w:szCs w:val="24"/>
        </w:rPr>
        <w:t xml:space="preserve"> </w:t>
      </w:r>
      <w:r>
        <w:rPr>
          <w:rFonts w:ascii="Times" w:hAnsi="Times" w:cs="Times"/>
          <w:i/>
          <w:iCs/>
          <w:sz w:val="24"/>
          <w:szCs w:val="24"/>
        </w:rPr>
        <w:t>файле</w:t>
      </w:r>
      <w:r w:rsidRPr="00B41A44">
        <w:rPr>
          <w:rFonts w:ascii="Times" w:hAnsi="Times" w:cs="Times"/>
          <w:i/>
          <w:iCs/>
          <w:sz w:val="24"/>
          <w:szCs w:val="24"/>
        </w:rPr>
        <w:t xml:space="preserve"> </w:t>
      </w:r>
      <w:r>
        <w:rPr>
          <w:rFonts w:ascii="Times" w:hAnsi="Times" w:cs="Times"/>
          <w:i/>
          <w:iCs/>
          <w:sz w:val="24"/>
          <w:szCs w:val="24"/>
          <w:lang w:val="en-US"/>
        </w:rPr>
        <w:t>Product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F3F46" w:rsidRPr="008D1F64" w14:paraId="6C955C90" w14:textId="77777777" w:rsidTr="00A01169">
        <w:tc>
          <w:tcPr>
            <w:tcW w:w="9345" w:type="dxa"/>
          </w:tcPr>
          <w:p w14:paraId="441173D4" w14:textId="2C86EDC9" w:rsidR="00AF3F46" w:rsidRPr="00AF3F46" w:rsidRDefault="00AF3F46" w:rsidP="00AF3F46">
            <w:pPr>
              <w:pStyle w:val="a5"/>
              <w:rPr>
                <w:color w:val="ADBAC7"/>
                <w:lang w:val="en-US"/>
              </w:rPr>
            </w:pPr>
            <w:r w:rsidRPr="00AF3F46">
              <w:rPr>
                <w:color w:val="EA6962"/>
                <w:lang w:val="en-US"/>
              </w:rPr>
              <w:t xml:space="preserve">public class </w:t>
            </w:r>
            <w:r w:rsidRPr="00AF3F46">
              <w:rPr>
                <w:color w:val="ADBAC7"/>
                <w:lang w:val="en-US"/>
              </w:rPr>
              <w:t xml:space="preserve">Product </w:t>
            </w:r>
            <w:r w:rsidRPr="00AF3F46">
              <w:rPr>
                <w:lang w:val="en-US"/>
              </w:rPr>
              <w:t>{</w:t>
            </w:r>
            <w:r w:rsidRPr="00AF3F46">
              <w:rPr>
                <w:lang w:val="en-US"/>
              </w:rPr>
              <w:br/>
              <w:t xml:space="preserve">    </w:t>
            </w:r>
            <w:r w:rsidRPr="00AF3F46">
              <w:rPr>
                <w:color w:val="EA6962"/>
                <w:lang w:val="en-US"/>
              </w:rPr>
              <w:t xml:space="preserve">private </w:t>
            </w:r>
            <w:r w:rsidRPr="00AF3F46">
              <w:rPr>
                <w:color w:val="ADBAC7"/>
                <w:lang w:val="en-US"/>
              </w:rPr>
              <w:t xml:space="preserve">String </w:t>
            </w:r>
            <w:r w:rsidRPr="00AF3F46">
              <w:rPr>
                <w:lang w:val="en-US"/>
              </w:rPr>
              <w:t>name;</w:t>
            </w:r>
            <w:r w:rsidRPr="00AF3F46">
              <w:rPr>
                <w:lang w:val="en-US"/>
              </w:rPr>
              <w:br/>
              <w:t xml:space="preserve">    </w:t>
            </w:r>
            <w:r w:rsidRPr="00AF3F46">
              <w:rPr>
                <w:color w:val="EA6962"/>
                <w:lang w:val="en-US"/>
              </w:rPr>
              <w:t xml:space="preserve">private int </w:t>
            </w:r>
            <w:r w:rsidRPr="00AF3F46">
              <w:rPr>
                <w:lang w:val="en-US"/>
              </w:rPr>
              <w:t>count;</w:t>
            </w:r>
            <w:r w:rsidRPr="00AF3F46">
              <w:rPr>
                <w:lang w:val="en-US"/>
              </w:rPr>
              <w:br/>
              <w:t xml:space="preserve">    </w:t>
            </w:r>
            <w:r w:rsidRPr="00AF3F46">
              <w:rPr>
                <w:color w:val="EA6962"/>
                <w:lang w:val="en-US"/>
              </w:rPr>
              <w:t xml:space="preserve">private final </w:t>
            </w:r>
            <w:r w:rsidRPr="00AF3F46">
              <w:rPr>
                <w:color w:val="ADBAC7"/>
                <w:lang w:val="en-US"/>
              </w:rPr>
              <w:t xml:space="preserve">String </w:t>
            </w:r>
            <w:r w:rsidRPr="00AF3F46">
              <w:rPr>
                <w:lang w:val="en-US"/>
              </w:rPr>
              <w:t>unit;</w:t>
            </w:r>
            <w:r w:rsidRPr="00AF3F46">
              <w:rPr>
                <w:lang w:val="en-US"/>
              </w:rPr>
              <w:br/>
              <w:t xml:space="preserve">    </w:t>
            </w:r>
            <w:r w:rsidRPr="00AF3F46">
              <w:rPr>
                <w:color w:val="A9B665"/>
                <w:lang w:val="en-US"/>
              </w:rPr>
              <w:t>Product</w:t>
            </w:r>
            <w:r w:rsidRPr="00AF3F46">
              <w:rPr>
                <w:lang w:val="en-US"/>
              </w:rPr>
              <w:t>(</w:t>
            </w:r>
            <w:r w:rsidRPr="00AF3F46">
              <w:rPr>
                <w:color w:val="ADBAC7"/>
                <w:lang w:val="en-US"/>
              </w:rPr>
              <w:t xml:space="preserve">String </w:t>
            </w:r>
            <w:r w:rsidRPr="00AF3F46">
              <w:rPr>
                <w:lang w:val="en-US"/>
              </w:rPr>
              <w:t xml:space="preserve">name, </w:t>
            </w:r>
            <w:r w:rsidRPr="00AF3F46">
              <w:rPr>
                <w:color w:val="ADBAC7"/>
                <w:lang w:val="en-US"/>
              </w:rPr>
              <w:t xml:space="preserve">String </w:t>
            </w:r>
            <w:r w:rsidRPr="00AF3F46">
              <w:rPr>
                <w:lang w:val="en-US"/>
              </w:rPr>
              <w:t>unit){</w:t>
            </w:r>
            <w:r w:rsidRPr="00AF3F46">
              <w:rPr>
                <w:lang w:val="en-US"/>
              </w:rPr>
              <w:br/>
              <w:t xml:space="preserve">        </w:t>
            </w:r>
            <w:r w:rsidRPr="00AF3F46">
              <w:rPr>
                <w:color w:val="EA6962"/>
                <w:lang w:val="en-US"/>
              </w:rPr>
              <w:t>this</w:t>
            </w:r>
            <w:r w:rsidRPr="00AF3F46">
              <w:rPr>
                <w:lang w:val="en-US"/>
              </w:rPr>
              <w:t xml:space="preserve">.name </w:t>
            </w:r>
            <w:r w:rsidRPr="00AF3F46">
              <w:rPr>
                <w:color w:val="E78A4E"/>
                <w:lang w:val="en-US"/>
              </w:rPr>
              <w:t xml:space="preserve">= </w:t>
            </w:r>
            <w:r w:rsidRPr="00AF3F46">
              <w:rPr>
                <w:lang w:val="en-US"/>
              </w:rPr>
              <w:t>name;</w:t>
            </w:r>
            <w:r w:rsidRPr="00AF3F46">
              <w:rPr>
                <w:lang w:val="en-US"/>
              </w:rPr>
              <w:br/>
              <w:t xml:space="preserve">        </w:t>
            </w:r>
            <w:proofErr w:type="spellStart"/>
            <w:r w:rsidRPr="00AF3F46">
              <w:rPr>
                <w:color w:val="EA6962"/>
                <w:lang w:val="en-US"/>
              </w:rPr>
              <w:t>this</w:t>
            </w:r>
            <w:r w:rsidRPr="00AF3F46">
              <w:rPr>
                <w:lang w:val="en-US"/>
              </w:rPr>
              <w:t>.count</w:t>
            </w:r>
            <w:proofErr w:type="spellEnd"/>
            <w:r w:rsidRPr="00AF3F46">
              <w:rPr>
                <w:color w:val="E78A4E"/>
                <w:lang w:val="en-US"/>
              </w:rPr>
              <w:t>=</w:t>
            </w:r>
            <w:r w:rsidRPr="00AF3F46">
              <w:rPr>
                <w:color w:val="D3869B"/>
                <w:lang w:val="en-US"/>
              </w:rPr>
              <w:t>0</w:t>
            </w:r>
            <w:r w:rsidRPr="00AF3F46">
              <w:rPr>
                <w:lang w:val="en-US"/>
              </w:rPr>
              <w:t>;</w:t>
            </w:r>
            <w:r w:rsidRPr="00AF3F46">
              <w:rPr>
                <w:lang w:val="en-US"/>
              </w:rPr>
              <w:br/>
              <w:t xml:space="preserve">        </w:t>
            </w:r>
            <w:proofErr w:type="spellStart"/>
            <w:r w:rsidRPr="00AF3F46">
              <w:rPr>
                <w:color w:val="EA6962"/>
                <w:lang w:val="en-US"/>
              </w:rPr>
              <w:t>this</w:t>
            </w:r>
            <w:r w:rsidRPr="00AF3F46">
              <w:rPr>
                <w:lang w:val="en-US"/>
              </w:rPr>
              <w:t>.unit</w:t>
            </w:r>
            <w:proofErr w:type="spellEnd"/>
            <w:r w:rsidRPr="00AF3F46">
              <w:rPr>
                <w:lang w:val="en-US"/>
              </w:rPr>
              <w:t xml:space="preserve"> </w:t>
            </w:r>
            <w:r w:rsidRPr="00AF3F46">
              <w:rPr>
                <w:color w:val="E78A4E"/>
                <w:lang w:val="en-US"/>
              </w:rPr>
              <w:t xml:space="preserve">= </w:t>
            </w:r>
            <w:r w:rsidRPr="00AF3F46">
              <w:rPr>
                <w:lang w:val="en-US"/>
              </w:rPr>
              <w:t>unit;</w:t>
            </w:r>
            <w:r w:rsidRPr="00AF3F46">
              <w:rPr>
                <w:lang w:val="en-US"/>
              </w:rPr>
              <w:br/>
              <w:t xml:space="preserve">    }</w:t>
            </w:r>
            <w:r w:rsidRPr="00AF3F46">
              <w:rPr>
                <w:lang w:val="en-US"/>
              </w:rPr>
              <w:br/>
              <w:t xml:space="preserve">    </w:t>
            </w:r>
            <w:r w:rsidRPr="00AF3F46">
              <w:rPr>
                <w:color w:val="EA6962"/>
                <w:lang w:val="en-US"/>
              </w:rPr>
              <w:t xml:space="preserve">public </w:t>
            </w:r>
            <w:r w:rsidRPr="00AF3F46">
              <w:rPr>
                <w:color w:val="ADBAC7"/>
                <w:lang w:val="en-US"/>
              </w:rPr>
              <w:t xml:space="preserve">String </w:t>
            </w:r>
            <w:proofErr w:type="spellStart"/>
            <w:r w:rsidRPr="00AF3F46">
              <w:rPr>
                <w:color w:val="A9B665"/>
                <w:lang w:val="en-US"/>
              </w:rPr>
              <w:t>getUnit</w:t>
            </w:r>
            <w:proofErr w:type="spellEnd"/>
            <w:r w:rsidRPr="00AF3F46">
              <w:rPr>
                <w:lang w:val="en-US"/>
              </w:rPr>
              <w:t>() {</w:t>
            </w:r>
            <w:r w:rsidRPr="00AF3F46">
              <w:rPr>
                <w:lang w:val="en-US"/>
              </w:rPr>
              <w:br/>
              <w:t xml:space="preserve">        </w:t>
            </w:r>
            <w:r w:rsidRPr="00AF3F46">
              <w:rPr>
                <w:color w:val="EA6962"/>
                <w:lang w:val="en-US"/>
              </w:rPr>
              <w:t xml:space="preserve">return </w:t>
            </w:r>
            <w:proofErr w:type="spellStart"/>
            <w:r w:rsidRPr="00AF3F46">
              <w:rPr>
                <w:color w:val="EA6962"/>
                <w:lang w:val="en-US"/>
              </w:rPr>
              <w:t>this</w:t>
            </w:r>
            <w:r w:rsidRPr="00AF3F46">
              <w:rPr>
                <w:lang w:val="en-US"/>
              </w:rPr>
              <w:t>.unit</w:t>
            </w:r>
            <w:proofErr w:type="spellEnd"/>
            <w:r w:rsidRPr="00AF3F46">
              <w:rPr>
                <w:lang w:val="en-US"/>
              </w:rPr>
              <w:t>;</w:t>
            </w:r>
            <w:r w:rsidRPr="00AF3F46">
              <w:rPr>
                <w:lang w:val="en-US"/>
              </w:rPr>
              <w:br/>
              <w:t xml:space="preserve">    }</w:t>
            </w:r>
            <w:r w:rsidRPr="00AF3F46">
              <w:rPr>
                <w:lang w:val="en-US"/>
              </w:rPr>
              <w:br/>
              <w:t xml:space="preserve">    </w:t>
            </w:r>
            <w:r w:rsidRPr="00AF3F46">
              <w:rPr>
                <w:color w:val="EA6962"/>
                <w:lang w:val="en-US"/>
              </w:rPr>
              <w:t xml:space="preserve">public void </w:t>
            </w:r>
            <w:proofErr w:type="spellStart"/>
            <w:r w:rsidRPr="00AF3F46">
              <w:rPr>
                <w:color w:val="A9B665"/>
                <w:lang w:val="en-US"/>
              </w:rPr>
              <w:t>setCount</w:t>
            </w:r>
            <w:proofErr w:type="spellEnd"/>
            <w:r w:rsidRPr="00AF3F46">
              <w:rPr>
                <w:lang w:val="en-US"/>
              </w:rPr>
              <w:t>(</w:t>
            </w:r>
            <w:r w:rsidRPr="00AF3F46">
              <w:rPr>
                <w:color w:val="EA6962"/>
                <w:lang w:val="en-US"/>
              </w:rPr>
              <w:t xml:space="preserve">int </w:t>
            </w:r>
            <w:r w:rsidRPr="00AF3F46">
              <w:rPr>
                <w:lang w:val="en-US"/>
              </w:rPr>
              <w:t>count) {</w:t>
            </w:r>
            <w:r w:rsidRPr="00AF3F46">
              <w:rPr>
                <w:lang w:val="en-US"/>
              </w:rPr>
              <w:br/>
              <w:t xml:space="preserve">        </w:t>
            </w:r>
            <w:proofErr w:type="spellStart"/>
            <w:r w:rsidRPr="00AF3F46">
              <w:rPr>
                <w:color w:val="EA6962"/>
                <w:lang w:val="en-US"/>
              </w:rPr>
              <w:t>this</w:t>
            </w:r>
            <w:r w:rsidRPr="00AF3F46">
              <w:rPr>
                <w:lang w:val="en-US"/>
              </w:rPr>
              <w:t>.count</w:t>
            </w:r>
            <w:proofErr w:type="spellEnd"/>
            <w:r w:rsidRPr="00AF3F46">
              <w:rPr>
                <w:lang w:val="en-US"/>
              </w:rPr>
              <w:t xml:space="preserve"> </w:t>
            </w:r>
            <w:r w:rsidRPr="00AF3F46">
              <w:rPr>
                <w:color w:val="E78A4E"/>
                <w:lang w:val="en-US"/>
              </w:rPr>
              <w:t xml:space="preserve">= </w:t>
            </w:r>
            <w:r w:rsidRPr="00AF3F46">
              <w:rPr>
                <w:lang w:val="en-US"/>
              </w:rPr>
              <w:t>count;</w:t>
            </w:r>
            <w:r w:rsidRPr="00AF3F46">
              <w:rPr>
                <w:lang w:val="en-US"/>
              </w:rPr>
              <w:br/>
              <w:t xml:space="preserve">    }</w:t>
            </w:r>
            <w:r w:rsidRPr="00AF3F46">
              <w:rPr>
                <w:lang w:val="en-US"/>
              </w:rPr>
              <w:br/>
              <w:t xml:space="preserve">    </w:t>
            </w:r>
            <w:r w:rsidRPr="00AF3F46">
              <w:rPr>
                <w:color w:val="EA6962"/>
                <w:lang w:val="en-US"/>
              </w:rPr>
              <w:t xml:space="preserve">public int </w:t>
            </w:r>
            <w:proofErr w:type="spellStart"/>
            <w:r w:rsidRPr="00AF3F46">
              <w:rPr>
                <w:color w:val="A9B665"/>
                <w:lang w:val="en-US"/>
              </w:rPr>
              <w:t>getCount</w:t>
            </w:r>
            <w:proofErr w:type="spellEnd"/>
            <w:r w:rsidRPr="00AF3F46">
              <w:rPr>
                <w:lang w:val="en-US"/>
              </w:rPr>
              <w:t>() {</w:t>
            </w:r>
            <w:r w:rsidRPr="00AF3F46">
              <w:rPr>
                <w:lang w:val="en-US"/>
              </w:rPr>
              <w:br/>
              <w:t xml:space="preserve">        </w:t>
            </w:r>
            <w:r w:rsidRPr="00AF3F46">
              <w:rPr>
                <w:color w:val="EA6962"/>
                <w:lang w:val="en-US"/>
              </w:rPr>
              <w:t xml:space="preserve">return </w:t>
            </w:r>
            <w:r w:rsidRPr="00AF3F46">
              <w:rPr>
                <w:lang w:val="en-US"/>
              </w:rPr>
              <w:t>count;</w:t>
            </w:r>
            <w:r w:rsidRPr="00AF3F46">
              <w:rPr>
                <w:lang w:val="en-US"/>
              </w:rPr>
              <w:br/>
              <w:t xml:space="preserve">    }</w:t>
            </w:r>
            <w:r w:rsidRPr="00AF3F46">
              <w:rPr>
                <w:lang w:val="en-US"/>
              </w:rPr>
              <w:br/>
              <w:t xml:space="preserve">    </w:t>
            </w:r>
            <w:r w:rsidRPr="00AF3F46">
              <w:rPr>
                <w:color w:val="EA6962"/>
                <w:lang w:val="en-US"/>
              </w:rPr>
              <w:t xml:space="preserve">public void </w:t>
            </w:r>
            <w:proofErr w:type="spellStart"/>
            <w:r w:rsidRPr="00AF3F46">
              <w:rPr>
                <w:color w:val="A9B665"/>
                <w:lang w:val="en-US"/>
              </w:rPr>
              <w:t>setName</w:t>
            </w:r>
            <w:proofErr w:type="spellEnd"/>
            <w:r w:rsidRPr="00AF3F46">
              <w:rPr>
                <w:lang w:val="en-US"/>
              </w:rPr>
              <w:t>(</w:t>
            </w:r>
            <w:r w:rsidRPr="00AF3F46">
              <w:rPr>
                <w:color w:val="ADBAC7"/>
                <w:lang w:val="en-US"/>
              </w:rPr>
              <w:t xml:space="preserve">String </w:t>
            </w:r>
            <w:r w:rsidRPr="00AF3F46">
              <w:rPr>
                <w:lang w:val="en-US"/>
              </w:rPr>
              <w:t>name){</w:t>
            </w:r>
            <w:r w:rsidRPr="00AF3F46">
              <w:rPr>
                <w:lang w:val="en-US"/>
              </w:rPr>
              <w:br/>
              <w:t xml:space="preserve">        </w:t>
            </w:r>
            <w:r w:rsidRPr="00AF3F46">
              <w:rPr>
                <w:color w:val="EA6962"/>
                <w:lang w:val="en-US"/>
              </w:rPr>
              <w:t>this</w:t>
            </w:r>
            <w:r w:rsidRPr="00AF3F46">
              <w:rPr>
                <w:lang w:val="en-US"/>
              </w:rPr>
              <w:t xml:space="preserve">.name </w:t>
            </w:r>
            <w:r w:rsidRPr="00AF3F46">
              <w:rPr>
                <w:color w:val="E78A4E"/>
                <w:lang w:val="en-US"/>
              </w:rPr>
              <w:t xml:space="preserve">= </w:t>
            </w:r>
            <w:r w:rsidRPr="00AF3F46">
              <w:rPr>
                <w:lang w:val="en-US"/>
              </w:rPr>
              <w:t>name;</w:t>
            </w:r>
            <w:r w:rsidRPr="00AF3F46">
              <w:rPr>
                <w:lang w:val="en-US"/>
              </w:rPr>
              <w:br/>
              <w:t xml:space="preserve">    }</w:t>
            </w:r>
            <w:r w:rsidRPr="00AF3F46">
              <w:rPr>
                <w:lang w:val="en-US"/>
              </w:rPr>
              <w:br/>
              <w:t xml:space="preserve">    </w:t>
            </w:r>
            <w:r w:rsidRPr="00AF3F46">
              <w:rPr>
                <w:color w:val="EA6962"/>
                <w:lang w:val="en-US"/>
              </w:rPr>
              <w:t xml:space="preserve">public </w:t>
            </w:r>
            <w:r w:rsidRPr="00AF3F46">
              <w:rPr>
                <w:color w:val="ADBAC7"/>
                <w:lang w:val="en-US"/>
              </w:rPr>
              <w:t xml:space="preserve">String </w:t>
            </w:r>
            <w:proofErr w:type="spellStart"/>
            <w:r w:rsidRPr="00AF3F46">
              <w:rPr>
                <w:color w:val="A9B665"/>
                <w:lang w:val="en-US"/>
              </w:rPr>
              <w:t>getName</w:t>
            </w:r>
            <w:proofErr w:type="spellEnd"/>
            <w:r w:rsidRPr="00AF3F46">
              <w:rPr>
                <w:lang w:val="en-US"/>
              </w:rPr>
              <w:t>(){</w:t>
            </w:r>
            <w:r w:rsidRPr="00AF3F46">
              <w:rPr>
                <w:lang w:val="en-US"/>
              </w:rPr>
              <w:br/>
              <w:t xml:space="preserve">        </w:t>
            </w:r>
            <w:r w:rsidRPr="00AF3F46">
              <w:rPr>
                <w:color w:val="EA6962"/>
                <w:lang w:val="en-US"/>
              </w:rPr>
              <w:t>return this</w:t>
            </w:r>
            <w:r w:rsidRPr="00AF3F46">
              <w:rPr>
                <w:lang w:val="en-US"/>
              </w:rPr>
              <w:t>.name;</w:t>
            </w:r>
            <w:r w:rsidRPr="00AF3F46">
              <w:rPr>
                <w:lang w:val="en-US"/>
              </w:rPr>
              <w:br/>
              <w:t xml:space="preserve">    }</w:t>
            </w:r>
            <w:r w:rsidRPr="00AF3F46">
              <w:rPr>
                <w:lang w:val="en-US"/>
              </w:rPr>
              <w:br/>
              <w:t>}</w:t>
            </w:r>
          </w:p>
        </w:tc>
      </w:tr>
    </w:tbl>
    <w:p w14:paraId="2145F545" w14:textId="16A051A4" w:rsidR="00995243" w:rsidRDefault="00995243" w:rsidP="00E46C41">
      <w:pPr>
        <w:rPr>
          <w:lang w:val="en-US"/>
        </w:rPr>
      </w:pPr>
    </w:p>
    <w:p w14:paraId="29AD2DEA" w14:textId="7C7CDB50" w:rsidR="00A326A4" w:rsidRPr="00AF3F46" w:rsidRDefault="00A326A4" w:rsidP="00A326A4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F69003" wp14:editId="25633D96">
            <wp:extent cx="2167759" cy="4365709"/>
            <wp:effectExtent l="0" t="0" r="4445" b="0"/>
            <wp:docPr id="1182075385" name="Рисунок 1" descr="Изображение выглядит как снимок экрана, текст, мультимедиа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75385" name="Рисунок 1" descr="Изображение выглядит как снимок экрана, текст, мультимедиа, Операционная систе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0291" cy="437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8E84" w14:textId="3E2AF46A" w:rsidR="00DF2BFB" w:rsidRPr="00EA1A25" w:rsidRDefault="00E46C41" w:rsidP="00EA1A25">
      <w:pPr>
        <w:jc w:val="center"/>
      </w:pPr>
      <w:r>
        <w:t xml:space="preserve">Рисунок </w:t>
      </w:r>
      <w:r w:rsidR="00B93FF7">
        <w:t>8</w:t>
      </w:r>
      <w:r>
        <w:t xml:space="preserve"> – </w:t>
      </w:r>
      <w:r w:rsidR="00101D6E">
        <w:t>тестирование кода</w:t>
      </w:r>
    </w:p>
    <w:p w14:paraId="70CB93D0" w14:textId="51422C16" w:rsidR="00CB11EC" w:rsidRPr="00CF2335" w:rsidRDefault="00CB11EC" w:rsidP="00CB11EC">
      <w:r w:rsidRPr="00CB11EC">
        <w:t xml:space="preserve">9. Реализовать выпадающий список </w:t>
      </w:r>
      <w:r w:rsidRPr="00CB11EC">
        <w:rPr>
          <w:lang w:val="en-US"/>
        </w:rPr>
        <w:t>Spinner</w:t>
      </w:r>
      <w:r w:rsidR="002E6185" w:rsidRPr="00CF2335">
        <w:t>.</w:t>
      </w:r>
    </w:p>
    <w:p w14:paraId="73AF1EF8" w14:textId="32DEFA11" w:rsidR="00E46C41" w:rsidRPr="00CF2335" w:rsidRDefault="00E46C41" w:rsidP="00E46C41">
      <w:pPr>
        <w:rPr>
          <w:rFonts w:ascii="Times" w:hAnsi="Times" w:cs="Times"/>
          <w:i/>
          <w:iCs/>
          <w:sz w:val="24"/>
          <w:szCs w:val="24"/>
          <w:lang w:val="en-US"/>
        </w:rPr>
      </w:pPr>
      <w:r>
        <w:rPr>
          <w:rFonts w:ascii="Times" w:hAnsi="Times" w:cs="Times"/>
          <w:i/>
          <w:iCs/>
          <w:sz w:val="24"/>
          <w:szCs w:val="24"/>
        </w:rPr>
        <w:t>Листинг</w:t>
      </w:r>
      <w:r w:rsidRPr="00CF2335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r w:rsidR="00F35E44" w:rsidRPr="00CF2335">
        <w:rPr>
          <w:rFonts w:ascii="Times" w:hAnsi="Times" w:cs="Times"/>
          <w:i/>
          <w:iCs/>
          <w:sz w:val="24"/>
          <w:szCs w:val="24"/>
          <w:lang w:val="en-US"/>
        </w:rPr>
        <w:t>1</w:t>
      </w:r>
      <w:r w:rsidR="001E0C91">
        <w:rPr>
          <w:rFonts w:ascii="Times" w:hAnsi="Times" w:cs="Times"/>
          <w:i/>
          <w:iCs/>
          <w:sz w:val="24"/>
          <w:szCs w:val="24"/>
          <w:lang w:val="en-US"/>
        </w:rPr>
        <w:t>3</w:t>
      </w:r>
      <w:r w:rsidRPr="00CF2335">
        <w:rPr>
          <w:rFonts w:ascii="Times" w:hAnsi="Times" w:cs="Times"/>
          <w:i/>
          <w:iCs/>
          <w:sz w:val="24"/>
          <w:szCs w:val="24"/>
          <w:lang w:val="en-US"/>
        </w:rPr>
        <w:t xml:space="preserve"> –</w:t>
      </w:r>
      <w:r w:rsidR="003F71BB" w:rsidRPr="00CF2335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r>
        <w:rPr>
          <w:rFonts w:ascii="Times" w:hAnsi="Times" w:cs="Times"/>
          <w:i/>
          <w:iCs/>
          <w:sz w:val="24"/>
          <w:szCs w:val="24"/>
        </w:rPr>
        <w:t>код</w:t>
      </w:r>
      <w:r w:rsidRPr="00CF2335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r w:rsidR="00CF2335">
        <w:rPr>
          <w:rFonts w:ascii="Times" w:hAnsi="Times" w:cs="Times"/>
          <w:i/>
          <w:iCs/>
          <w:sz w:val="24"/>
          <w:szCs w:val="24"/>
        </w:rPr>
        <w:t>в</w:t>
      </w:r>
      <w:r w:rsidR="00CF2335" w:rsidRPr="00CF2335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r w:rsidR="00CF2335">
        <w:rPr>
          <w:rFonts w:ascii="Times" w:hAnsi="Times" w:cs="Times"/>
          <w:i/>
          <w:iCs/>
          <w:sz w:val="24"/>
          <w:szCs w:val="24"/>
        </w:rPr>
        <w:t>файле</w:t>
      </w:r>
      <w:r w:rsidR="00CF2335" w:rsidRPr="00CF2335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proofErr w:type="spellStart"/>
      <w:r w:rsidR="00CF2335">
        <w:rPr>
          <w:rFonts w:ascii="Times" w:hAnsi="Times" w:cs="Times"/>
          <w:i/>
          <w:iCs/>
          <w:sz w:val="24"/>
          <w:szCs w:val="24"/>
          <w:lang w:val="en-US"/>
        </w:rPr>
        <w:t>PracticeActivity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46C41" w:rsidRPr="008D1F64" w14:paraId="6A974EF1" w14:textId="77777777" w:rsidTr="00764280">
        <w:tc>
          <w:tcPr>
            <w:tcW w:w="9345" w:type="dxa"/>
          </w:tcPr>
          <w:p w14:paraId="2043F83F" w14:textId="78E5E847" w:rsidR="00E46C41" w:rsidRPr="008D1F64" w:rsidRDefault="003F71BB" w:rsidP="003F71BB">
            <w:pPr>
              <w:pStyle w:val="a5"/>
              <w:rPr>
                <w:color w:val="ADBAC7"/>
                <w:lang w:val="en-US"/>
              </w:rPr>
            </w:pPr>
            <w:proofErr w:type="gramStart"/>
            <w:r w:rsidRPr="003F71BB">
              <w:rPr>
                <w:color w:val="ADBAC7"/>
                <w:lang w:val="en-US"/>
              </w:rPr>
              <w:t>String</w:t>
            </w:r>
            <w:r w:rsidRPr="008D1F64">
              <w:rPr>
                <w:lang w:val="en-US"/>
              </w:rPr>
              <w:t>[</w:t>
            </w:r>
            <w:proofErr w:type="gramEnd"/>
            <w:r w:rsidRPr="008D1F64">
              <w:rPr>
                <w:lang w:val="en-US"/>
              </w:rPr>
              <w:t xml:space="preserve">] </w:t>
            </w:r>
            <w:r w:rsidRPr="003F71BB">
              <w:rPr>
                <w:lang w:val="en-US"/>
              </w:rPr>
              <w:t>countries</w:t>
            </w:r>
            <w:r w:rsidRPr="008D1F64">
              <w:rPr>
                <w:lang w:val="en-US"/>
              </w:rPr>
              <w:t xml:space="preserve"> </w:t>
            </w:r>
            <w:r w:rsidRPr="008D1F64">
              <w:rPr>
                <w:color w:val="E78A4E"/>
                <w:lang w:val="en-US"/>
              </w:rPr>
              <w:t xml:space="preserve">= </w:t>
            </w:r>
            <w:r w:rsidRPr="008D1F64">
              <w:rPr>
                <w:lang w:val="en-US"/>
              </w:rPr>
              <w:t>{</w:t>
            </w:r>
            <w:r w:rsidRPr="008D1F64">
              <w:rPr>
                <w:color w:val="D8A657"/>
                <w:lang w:val="en-US"/>
              </w:rPr>
              <w:t>"</w:t>
            </w:r>
            <w:r w:rsidRPr="003F71BB">
              <w:rPr>
                <w:color w:val="D8A657"/>
              </w:rPr>
              <w:t>Бразилия</w:t>
            </w:r>
            <w:r w:rsidRPr="008D1F64">
              <w:rPr>
                <w:color w:val="D8A657"/>
                <w:lang w:val="en-US"/>
              </w:rPr>
              <w:t>"</w:t>
            </w:r>
            <w:r w:rsidRPr="008D1F64">
              <w:rPr>
                <w:lang w:val="en-US"/>
              </w:rPr>
              <w:t xml:space="preserve">, </w:t>
            </w:r>
            <w:r w:rsidRPr="008D1F64">
              <w:rPr>
                <w:color w:val="D8A657"/>
                <w:lang w:val="en-US"/>
              </w:rPr>
              <w:t>"</w:t>
            </w:r>
            <w:r w:rsidRPr="003F71BB">
              <w:rPr>
                <w:color w:val="D8A657"/>
              </w:rPr>
              <w:t>Аргентина</w:t>
            </w:r>
            <w:r w:rsidRPr="008D1F64">
              <w:rPr>
                <w:color w:val="D8A657"/>
                <w:lang w:val="en-US"/>
              </w:rPr>
              <w:t>"</w:t>
            </w:r>
            <w:r w:rsidRPr="008D1F64">
              <w:rPr>
                <w:lang w:val="en-US"/>
              </w:rPr>
              <w:t xml:space="preserve">, </w:t>
            </w:r>
            <w:r w:rsidRPr="008D1F64">
              <w:rPr>
                <w:color w:val="D8A657"/>
                <w:lang w:val="en-US"/>
              </w:rPr>
              <w:t>"</w:t>
            </w:r>
            <w:r w:rsidRPr="003F71BB">
              <w:rPr>
                <w:color w:val="D8A657"/>
              </w:rPr>
              <w:t>Колумбия</w:t>
            </w:r>
            <w:r w:rsidRPr="008D1F64">
              <w:rPr>
                <w:color w:val="D8A657"/>
                <w:lang w:val="en-US"/>
              </w:rPr>
              <w:t>"</w:t>
            </w:r>
            <w:r w:rsidRPr="008D1F64">
              <w:rPr>
                <w:lang w:val="en-US"/>
              </w:rPr>
              <w:t xml:space="preserve">, </w:t>
            </w:r>
            <w:r w:rsidRPr="008D1F64">
              <w:rPr>
                <w:color w:val="D8A657"/>
                <w:lang w:val="en-US"/>
              </w:rPr>
              <w:t>"</w:t>
            </w:r>
            <w:r w:rsidRPr="003F71BB">
              <w:rPr>
                <w:color w:val="D8A657"/>
              </w:rPr>
              <w:t>Чили</w:t>
            </w:r>
            <w:r w:rsidRPr="008D1F64">
              <w:rPr>
                <w:color w:val="D8A657"/>
                <w:lang w:val="en-US"/>
              </w:rPr>
              <w:t>"</w:t>
            </w:r>
            <w:r w:rsidRPr="008D1F64">
              <w:rPr>
                <w:lang w:val="en-US"/>
              </w:rPr>
              <w:t xml:space="preserve">, </w:t>
            </w:r>
            <w:r w:rsidRPr="008D1F64">
              <w:rPr>
                <w:color w:val="D8A657"/>
                <w:lang w:val="en-US"/>
              </w:rPr>
              <w:t>"</w:t>
            </w:r>
            <w:r w:rsidRPr="003F71BB">
              <w:rPr>
                <w:color w:val="D8A657"/>
              </w:rPr>
              <w:t>Уругвай</w:t>
            </w:r>
            <w:r w:rsidRPr="008D1F64">
              <w:rPr>
                <w:color w:val="D8A657"/>
                <w:lang w:val="en-US"/>
              </w:rPr>
              <w:t>"</w:t>
            </w:r>
            <w:r w:rsidRPr="008D1F64">
              <w:rPr>
                <w:lang w:val="en-US"/>
              </w:rPr>
              <w:t>};</w:t>
            </w:r>
            <w:r w:rsidRPr="008D1F64">
              <w:rPr>
                <w:lang w:val="en-US"/>
              </w:rPr>
              <w:br/>
            </w:r>
            <w:r w:rsidRPr="003F71BB">
              <w:rPr>
                <w:color w:val="ADBAC7"/>
                <w:lang w:val="en-US"/>
              </w:rPr>
              <w:t>Spinner</w:t>
            </w:r>
            <w:r w:rsidRPr="008D1F64">
              <w:rPr>
                <w:color w:val="ADBAC7"/>
                <w:lang w:val="en-US"/>
              </w:rPr>
              <w:t xml:space="preserve"> </w:t>
            </w:r>
            <w:proofErr w:type="spellStart"/>
            <w:r w:rsidRPr="003F71BB">
              <w:rPr>
                <w:lang w:val="en-US"/>
              </w:rPr>
              <w:t>spinner</w:t>
            </w:r>
            <w:proofErr w:type="spellEnd"/>
            <w:r w:rsidRPr="008D1F64">
              <w:rPr>
                <w:lang w:val="en-US"/>
              </w:rPr>
              <w:t xml:space="preserve"> </w:t>
            </w:r>
            <w:r w:rsidRPr="008D1F64">
              <w:rPr>
                <w:color w:val="E78A4E"/>
                <w:lang w:val="en-US"/>
              </w:rPr>
              <w:t xml:space="preserve">= </w:t>
            </w:r>
            <w:proofErr w:type="spellStart"/>
            <w:r w:rsidRPr="003F71BB">
              <w:rPr>
                <w:color w:val="A9B665"/>
                <w:lang w:val="en-US"/>
              </w:rPr>
              <w:t>findViewById</w:t>
            </w:r>
            <w:proofErr w:type="spellEnd"/>
            <w:r w:rsidRPr="008D1F64">
              <w:rPr>
                <w:lang w:val="en-US"/>
              </w:rPr>
              <w:t>(</w:t>
            </w:r>
            <w:proofErr w:type="spellStart"/>
            <w:r w:rsidRPr="003F71BB">
              <w:rPr>
                <w:color w:val="ADBAC7"/>
                <w:lang w:val="en-US"/>
              </w:rPr>
              <w:t>R</w:t>
            </w:r>
            <w:r w:rsidRPr="008D1F64">
              <w:rPr>
                <w:lang w:val="en-US"/>
              </w:rPr>
              <w:t>.</w:t>
            </w:r>
            <w:r w:rsidRPr="003F71BB">
              <w:rPr>
                <w:color w:val="ADBAC7"/>
                <w:lang w:val="en-US"/>
              </w:rPr>
              <w:t>id</w:t>
            </w:r>
            <w:r w:rsidRPr="008D1F64">
              <w:rPr>
                <w:lang w:val="en-US"/>
              </w:rPr>
              <w:t>.</w:t>
            </w:r>
            <w:r w:rsidRPr="003F71BB">
              <w:rPr>
                <w:lang w:val="en-US"/>
              </w:rPr>
              <w:t>spinner</w:t>
            </w:r>
            <w:proofErr w:type="spellEnd"/>
            <w:r w:rsidRPr="008D1F64">
              <w:rPr>
                <w:lang w:val="en-US"/>
              </w:rPr>
              <w:t>);</w:t>
            </w:r>
            <w:r w:rsidRPr="008D1F64">
              <w:rPr>
                <w:lang w:val="en-US"/>
              </w:rPr>
              <w:br/>
            </w:r>
            <w:proofErr w:type="spellStart"/>
            <w:r w:rsidRPr="003F71BB">
              <w:rPr>
                <w:color w:val="ADBAC7"/>
                <w:lang w:val="en-US"/>
              </w:rPr>
              <w:t>ArrayAdapter</w:t>
            </w:r>
            <w:proofErr w:type="spellEnd"/>
            <w:r w:rsidRPr="008D1F64">
              <w:rPr>
                <w:color w:val="E78A4E"/>
                <w:lang w:val="en-US"/>
              </w:rPr>
              <w:t>&lt;</w:t>
            </w:r>
            <w:r w:rsidRPr="003F71BB">
              <w:rPr>
                <w:color w:val="ADBAC7"/>
                <w:lang w:val="en-US"/>
              </w:rPr>
              <w:t>String</w:t>
            </w:r>
            <w:r w:rsidRPr="008D1F64">
              <w:rPr>
                <w:color w:val="E78A4E"/>
                <w:lang w:val="en-US"/>
              </w:rPr>
              <w:t xml:space="preserve">&gt; </w:t>
            </w:r>
            <w:r w:rsidRPr="003F71BB">
              <w:rPr>
                <w:lang w:val="en-US"/>
              </w:rPr>
              <w:t>adapter</w:t>
            </w:r>
            <w:r w:rsidRPr="008D1F64">
              <w:rPr>
                <w:lang w:val="en-US"/>
              </w:rPr>
              <w:t xml:space="preserve"> </w:t>
            </w:r>
            <w:r w:rsidRPr="008D1F64">
              <w:rPr>
                <w:color w:val="E78A4E"/>
                <w:lang w:val="en-US"/>
              </w:rPr>
              <w:t xml:space="preserve">= </w:t>
            </w:r>
            <w:r w:rsidRPr="003F71BB">
              <w:rPr>
                <w:color w:val="EA6962"/>
                <w:lang w:val="en-US"/>
              </w:rPr>
              <w:t>new</w:t>
            </w:r>
            <w:r w:rsidRPr="008D1F64">
              <w:rPr>
                <w:color w:val="EA6962"/>
                <w:lang w:val="en-US"/>
              </w:rPr>
              <w:t xml:space="preserve"> </w:t>
            </w:r>
            <w:proofErr w:type="spellStart"/>
            <w:r w:rsidRPr="003F71BB">
              <w:rPr>
                <w:color w:val="A9B665"/>
                <w:lang w:val="en-US"/>
              </w:rPr>
              <w:t>ArrayAdapter</w:t>
            </w:r>
            <w:proofErr w:type="spellEnd"/>
            <w:r w:rsidRPr="008D1F64">
              <w:rPr>
                <w:color w:val="E78A4E"/>
                <w:lang w:val="en-US"/>
              </w:rPr>
              <w:t>&lt;&gt;</w:t>
            </w:r>
            <w:r w:rsidRPr="008D1F64">
              <w:rPr>
                <w:lang w:val="en-US"/>
              </w:rPr>
              <w:t>(</w:t>
            </w:r>
            <w:r w:rsidRPr="003F71BB">
              <w:rPr>
                <w:color w:val="EA6962"/>
                <w:lang w:val="en-US"/>
              </w:rPr>
              <w:t>this</w:t>
            </w:r>
            <w:r w:rsidRPr="008D1F64">
              <w:rPr>
                <w:lang w:val="en-US"/>
              </w:rPr>
              <w:t>,</w:t>
            </w:r>
            <w:r w:rsidRPr="008D1F64">
              <w:rPr>
                <w:lang w:val="en-US"/>
              </w:rPr>
              <w:br/>
              <w:t xml:space="preserve">        </w:t>
            </w:r>
            <w:proofErr w:type="spellStart"/>
            <w:r w:rsidRPr="003F71BB">
              <w:rPr>
                <w:color w:val="ADBAC7"/>
                <w:lang w:val="en-US"/>
              </w:rPr>
              <w:t>android</w:t>
            </w:r>
            <w:r w:rsidRPr="008D1F64">
              <w:rPr>
                <w:lang w:val="en-US"/>
              </w:rPr>
              <w:t>.</w:t>
            </w:r>
            <w:r w:rsidRPr="003F71BB">
              <w:rPr>
                <w:color w:val="ADBAC7"/>
                <w:lang w:val="en-US"/>
              </w:rPr>
              <w:t>R</w:t>
            </w:r>
            <w:r w:rsidRPr="008D1F64">
              <w:rPr>
                <w:lang w:val="en-US"/>
              </w:rPr>
              <w:t>.</w:t>
            </w:r>
            <w:r w:rsidRPr="003F71BB">
              <w:rPr>
                <w:color w:val="ADBAC7"/>
                <w:lang w:val="en-US"/>
              </w:rPr>
              <w:t>layout</w:t>
            </w:r>
            <w:r w:rsidRPr="008D1F64">
              <w:rPr>
                <w:lang w:val="en-US"/>
              </w:rPr>
              <w:t>.</w:t>
            </w:r>
            <w:r w:rsidRPr="003F71BB">
              <w:rPr>
                <w:lang w:val="en-US"/>
              </w:rPr>
              <w:t>simple</w:t>
            </w:r>
            <w:r w:rsidRPr="008D1F64">
              <w:rPr>
                <w:lang w:val="en-US"/>
              </w:rPr>
              <w:t>_</w:t>
            </w:r>
            <w:r w:rsidRPr="003F71BB">
              <w:rPr>
                <w:lang w:val="en-US"/>
              </w:rPr>
              <w:t>spinner</w:t>
            </w:r>
            <w:r w:rsidRPr="008D1F64">
              <w:rPr>
                <w:lang w:val="en-US"/>
              </w:rPr>
              <w:t>_</w:t>
            </w:r>
            <w:r w:rsidRPr="003F71BB">
              <w:rPr>
                <w:lang w:val="en-US"/>
              </w:rPr>
              <w:t>item</w:t>
            </w:r>
            <w:proofErr w:type="spellEnd"/>
            <w:r w:rsidRPr="008D1F64">
              <w:rPr>
                <w:lang w:val="en-US"/>
              </w:rPr>
              <w:t xml:space="preserve">, </w:t>
            </w:r>
            <w:r w:rsidRPr="003F71BB">
              <w:rPr>
                <w:lang w:val="en-US"/>
              </w:rPr>
              <w:t>countries</w:t>
            </w:r>
            <w:r w:rsidRPr="008D1F64">
              <w:rPr>
                <w:lang w:val="en-US"/>
              </w:rPr>
              <w:t>);</w:t>
            </w:r>
            <w:r w:rsidRPr="008D1F64">
              <w:rPr>
                <w:lang w:val="en-US"/>
              </w:rPr>
              <w:br/>
            </w:r>
            <w:r w:rsidRPr="008D1F64">
              <w:rPr>
                <w:lang w:val="en-US"/>
              </w:rPr>
              <w:br/>
            </w:r>
            <w:r w:rsidRPr="003F71BB">
              <w:rPr>
                <w:lang w:val="en-US"/>
              </w:rPr>
              <w:t>adapter</w:t>
            </w:r>
            <w:r w:rsidRPr="008D1F64">
              <w:rPr>
                <w:lang w:val="en-US"/>
              </w:rPr>
              <w:t>.</w:t>
            </w:r>
            <w:r w:rsidRPr="003F71BB">
              <w:rPr>
                <w:color w:val="A9B665"/>
                <w:lang w:val="en-US"/>
              </w:rPr>
              <w:t>setDropDownViewResource</w:t>
            </w:r>
            <w:r w:rsidRPr="008D1F64">
              <w:rPr>
                <w:lang w:val="en-US"/>
              </w:rPr>
              <w:t>(</w:t>
            </w:r>
            <w:r w:rsidRPr="003F71BB">
              <w:rPr>
                <w:color w:val="ADBAC7"/>
                <w:lang w:val="en-US"/>
              </w:rPr>
              <w:t>android</w:t>
            </w:r>
            <w:r w:rsidRPr="008D1F64">
              <w:rPr>
                <w:lang w:val="en-US"/>
              </w:rPr>
              <w:t>.</w:t>
            </w:r>
            <w:r w:rsidRPr="003F71BB">
              <w:rPr>
                <w:color w:val="ADBAC7"/>
                <w:lang w:val="en-US"/>
              </w:rPr>
              <w:t>R</w:t>
            </w:r>
            <w:r w:rsidRPr="008D1F64">
              <w:rPr>
                <w:lang w:val="en-US"/>
              </w:rPr>
              <w:t>.</w:t>
            </w:r>
            <w:r w:rsidRPr="003F71BB">
              <w:rPr>
                <w:color w:val="ADBAC7"/>
                <w:lang w:val="en-US"/>
              </w:rPr>
              <w:t>layout</w:t>
            </w:r>
            <w:r w:rsidRPr="008D1F64">
              <w:rPr>
                <w:lang w:val="en-US"/>
              </w:rPr>
              <w:t>.</w:t>
            </w:r>
            <w:r w:rsidRPr="003F71BB">
              <w:rPr>
                <w:lang w:val="en-US"/>
              </w:rPr>
              <w:t>simple</w:t>
            </w:r>
            <w:r w:rsidRPr="008D1F64">
              <w:rPr>
                <w:lang w:val="en-US"/>
              </w:rPr>
              <w:t>_</w:t>
            </w:r>
            <w:r w:rsidRPr="003F71BB">
              <w:rPr>
                <w:lang w:val="en-US"/>
              </w:rPr>
              <w:t>spinner</w:t>
            </w:r>
            <w:r w:rsidRPr="008D1F64">
              <w:rPr>
                <w:lang w:val="en-US"/>
              </w:rPr>
              <w:t>_</w:t>
            </w:r>
            <w:r w:rsidRPr="003F71BB">
              <w:rPr>
                <w:lang w:val="en-US"/>
              </w:rPr>
              <w:t>dropdown</w:t>
            </w:r>
            <w:r w:rsidRPr="008D1F64">
              <w:rPr>
                <w:lang w:val="en-US"/>
              </w:rPr>
              <w:t>_</w:t>
            </w:r>
            <w:r w:rsidRPr="003F71BB">
              <w:rPr>
                <w:lang w:val="en-US"/>
              </w:rPr>
              <w:t>item</w:t>
            </w:r>
            <w:r w:rsidRPr="008D1F64">
              <w:rPr>
                <w:lang w:val="en-US"/>
              </w:rPr>
              <w:t>);</w:t>
            </w:r>
            <w:r w:rsidRPr="008D1F64">
              <w:rPr>
                <w:lang w:val="en-US"/>
              </w:rPr>
              <w:br/>
            </w:r>
            <w:proofErr w:type="spellStart"/>
            <w:r w:rsidRPr="003F71BB">
              <w:rPr>
                <w:lang w:val="en-US"/>
              </w:rPr>
              <w:t>spinner</w:t>
            </w:r>
            <w:r w:rsidRPr="008D1F64">
              <w:rPr>
                <w:lang w:val="en-US"/>
              </w:rPr>
              <w:t>.</w:t>
            </w:r>
            <w:r w:rsidRPr="003F71BB">
              <w:rPr>
                <w:color w:val="A9B665"/>
                <w:lang w:val="en-US"/>
              </w:rPr>
              <w:t>setAdapter</w:t>
            </w:r>
            <w:proofErr w:type="spellEnd"/>
            <w:r w:rsidRPr="008D1F64">
              <w:rPr>
                <w:lang w:val="en-US"/>
              </w:rPr>
              <w:t>(</w:t>
            </w:r>
            <w:r w:rsidRPr="003F71BB">
              <w:rPr>
                <w:lang w:val="en-US"/>
              </w:rPr>
              <w:t>adapter</w:t>
            </w:r>
            <w:r w:rsidRPr="008D1F64">
              <w:rPr>
                <w:lang w:val="en-US"/>
              </w:rPr>
              <w:t>);</w:t>
            </w:r>
          </w:p>
        </w:tc>
      </w:tr>
    </w:tbl>
    <w:p w14:paraId="1789F7C0" w14:textId="1C407A8D" w:rsidR="006B0459" w:rsidRPr="006B0459" w:rsidRDefault="006B0459" w:rsidP="006B0459">
      <w:pPr>
        <w:spacing w:before="240"/>
        <w:rPr>
          <w:rFonts w:ascii="Times" w:hAnsi="Times" w:cs="Times"/>
          <w:i/>
          <w:iCs/>
          <w:sz w:val="24"/>
          <w:szCs w:val="24"/>
          <w:lang w:val="en-US"/>
        </w:rPr>
      </w:pPr>
      <w:r>
        <w:rPr>
          <w:rFonts w:ascii="Times" w:hAnsi="Times" w:cs="Times"/>
          <w:i/>
          <w:iCs/>
          <w:sz w:val="24"/>
          <w:szCs w:val="24"/>
        </w:rPr>
        <w:t>Листинг</w:t>
      </w:r>
      <w:r w:rsidRPr="006B0459">
        <w:rPr>
          <w:rFonts w:ascii="Times" w:hAnsi="Times" w:cs="Times"/>
          <w:i/>
          <w:iCs/>
          <w:sz w:val="24"/>
          <w:szCs w:val="24"/>
          <w:lang w:val="en-US"/>
        </w:rPr>
        <w:t xml:space="preserve"> 14 – </w:t>
      </w:r>
      <w:r>
        <w:rPr>
          <w:rFonts w:ascii="Times" w:hAnsi="Times" w:cs="Times"/>
          <w:i/>
          <w:iCs/>
          <w:sz w:val="24"/>
          <w:szCs w:val="24"/>
        </w:rPr>
        <w:t>код</w:t>
      </w:r>
      <w:r w:rsidRPr="006B0459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r>
        <w:rPr>
          <w:rFonts w:ascii="Times" w:hAnsi="Times" w:cs="Times"/>
          <w:i/>
          <w:iCs/>
          <w:sz w:val="24"/>
          <w:szCs w:val="24"/>
        </w:rPr>
        <w:t>в</w:t>
      </w:r>
      <w:r w:rsidRPr="006B0459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r>
        <w:rPr>
          <w:rFonts w:ascii="Times" w:hAnsi="Times" w:cs="Times"/>
          <w:i/>
          <w:iCs/>
          <w:sz w:val="24"/>
          <w:szCs w:val="24"/>
        </w:rPr>
        <w:t>файле</w:t>
      </w:r>
      <w:r w:rsidRPr="006B0459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" w:hAnsi="Times" w:cs="Times"/>
          <w:i/>
          <w:iCs/>
          <w:sz w:val="24"/>
          <w:szCs w:val="24"/>
          <w:lang w:val="en-US"/>
        </w:rPr>
        <w:t>practice</w:t>
      </w:r>
      <w:r w:rsidRPr="006B0459">
        <w:rPr>
          <w:rFonts w:ascii="Times" w:hAnsi="Times" w:cs="Times"/>
          <w:i/>
          <w:iCs/>
          <w:sz w:val="24"/>
          <w:szCs w:val="24"/>
          <w:lang w:val="en-US"/>
        </w:rPr>
        <w:t>_</w:t>
      </w:r>
      <w:r>
        <w:rPr>
          <w:rFonts w:ascii="Times" w:hAnsi="Times" w:cs="Times"/>
          <w:i/>
          <w:iCs/>
          <w:sz w:val="24"/>
          <w:szCs w:val="24"/>
          <w:lang w:val="en-US"/>
        </w:rPr>
        <w:t>activity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B0459" w:rsidRPr="008D1F64" w14:paraId="4109A3E6" w14:textId="77777777" w:rsidTr="00A01169">
        <w:tc>
          <w:tcPr>
            <w:tcW w:w="9345" w:type="dxa"/>
          </w:tcPr>
          <w:p w14:paraId="22F235E0" w14:textId="1540E199" w:rsidR="006B0459" w:rsidRPr="00E37415" w:rsidRDefault="00E37415" w:rsidP="00E37415">
            <w:pPr>
              <w:pStyle w:val="a5"/>
              <w:rPr>
                <w:color w:val="ADBAC7"/>
                <w:lang w:val="en-US"/>
              </w:rPr>
            </w:pPr>
            <w:r w:rsidRPr="00E37415">
              <w:rPr>
                <w:color w:val="D4BE98"/>
                <w:lang w:val="en-US"/>
              </w:rPr>
              <w:t>&lt;</w:t>
            </w:r>
            <w:r w:rsidRPr="00E37415">
              <w:rPr>
                <w:color w:val="E78A4E"/>
                <w:lang w:val="en-US"/>
              </w:rPr>
              <w:t>Spinner</w:t>
            </w:r>
            <w:r w:rsidRPr="00E37415">
              <w:rPr>
                <w:color w:val="E78A4E"/>
                <w:lang w:val="en-US"/>
              </w:rPr>
              <w:br/>
              <w:t xml:space="preserve">    </w:t>
            </w:r>
            <w:proofErr w:type="spellStart"/>
            <w:r w:rsidRPr="00E37415">
              <w:rPr>
                <w:color w:val="D4BE98"/>
                <w:lang w:val="en-US"/>
              </w:rPr>
              <w:t>android</w:t>
            </w:r>
            <w:r w:rsidRPr="00E37415">
              <w:rPr>
                <w:lang w:val="en-US"/>
              </w:rPr>
              <w:t>:id</w:t>
            </w:r>
            <w:proofErr w:type="spellEnd"/>
            <w:r w:rsidRPr="00E37415">
              <w:rPr>
                <w:lang w:val="en-US"/>
              </w:rPr>
              <w:t>="@+id/spinner"</w:t>
            </w:r>
            <w:r w:rsidRPr="00E37415">
              <w:rPr>
                <w:lang w:val="en-US"/>
              </w:rPr>
              <w:br/>
              <w:t xml:space="preserve">    </w:t>
            </w:r>
            <w:proofErr w:type="spellStart"/>
            <w:proofErr w:type="gramStart"/>
            <w:r w:rsidRPr="00E37415">
              <w:rPr>
                <w:color w:val="D4BE98"/>
                <w:lang w:val="en-US"/>
              </w:rPr>
              <w:t>android</w:t>
            </w:r>
            <w:r w:rsidRPr="00E37415">
              <w:rPr>
                <w:lang w:val="en-US"/>
              </w:rPr>
              <w:t>:layout</w:t>
            </w:r>
            <w:proofErr w:type="gramEnd"/>
            <w:r w:rsidRPr="00E37415">
              <w:rPr>
                <w:lang w:val="en-US"/>
              </w:rPr>
              <w:t>_width</w:t>
            </w:r>
            <w:proofErr w:type="spellEnd"/>
            <w:r w:rsidRPr="00E37415">
              <w:rPr>
                <w:lang w:val="en-US"/>
              </w:rPr>
              <w:t>="</w:t>
            </w:r>
            <w:proofErr w:type="spellStart"/>
            <w:r w:rsidRPr="00E37415">
              <w:rPr>
                <w:lang w:val="en-US"/>
              </w:rPr>
              <w:t>wrap_content</w:t>
            </w:r>
            <w:proofErr w:type="spellEnd"/>
            <w:r w:rsidRPr="00E37415">
              <w:rPr>
                <w:lang w:val="en-US"/>
              </w:rPr>
              <w:t>"</w:t>
            </w:r>
            <w:r w:rsidRPr="00E37415">
              <w:rPr>
                <w:lang w:val="en-US"/>
              </w:rPr>
              <w:br/>
              <w:t xml:space="preserve">    </w:t>
            </w:r>
            <w:proofErr w:type="spellStart"/>
            <w:r w:rsidRPr="00E37415">
              <w:rPr>
                <w:color w:val="D4BE98"/>
                <w:lang w:val="en-US"/>
              </w:rPr>
              <w:t>android</w:t>
            </w:r>
            <w:r w:rsidRPr="00E37415">
              <w:rPr>
                <w:lang w:val="en-US"/>
              </w:rPr>
              <w:t>:layout_height</w:t>
            </w:r>
            <w:proofErr w:type="spellEnd"/>
            <w:r w:rsidRPr="00E37415">
              <w:rPr>
                <w:lang w:val="en-US"/>
              </w:rPr>
              <w:t>="</w:t>
            </w:r>
            <w:proofErr w:type="spellStart"/>
            <w:r w:rsidRPr="00E37415">
              <w:rPr>
                <w:lang w:val="en-US"/>
              </w:rPr>
              <w:t>wrap_content</w:t>
            </w:r>
            <w:proofErr w:type="spellEnd"/>
            <w:r w:rsidRPr="00E37415">
              <w:rPr>
                <w:lang w:val="en-US"/>
              </w:rPr>
              <w:t>"</w:t>
            </w:r>
            <w:r w:rsidRPr="00E37415">
              <w:rPr>
                <w:lang w:val="en-US"/>
              </w:rPr>
              <w:br/>
              <w:t xml:space="preserve">    </w:t>
            </w:r>
            <w:proofErr w:type="spellStart"/>
            <w:r w:rsidRPr="00E37415">
              <w:rPr>
                <w:color w:val="D4BE98"/>
                <w:lang w:val="en-US"/>
              </w:rPr>
              <w:t>app</w:t>
            </w:r>
            <w:r w:rsidRPr="00E37415">
              <w:rPr>
                <w:lang w:val="en-US"/>
              </w:rPr>
              <w:t>:layout_constraintLeft_toLeftOf</w:t>
            </w:r>
            <w:proofErr w:type="spellEnd"/>
            <w:r w:rsidRPr="00E37415">
              <w:rPr>
                <w:lang w:val="en-US"/>
              </w:rPr>
              <w:t>="parent"</w:t>
            </w:r>
            <w:r w:rsidRPr="00E37415">
              <w:rPr>
                <w:lang w:val="en-US"/>
              </w:rPr>
              <w:br/>
              <w:t xml:space="preserve">    </w:t>
            </w:r>
            <w:proofErr w:type="spellStart"/>
            <w:r w:rsidRPr="00E37415">
              <w:rPr>
                <w:color w:val="D4BE98"/>
                <w:lang w:val="en-US"/>
              </w:rPr>
              <w:t>app</w:t>
            </w:r>
            <w:r w:rsidRPr="00E37415">
              <w:rPr>
                <w:lang w:val="en-US"/>
              </w:rPr>
              <w:t>:layout_constraintTop_toTopOf</w:t>
            </w:r>
            <w:proofErr w:type="spellEnd"/>
            <w:r w:rsidRPr="00E37415">
              <w:rPr>
                <w:lang w:val="en-US"/>
              </w:rPr>
              <w:t xml:space="preserve">="parent" </w:t>
            </w:r>
            <w:r w:rsidRPr="00E37415">
              <w:rPr>
                <w:color w:val="D4BE98"/>
                <w:lang w:val="en-US"/>
              </w:rPr>
              <w:t>/&gt;</w:t>
            </w:r>
          </w:p>
        </w:tc>
      </w:tr>
    </w:tbl>
    <w:p w14:paraId="25ED3153" w14:textId="77777777" w:rsidR="006B0459" w:rsidRPr="00E37415" w:rsidRDefault="006B0459" w:rsidP="00EA1A25">
      <w:pPr>
        <w:jc w:val="center"/>
        <w:rPr>
          <w:lang w:val="en-US"/>
        </w:rPr>
      </w:pPr>
    </w:p>
    <w:p w14:paraId="48F71786" w14:textId="57FD6DE3" w:rsidR="00EA1A25" w:rsidRPr="0008044D" w:rsidRDefault="00EA1A25" w:rsidP="00EA1A25">
      <w:pPr>
        <w:jc w:val="center"/>
      </w:pPr>
      <w:r>
        <w:rPr>
          <w:noProof/>
        </w:rPr>
        <w:lastRenderedPageBreak/>
        <w:drawing>
          <wp:inline distT="0" distB="0" distL="0" distR="0" wp14:anchorId="306D8085" wp14:editId="0FA6A20A">
            <wp:extent cx="2293883" cy="4594154"/>
            <wp:effectExtent l="0" t="0" r="0" b="0"/>
            <wp:docPr id="984120137" name="Рисунок 1" descr="Изображение выглядит как текст, снимок экрана, компьютер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20137" name="Рисунок 1" descr="Изображение выглядит как текст, снимок экрана, компьютер, Операционная систе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3714" cy="463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FDA3" w14:textId="189CDDA5" w:rsidR="00E46C41" w:rsidRPr="00CB11EC" w:rsidRDefault="00E46C41" w:rsidP="000A4ECF">
      <w:pPr>
        <w:jc w:val="center"/>
      </w:pPr>
      <w:r>
        <w:t xml:space="preserve">Рисунок </w:t>
      </w:r>
      <w:r w:rsidR="00B93FF7">
        <w:t>9</w:t>
      </w:r>
      <w:r>
        <w:t xml:space="preserve"> – </w:t>
      </w:r>
      <w:r w:rsidR="00EA1A25">
        <w:t>тестирование кода</w:t>
      </w:r>
    </w:p>
    <w:p w14:paraId="4CF2977C" w14:textId="77777777" w:rsidR="00CB11EC" w:rsidRPr="00CB11EC" w:rsidRDefault="00CB11EC" w:rsidP="00CB11EC">
      <w:r w:rsidRPr="00CB11EC">
        <w:t>10.Реализовать обработку выбора элемента используя слушатель</w:t>
      </w:r>
    </w:p>
    <w:p w14:paraId="11AA52E1" w14:textId="72A224D3" w:rsidR="00CB11EC" w:rsidRDefault="00CB11EC" w:rsidP="00CB11EC">
      <w:proofErr w:type="spellStart"/>
      <w:r w:rsidRPr="00CB11EC">
        <w:rPr>
          <w:lang w:val="en-US"/>
        </w:rPr>
        <w:t>OnItemSelectedListener</w:t>
      </w:r>
      <w:proofErr w:type="spellEnd"/>
      <w:r w:rsidR="002E6185" w:rsidRPr="002E6185">
        <w:t>.</w:t>
      </w:r>
    </w:p>
    <w:p w14:paraId="399B5834" w14:textId="6B132398" w:rsidR="00E46C41" w:rsidRPr="00431CCC" w:rsidRDefault="00E46C41" w:rsidP="00E46C41">
      <w:pPr>
        <w:rPr>
          <w:rFonts w:ascii="Times" w:hAnsi="Times" w:cs="Times"/>
          <w:i/>
          <w:iCs/>
          <w:sz w:val="24"/>
          <w:szCs w:val="24"/>
          <w:lang w:val="en-US"/>
        </w:rPr>
      </w:pPr>
      <w:r>
        <w:rPr>
          <w:rFonts w:ascii="Times" w:hAnsi="Times" w:cs="Times"/>
          <w:i/>
          <w:iCs/>
          <w:sz w:val="24"/>
          <w:szCs w:val="24"/>
        </w:rPr>
        <w:t>Листинг</w:t>
      </w:r>
      <w:r w:rsidRPr="00431CCC">
        <w:rPr>
          <w:rFonts w:ascii="Times" w:hAnsi="Times" w:cs="Times"/>
          <w:i/>
          <w:iCs/>
          <w:sz w:val="24"/>
          <w:szCs w:val="24"/>
          <w:lang w:val="en-US"/>
        </w:rPr>
        <w:t xml:space="preserve"> 1</w:t>
      </w:r>
      <w:r w:rsidR="00145418">
        <w:rPr>
          <w:rFonts w:ascii="Times" w:hAnsi="Times" w:cs="Times"/>
          <w:i/>
          <w:iCs/>
          <w:sz w:val="24"/>
          <w:szCs w:val="24"/>
          <w:lang w:val="en-US"/>
        </w:rPr>
        <w:t>5</w:t>
      </w:r>
      <w:r w:rsidRPr="00431CCC">
        <w:rPr>
          <w:rFonts w:ascii="Times" w:hAnsi="Times" w:cs="Times"/>
          <w:i/>
          <w:iCs/>
          <w:sz w:val="24"/>
          <w:szCs w:val="24"/>
          <w:lang w:val="en-US"/>
        </w:rPr>
        <w:t xml:space="preserve"> –</w:t>
      </w:r>
      <w:r w:rsidR="00330292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r>
        <w:rPr>
          <w:rFonts w:ascii="Times" w:hAnsi="Times" w:cs="Times"/>
          <w:i/>
          <w:iCs/>
          <w:sz w:val="24"/>
          <w:szCs w:val="24"/>
        </w:rPr>
        <w:t>код примера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46C41" w:rsidRPr="008D1F64" w14:paraId="150D4251" w14:textId="77777777" w:rsidTr="00764280">
        <w:tc>
          <w:tcPr>
            <w:tcW w:w="9345" w:type="dxa"/>
          </w:tcPr>
          <w:p w14:paraId="17939D7B" w14:textId="42F1FD07" w:rsidR="00E46C41" w:rsidRPr="00445158" w:rsidRDefault="00445158" w:rsidP="00445158">
            <w:pPr>
              <w:pStyle w:val="a5"/>
              <w:rPr>
                <w:color w:val="ADBAC7"/>
                <w:lang w:val="en-US"/>
              </w:rPr>
            </w:pPr>
            <w:r w:rsidRPr="00445158">
              <w:rPr>
                <w:color w:val="ADBAC7"/>
                <w:lang w:val="en-US"/>
              </w:rPr>
              <w:t>String</w:t>
            </w:r>
            <w:r w:rsidRPr="00445158">
              <w:rPr>
                <w:lang w:val="en-US"/>
              </w:rPr>
              <w:t xml:space="preserve">[] countries </w:t>
            </w:r>
            <w:r w:rsidRPr="00445158">
              <w:rPr>
                <w:color w:val="E78A4E"/>
                <w:lang w:val="en-US"/>
              </w:rPr>
              <w:t xml:space="preserve">= </w:t>
            </w:r>
            <w:r w:rsidRPr="00445158">
              <w:rPr>
                <w:lang w:val="en-US"/>
              </w:rPr>
              <w:t xml:space="preserve">{ </w:t>
            </w:r>
            <w:r w:rsidRPr="00445158">
              <w:rPr>
                <w:color w:val="D8A657"/>
                <w:lang w:val="en-US"/>
              </w:rPr>
              <w:t>"</w:t>
            </w:r>
            <w:r w:rsidRPr="00445158">
              <w:rPr>
                <w:color w:val="D8A657"/>
              </w:rPr>
              <w:t>Бразилия</w:t>
            </w:r>
            <w:r w:rsidRPr="00445158">
              <w:rPr>
                <w:color w:val="D8A657"/>
                <w:lang w:val="en-US"/>
              </w:rPr>
              <w:t>"</w:t>
            </w:r>
            <w:r w:rsidRPr="00445158">
              <w:rPr>
                <w:lang w:val="en-US"/>
              </w:rPr>
              <w:t xml:space="preserve">, </w:t>
            </w:r>
            <w:r w:rsidRPr="00445158">
              <w:rPr>
                <w:color w:val="D8A657"/>
                <w:lang w:val="en-US"/>
              </w:rPr>
              <w:t>"</w:t>
            </w:r>
            <w:r w:rsidRPr="00445158">
              <w:rPr>
                <w:color w:val="D8A657"/>
              </w:rPr>
              <w:t>Аргентина</w:t>
            </w:r>
            <w:r w:rsidRPr="00445158">
              <w:rPr>
                <w:color w:val="D8A657"/>
                <w:lang w:val="en-US"/>
              </w:rPr>
              <w:t>"</w:t>
            </w:r>
            <w:r w:rsidRPr="00445158">
              <w:rPr>
                <w:lang w:val="en-US"/>
              </w:rPr>
              <w:t xml:space="preserve">, </w:t>
            </w:r>
            <w:r w:rsidRPr="00445158">
              <w:rPr>
                <w:color w:val="D8A657"/>
                <w:lang w:val="en-US"/>
              </w:rPr>
              <w:t>"</w:t>
            </w:r>
            <w:r w:rsidRPr="00445158">
              <w:rPr>
                <w:color w:val="D8A657"/>
              </w:rPr>
              <w:t>Колумбия</w:t>
            </w:r>
            <w:r w:rsidRPr="00445158">
              <w:rPr>
                <w:color w:val="D8A657"/>
                <w:lang w:val="en-US"/>
              </w:rPr>
              <w:t>"</w:t>
            </w:r>
            <w:r w:rsidRPr="00445158">
              <w:rPr>
                <w:lang w:val="en-US"/>
              </w:rPr>
              <w:t xml:space="preserve">, </w:t>
            </w:r>
            <w:r w:rsidRPr="00445158">
              <w:rPr>
                <w:color w:val="D8A657"/>
                <w:lang w:val="en-US"/>
              </w:rPr>
              <w:t>"</w:t>
            </w:r>
            <w:r w:rsidRPr="00445158">
              <w:rPr>
                <w:color w:val="D8A657"/>
              </w:rPr>
              <w:t>Чили</w:t>
            </w:r>
            <w:r w:rsidRPr="00445158">
              <w:rPr>
                <w:color w:val="D8A657"/>
                <w:lang w:val="en-US"/>
              </w:rPr>
              <w:t>"</w:t>
            </w:r>
            <w:r w:rsidRPr="00445158">
              <w:rPr>
                <w:lang w:val="en-US"/>
              </w:rPr>
              <w:t xml:space="preserve">, </w:t>
            </w:r>
            <w:r w:rsidRPr="00445158">
              <w:rPr>
                <w:color w:val="D8A657"/>
                <w:lang w:val="en-US"/>
              </w:rPr>
              <w:t>"</w:t>
            </w:r>
            <w:r w:rsidRPr="00445158">
              <w:rPr>
                <w:color w:val="D8A657"/>
              </w:rPr>
              <w:t>Уругвай</w:t>
            </w:r>
            <w:r w:rsidRPr="00445158">
              <w:rPr>
                <w:color w:val="D8A657"/>
                <w:lang w:val="en-US"/>
              </w:rPr>
              <w:t>"</w:t>
            </w:r>
            <w:r w:rsidRPr="00445158">
              <w:rPr>
                <w:lang w:val="en-US"/>
              </w:rPr>
              <w:t>};</w:t>
            </w:r>
            <w:r w:rsidRPr="00445158">
              <w:rPr>
                <w:lang w:val="en-US"/>
              </w:rPr>
              <w:br/>
            </w:r>
            <w:proofErr w:type="spellStart"/>
            <w:r w:rsidRPr="00445158">
              <w:rPr>
                <w:color w:val="ADBAC7"/>
                <w:lang w:val="en-US"/>
              </w:rPr>
              <w:t>TextView</w:t>
            </w:r>
            <w:proofErr w:type="spellEnd"/>
            <w:r w:rsidRPr="00445158">
              <w:rPr>
                <w:color w:val="ADBAC7"/>
                <w:lang w:val="en-US"/>
              </w:rPr>
              <w:t xml:space="preserve"> </w:t>
            </w:r>
            <w:r w:rsidRPr="00445158">
              <w:rPr>
                <w:lang w:val="en-US"/>
              </w:rPr>
              <w:t xml:space="preserve">selection </w:t>
            </w:r>
            <w:r w:rsidRPr="00445158">
              <w:rPr>
                <w:color w:val="E78A4E"/>
                <w:lang w:val="en-US"/>
              </w:rPr>
              <w:t xml:space="preserve">= </w:t>
            </w:r>
            <w:proofErr w:type="spellStart"/>
            <w:r w:rsidRPr="00445158">
              <w:rPr>
                <w:color w:val="A9B665"/>
                <w:lang w:val="en-US"/>
              </w:rPr>
              <w:t>findViewById</w:t>
            </w:r>
            <w:proofErr w:type="spellEnd"/>
            <w:r w:rsidRPr="00445158">
              <w:rPr>
                <w:lang w:val="en-US"/>
              </w:rPr>
              <w:t>(</w:t>
            </w:r>
            <w:proofErr w:type="spellStart"/>
            <w:r w:rsidRPr="00445158">
              <w:rPr>
                <w:color w:val="ADBAC7"/>
                <w:lang w:val="en-US"/>
              </w:rPr>
              <w:t>R</w:t>
            </w:r>
            <w:r w:rsidRPr="00445158">
              <w:rPr>
                <w:lang w:val="en-US"/>
              </w:rPr>
              <w:t>.</w:t>
            </w:r>
            <w:r w:rsidRPr="00445158">
              <w:rPr>
                <w:color w:val="ADBAC7"/>
                <w:lang w:val="en-US"/>
              </w:rPr>
              <w:t>id</w:t>
            </w:r>
            <w:r w:rsidRPr="00445158">
              <w:rPr>
                <w:lang w:val="en-US"/>
              </w:rPr>
              <w:t>.selection</w:t>
            </w:r>
            <w:proofErr w:type="spellEnd"/>
            <w:r w:rsidRPr="00445158">
              <w:rPr>
                <w:lang w:val="en-US"/>
              </w:rPr>
              <w:t>);</w:t>
            </w:r>
            <w:r w:rsidRPr="00445158">
              <w:rPr>
                <w:lang w:val="en-US"/>
              </w:rPr>
              <w:br/>
            </w:r>
            <w:r w:rsidRPr="00445158">
              <w:rPr>
                <w:color w:val="ADBAC7"/>
                <w:lang w:val="en-US"/>
              </w:rPr>
              <w:t xml:space="preserve">Spinner </w:t>
            </w:r>
            <w:proofErr w:type="spellStart"/>
            <w:r w:rsidRPr="00445158">
              <w:rPr>
                <w:lang w:val="en-US"/>
              </w:rPr>
              <w:t>spinner</w:t>
            </w:r>
            <w:proofErr w:type="spellEnd"/>
            <w:r w:rsidRPr="00445158">
              <w:rPr>
                <w:lang w:val="en-US"/>
              </w:rPr>
              <w:t xml:space="preserve"> </w:t>
            </w:r>
            <w:r w:rsidRPr="00445158">
              <w:rPr>
                <w:color w:val="E78A4E"/>
                <w:lang w:val="en-US"/>
              </w:rPr>
              <w:t xml:space="preserve">= </w:t>
            </w:r>
            <w:proofErr w:type="spellStart"/>
            <w:r w:rsidRPr="00445158">
              <w:rPr>
                <w:color w:val="A9B665"/>
                <w:lang w:val="en-US"/>
              </w:rPr>
              <w:t>findViewById</w:t>
            </w:r>
            <w:proofErr w:type="spellEnd"/>
            <w:r w:rsidRPr="00445158">
              <w:rPr>
                <w:lang w:val="en-US"/>
              </w:rPr>
              <w:t>(</w:t>
            </w:r>
            <w:proofErr w:type="spellStart"/>
            <w:r w:rsidRPr="00445158">
              <w:rPr>
                <w:color w:val="ADBAC7"/>
                <w:lang w:val="en-US"/>
              </w:rPr>
              <w:t>R</w:t>
            </w:r>
            <w:r w:rsidRPr="00445158">
              <w:rPr>
                <w:lang w:val="en-US"/>
              </w:rPr>
              <w:t>.</w:t>
            </w:r>
            <w:r w:rsidRPr="00445158">
              <w:rPr>
                <w:color w:val="ADBAC7"/>
                <w:lang w:val="en-US"/>
              </w:rPr>
              <w:t>id</w:t>
            </w:r>
            <w:r w:rsidRPr="00445158">
              <w:rPr>
                <w:lang w:val="en-US"/>
              </w:rPr>
              <w:t>.spinner</w:t>
            </w:r>
            <w:proofErr w:type="spellEnd"/>
            <w:r w:rsidRPr="00445158">
              <w:rPr>
                <w:lang w:val="en-US"/>
              </w:rPr>
              <w:t>);</w:t>
            </w:r>
            <w:r w:rsidRPr="00445158">
              <w:rPr>
                <w:lang w:val="en-US"/>
              </w:rPr>
              <w:br/>
            </w:r>
            <w:proofErr w:type="spellStart"/>
            <w:r w:rsidRPr="00445158">
              <w:rPr>
                <w:color w:val="ADBAC7"/>
                <w:lang w:val="en-US"/>
              </w:rPr>
              <w:t>ArrayAdapter</w:t>
            </w:r>
            <w:proofErr w:type="spellEnd"/>
            <w:r w:rsidRPr="00445158">
              <w:rPr>
                <w:color w:val="E78A4E"/>
                <w:lang w:val="en-US"/>
              </w:rPr>
              <w:t>&lt;</w:t>
            </w:r>
            <w:r w:rsidRPr="00445158">
              <w:rPr>
                <w:color w:val="ADBAC7"/>
                <w:lang w:val="en-US"/>
              </w:rPr>
              <w:t>String</w:t>
            </w:r>
            <w:r w:rsidRPr="00445158">
              <w:rPr>
                <w:color w:val="E78A4E"/>
                <w:lang w:val="en-US"/>
              </w:rPr>
              <w:t xml:space="preserve">&gt; </w:t>
            </w:r>
            <w:r w:rsidRPr="00445158">
              <w:rPr>
                <w:lang w:val="en-US"/>
              </w:rPr>
              <w:t xml:space="preserve">adapter </w:t>
            </w:r>
            <w:r w:rsidRPr="00445158">
              <w:rPr>
                <w:color w:val="E78A4E"/>
                <w:lang w:val="en-US"/>
              </w:rPr>
              <w:t xml:space="preserve">= </w:t>
            </w:r>
            <w:r w:rsidRPr="00445158">
              <w:rPr>
                <w:color w:val="EA6962"/>
                <w:lang w:val="en-US"/>
              </w:rPr>
              <w:t xml:space="preserve">new </w:t>
            </w:r>
            <w:proofErr w:type="spellStart"/>
            <w:r w:rsidRPr="00445158">
              <w:rPr>
                <w:color w:val="A9B665"/>
                <w:lang w:val="en-US"/>
              </w:rPr>
              <w:t>ArrayAdapter</w:t>
            </w:r>
            <w:proofErr w:type="spellEnd"/>
            <w:r w:rsidRPr="00445158">
              <w:rPr>
                <w:color w:val="E78A4E"/>
                <w:lang w:val="en-US"/>
              </w:rPr>
              <w:t>&lt;&gt;</w:t>
            </w:r>
            <w:r w:rsidRPr="00445158">
              <w:rPr>
                <w:lang w:val="en-US"/>
              </w:rPr>
              <w:t>(</w:t>
            </w:r>
            <w:r w:rsidRPr="00445158">
              <w:rPr>
                <w:color w:val="EA6962"/>
                <w:lang w:val="en-US"/>
              </w:rPr>
              <w:t>this</w:t>
            </w:r>
            <w:r w:rsidRPr="00445158">
              <w:rPr>
                <w:lang w:val="en-US"/>
              </w:rPr>
              <w:t xml:space="preserve">, </w:t>
            </w:r>
            <w:proofErr w:type="spellStart"/>
            <w:r w:rsidRPr="00445158">
              <w:rPr>
                <w:color w:val="ADBAC7"/>
                <w:lang w:val="en-US"/>
              </w:rPr>
              <w:t>android</w:t>
            </w:r>
            <w:r w:rsidRPr="00445158">
              <w:rPr>
                <w:lang w:val="en-US"/>
              </w:rPr>
              <w:t>.</w:t>
            </w:r>
            <w:r w:rsidRPr="00445158">
              <w:rPr>
                <w:color w:val="ADBAC7"/>
                <w:lang w:val="en-US"/>
              </w:rPr>
              <w:t>R</w:t>
            </w:r>
            <w:r w:rsidRPr="00445158">
              <w:rPr>
                <w:lang w:val="en-US"/>
              </w:rPr>
              <w:t>.</w:t>
            </w:r>
            <w:r w:rsidRPr="00445158">
              <w:rPr>
                <w:color w:val="ADBAC7"/>
                <w:lang w:val="en-US"/>
              </w:rPr>
              <w:t>layout</w:t>
            </w:r>
            <w:r w:rsidRPr="00445158">
              <w:rPr>
                <w:lang w:val="en-US"/>
              </w:rPr>
              <w:t>.simple_spinner_item</w:t>
            </w:r>
            <w:proofErr w:type="spellEnd"/>
            <w:r w:rsidRPr="00445158">
              <w:rPr>
                <w:lang w:val="en-US"/>
              </w:rPr>
              <w:t>, countries);</w:t>
            </w:r>
            <w:r w:rsidRPr="00445158">
              <w:rPr>
                <w:lang w:val="en-US"/>
              </w:rPr>
              <w:br/>
            </w:r>
            <w:r w:rsidRPr="00445158">
              <w:rPr>
                <w:lang w:val="en-US"/>
              </w:rPr>
              <w:br/>
              <w:t>adapter.</w:t>
            </w:r>
            <w:r w:rsidRPr="00445158">
              <w:rPr>
                <w:color w:val="A9B665"/>
                <w:lang w:val="en-US"/>
              </w:rPr>
              <w:t>setDropDownViewResource</w:t>
            </w:r>
            <w:r w:rsidRPr="00445158">
              <w:rPr>
                <w:lang w:val="en-US"/>
              </w:rPr>
              <w:t>(</w:t>
            </w:r>
            <w:r w:rsidRPr="00445158">
              <w:rPr>
                <w:color w:val="ADBAC7"/>
                <w:lang w:val="en-US"/>
              </w:rPr>
              <w:t>android</w:t>
            </w:r>
            <w:r w:rsidRPr="00445158">
              <w:rPr>
                <w:lang w:val="en-US"/>
              </w:rPr>
              <w:t>.</w:t>
            </w:r>
            <w:r w:rsidRPr="00445158">
              <w:rPr>
                <w:color w:val="ADBAC7"/>
                <w:lang w:val="en-US"/>
              </w:rPr>
              <w:t>R</w:t>
            </w:r>
            <w:r w:rsidRPr="00445158">
              <w:rPr>
                <w:lang w:val="en-US"/>
              </w:rPr>
              <w:t>.</w:t>
            </w:r>
            <w:r w:rsidRPr="00445158">
              <w:rPr>
                <w:color w:val="ADBAC7"/>
                <w:lang w:val="en-US"/>
              </w:rPr>
              <w:t>layout</w:t>
            </w:r>
            <w:r w:rsidRPr="00445158">
              <w:rPr>
                <w:lang w:val="en-US"/>
              </w:rPr>
              <w:t>.simple_spinner_dropdown_item);</w:t>
            </w:r>
            <w:r w:rsidRPr="00445158">
              <w:rPr>
                <w:lang w:val="en-US"/>
              </w:rPr>
              <w:br/>
            </w:r>
            <w:proofErr w:type="spellStart"/>
            <w:r w:rsidRPr="00445158">
              <w:rPr>
                <w:lang w:val="en-US"/>
              </w:rPr>
              <w:t>spinner.</w:t>
            </w:r>
            <w:r w:rsidRPr="00445158">
              <w:rPr>
                <w:color w:val="A9B665"/>
                <w:lang w:val="en-US"/>
              </w:rPr>
              <w:t>setAdapter</w:t>
            </w:r>
            <w:proofErr w:type="spellEnd"/>
            <w:r w:rsidRPr="00445158">
              <w:rPr>
                <w:lang w:val="en-US"/>
              </w:rPr>
              <w:t>(adapter);</w:t>
            </w:r>
            <w:r w:rsidRPr="00445158">
              <w:rPr>
                <w:lang w:val="en-US"/>
              </w:rPr>
              <w:br/>
            </w:r>
            <w:proofErr w:type="spellStart"/>
            <w:r w:rsidRPr="00445158">
              <w:rPr>
                <w:color w:val="ADBAC7"/>
                <w:lang w:val="en-US"/>
              </w:rPr>
              <w:t>AdapterView</w:t>
            </w:r>
            <w:r w:rsidRPr="00445158">
              <w:rPr>
                <w:lang w:val="en-US"/>
              </w:rPr>
              <w:t>.</w:t>
            </w:r>
            <w:r w:rsidRPr="00445158">
              <w:rPr>
                <w:color w:val="ADBAC7"/>
                <w:lang w:val="en-US"/>
              </w:rPr>
              <w:t>OnItemSelectedListener</w:t>
            </w:r>
            <w:proofErr w:type="spellEnd"/>
            <w:r w:rsidRPr="00445158">
              <w:rPr>
                <w:color w:val="ADBAC7"/>
                <w:lang w:val="en-US"/>
              </w:rPr>
              <w:t xml:space="preserve"> </w:t>
            </w:r>
            <w:proofErr w:type="spellStart"/>
            <w:r w:rsidRPr="00445158">
              <w:rPr>
                <w:lang w:val="en-US"/>
              </w:rPr>
              <w:t>itemSelectedListener</w:t>
            </w:r>
            <w:proofErr w:type="spellEnd"/>
            <w:r w:rsidRPr="00445158">
              <w:rPr>
                <w:lang w:val="en-US"/>
              </w:rPr>
              <w:t xml:space="preserve"> </w:t>
            </w:r>
            <w:r w:rsidRPr="00445158">
              <w:rPr>
                <w:color w:val="E78A4E"/>
                <w:lang w:val="en-US"/>
              </w:rPr>
              <w:t xml:space="preserve">= </w:t>
            </w:r>
            <w:r w:rsidRPr="00445158">
              <w:rPr>
                <w:color w:val="EA6962"/>
                <w:lang w:val="en-US"/>
              </w:rPr>
              <w:t>new</w:t>
            </w:r>
            <w:r w:rsidRPr="00445158">
              <w:rPr>
                <w:color w:val="EA6962"/>
                <w:lang w:val="en-US"/>
              </w:rPr>
              <w:br/>
              <w:t xml:space="preserve">        </w:t>
            </w:r>
            <w:proofErr w:type="spellStart"/>
            <w:r w:rsidRPr="00445158">
              <w:rPr>
                <w:color w:val="ADBAC7"/>
                <w:lang w:val="en-US"/>
              </w:rPr>
              <w:t>AdapterView</w:t>
            </w:r>
            <w:r w:rsidRPr="00445158">
              <w:rPr>
                <w:lang w:val="en-US"/>
              </w:rPr>
              <w:t>.</w:t>
            </w:r>
            <w:r w:rsidRPr="00445158">
              <w:rPr>
                <w:color w:val="ADBAC7"/>
                <w:lang w:val="en-US"/>
              </w:rPr>
              <w:t>OnItemSelectedListener</w:t>
            </w:r>
            <w:proofErr w:type="spellEnd"/>
            <w:r w:rsidRPr="00445158">
              <w:rPr>
                <w:lang w:val="en-US"/>
              </w:rPr>
              <w:t>() {</w:t>
            </w:r>
            <w:r w:rsidRPr="00445158">
              <w:rPr>
                <w:lang w:val="en-US"/>
              </w:rPr>
              <w:br/>
              <w:t xml:space="preserve">            </w:t>
            </w:r>
            <w:r w:rsidRPr="00445158">
              <w:rPr>
                <w:color w:val="BBB529"/>
                <w:lang w:val="en-US"/>
              </w:rPr>
              <w:t>@Override</w:t>
            </w:r>
            <w:r w:rsidRPr="00445158">
              <w:rPr>
                <w:color w:val="BBB529"/>
                <w:lang w:val="en-US"/>
              </w:rPr>
              <w:br/>
              <w:t xml:space="preserve">            </w:t>
            </w:r>
            <w:r w:rsidRPr="00445158">
              <w:rPr>
                <w:color w:val="EA6962"/>
                <w:lang w:val="en-US"/>
              </w:rPr>
              <w:t xml:space="preserve">public void </w:t>
            </w:r>
            <w:proofErr w:type="spellStart"/>
            <w:r w:rsidRPr="00445158">
              <w:rPr>
                <w:color w:val="A9B665"/>
                <w:lang w:val="en-US"/>
              </w:rPr>
              <w:t>onItemSelected</w:t>
            </w:r>
            <w:proofErr w:type="spellEnd"/>
            <w:r w:rsidRPr="00445158">
              <w:rPr>
                <w:lang w:val="en-US"/>
              </w:rPr>
              <w:t>(</w:t>
            </w:r>
            <w:proofErr w:type="spellStart"/>
            <w:r w:rsidRPr="00445158">
              <w:rPr>
                <w:color w:val="ADBAC7"/>
                <w:lang w:val="en-US"/>
              </w:rPr>
              <w:t>AdapterView</w:t>
            </w:r>
            <w:proofErr w:type="spellEnd"/>
            <w:r w:rsidRPr="00445158">
              <w:rPr>
                <w:color w:val="E78A4E"/>
                <w:lang w:val="en-US"/>
              </w:rPr>
              <w:t xml:space="preserve">&lt;?&gt; </w:t>
            </w:r>
            <w:r w:rsidRPr="00445158">
              <w:rPr>
                <w:lang w:val="en-US"/>
              </w:rPr>
              <w:t xml:space="preserve">parent, </w:t>
            </w:r>
            <w:r w:rsidRPr="00445158">
              <w:rPr>
                <w:color w:val="ADBAC7"/>
                <w:lang w:val="en-US"/>
              </w:rPr>
              <w:t xml:space="preserve">View </w:t>
            </w:r>
            <w:proofErr w:type="spellStart"/>
            <w:r w:rsidRPr="00445158">
              <w:rPr>
                <w:lang w:val="en-US"/>
              </w:rPr>
              <w:t>view</w:t>
            </w:r>
            <w:proofErr w:type="spellEnd"/>
            <w:r w:rsidRPr="00445158">
              <w:rPr>
                <w:lang w:val="en-US"/>
              </w:rPr>
              <w:t xml:space="preserve">, </w:t>
            </w:r>
            <w:r w:rsidRPr="00445158">
              <w:rPr>
                <w:color w:val="EA6962"/>
                <w:lang w:val="en-US"/>
              </w:rPr>
              <w:t>int</w:t>
            </w:r>
            <w:r w:rsidRPr="00445158">
              <w:rPr>
                <w:color w:val="EA6962"/>
                <w:lang w:val="en-US"/>
              </w:rPr>
              <w:br/>
              <w:t xml:space="preserve">                    </w:t>
            </w:r>
            <w:r w:rsidRPr="00445158">
              <w:rPr>
                <w:lang w:val="en-US"/>
              </w:rPr>
              <w:t xml:space="preserve">position, </w:t>
            </w:r>
            <w:r w:rsidRPr="00445158">
              <w:rPr>
                <w:color w:val="EA6962"/>
                <w:lang w:val="en-US"/>
              </w:rPr>
              <w:t xml:space="preserve">long </w:t>
            </w:r>
            <w:r w:rsidRPr="00445158">
              <w:rPr>
                <w:lang w:val="en-US"/>
              </w:rPr>
              <w:t>id) {</w:t>
            </w:r>
            <w:r w:rsidRPr="00445158">
              <w:rPr>
                <w:lang w:val="en-US"/>
              </w:rPr>
              <w:br/>
              <w:t xml:space="preserve">                </w:t>
            </w:r>
            <w:r w:rsidRPr="00445158">
              <w:rPr>
                <w:color w:val="ADBAC7"/>
                <w:lang w:val="en-US"/>
              </w:rPr>
              <w:t xml:space="preserve">String </w:t>
            </w:r>
            <w:r w:rsidRPr="00445158">
              <w:rPr>
                <w:lang w:val="en-US"/>
              </w:rPr>
              <w:t xml:space="preserve">item </w:t>
            </w:r>
            <w:r w:rsidRPr="00445158">
              <w:rPr>
                <w:color w:val="E78A4E"/>
                <w:lang w:val="en-US"/>
              </w:rPr>
              <w:t xml:space="preserve">= </w:t>
            </w:r>
            <w:r w:rsidRPr="00445158">
              <w:rPr>
                <w:lang w:val="en-US"/>
              </w:rPr>
              <w:t>(</w:t>
            </w:r>
            <w:r w:rsidRPr="00445158">
              <w:rPr>
                <w:color w:val="ADBAC7"/>
                <w:lang w:val="en-US"/>
              </w:rPr>
              <w:t>String</w:t>
            </w:r>
            <w:r w:rsidRPr="00445158">
              <w:rPr>
                <w:lang w:val="en-US"/>
              </w:rPr>
              <w:t>)</w:t>
            </w:r>
            <w:proofErr w:type="spellStart"/>
            <w:r w:rsidRPr="00445158">
              <w:rPr>
                <w:lang w:val="en-US"/>
              </w:rPr>
              <w:t>parent.</w:t>
            </w:r>
            <w:r w:rsidRPr="00445158">
              <w:rPr>
                <w:color w:val="A9B665"/>
                <w:lang w:val="en-US"/>
              </w:rPr>
              <w:t>getItemAtPosition</w:t>
            </w:r>
            <w:proofErr w:type="spellEnd"/>
            <w:r w:rsidRPr="00445158">
              <w:rPr>
                <w:lang w:val="en-US"/>
              </w:rPr>
              <w:t>(position);</w:t>
            </w:r>
            <w:r w:rsidRPr="00445158">
              <w:rPr>
                <w:lang w:val="en-US"/>
              </w:rPr>
              <w:br/>
              <w:t xml:space="preserve">                </w:t>
            </w:r>
            <w:proofErr w:type="spellStart"/>
            <w:r w:rsidRPr="00445158">
              <w:rPr>
                <w:lang w:val="en-US"/>
              </w:rPr>
              <w:t>selection.</w:t>
            </w:r>
            <w:r w:rsidRPr="00445158">
              <w:rPr>
                <w:color w:val="A9B665"/>
                <w:lang w:val="en-US"/>
              </w:rPr>
              <w:t>setText</w:t>
            </w:r>
            <w:proofErr w:type="spellEnd"/>
            <w:r w:rsidRPr="00445158">
              <w:rPr>
                <w:lang w:val="en-US"/>
              </w:rPr>
              <w:t>(item);</w:t>
            </w:r>
            <w:r w:rsidRPr="00445158">
              <w:rPr>
                <w:lang w:val="en-US"/>
              </w:rPr>
              <w:br/>
              <w:t xml:space="preserve">            }</w:t>
            </w:r>
            <w:r w:rsidRPr="00445158">
              <w:rPr>
                <w:lang w:val="en-US"/>
              </w:rPr>
              <w:br/>
              <w:t xml:space="preserve">            </w:t>
            </w:r>
            <w:r w:rsidRPr="00445158">
              <w:rPr>
                <w:color w:val="BBB529"/>
                <w:lang w:val="en-US"/>
              </w:rPr>
              <w:t>@Override</w:t>
            </w:r>
            <w:r w:rsidRPr="00445158">
              <w:rPr>
                <w:color w:val="BBB529"/>
                <w:lang w:val="en-US"/>
              </w:rPr>
              <w:br/>
            </w:r>
            <w:r w:rsidRPr="00445158">
              <w:rPr>
                <w:color w:val="BBB529"/>
                <w:lang w:val="en-US"/>
              </w:rPr>
              <w:lastRenderedPageBreak/>
              <w:t xml:space="preserve">            </w:t>
            </w:r>
            <w:r w:rsidRPr="00445158">
              <w:rPr>
                <w:color w:val="EA6962"/>
                <w:lang w:val="en-US"/>
              </w:rPr>
              <w:t xml:space="preserve">public void </w:t>
            </w:r>
            <w:proofErr w:type="spellStart"/>
            <w:r w:rsidRPr="00445158">
              <w:rPr>
                <w:color w:val="A9B665"/>
                <w:lang w:val="en-US"/>
              </w:rPr>
              <w:t>onNothingSelected</w:t>
            </w:r>
            <w:proofErr w:type="spellEnd"/>
            <w:r w:rsidRPr="00445158">
              <w:rPr>
                <w:lang w:val="en-US"/>
              </w:rPr>
              <w:t>(</w:t>
            </w:r>
            <w:proofErr w:type="spellStart"/>
            <w:r w:rsidRPr="00445158">
              <w:rPr>
                <w:color w:val="ADBAC7"/>
                <w:lang w:val="en-US"/>
              </w:rPr>
              <w:t>AdapterView</w:t>
            </w:r>
            <w:proofErr w:type="spellEnd"/>
            <w:r w:rsidRPr="00445158">
              <w:rPr>
                <w:color w:val="E78A4E"/>
                <w:lang w:val="en-US"/>
              </w:rPr>
              <w:t xml:space="preserve">&lt;?&gt; </w:t>
            </w:r>
            <w:r w:rsidRPr="00445158">
              <w:rPr>
                <w:lang w:val="en-US"/>
              </w:rPr>
              <w:t>parent) {</w:t>
            </w:r>
            <w:r w:rsidRPr="00445158">
              <w:rPr>
                <w:lang w:val="en-US"/>
              </w:rPr>
              <w:br/>
              <w:t xml:space="preserve">            }</w:t>
            </w:r>
            <w:r w:rsidRPr="00445158">
              <w:rPr>
                <w:lang w:val="en-US"/>
              </w:rPr>
              <w:br/>
              <w:t xml:space="preserve">        };</w:t>
            </w:r>
            <w:r w:rsidRPr="00445158">
              <w:rPr>
                <w:lang w:val="en-US"/>
              </w:rPr>
              <w:br/>
            </w:r>
            <w:proofErr w:type="spellStart"/>
            <w:r w:rsidRPr="00445158">
              <w:rPr>
                <w:lang w:val="en-US"/>
              </w:rPr>
              <w:t>spinner.</w:t>
            </w:r>
            <w:r w:rsidRPr="00445158">
              <w:rPr>
                <w:color w:val="A9B665"/>
                <w:lang w:val="en-US"/>
              </w:rPr>
              <w:t>setOnItemSelectedListener</w:t>
            </w:r>
            <w:proofErr w:type="spellEnd"/>
            <w:r w:rsidRPr="00445158">
              <w:rPr>
                <w:lang w:val="en-US"/>
              </w:rPr>
              <w:t>(</w:t>
            </w:r>
            <w:proofErr w:type="spellStart"/>
            <w:r w:rsidRPr="00445158">
              <w:rPr>
                <w:lang w:val="en-US"/>
              </w:rPr>
              <w:t>itemSelectedListener</w:t>
            </w:r>
            <w:proofErr w:type="spellEnd"/>
            <w:r w:rsidRPr="00445158">
              <w:rPr>
                <w:lang w:val="en-US"/>
              </w:rPr>
              <w:t>);</w:t>
            </w:r>
          </w:p>
        </w:tc>
      </w:tr>
    </w:tbl>
    <w:p w14:paraId="38B5CD9B" w14:textId="77777777" w:rsidR="00E46C41" w:rsidRPr="00445158" w:rsidRDefault="00E46C41" w:rsidP="00DF5C61">
      <w:pPr>
        <w:jc w:val="center"/>
        <w:rPr>
          <w:lang w:val="en-US"/>
        </w:rPr>
      </w:pPr>
    </w:p>
    <w:p w14:paraId="21BC4464" w14:textId="27F4EF3A" w:rsidR="00DF5C61" w:rsidRPr="0008044D" w:rsidRDefault="00DF5C61" w:rsidP="00DF5C61">
      <w:pPr>
        <w:jc w:val="center"/>
      </w:pPr>
      <w:r>
        <w:rPr>
          <w:noProof/>
        </w:rPr>
        <w:drawing>
          <wp:inline distT="0" distB="0" distL="0" distR="0" wp14:anchorId="7A8A3AB1" wp14:editId="1104AB2A">
            <wp:extent cx="2451538" cy="4757310"/>
            <wp:effectExtent l="0" t="0" r="6350" b="5715"/>
            <wp:docPr id="1073290482" name="Рисунок 1" descr="Изображение выглядит как снимок экрана, компьютер, текст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90482" name="Рисунок 1" descr="Изображение выглядит как снимок экрана, компьютер, текст, мультимеди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1538" cy="475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3717" w14:textId="2C48267C" w:rsidR="00E46C41" w:rsidRPr="00CB11EC" w:rsidRDefault="00E46C41" w:rsidP="00FB6DA5">
      <w:pPr>
        <w:jc w:val="center"/>
      </w:pPr>
      <w:r>
        <w:t>Рисунок 1</w:t>
      </w:r>
      <w:r w:rsidR="00B93FF7">
        <w:t>0</w:t>
      </w:r>
      <w:r>
        <w:t xml:space="preserve"> – </w:t>
      </w:r>
      <w:r w:rsidR="001F4069">
        <w:t>тестирование кода</w:t>
      </w:r>
    </w:p>
    <w:p w14:paraId="4E3A4B9E" w14:textId="516BB4E1" w:rsidR="00CB11EC" w:rsidRDefault="00CB11EC" w:rsidP="00CB11EC">
      <w:r w:rsidRPr="00CB11EC">
        <w:t xml:space="preserve">11.Реализовать виджет </w:t>
      </w:r>
      <w:proofErr w:type="spellStart"/>
      <w:r w:rsidRPr="00CB11EC">
        <w:t>автодополнения</w:t>
      </w:r>
      <w:proofErr w:type="spellEnd"/>
      <w:r w:rsidRPr="00CB11EC">
        <w:t xml:space="preserve"> </w:t>
      </w:r>
      <w:proofErr w:type="spellStart"/>
      <w:r w:rsidRPr="00CB11EC">
        <w:rPr>
          <w:lang w:val="en-US"/>
        </w:rPr>
        <w:t>AutoCompleteTextView</w:t>
      </w:r>
      <w:proofErr w:type="spellEnd"/>
      <w:r w:rsidR="002E6185" w:rsidRPr="002E6185">
        <w:t>.</w:t>
      </w:r>
    </w:p>
    <w:p w14:paraId="18FE4E0D" w14:textId="69B7363B" w:rsidR="00E46C41" w:rsidRPr="008359A8" w:rsidRDefault="00E46C41" w:rsidP="00E46C41">
      <w:pPr>
        <w:rPr>
          <w:rFonts w:ascii="Times" w:hAnsi="Times" w:cs="Times"/>
          <w:i/>
          <w:iCs/>
          <w:sz w:val="24"/>
          <w:szCs w:val="24"/>
          <w:lang w:val="en-US"/>
        </w:rPr>
      </w:pPr>
      <w:r>
        <w:rPr>
          <w:rFonts w:ascii="Times" w:hAnsi="Times" w:cs="Times"/>
          <w:i/>
          <w:iCs/>
          <w:sz w:val="24"/>
          <w:szCs w:val="24"/>
        </w:rPr>
        <w:t>Листинг</w:t>
      </w:r>
      <w:r w:rsidRPr="008359A8">
        <w:rPr>
          <w:rFonts w:ascii="Times" w:hAnsi="Times" w:cs="Times"/>
          <w:i/>
          <w:iCs/>
          <w:sz w:val="24"/>
          <w:szCs w:val="24"/>
          <w:lang w:val="en-US"/>
        </w:rPr>
        <w:t xml:space="preserve"> 1</w:t>
      </w:r>
      <w:r w:rsidR="005C3F62" w:rsidRPr="008359A8">
        <w:rPr>
          <w:rFonts w:ascii="Times" w:hAnsi="Times" w:cs="Times"/>
          <w:i/>
          <w:iCs/>
          <w:sz w:val="24"/>
          <w:szCs w:val="24"/>
          <w:lang w:val="en-US"/>
        </w:rPr>
        <w:t>6</w:t>
      </w:r>
      <w:r w:rsidRPr="008359A8">
        <w:rPr>
          <w:rFonts w:ascii="Times" w:hAnsi="Times" w:cs="Times"/>
          <w:i/>
          <w:iCs/>
          <w:sz w:val="24"/>
          <w:szCs w:val="24"/>
          <w:lang w:val="en-US"/>
        </w:rPr>
        <w:t xml:space="preserve"> –</w:t>
      </w:r>
      <w:r w:rsidR="008359A8" w:rsidRPr="008359A8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r>
        <w:rPr>
          <w:rFonts w:ascii="Times" w:hAnsi="Times" w:cs="Times"/>
          <w:i/>
          <w:iCs/>
          <w:sz w:val="24"/>
          <w:szCs w:val="24"/>
        </w:rPr>
        <w:t>код</w:t>
      </w:r>
      <w:r w:rsidR="008359A8" w:rsidRPr="008359A8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r w:rsidR="008359A8">
        <w:rPr>
          <w:rFonts w:ascii="Times" w:hAnsi="Times" w:cs="Times"/>
          <w:i/>
          <w:iCs/>
          <w:sz w:val="24"/>
          <w:szCs w:val="24"/>
        </w:rPr>
        <w:t>в</w:t>
      </w:r>
      <w:r w:rsidR="008359A8" w:rsidRPr="008359A8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r w:rsidR="008359A8">
        <w:rPr>
          <w:rFonts w:ascii="Times" w:hAnsi="Times" w:cs="Times"/>
          <w:i/>
          <w:iCs/>
          <w:sz w:val="24"/>
          <w:szCs w:val="24"/>
        </w:rPr>
        <w:t>файле</w:t>
      </w:r>
      <w:r w:rsidR="008359A8" w:rsidRPr="008359A8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proofErr w:type="spellStart"/>
      <w:r w:rsidR="008359A8">
        <w:rPr>
          <w:rFonts w:ascii="Times" w:hAnsi="Times" w:cs="Times"/>
          <w:i/>
          <w:iCs/>
          <w:sz w:val="24"/>
          <w:szCs w:val="24"/>
          <w:lang w:val="en-US"/>
        </w:rPr>
        <w:t>PracticeActivity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46C41" w:rsidRPr="008D1F64" w14:paraId="30F2382B" w14:textId="77777777" w:rsidTr="00764280">
        <w:tc>
          <w:tcPr>
            <w:tcW w:w="9345" w:type="dxa"/>
          </w:tcPr>
          <w:p w14:paraId="6F05148C" w14:textId="567EA893" w:rsidR="00E46C41" w:rsidRPr="00B439A5" w:rsidRDefault="00B439A5" w:rsidP="00B439A5">
            <w:pPr>
              <w:pStyle w:val="a5"/>
              <w:rPr>
                <w:color w:val="ADBAC7"/>
                <w:lang w:val="en-US"/>
              </w:rPr>
            </w:pPr>
            <w:proofErr w:type="gramStart"/>
            <w:r w:rsidRPr="00B439A5">
              <w:rPr>
                <w:color w:val="ADBAC7"/>
                <w:lang w:val="en-US"/>
              </w:rPr>
              <w:t>String</w:t>
            </w:r>
            <w:r w:rsidRPr="00B439A5">
              <w:rPr>
                <w:lang w:val="en-US"/>
              </w:rPr>
              <w:t>[</w:t>
            </w:r>
            <w:proofErr w:type="gramEnd"/>
            <w:r w:rsidRPr="00B439A5">
              <w:rPr>
                <w:lang w:val="en-US"/>
              </w:rPr>
              <w:t xml:space="preserve">] cities </w:t>
            </w:r>
            <w:r w:rsidRPr="00B439A5">
              <w:rPr>
                <w:color w:val="E78A4E"/>
                <w:lang w:val="en-US"/>
              </w:rPr>
              <w:t xml:space="preserve">= </w:t>
            </w:r>
            <w:r w:rsidRPr="00B439A5">
              <w:rPr>
                <w:lang w:val="en-US"/>
              </w:rPr>
              <w:t>{</w:t>
            </w:r>
            <w:r w:rsidRPr="00B439A5">
              <w:rPr>
                <w:color w:val="D8A657"/>
                <w:lang w:val="en-US"/>
              </w:rPr>
              <w:t>"</w:t>
            </w:r>
            <w:r w:rsidRPr="00B439A5">
              <w:rPr>
                <w:color w:val="D8A657"/>
              </w:rPr>
              <w:t>Москва</w:t>
            </w:r>
            <w:r w:rsidRPr="00B439A5">
              <w:rPr>
                <w:color w:val="D8A657"/>
                <w:lang w:val="en-US"/>
              </w:rPr>
              <w:t>"</w:t>
            </w:r>
            <w:r w:rsidRPr="00B439A5">
              <w:rPr>
                <w:lang w:val="en-US"/>
              </w:rPr>
              <w:t xml:space="preserve">, </w:t>
            </w:r>
            <w:r w:rsidRPr="00B439A5">
              <w:rPr>
                <w:color w:val="D8A657"/>
                <w:lang w:val="en-US"/>
              </w:rPr>
              <w:t>"</w:t>
            </w:r>
            <w:r w:rsidRPr="00B439A5">
              <w:rPr>
                <w:color w:val="D8A657"/>
              </w:rPr>
              <w:t>Самара</w:t>
            </w:r>
            <w:r w:rsidRPr="00B439A5">
              <w:rPr>
                <w:color w:val="D8A657"/>
                <w:lang w:val="en-US"/>
              </w:rPr>
              <w:t>"</w:t>
            </w:r>
            <w:r w:rsidRPr="00B439A5">
              <w:rPr>
                <w:lang w:val="en-US"/>
              </w:rPr>
              <w:t xml:space="preserve">, </w:t>
            </w:r>
            <w:r w:rsidRPr="00B439A5">
              <w:rPr>
                <w:color w:val="D8A657"/>
                <w:lang w:val="en-US"/>
              </w:rPr>
              <w:t>"</w:t>
            </w:r>
            <w:r w:rsidRPr="00B439A5">
              <w:rPr>
                <w:color w:val="D8A657"/>
              </w:rPr>
              <w:t>Вологда</w:t>
            </w:r>
            <w:r w:rsidRPr="00B439A5">
              <w:rPr>
                <w:color w:val="D8A657"/>
                <w:lang w:val="en-US"/>
              </w:rPr>
              <w:t>"</w:t>
            </w:r>
            <w:r w:rsidRPr="00B439A5">
              <w:rPr>
                <w:lang w:val="en-US"/>
              </w:rPr>
              <w:t xml:space="preserve">, </w:t>
            </w:r>
            <w:r w:rsidRPr="00B439A5">
              <w:rPr>
                <w:color w:val="D8A657"/>
                <w:lang w:val="en-US"/>
              </w:rPr>
              <w:t>"</w:t>
            </w:r>
            <w:r w:rsidRPr="00B439A5">
              <w:rPr>
                <w:color w:val="D8A657"/>
              </w:rPr>
              <w:t>Волгоград</w:t>
            </w:r>
            <w:r w:rsidRPr="00B439A5">
              <w:rPr>
                <w:color w:val="D8A657"/>
                <w:lang w:val="en-US"/>
              </w:rPr>
              <w:t>"</w:t>
            </w:r>
            <w:r w:rsidRPr="00B439A5">
              <w:rPr>
                <w:lang w:val="en-US"/>
              </w:rPr>
              <w:t xml:space="preserve">, </w:t>
            </w:r>
            <w:r w:rsidRPr="00B439A5">
              <w:rPr>
                <w:color w:val="D8A657"/>
                <w:lang w:val="en-US"/>
              </w:rPr>
              <w:t>"</w:t>
            </w:r>
            <w:r w:rsidRPr="00B439A5">
              <w:rPr>
                <w:color w:val="D8A657"/>
              </w:rPr>
              <w:t>Саратов</w:t>
            </w:r>
            <w:r w:rsidRPr="00B439A5">
              <w:rPr>
                <w:color w:val="D8A657"/>
                <w:lang w:val="en-US"/>
              </w:rPr>
              <w:t>"</w:t>
            </w:r>
            <w:r w:rsidRPr="00B439A5">
              <w:rPr>
                <w:lang w:val="en-US"/>
              </w:rPr>
              <w:t xml:space="preserve">, </w:t>
            </w:r>
            <w:r w:rsidRPr="00B439A5">
              <w:rPr>
                <w:color w:val="D8A657"/>
                <w:lang w:val="en-US"/>
              </w:rPr>
              <w:t>"</w:t>
            </w:r>
            <w:r w:rsidRPr="00B439A5">
              <w:rPr>
                <w:color w:val="D8A657"/>
              </w:rPr>
              <w:t>Воронеж</w:t>
            </w:r>
            <w:r w:rsidRPr="00B439A5">
              <w:rPr>
                <w:color w:val="D8A657"/>
                <w:lang w:val="en-US"/>
              </w:rPr>
              <w:t>"</w:t>
            </w:r>
            <w:r w:rsidRPr="00B439A5">
              <w:rPr>
                <w:lang w:val="en-US"/>
              </w:rPr>
              <w:t>};</w:t>
            </w:r>
            <w:r w:rsidRPr="00B439A5">
              <w:rPr>
                <w:lang w:val="en-US"/>
              </w:rPr>
              <w:br/>
            </w:r>
            <w:proofErr w:type="spellStart"/>
            <w:r w:rsidRPr="00B439A5">
              <w:rPr>
                <w:color w:val="ADBAC7"/>
                <w:lang w:val="en-US"/>
              </w:rPr>
              <w:t>AutoCompleteTextView</w:t>
            </w:r>
            <w:proofErr w:type="spellEnd"/>
            <w:r w:rsidRPr="00B439A5">
              <w:rPr>
                <w:color w:val="ADBAC7"/>
                <w:lang w:val="en-US"/>
              </w:rPr>
              <w:t xml:space="preserve"> </w:t>
            </w:r>
            <w:proofErr w:type="spellStart"/>
            <w:r w:rsidRPr="00B439A5">
              <w:rPr>
                <w:lang w:val="en-US"/>
              </w:rPr>
              <w:t>autoCompleteTextView</w:t>
            </w:r>
            <w:proofErr w:type="spellEnd"/>
            <w:r w:rsidRPr="00B439A5">
              <w:rPr>
                <w:lang w:val="en-US"/>
              </w:rPr>
              <w:t xml:space="preserve"> </w:t>
            </w:r>
            <w:r w:rsidRPr="00B439A5">
              <w:rPr>
                <w:color w:val="E78A4E"/>
                <w:lang w:val="en-US"/>
              </w:rPr>
              <w:t>=</w:t>
            </w:r>
            <w:r w:rsidRPr="00B439A5">
              <w:rPr>
                <w:color w:val="E78A4E"/>
                <w:lang w:val="en-US"/>
              </w:rPr>
              <w:br/>
              <w:t xml:space="preserve">        </w:t>
            </w:r>
            <w:proofErr w:type="spellStart"/>
            <w:r w:rsidRPr="00B439A5">
              <w:rPr>
                <w:color w:val="A9B665"/>
                <w:lang w:val="en-US"/>
              </w:rPr>
              <w:t>findViewById</w:t>
            </w:r>
            <w:proofErr w:type="spellEnd"/>
            <w:r w:rsidRPr="00B439A5">
              <w:rPr>
                <w:lang w:val="en-US"/>
              </w:rPr>
              <w:t>(</w:t>
            </w:r>
            <w:proofErr w:type="spellStart"/>
            <w:r w:rsidRPr="00B439A5">
              <w:rPr>
                <w:color w:val="ADBAC7"/>
                <w:lang w:val="en-US"/>
              </w:rPr>
              <w:t>R</w:t>
            </w:r>
            <w:r w:rsidRPr="00B439A5">
              <w:rPr>
                <w:lang w:val="en-US"/>
              </w:rPr>
              <w:t>.</w:t>
            </w:r>
            <w:r w:rsidRPr="00B439A5">
              <w:rPr>
                <w:color w:val="ADBAC7"/>
                <w:lang w:val="en-US"/>
              </w:rPr>
              <w:t>id</w:t>
            </w:r>
            <w:r w:rsidRPr="00B439A5">
              <w:rPr>
                <w:lang w:val="en-US"/>
              </w:rPr>
              <w:t>.autocomplete</w:t>
            </w:r>
            <w:proofErr w:type="spellEnd"/>
            <w:r w:rsidRPr="00B439A5">
              <w:rPr>
                <w:lang w:val="en-US"/>
              </w:rPr>
              <w:t>);</w:t>
            </w:r>
            <w:r w:rsidRPr="00B439A5">
              <w:rPr>
                <w:lang w:val="en-US"/>
              </w:rPr>
              <w:br/>
            </w:r>
            <w:proofErr w:type="spellStart"/>
            <w:r w:rsidRPr="00B439A5">
              <w:rPr>
                <w:color w:val="ADBAC7"/>
                <w:lang w:val="en-US"/>
              </w:rPr>
              <w:t>ArrayAdapter</w:t>
            </w:r>
            <w:proofErr w:type="spellEnd"/>
            <w:r w:rsidRPr="00B439A5">
              <w:rPr>
                <w:color w:val="E78A4E"/>
                <w:lang w:val="en-US"/>
              </w:rPr>
              <w:t>&lt;</w:t>
            </w:r>
            <w:r w:rsidRPr="00B439A5">
              <w:rPr>
                <w:color w:val="ADBAC7"/>
                <w:lang w:val="en-US"/>
              </w:rPr>
              <w:t>String</w:t>
            </w:r>
            <w:r w:rsidRPr="00B439A5">
              <w:rPr>
                <w:color w:val="E78A4E"/>
                <w:lang w:val="en-US"/>
              </w:rPr>
              <w:t xml:space="preserve">&gt; </w:t>
            </w:r>
            <w:r w:rsidRPr="00B439A5">
              <w:rPr>
                <w:lang w:val="en-US"/>
              </w:rPr>
              <w:t xml:space="preserve">adapter </w:t>
            </w:r>
            <w:r w:rsidRPr="00B439A5">
              <w:rPr>
                <w:color w:val="E78A4E"/>
                <w:lang w:val="en-US"/>
              </w:rPr>
              <w:t xml:space="preserve">= </w:t>
            </w:r>
            <w:r w:rsidRPr="00B439A5">
              <w:rPr>
                <w:color w:val="EA6962"/>
                <w:lang w:val="en-US"/>
              </w:rPr>
              <w:t xml:space="preserve">new </w:t>
            </w:r>
            <w:proofErr w:type="spellStart"/>
            <w:r w:rsidRPr="00B439A5">
              <w:rPr>
                <w:color w:val="A9B665"/>
                <w:lang w:val="en-US"/>
              </w:rPr>
              <w:t>ArrayAdapter</w:t>
            </w:r>
            <w:proofErr w:type="spellEnd"/>
            <w:r w:rsidRPr="00B439A5">
              <w:rPr>
                <w:lang w:val="en-US"/>
              </w:rPr>
              <w:t>(</w:t>
            </w:r>
            <w:r w:rsidRPr="00B439A5">
              <w:rPr>
                <w:color w:val="EA6962"/>
                <w:lang w:val="en-US"/>
              </w:rPr>
              <w:t>this</w:t>
            </w:r>
            <w:r w:rsidRPr="00B439A5">
              <w:rPr>
                <w:lang w:val="en-US"/>
              </w:rPr>
              <w:t xml:space="preserve">, </w:t>
            </w:r>
            <w:r w:rsidRPr="00B439A5">
              <w:rPr>
                <w:color w:val="ADBAC7"/>
                <w:lang w:val="en-US"/>
              </w:rPr>
              <w:t>androidx</w:t>
            </w:r>
            <w:r w:rsidRPr="00B439A5">
              <w:rPr>
                <w:lang w:val="en-US"/>
              </w:rPr>
              <w:t>.</w:t>
            </w:r>
            <w:r w:rsidRPr="00B439A5">
              <w:rPr>
                <w:color w:val="ADBAC7"/>
                <w:lang w:val="en-US"/>
              </w:rPr>
              <w:t>appcompat</w:t>
            </w:r>
            <w:r w:rsidRPr="00B439A5">
              <w:rPr>
                <w:lang w:val="en-US"/>
              </w:rPr>
              <w:t>.</w:t>
            </w:r>
            <w:r w:rsidRPr="00B439A5">
              <w:rPr>
                <w:color w:val="ADBAC7"/>
                <w:lang w:val="en-US"/>
              </w:rPr>
              <w:t>R</w:t>
            </w:r>
            <w:r w:rsidRPr="00B439A5">
              <w:rPr>
                <w:lang w:val="en-US"/>
              </w:rPr>
              <w:t>.</w:t>
            </w:r>
            <w:r w:rsidRPr="00B439A5">
              <w:rPr>
                <w:color w:val="ADBAC7"/>
                <w:lang w:val="en-US"/>
              </w:rPr>
              <w:t>layout</w:t>
            </w:r>
            <w:r w:rsidRPr="00B439A5">
              <w:rPr>
                <w:lang w:val="en-US"/>
              </w:rPr>
              <w:t>.support_simple_spinner_dropdown_item, cities);</w:t>
            </w:r>
            <w:r w:rsidRPr="00B439A5">
              <w:rPr>
                <w:lang w:val="en-US"/>
              </w:rPr>
              <w:br/>
            </w:r>
            <w:proofErr w:type="spellStart"/>
            <w:r w:rsidRPr="00B439A5">
              <w:rPr>
                <w:lang w:val="en-US"/>
              </w:rPr>
              <w:t>autoCompleteTextView.</w:t>
            </w:r>
            <w:r w:rsidRPr="00B439A5">
              <w:rPr>
                <w:color w:val="A9B665"/>
                <w:lang w:val="en-US"/>
              </w:rPr>
              <w:t>setAdapter</w:t>
            </w:r>
            <w:proofErr w:type="spellEnd"/>
            <w:r w:rsidRPr="00B439A5">
              <w:rPr>
                <w:lang w:val="en-US"/>
              </w:rPr>
              <w:t>(adapter);</w:t>
            </w:r>
          </w:p>
        </w:tc>
      </w:tr>
    </w:tbl>
    <w:p w14:paraId="5761A675" w14:textId="77777777" w:rsidR="00E46C41" w:rsidRDefault="00E46C41" w:rsidP="00494BD0">
      <w:pPr>
        <w:jc w:val="center"/>
        <w:rPr>
          <w:lang w:val="en-US"/>
        </w:rPr>
      </w:pPr>
    </w:p>
    <w:p w14:paraId="179D9406" w14:textId="77777777" w:rsidR="006247C9" w:rsidRDefault="006247C9" w:rsidP="00494BD0">
      <w:pPr>
        <w:jc w:val="center"/>
        <w:rPr>
          <w:lang w:val="en-US"/>
        </w:rPr>
      </w:pPr>
    </w:p>
    <w:p w14:paraId="412003D3" w14:textId="77777777" w:rsidR="006247C9" w:rsidRDefault="006247C9" w:rsidP="00494BD0">
      <w:pPr>
        <w:jc w:val="center"/>
        <w:rPr>
          <w:lang w:val="en-US"/>
        </w:rPr>
      </w:pPr>
    </w:p>
    <w:p w14:paraId="1417B5F8" w14:textId="77777777" w:rsidR="006247C9" w:rsidRDefault="006247C9" w:rsidP="00494BD0">
      <w:pPr>
        <w:jc w:val="center"/>
        <w:rPr>
          <w:lang w:val="en-US"/>
        </w:rPr>
      </w:pPr>
    </w:p>
    <w:p w14:paraId="437D55AF" w14:textId="54A806EE" w:rsidR="006247C9" w:rsidRPr="008359A8" w:rsidRDefault="006247C9" w:rsidP="006247C9">
      <w:pPr>
        <w:rPr>
          <w:rFonts w:ascii="Times" w:hAnsi="Times" w:cs="Times"/>
          <w:i/>
          <w:iCs/>
          <w:sz w:val="24"/>
          <w:szCs w:val="24"/>
          <w:lang w:val="en-US"/>
        </w:rPr>
      </w:pPr>
      <w:r>
        <w:rPr>
          <w:rFonts w:ascii="Times" w:hAnsi="Times" w:cs="Times"/>
          <w:i/>
          <w:iCs/>
          <w:sz w:val="24"/>
          <w:szCs w:val="24"/>
        </w:rPr>
        <w:lastRenderedPageBreak/>
        <w:t>Листинг</w:t>
      </w:r>
      <w:r w:rsidRPr="008359A8">
        <w:rPr>
          <w:rFonts w:ascii="Times" w:hAnsi="Times" w:cs="Times"/>
          <w:i/>
          <w:iCs/>
          <w:sz w:val="24"/>
          <w:szCs w:val="24"/>
          <w:lang w:val="en-US"/>
        </w:rPr>
        <w:t xml:space="preserve"> 1</w:t>
      </w:r>
      <w:r>
        <w:rPr>
          <w:rFonts w:ascii="Times" w:hAnsi="Times" w:cs="Times"/>
          <w:i/>
          <w:iCs/>
          <w:sz w:val="24"/>
          <w:szCs w:val="24"/>
          <w:lang w:val="en-US"/>
        </w:rPr>
        <w:t>7</w:t>
      </w:r>
      <w:r w:rsidRPr="008359A8">
        <w:rPr>
          <w:rFonts w:ascii="Times" w:hAnsi="Times" w:cs="Times"/>
          <w:i/>
          <w:iCs/>
          <w:sz w:val="24"/>
          <w:szCs w:val="24"/>
          <w:lang w:val="en-US"/>
        </w:rPr>
        <w:t xml:space="preserve"> – </w:t>
      </w:r>
      <w:r>
        <w:rPr>
          <w:rFonts w:ascii="Times" w:hAnsi="Times" w:cs="Times"/>
          <w:i/>
          <w:iCs/>
          <w:sz w:val="24"/>
          <w:szCs w:val="24"/>
        </w:rPr>
        <w:t>код</w:t>
      </w:r>
      <w:r w:rsidRPr="008359A8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r>
        <w:rPr>
          <w:rFonts w:ascii="Times" w:hAnsi="Times" w:cs="Times"/>
          <w:i/>
          <w:iCs/>
          <w:sz w:val="24"/>
          <w:szCs w:val="24"/>
        </w:rPr>
        <w:t>в</w:t>
      </w:r>
      <w:r w:rsidRPr="008359A8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r>
        <w:rPr>
          <w:rFonts w:ascii="Times" w:hAnsi="Times" w:cs="Times"/>
          <w:i/>
          <w:iCs/>
          <w:sz w:val="24"/>
          <w:szCs w:val="24"/>
        </w:rPr>
        <w:t>файле</w:t>
      </w:r>
      <w:r w:rsidRPr="008359A8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" w:hAnsi="Times" w:cs="Times"/>
          <w:i/>
          <w:iCs/>
          <w:sz w:val="24"/>
          <w:szCs w:val="24"/>
          <w:lang w:val="en-US"/>
        </w:rPr>
        <w:t>practice_activity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47C9" w:rsidRPr="008D1F64" w14:paraId="370F83BF" w14:textId="77777777" w:rsidTr="00A01169">
        <w:tc>
          <w:tcPr>
            <w:tcW w:w="9345" w:type="dxa"/>
          </w:tcPr>
          <w:p w14:paraId="3A4D0041" w14:textId="5C697095" w:rsidR="006247C9" w:rsidRPr="00B9045C" w:rsidRDefault="00C82992" w:rsidP="00B9045C">
            <w:pPr>
              <w:pStyle w:val="a5"/>
              <w:rPr>
                <w:color w:val="ADBAC7"/>
                <w:lang w:val="en-US"/>
              </w:rPr>
            </w:pPr>
            <w:r w:rsidRPr="00C82992">
              <w:rPr>
                <w:color w:val="D4BE98"/>
                <w:lang w:val="en-US"/>
              </w:rPr>
              <w:t>&lt;</w:t>
            </w:r>
            <w:proofErr w:type="spellStart"/>
            <w:r w:rsidRPr="00C82992">
              <w:rPr>
                <w:color w:val="E78A4E"/>
                <w:lang w:val="en-US"/>
              </w:rPr>
              <w:t>AutoCompleteTextView</w:t>
            </w:r>
            <w:proofErr w:type="spellEnd"/>
            <w:r w:rsidRPr="00C82992">
              <w:rPr>
                <w:color w:val="E78A4E"/>
                <w:lang w:val="en-US"/>
              </w:rPr>
              <w:br/>
              <w:t xml:space="preserve">    </w:t>
            </w:r>
            <w:proofErr w:type="spellStart"/>
            <w:r w:rsidRPr="00C82992">
              <w:rPr>
                <w:color w:val="D4BE98"/>
                <w:lang w:val="en-US"/>
              </w:rPr>
              <w:t>android</w:t>
            </w:r>
            <w:r w:rsidRPr="00C82992">
              <w:rPr>
                <w:lang w:val="en-US"/>
              </w:rPr>
              <w:t>:id</w:t>
            </w:r>
            <w:proofErr w:type="spellEnd"/>
            <w:r w:rsidRPr="00C82992">
              <w:rPr>
                <w:lang w:val="en-US"/>
              </w:rPr>
              <w:t>="@+id/autocomplete"</w:t>
            </w:r>
            <w:r w:rsidRPr="00C82992">
              <w:rPr>
                <w:lang w:val="en-US"/>
              </w:rPr>
              <w:br/>
              <w:t xml:space="preserve">    </w:t>
            </w:r>
            <w:proofErr w:type="spellStart"/>
            <w:proofErr w:type="gramStart"/>
            <w:r w:rsidRPr="00C82992">
              <w:rPr>
                <w:color w:val="D4BE98"/>
                <w:lang w:val="en-US"/>
              </w:rPr>
              <w:t>android</w:t>
            </w:r>
            <w:r w:rsidRPr="00C82992">
              <w:rPr>
                <w:lang w:val="en-US"/>
              </w:rPr>
              <w:t>:layout</w:t>
            </w:r>
            <w:proofErr w:type="gramEnd"/>
            <w:r w:rsidRPr="00C82992">
              <w:rPr>
                <w:lang w:val="en-US"/>
              </w:rPr>
              <w:t>_width</w:t>
            </w:r>
            <w:proofErr w:type="spellEnd"/>
            <w:r w:rsidRPr="00C82992">
              <w:rPr>
                <w:lang w:val="en-US"/>
              </w:rPr>
              <w:t>="0dp"</w:t>
            </w:r>
            <w:r w:rsidRPr="00C82992">
              <w:rPr>
                <w:lang w:val="en-US"/>
              </w:rPr>
              <w:br/>
              <w:t xml:space="preserve">    </w:t>
            </w:r>
            <w:proofErr w:type="spellStart"/>
            <w:r w:rsidRPr="00C82992">
              <w:rPr>
                <w:color w:val="D4BE98"/>
                <w:lang w:val="en-US"/>
              </w:rPr>
              <w:t>android</w:t>
            </w:r>
            <w:r w:rsidRPr="00C82992">
              <w:rPr>
                <w:lang w:val="en-US"/>
              </w:rPr>
              <w:t>:layout_height</w:t>
            </w:r>
            <w:proofErr w:type="spellEnd"/>
            <w:r w:rsidRPr="00C82992">
              <w:rPr>
                <w:lang w:val="en-US"/>
              </w:rPr>
              <w:t>="</w:t>
            </w:r>
            <w:proofErr w:type="spellStart"/>
            <w:r w:rsidRPr="00C82992">
              <w:rPr>
                <w:lang w:val="en-US"/>
              </w:rPr>
              <w:t>wrap_content</w:t>
            </w:r>
            <w:proofErr w:type="spellEnd"/>
            <w:r w:rsidRPr="00C82992">
              <w:rPr>
                <w:lang w:val="en-US"/>
              </w:rPr>
              <w:t>"</w:t>
            </w:r>
            <w:r w:rsidRPr="00C82992">
              <w:rPr>
                <w:lang w:val="en-US"/>
              </w:rPr>
              <w:br/>
              <w:t xml:space="preserve">    </w:t>
            </w:r>
            <w:proofErr w:type="spellStart"/>
            <w:r w:rsidRPr="00C82992">
              <w:rPr>
                <w:color w:val="D4BE98"/>
                <w:lang w:val="en-US"/>
              </w:rPr>
              <w:t>android</w:t>
            </w:r>
            <w:r w:rsidRPr="00C82992">
              <w:rPr>
                <w:lang w:val="en-US"/>
              </w:rPr>
              <w:t>:completionHint</w:t>
            </w:r>
            <w:proofErr w:type="spellEnd"/>
            <w:r w:rsidRPr="00C82992">
              <w:rPr>
                <w:lang w:val="en-US"/>
              </w:rPr>
              <w:t>="</w:t>
            </w:r>
            <w:r w:rsidRPr="00C82992">
              <w:t>Введите</w:t>
            </w:r>
            <w:r w:rsidRPr="00C82992">
              <w:rPr>
                <w:lang w:val="en-US"/>
              </w:rPr>
              <w:t xml:space="preserve"> </w:t>
            </w:r>
            <w:r w:rsidRPr="00C82992">
              <w:t>город</w:t>
            </w:r>
            <w:r w:rsidRPr="00C82992">
              <w:rPr>
                <w:lang w:val="en-US"/>
              </w:rPr>
              <w:t>"</w:t>
            </w:r>
            <w:r w:rsidRPr="00C82992">
              <w:rPr>
                <w:lang w:val="en-US"/>
              </w:rPr>
              <w:br/>
              <w:t xml:space="preserve">    </w:t>
            </w:r>
            <w:proofErr w:type="spellStart"/>
            <w:r w:rsidRPr="00C82992">
              <w:rPr>
                <w:color w:val="D4BE98"/>
                <w:lang w:val="en-US"/>
              </w:rPr>
              <w:t>android</w:t>
            </w:r>
            <w:r w:rsidRPr="00C82992">
              <w:rPr>
                <w:lang w:val="en-US"/>
              </w:rPr>
              <w:t>:completionThreshold</w:t>
            </w:r>
            <w:proofErr w:type="spellEnd"/>
            <w:r w:rsidRPr="00C82992">
              <w:rPr>
                <w:lang w:val="en-US"/>
              </w:rPr>
              <w:t>="1"</w:t>
            </w:r>
            <w:r w:rsidRPr="00C82992">
              <w:rPr>
                <w:lang w:val="en-US"/>
              </w:rPr>
              <w:br/>
              <w:t xml:space="preserve">    </w:t>
            </w:r>
            <w:proofErr w:type="spellStart"/>
            <w:r w:rsidRPr="00C82992">
              <w:rPr>
                <w:color w:val="D4BE98"/>
                <w:lang w:val="en-US"/>
              </w:rPr>
              <w:t>app</w:t>
            </w:r>
            <w:r w:rsidRPr="00C82992">
              <w:rPr>
                <w:lang w:val="en-US"/>
              </w:rPr>
              <w:t>:layout_constraintLeft_toLeftOf</w:t>
            </w:r>
            <w:proofErr w:type="spellEnd"/>
            <w:r w:rsidRPr="00C82992">
              <w:rPr>
                <w:lang w:val="en-US"/>
              </w:rPr>
              <w:t>="parent"</w:t>
            </w:r>
            <w:r w:rsidRPr="00C82992">
              <w:rPr>
                <w:lang w:val="en-US"/>
              </w:rPr>
              <w:br/>
              <w:t xml:space="preserve">    </w:t>
            </w:r>
            <w:proofErr w:type="spellStart"/>
            <w:r w:rsidRPr="00C82992">
              <w:rPr>
                <w:color w:val="D4BE98"/>
                <w:lang w:val="en-US"/>
              </w:rPr>
              <w:t>app</w:t>
            </w:r>
            <w:r w:rsidRPr="00C82992">
              <w:rPr>
                <w:lang w:val="en-US"/>
              </w:rPr>
              <w:t>:layout_constraintRight_toRightOf</w:t>
            </w:r>
            <w:proofErr w:type="spellEnd"/>
            <w:r w:rsidRPr="00C82992">
              <w:rPr>
                <w:lang w:val="en-US"/>
              </w:rPr>
              <w:t>="parent"</w:t>
            </w:r>
            <w:r w:rsidRPr="00C82992">
              <w:rPr>
                <w:lang w:val="en-US"/>
              </w:rPr>
              <w:br/>
              <w:t xml:space="preserve">    </w:t>
            </w:r>
            <w:proofErr w:type="spellStart"/>
            <w:r w:rsidRPr="00C82992">
              <w:rPr>
                <w:color w:val="D4BE98"/>
                <w:lang w:val="en-US"/>
              </w:rPr>
              <w:t>app</w:t>
            </w:r>
            <w:r w:rsidRPr="00C82992">
              <w:rPr>
                <w:lang w:val="en-US"/>
              </w:rPr>
              <w:t>:layout_constraintTop_toTopOf</w:t>
            </w:r>
            <w:proofErr w:type="spellEnd"/>
            <w:r w:rsidRPr="00C82992">
              <w:rPr>
                <w:lang w:val="en-US"/>
              </w:rPr>
              <w:t>="parent"</w:t>
            </w:r>
            <w:r w:rsidRPr="00C82992">
              <w:rPr>
                <w:lang w:val="en-US"/>
              </w:rPr>
              <w:br/>
              <w:t xml:space="preserve">    </w:t>
            </w:r>
            <w:r w:rsidRPr="00C82992">
              <w:rPr>
                <w:color w:val="D4BE98"/>
                <w:lang w:val="en-US"/>
              </w:rPr>
              <w:t>/&gt;</w:t>
            </w:r>
          </w:p>
        </w:tc>
      </w:tr>
    </w:tbl>
    <w:p w14:paraId="5C2646F7" w14:textId="77777777" w:rsidR="006247C9" w:rsidRPr="008359A8" w:rsidRDefault="006247C9" w:rsidP="00494BD0">
      <w:pPr>
        <w:jc w:val="center"/>
        <w:rPr>
          <w:lang w:val="en-US"/>
        </w:rPr>
      </w:pPr>
    </w:p>
    <w:p w14:paraId="2F46CF85" w14:textId="51AD530B" w:rsidR="00494BD0" w:rsidRPr="003B2AAB" w:rsidRDefault="003B2AAB" w:rsidP="00494BD0">
      <w:pPr>
        <w:jc w:val="center"/>
      </w:pPr>
      <w:r>
        <w:rPr>
          <w:noProof/>
        </w:rPr>
        <w:drawing>
          <wp:inline distT="0" distB="0" distL="0" distR="0" wp14:anchorId="0157A617" wp14:editId="221B450A">
            <wp:extent cx="2454436" cy="4989786"/>
            <wp:effectExtent l="0" t="0" r="3175" b="1905"/>
            <wp:docPr id="213548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89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6925" cy="499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6CDD" w14:textId="1E7A94B3" w:rsidR="00E46C41" w:rsidRPr="002E6185" w:rsidRDefault="00E46C41" w:rsidP="00494BD0">
      <w:pPr>
        <w:jc w:val="center"/>
      </w:pPr>
      <w:r>
        <w:t>Рисунок 1</w:t>
      </w:r>
      <w:r w:rsidR="00B93FF7">
        <w:t>1</w:t>
      </w:r>
      <w:r>
        <w:t xml:space="preserve"> – </w:t>
      </w:r>
      <w:r w:rsidR="00291A65">
        <w:t>тестирование кода</w:t>
      </w:r>
    </w:p>
    <w:p w14:paraId="2D73C9FC" w14:textId="77777777" w:rsidR="00CB11EC" w:rsidRDefault="00CB11EC" w:rsidP="00CB11EC">
      <w:r w:rsidRPr="00CB11EC">
        <w:t xml:space="preserve">12.Реализовать виджет </w:t>
      </w:r>
      <w:proofErr w:type="spellStart"/>
      <w:r w:rsidRPr="00CB11EC">
        <w:rPr>
          <w:lang w:val="en-US"/>
        </w:rPr>
        <w:t>MultiAutoCompleteTextView</w:t>
      </w:r>
      <w:proofErr w:type="spellEnd"/>
      <w:r w:rsidRPr="00CB11EC">
        <w:t>.</w:t>
      </w:r>
    </w:p>
    <w:p w14:paraId="43C137E5" w14:textId="685BB41B" w:rsidR="00E46C41" w:rsidRPr="00431CCC" w:rsidRDefault="00E46C41" w:rsidP="00E46C41">
      <w:pPr>
        <w:rPr>
          <w:rFonts w:ascii="Times" w:hAnsi="Times" w:cs="Times"/>
          <w:i/>
          <w:iCs/>
          <w:sz w:val="24"/>
          <w:szCs w:val="24"/>
          <w:lang w:val="en-US"/>
        </w:rPr>
      </w:pPr>
      <w:r>
        <w:rPr>
          <w:rFonts w:ascii="Times" w:hAnsi="Times" w:cs="Times"/>
          <w:i/>
          <w:iCs/>
          <w:sz w:val="24"/>
          <w:szCs w:val="24"/>
        </w:rPr>
        <w:t>Листинг</w:t>
      </w:r>
      <w:r w:rsidRPr="00431CCC">
        <w:rPr>
          <w:rFonts w:ascii="Times" w:hAnsi="Times" w:cs="Times"/>
          <w:i/>
          <w:iCs/>
          <w:sz w:val="24"/>
          <w:szCs w:val="24"/>
          <w:lang w:val="en-US"/>
        </w:rPr>
        <w:t xml:space="preserve"> 1</w:t>
      </w:r>
      <w:r w:rsidR="000C2B53">
        <w:rPr>
          <w:rFonts w:ascii="Times" w:hAnsi="Times" w:cs="Times"/>
          <w:i/>
          <w:iCs/>
          <w:sz w:val="24"/>
          <w:szCs w:val="24"/>
          <w:lang w:val="en-US"/>
        </w:rPr>
        <w:t>8</w:t>
      </w:r>
      <w:r w:rsidRPr="00431CCC">
        <w:rPr>
          <w:rFonts w:ascii="Times" w:hAnsi="Times" w:cs="Times"/>
          <w:i/>
          <w:iCs/>
          <w:sz w:val="24"/>
          <w:szCs w:val="24"/>
          <w:lang w:val="en-US"/>
        </w:rPr>
        <w:t xml:space="preserve"> – </w:t>
      </w:r>
      <w:r>
        <w:rPr>
          <w:rFonts w:ascii="Times" w:hAnsi="Times" w:cs="Times"/>
          <w:i/>
          <w:iCs/>
          <w:sz w:val="24"/>
          <w:szCs w:val="24"/>
        </w:rPr>
        <w:t>код примера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46C41" w:rsidRPr="008D1F64" w14:paraId="5F85542F" w14:textId="77777777" w:rsidTr="00764280">
        <w:tc>
          <w:tcPr>
            <w:tcW w:w="9345" w:type="dxa"/>
          </w:tcPr>
          <w:p w14:paraId="668A37A3" w14:textId="126F45A4" w:rsidR="00E46C41" w:rsidRPr="00D05322" w:rsidRDefault="00D05322" w:rsidP="00D05322">
            <w:pPr>
              <w:pStyle w:val="a5"/>
              <w:rPr>
                <w:color w:val="ADBAC7"/>
                <w:lang w:val="en-US"/>
              </w:rPr>
            </w:pPr>
            <w:proofErr w:type="gramStart"/>
            <w:r w:rsidRPr="00D05322">
              <w:rPr>
                <w:color w:val="ADBAC7"/>
                <w:lang w:val="en-US"/>
              </w:rPr>
              <w:t>String</w:t>
            </w:r>
            <w:r w:rsidRPr="00D05322">
              <w:rPr>
                <w:lang w:val="en-US"/>
              </w:rPr>
              <w:t>[</w:t>
            </w:r>
            <w:proofErr w:type="gramEnd"/>
            <w:r w:rsidRPr="00D05322">
              <w:rPr>
                <w:lang w:val="en-US"/>
              </w:rPr>
              <w:t xml:space="preserve">] cities </w:t>
            </w:r>
            <w:r w:rsidRPr="00D05322">
              <w:rPr>
                <w:color w:val="E78A4E"/>
                <w:lang w:val="en-US"/>
              </w:rPr>
              <w:t xml:space="preserve">= </w:t>
            </w:r>
            <w:r w:rsidRPr="00D05322">
              <w:rPr>
                <w:lang w:val="en-US"/>
              </w:rPr>
              <w:t>{</w:t>
            </w:r>
            <w:r w:rsidRPr="00D05322">
              <w:rPr>
                <w:color w:val="D8A657"/>
                <w:lang w:val="en-US"/>
              </w:rPr>
              <w:t>"</w:t>
            </w:r>
            <w:r w:rsidRPr="00D05322">
              <w:rPr>
                <w:color w:val="D8A657"/>
              </w:rPr>
              <w:t>Москва</w:t>
            </w:r>
            <w:r w:rsidRPr="00D05322">
              <w:rPr>
                <w:color w:val="D8A657"/>
                <w:lang w:val="en-US"/>
              </w:rPr>
              <w:t>"</w:t>
            </w:r>
            <w:r w:rsidRPr="00D05322">
              <w:rPr>
                <w:lang w:val="en-US"/>
              </w:rPr>
              <w:t xml:space="preserve">, </w:t>
            </w:r>
            <w:r w:rsidRPr="00D05322">
              <w:rPr>
                <w:color w:val="D8A657"/>
                <w:lang w:val="en-US"/>
              </w:rPr>
              <w:t>"</w:t>
            </w:r>
            <w:r w:rsidRPr="00D05322">
              <w:rPr>
                <w:color w:val="D8A657"/>
              </w:rPr>
              <w:t>Самара</w:t>
            </w:r>
            <w:r w:rsidRPr="00D05322">
              <w:rPr>
                <w:color w:val="D8A657"/>
                <w:lang w:val="en-US"/>
              </w:rPr>
              <w:t>"</w:t>
            </w:r>
            <w:r w:rsidRPr="00D05322">
              <w:rPr>
                <w:lang w:val="en-US"/>
              </w:rPr>
              <w:t xml:space="preserve">, </w:t>
            </w:r>
            <w:r w:rsidRPr="00D05322">
              <w:rPr>
                <w:color w:val="D8A657"/>
                <w:lang w:val="en-US"/>
              </w:rPr>
              <w:t>"</w:t>
            </w:r>
            <w:r w:rsidRPr="00D05322">
              <w:rPr>
                <w:color w:val="D8A657"/>
              </w:rPr>
              <w:t>Вологда</w:t>
            </w:r>
            <w:r w:rsidRPr="00D05322">
              <w:rPr>
                <w:color w:val="D8A657"/>
                <w:lang w:val="en-US"/>
              </w:rPr>
              <w:t>"</w:t>
            </w:r>
            <w:r w:rsidRPr="00D05322">
              <w:rPr>
                <w:lang w:val="en-US"/>
              </w:rPr>
              <w:t xml:space="preserve">, </w:t>
            </w:r>
            <w:r w:rsidRPr="00D05322">
              <w:rPr>
                <w:color w:val="D8A657"/>
                <w:lang w:val="en-US"/>
              </w:rPr>
              <w:t>"</w:t>
            </w:r>
            <w:r w:rsidRPr="00D05322">
              <w:rPr>
                <w:color w:val="D8A657"/>
              </w:rPr>
              <w:t>Волгоград</w:t>
            </w:r>
            <w:r w:rsidRPr="00D05322">
              <w:rPr>
                <w:color w:val="D8A657"/>
                <w:lang w:val="en-US"/>
              </w:rPr>
              <w:t>"</w:t>
            </w:r>
            <w:r w:rsidRPr="00D05322">
              <w:rPr>
                <w:lang w:val="en-US"/>
              </w:rPr>
              <w:t xml:space="preserve">, </w:t>
            </w:r>
            <w:r w:rsidRPr="00D05322">
              <w:rPr>
                <w:color w:val="D8A657"/>
                <w:lang w:val="en-US"/>
              </w:rPr>
              <w:t>"</w:t>
            </w:r>
            <w:r w:rsidRPr="00D05322">
              <w:rPr>
                <w:color w:val="D8A657"/>
              </w:rPr>
              <w:t>Саратов</w:t>
            </w:r>
            <w:r w:rsidRPr="00D05322">
              <w:rPr>
                <w:color w:val="D8A657"/>
                <w:lang w:val="en-US"/>
              </w:rPr>
              <w:t>"</w:t>
            </w:r>
            <w:r w:rsidRPr="00D05322">
              <w:rPr>
                <w:lang w:val="en-US"/>
              </w:rPr>
              <w:t xml:space="preserve">, </w:t>
            </w:r>
            <w:r w:rsidRPr="00D05322">
              <w:rPr>
                <w:color w:val="D8A657"/>
                <w:lang w:val="en-US"/>
              </w:rPr>
              <w:t>"</w:t>
            </w:r>
            <w:r w:rsidRPr="00D05322">
              <w:rPr>
                <w:color w:val="D8A657"/>
              </w:rPr>
              <w:t>Воронеж</w:t>
            </w:r>
            <w:r w:rsidRPr="00D05322">
              <w:rPr>
                <w:color w:val="D8A657"/>
                <w:lang w:val="en-US"/>
              </w:rPr>
              <w:t>"</w:t>
            </w:r>
            <w:r w:rsidRPr="00D05322">
              <w:rPr>
                <w:lang w:val="en-US"/>
              </w:rPr>
              <w:t>};</w:t>
            </w:r>
            <w:r w:rsidRPr="00D05322">
              <w:rPr>
                <w:lang w:val="en-US"/>
              </w:rPr>
              <w:br/>
            </w:r>
            <w:proofErr w:type="spellStart"/>
            <w:r w:rsidRPr="00D05322">
              <w:rPr>
                <w:color w:val="ADBAC7"/>
                <w:lang w:val="en-US"/>
              </w:rPr>
              <w:t>MultiAutoCompleteTextView</w:t>
            </w:r>
            <w:proofErr w:type="spellEnd"/>
            <w:r w:rsidRPr="00D05322">
              <w:rPr>
                <w:color w:val="ADBAC7"/>
                <w:lang w:val="en-US"/>
              </w:rPr>
              <w:t xml:space="preserve"> </w:t>
            </w:r>
            <w:proofErr w:type="spellStart"/>
            <w:r w:rsidRPr="00D05322">
              <w:rPr>
                <w:lang w:val="en-US"/>
              </w:rPr>
              <w:t>autoCompleteTextView</w:t>
            </w:r>
            <w:proofErr w:type="spellEnd"/>
            <w:r w:rsidRPr="00D05322">
              <w:rPr>
                <w:lang w:val="en-US"/>
              </w:rPr>
              <w:t xml:space="preserve"> </w:t>
            </w:r>
            <w:r w:rsidRPr="00D05322">
              <w:rPr>
                <w:color w:val="E78A4E"/>
                <w:lang w:val="en-US"/>
              </w:rPr>
              <w:t xml:space="preserve">= </w:t>
            </w:r>
            <w:proofErr w:type="spellStart"/>
            <w:r w:rsidRPr="00D05322">
              <w:rPr>
                <w:color w:val="A9B665"/>
                <w:lang w:val="en-US"/>
              </w:rPr>
              <w:t>findViewById</w:t>
            </w:r>
            <w:proofErr w:type="spellEnd"/>
            <w:r w:rsidRPr="00D05322">
              <w:rPr>
                <w:lang w:val="en-US"/>
              </w:rPr>
              <w:t>(</w:t>
            </w:r>
            <w:proofErr w:type="spellStart"/>
            <w:r w:rsidRPr="00D05322">
              <w:rPr>
                <w:color w:val="ADBAC7"/>
                <w:lang w:val="en-US"/>
              </w:rPr>
              <w:t>R</w:t>
            </w:r>
            <w:r w:rsidRPr="00D05322">
              <w:rPr>
                <w:lang w:val="en-US"/>
              </w:rPr>
              <w:t>.</w:t>
            </w:r>
            <w:r w:rsidRPr="00D05322">
              <w:rPr>
                <w:color w:val="ADBAC7"/>
                <w:lang w:val="en-US"/>
              </w:rPr>
              <w:t>id</w:t>
            </w:r>
            <w:r w:rsidRPr="00D05322">
              <w:rPr>
                <w:lang w:val="en-US"/>
              </w:rPr>
              <w:t>.autocomplete</w:t>
            </w:r>
            <w:proofErr w:type="spellEnd"/>
            <w:r w:rsidRPr="00D05322">
              <w:rPr>
                <w:lang w:val="en-US"/>
              </w:rPr>
              <w:t>);</w:t>
            </w:r>
            <w:r w:rsidRPr="00D05322">
              <w:rPr>
                <w:lang w:val="en-US"/>
              </w:rPr>
              <w:br/>
            </w:r>
            <w:proofErr w:type="spellStart"/>
            <w:r w:rsidRPr="00D05322">
              <w:rPr>
                <w:color w:val="ADBAC7"/>
                <w:lang w:val="en-US"/>
              </w:rPr>
              <w:t>ArrayAdapter</w:t>
            </w:r>
            <w:proofErr w:type="spellEnd"/>
            <w:r w:rsidRPr="00D05322">
              <w:rPr>
                <w:color w:val="E78A4E"/>
                <w:lang w:val="en-US"/>
              </w:rPr>
              <w:t>&lt;</w:t>
            </w:r>
            <w:r w:rsidRPr="00D05322">
              <w:rPr>
                <w:color w:val="ADBAC7"/>
                <w:lang w:val="en-US"/>
              </w:rPr>
              <w:t>String</w:t>
            </w:r>
            <w:r w:rsidRPr="00D05322">
              <w:rPr>
                <w:color w:val="E78A4E"/>
                <w:lang w:val="en-US"/>
              </w:rPr>
              <w:t xml:space="preserve">&gt; </w:t>
            </w:r>
            <w:r w:rsidRPr="00D05322">
              <w:rPr>
                <w:lang w:val="en-US"/>
              </w:rPr>
              <w:t xml:space="preserve">adapter </w:t>
            </w:r>
            <w:r w:rsidRPr="00D05322">
              <w:rPr>
                <w:color w:val="E78A4E"/>
                <w:lang w:val="en-US"/>
              </w:rPr>
              <w:t xml:space="preserve">= </w:t>
            </w:r>
            <w:r w:rsidRPr="00D05322">
              <w:rPr>
                <w:color w:val="EA6962"/>
                <w:lang w:val="en-US"/>
              </w:rPr>
              <w:t xml:space="preserve">new </w:t>
            </w:r>
            <w:proofErr w:type="spellStart"/>
            <w:r w:rsidRPr="00D05322">
              <w:rPr>
                <w:color w:val="A9B665"/>
                <w:lang w:val="en-US"/>
              </w:rPr>
              <w:t>ArrayAdapter</w:t>
            </w:r>
            <w:proofErr w:type="spellEnd"/>
            <w:r w:rsidRPr="00D05322">
              <w:rPr>
                <w:lang w:val="en-US"/>
              </w:rPr>
              <w:t>(</w:t>
            </w:r>
            <w:r w:rsidRPr="00D05322">
              <w:rPr>
                <w:color w:val="EA6962"/>
                <w:lang w:val="en-US"/>
              </w:rPr>
              <w:t>this</w:t>
            </w:r>
            <w:r w:rsidRPr="00D05322">
              <w:rPr>
                <w:lang w:val="en-US"/>
              </w:rPr>
              <w:t>,</w:t>
            </w:r>
            <w:r w:rsidRPr="00D05322">
              <w:rPr>
                <w:lang w:val="en-US"/>
              </w:rPr>
              <w:br/>
              <w:t xml:space="preserve">        </w:t>
            </w:r>
            <w:r w:rsidRPr="00D05322">
              <w:rPr>
                <w:color w:val="ADBAC7"/>
                <w:lang w:val="en-US"/>
              </w:rPr>
              <w:lastRenderedPageBreak/>
              <w:t>androidx</w:t>
            </w:r>
            <w:r w:rsidRPr="00D05322">
              <w:rPr>
                <w:lang w:val="en-US"/>
              </w:rPr>
              <w:t>.</w:t>
            </w:r>
            <w:r w:rsidRPr="00D05322">
              <w:rPr>
                <w:color w:val="ADBAC7"/>
                <w:lang w:val="en-US"/>
              </w:rPr>
              <w:t>constraintlayout</w:t>
            </w:r>
            <w:r w:rsidRPr="00D05322">
              <w:rPr>
                <w:lang w:val="en-US"/>
              </w:rPr>
              <w:t>.</w:t>
            </w:r>
            <w:r w:rsidRPr="00D05322">
              <w:rPr>
                <w:color w:val="ADBAC7"/>
                <w:lang w:val="en-US"/>
              </w:rPr>
              <w:t>widget</w:t>
            </w:r>
            <w:r w:rsidRPr="00D05322">
              <w:rPr>
                <w:lang w:val="en-US"/>
              </w:rPr>
              <w:t>.</w:t>
            </w:r>
            <w:r w:rsidRPr="00D05322">
              <w:rPr>
                <w:color w:val="ADBAC7"/>
                <w:lang w:val="en-US"/>
              </w:rPr>
              <w:t>R</w:t>
            </w:r>
            <w:r w:rsidRPr="00D05322">
              <w:rPr>
                <w:lang w:val="en-US"/>
              </w:rPr>
              <w:t>.</w:t>
            </w:r>
            <w:r w:rsidRPr="00D05322">
              <w:rPr>
                <w:color w:val="ADBAC7"/>
                <w:lang w:val="en-US"/>
              </w:rPr>
              <w:t>layout</w:t>
            </w:r>
            <w:r w:rsidRPr="00D05322">
              <w:rPr>
                <w:lang w:val="en-US"/>
              </w:rPr>
              <w:t>.support_simple_spinner_dropdown_item, cities);</w:t>
            </w:r>
            <w:r w:rsidRPr="00D05322">
              <w:rPr>
                <w:lang w:val="en-US"/>
              </w:rPr>
              <w:br/>
            </w:r>
            <w:proofErr w:type="spellStart"/>
            <w:r w:rsidRPr="00D05322">
              <w:rPr>
                <w:lang w:val="en-US"/>
              </w:rPr>
              <w:t>autoCompleteTextView.</w:t>
            </w:r>
            <w:r w:rsidRPr="00D05322">
              <w:rPr>
                <w:color w:val="A9B665"/>
                <w:lang w:val="en-US"/>
              </w:rPr>
              <w:t>setAdapter</w:t>
            </w:r>
            <w:proofErr w:type="spellEnd"/>
            <w:r w:rsidRPr="00D05322">
              <w:rPr>
                <w:lang w:val="en-US"/>
              </w:rPr>
              <w:t>(adapter);</w:t>
            </w:r>
            <w:r w:rsidRPr="00D05322">
              <w:rPr>
                <w:lang w:val="en-US"/>
              </w:rPr>
              <w:br/>
            </w:r>
            <w:proofErr w:type="spellStart"/>
            <w:r w:rsidRPr="00D05322">
              <w:rPr>
                <w:lang w:val="en-US"/>
              </w:rPr>
              <w:t>autoCompleteTextView.</w:t>
            </w:r>
            <w:r w:rsidRPr="00D05322">
              <w:rPr>
                <w:color w:val="A9B665"/>
                <w:lang w:val="en-US"/>
              </w:rPr>
              <w:t>setTokenizer</w:t>
            </w:r>
            <w:proofErr w:type="spellEnd"/>
            <w:r w:rsidRPr="00D05322">
              <w:rPr>
                <w:lang w:val="en-US"/>
              </w:rPr>
              <w:t>(</w:t>
            </w:r>
            <w:r w:rsidRPr="00D05322">
              <w:rPr>
                <w:color w:val="EA6962"/>
                <w:lang w:val="en-US"/>
              </w:rPr>
              <w:t xml:space="preserve">new </w:t>
            </w:r>
            <w:proofErr w:type="spellStart"/>
            <w:r w:rsidRPr="00D05322">
              <w:rPr>
                <w:color w:val="ADBAC7"/>
                <w:lang w:val="en-US"/>
              </w:rPr>
              <w:t>MultiAutoCompleteTextView</w:t>
            </w:r>
            <w:r w:rsidRPr="00D05322">
              <w:rPr>
                <w:lang w:val="en-US"/>
              </w:rPr>
              <w:t>.</w:t>
            </w:r>
            <w:r w:rsidRPr="00D05322">
              <w:rPr>
                <w:color w:val="A9B665"/>
                <w:lang w:val="en-US"/>
              </w:rPr>
              <w:t>CommaTokenizer</w:t>
            </w:r>
            <w:proofErr w:type="spellEnd"/>
            <w:r w:rsidRPr="00D05322">
              <w:rPr>
                <w:lang w:val="en-US"/>
              </w:rPr>
              <w:t>());</w:t>
            </w:r>
          </w:p>
        </w:tc>
      </w:tr>
    </w:tbl>
    <w:p w14:paraId="18FB8577" w14:textId="77777777" w:rsidR="00E46C41" w:rsidRPr="00D05322" w:rsidRDefault="00E46C41" w:rsidP="00445E53">
      <w:pPr>
        <w:jc w:val="center"/>
        <w:rPr>
          <w:lang w:val="en-US"/>
        </w:rPr>
      </w:pPr>
    </w:p>
    <w:p w14:paraId="18AAA247" w14:textId="573EB91D" w:rsidR="00445E53" w:rsidRPr="0008044D" w:rsidRDefault="00445E53" w:rsidP="00445E53">
      <w:pPr>
        <w:jc w:val="center"/>
      </w:pPr>
      <w:r>
        <w:rPr>
          <w:noProof/>
        </w:rPr>
        <w:drawing>
          <wp:inline distT="0" distB="0" distL="0" distR="0" wp14:anchorId="1C506B33" wp14:editId="4AFEE6BA">
            <wp:extent cx="2222938" cy="4556409"/>
            <wp:effectExtent l="0" t="0" r="6350" b="0"/>
            <wp:docPr id="921807630" name="Рисунок 1" descr="Изображение выглядит как электроника, снимок экрана, текст, Электронное устрой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07630" name="Рисунок 1" descr="Изображение выглядит как электроника, снимок экрана, текст, Электронное устройств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7453" cy="456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5E4B" w14:textId="616CE77E" w:rsidR="00E46C41" w:rsidRPr="00CB11EC" w:rsidRDefault="00E46C41" w:rsidP="0040008A">
      <w:pPr>
        <w:jc w:val="center"/>
      </w:pPr>
      <w:r>
        <w:t>Рисунок 1</w:t>
      </w:r>
      <w:r w:rsidR="00B93FF7">
        <w:t>2</w:t>
      </w:r>
      <w:r>
        <w:t xml:space="preserve"> – </w:t>
      </w:r>
      <w:r w:rsidR="00906FDC">
        <w:t>тестирование кода</w:t>
      </w:r>
    </w:p>
    <w:p w14:paraId="4E189D5D" w14:textId="0E582047" w:rsidR="00CB11EC" w:rsidRDefault="00CB11EC" w:rsidP="00CB11EC">
      <w:r w:rsidRPr="00CB11EC">
        <w:t xml:space="preserve">13.Реализовать пример с элементом </w:t>
      </w:r>
      <w:proofErr w:type="spellStart"/>
      <w:r w:rsidRPr="00CB11EC">
        <w:rPr>
          <w:lang w:val="en-US"/>
        </w:rPr>
        <w:t>GridView</w:t>
      </w:r>
      <w:proofErr w:type="spellEnd"/>
      <w:r w:rsidR="00600795" w:rsidRPr="00600795">
        <w:t>.</w:t>
      </w:r>
    </w:p>
    <w:p w14:paraId="0E88FCCF" w14:textId="030D5987" w:rsidR="00E46C41" w:rsidRPr="00431CCC" w:rsidRDefault="00E46C41" w:rsidP="00E46C41">
      <w:pPr>
        <w:rPr>
          <w:rFonts w:ascii="Times" w:hAnsi="Times" w:cs="Times"/>
          <w:i/>
          <w:iCs/>
          <w:sz w:val="24"/>
          <w:szCs w:val="24"/>
          <w:lang w:val="en-US"/>
        </w:rPr>
      </w:pPr>
      <w:r>
        <w:rPr>
          <w:rFonts w:ascii="Times" w:hAnsi="Times" w:cs="Times"/>
          <w:i/>
          <w:iCs/>
          <w:sz w:val="24"/>
          <w:szCs w:val="24"/>
        </w:rPr>
        <w:t>Листинг</w:t>
      </w:r>
      <w:r w:rsidRPr="00431CCC">
        <w:rPr>
          <w:rFonts w:ascii="Times" w:hAnsi="Times" w:cs="Times"/>
          <w:i/>
          <w:iCs/>
          <w:sz w:val="24"/>
          <w:szCs w:val="24"/>
          <w:lang w:val="en-US"/>
        </w:rPr>
        <w:t xml:space="preserve"> 1</w:t>
      </w:r>
      <w:r w:rsidR="000C2B53">
        <w:rPr>
          <w:rFonts w:ascii="Times" w:hAnsi="Times" w:cs="Times"/>
          <w:i/>
          <w:iCs/>
          <w:sz w:val="24"/>
          <w:szCs w:val="24"/>
          <w:lang w:val="en-US"/>
        </w:rPr>
        <w:t>9</w:t>
      </w:r>
      <w:r w:rsidRPr="00431CCC">
        <w:rPr>
          <w:rFonts w:ascii="Times" w:hAnsi="Times" w:cs="Times"/>
          <w:i/>
          <w:iCs/>
          <w:sz w:val="24"/>
          <w:szCs w:val="24"/>
          <w:lang w:val="en-US"/>
        </w:rPr>
        <w:t xml:space="preserve"> – </w:t>
      </w:r>
      <w:r>
        <w:rPr>
          <w:rFonts w:ascii="Times" w:hAnsi="Times" w:cs="Times"/>
          <w:i/>
          <w:iCs/>
          <w:sz w:val="24"/>
          <w:szCs w:val="24"/>
        </w:rPr>
        <w:t>тестирование кода примера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46C41" w:rsidRPr="00AD1BC8" w14:paraId="07908B69" w14:textId="77777777" w:rsidTr="00764280">
        <w:tc>
          <w:tcPr>
            <w:tcW w:w="9345" w:type="dxa"/>
          </w:tcPr>
          <w:p w14:paraId="385748CC" w14:textId="1DBA5F89" w:rsidR="00E46C41" w:rsidRPr="00AD1BC8" w:rsidRDefault="00AD1BC8" w:rsidP="00AD1BC8">
            <w:pPr>
              <w:pStyle w:val="a5"/>
              <w:rPr>
                <w:color w:val="ADBAC7"/>
                <w:lang w:val="en-US"/>
              </w:rPr>
            </w:pPr>
            <w:r w:rsidRPr="00AD1BC8">
              <w:rPr>
                <w:color w:val="ADBAC7"/>
                <w:lang w:val="en-US"/>
              </w:rPr>
              <w:t>String</w:t>
            </w:r>
            <w:r w:rsidRPr="00AD1BC8">
              <w:rPr>
                <w:lang w:val="en-US"/>
              </w:rPr>
              <w:t xml:space="preserve">[] countries </w:t>
            </w:r>
            <w:r w:rsidRPr="00AD1BC8">
              <w:rPr>
                <w:color w:val="E78A4E"/>
                <w:lang w:val="en-US"/>
              </w:rPr>
              <w:t xml:space="preserve">= </w:t>
            </w:r>
            <w:r w:rsidRPr="00AD1BC8">
              <w:rPr>
                <w:lang w:val="en-US"/>
              </w:rPr>
              <w:t xml:space="preserve">{ </w:t>
            </w:r>
            <w:r w:rsidRPr="00AD1BC8">
              <w:rPr>
                <w:color w:val="D8A657"/>
                <w:lang w:val="en-US"/>
              </w:rPr>
              <w:t>"</w:t>
            </w:r>
            <w:r w:rsidRPr="00AD1BC8">
              <w:rPr>
                <w:color w:val="D8A657"/>
              </w:rPr>
              <w:t>Бразилия</w:t>
            </w:r>
            <w:r w:rsidRPr="00AD1BC8">
              <w:rPr>
                <w:color w:val="D8A657"/>
                <w:lang w:val="en-US"/>
              </w:rPr>
              <w:t>"</w:t>
            </w:r>
            <w:r w:rsidRPr="00AD1BC8">
              <w:rPr>
                <w:lang w:val="en-US"/>
              </w:rPr>
              <w:t xml:space="preserve">, </w:t>
            </w:r>
            <w:r w:rsidRPr="00AD1BC8">
              <w:rPr>
                <w:color w:val="D8A657"/>
                <w:lang w:val="en-US"/>
              </w:rPr>
              <w:t>"</w:t>
            </w:r>
            <w:r w:rsidRPr="00AD1BC8">
              <w:rPr>
                <w:color w:val="D8A657"/>
              </w:rPr>
              <w:t>Аргентина</w:t>
            </w:r>
            <w:r w:rsidRPr="00AD1BC8">
              <w:rPr>
                <w:color w:val="D8A657"/>
                <w:lang w:val="en-US"/>
              </w:rPr>
              <w:t>"</w:t>
            </w:r>
            <w:r w:rsidRPr="00AD1BC8">
              <w:rPr>
                <w:lang w:val="en-US"/>
              </w:rPr>
              <w:t xml:space="preserve">, </w:t>
            </w:r>
            <w:r w:rsidRPr="00AD1BC8">
              <w:rPr>
                <w:color w:val="D8A657"/>
                <w:lang w:val="en-US"/>
              </w:rPr>
              <w:t>"</w:t>
            </w:r>
            <w:r w:rsidRPr="00AD1BC8">
              <w:rPr>
                <w:color w:val="D8A657"/>
              </w:rPr>
              <w:t>Чили</w:t>
            </w:r>
            <w:r w:rsidRPr="00AD1BC8">
              <w:rPr>
                <w:color w:val="D8A657"/>
                <w:lang w:val="en-US"/>
              </w:rPr>
              <w:t>"</w:t>
            </w:r>
            <w:r w:rsidRPr="00AD1BC8">
              <w:rPr>
                <w:lang w:val="en-US"/>
              </w:rPr>
              <w:t xml:space="preserve">, </w:t>
            </w:r>
            <w:r w:rsidRPr="00AD1BC8">
              <w:rPr>
                <w:color w:val="D8A657"/>
                <w:lang w:val="en-US"/>
              </w:rPr>
              <w:t>"</w:t>
            </w:r>
            <w:r w:rsidRPr="00AD1BC8">
              <w:rPr>
                <w:color w:val="D8A657"/>
              </w:rPr>
              <w:t>Колумбия</w:t>
            </w:r>
            <w:r w:rsidRPr="00AD1BC8">
              <w:rPr>
                <w:color w:val="D8A657"/>
                <w:lang w:val="en-US"/>
              </w:rPr>
              <w:t>"</w:t>
            </w:r>
            <w:r w:rsidRPr="00AD1BC8">
              <w:rPr>
                <w:lang w:val="en-US"/>
              </w:rPr>
              <w:t xml:space="preserve">, </w:t>
            </w:r>
            <w:r w:rsidRPr="00AD1BC8">
              <w:rPr>
                <w:color w:val="D8A657"/>
                <w:lang w:val="en-US"/>
              </w:rPr>
              <w:t>"</w:t>
            </w:r>
            <w:r w:rsidRPr="00AD1BC8">
              <w:rPr>
                <w:color w:val="D8A657"/>
              </w:rPr>
              <w:t>Уругвай</w:t>
            </w:r>
            <w:r w:rsidRPr="00AD1BC8">
              <w:rPr>
                <w:color w:val="D8A657"/>
                <w:lang w:val="en-US"/>
              </w:rPr>
              <w:t>"</w:t>
            </w:r>
            <w:r w:rsidRPr="00AD1BC8">
              <w:rPr>
                <w:lang w:val="en-US"/>
              </w:rPr>
              <w:t>};</w:t>
            </w:r>
            <w:r w:rsidRPr="00AD1BC8">
              <w:rPr>
                <w:lang w:val="en-US"/>
              </w:rPr>
              <w:br/>
            </w:r>
            <w:proofErr w:type="spellStart"/>
            <w:r w:rsidRPr="00AD1BC8">
              <w:rPr>
                <w:color w:val="ADBAC7"/>
                <w:lang w:val="en-US"/>
              </w:rPr>
              <w:t>GridView</w:t>
            </w:r>
            <w:proofErr w:type="spellEnd"/>
            <w:r w:rsidRPr="00AD1BC8">
              <w:rPr>
                <w:color w:val="ADBAC7"/>
                <w:lang w:val="en-US"/>
              </w:rPr>
              <w:t xml:space="preserve"> </w:t>
            </w:r>
            <w:proofErr w:type="spellStart"/>
            <w:r w:rsidRPr="00AD1BC8">
              <w:rPr>
                <w:lang w:val="en-US"/>
              </w:rPr>
              <w:t>countriesList</w:t>
            </w:r>
            <w:proofErr w:type="spellEnd"/>
            <w:r w:rsidRPr="00AD1BC8">
              <w:rPr>
                <w:lang w:val="en-US"/>
              </w:rPr>
              <w:t xml:space="preserve"> </w:t>
            </w:r>
            <w:r w:rsidRPr="00AD1BC8">
              <w:rPr>
                <w:color w:val="E78A4E"/>
                <w:lang w:val="en-US"/>
              </w:rPr>
              <w:t xml:space="preserve">= </w:t>
            </w:r>
            <w:proofErr w:type="spellStart"/>
            <w:r w:rsidRPr="00AD1BC8">
              <w:rPr>
                <w:color w:val="A9B665"/>
                <w:lang w:val="en-US"/>
              </w:rPr>
              <w:t>findViewById</w:t>
            </w:r>
            <w:proofErr w:type="spellEnd"/>
            <w:r w:rsidRPr="00AD1BC8">
              <w:rPr>
                <w:lang w:val="en-US"/>
              </w:rPr>
              <w:t>(</w:t>
            </w:r>
            <w:proofErr w:type="spellStart"/>
            <w:r w:rsidRPr="00AD1BC8">
              <w:rPr>
                <w:color w:val="ADBAC7"/>
                <w:lang w:val="en-US"/>
              </w:rPr>
              <w:t>R</w:t>
            </w:r>
            <w:r w:rsidRPr="00AD1BC8">
              <w:rPr>
                <w:lang w:val="en-US"/>
              </w:rPr>
              <w:t>.</w:t>
            </w:r>
            <w:r w:rsidRPr="00AD1BC8">
              <w:rPr>
                <w:color w:val="ADBAC7"/>
                <w:lang w:val="en-US"/>
              </w:rPr>
              <w:t>id</w:t>
            </w:r>
            <w:r w:rsidRPr="00AD1BC8">
              <w:rPr>
                <w:lang w:val="en-US"/>
              </w:rPr>
              <w:t>.gridview</w:t>
            </w:r>
            <w:proofErr w:type="spellEnd"/>
            <w:r w:rsidRPr="00AD1BC8">
              <w:rPr>
                <w:lang w:val="en-US"/>
              </w:rPr>
              <w:t>);</w:t>
            </w:r>
            <w:r w:rsidRPr="00AD1BC8">
              <w:rPr>
                <w:lang w:val="en-US"/>
              </w:rPr>
              <w:br/>
            </w:r>
            <w:proofErr w:type="spellStart"/>
            <w:r w:rsidRPr="00AD1BC8">
              <w:rPr>
                <w:color w:val="ADBAC7"/>
                <w:lang w:val="en-US"/>
              </w:rPr>
              <w:t>ArrayAdapter</w:t>
            </w:r>
            <w:proofErr w:type="spellEnd"/>
            <w:r w:rsidRPr="00AD1BC8">
              <w:rPr>
                <w:color w:val="E78A4E"/>
                <w:lang w:val="en-US"/>
              </w:rPr>
              <w:t>&lt;</w:t>
            </w:r>
            <w:r w:rsidRPr="00AD1BC8">
              <w:rPr>
                <w:color w:val="ADBAC7"/>
                <w:lang w:val="en-US"/>
              </w:rPr>
              <w:t>String</w:t>
            </w:r>
            <w:r w:rsidRPr="00AD1BC8">
              <w:rPr>
                <w:color w:val="E78A4E"/>
                <w:lang w:val="en-US"/>
              </w:rPr>
              <w:t xml:space="preserve">&gt; </w:t>
            </w:r>
            <w:r w:rsidRPr="00AD1BC8">
              <w:rPr>
                <w:lang w:val="en-US"/>
              </w:rPr>
              <w:t xml:space="preserve">adapter </w:t>
            </w:r>
            <w:r w:rsidRPr="00AD1BC8">
              <w:rPr>
                <w:color w:val="E78A4E"/>
                <w:lang w:val="en-US"/>
              </w:rPr>
              <w:t xml:space="preserve">= </w:t>
            </w:r>
            <w:r w:rsidRPr="00AD1BC8">
              <w:rPr>
                <w:color w:val="EA6962"/>
                <w:lang w:val="en-US"/>
              </w:rPr>
              <w:t xml:space="preserve">new </w:t>
            </w:r>
            <w:proofErr w:type="spellStart"/>
            <w:r w:rsidRPr="00AD1BC8">
              <w:rPr>
                <w:color w:val="A9B665"/>
                <w:lang w:val="en-US"/>
              </w:rPr>
              <w:t>ArrayAdapter</w:t>
            </w:r>
            <w:proofErr w:type="spellEnd"/>
            <w:r w:rsidRPr="00AD1BC8">
              <w:rPr>
                <w:color w:val="E78A4E"/>
                <w:lang w:val="en-US"/>
              </w:rPr>
              <w:t>&lt;&gt;</w:t>
            </w:r>
            <w:r w:rsidRPr="00AD1BC8">
              <w:rPr>
                <w:lang w:val="en-US"/>
              </w:rPr>
              <w:t>(</w:t>
            </w:r>
            <w:r w:rsidRPr="00AD1BC8">
              <w:rPr>
                <w:color w:val="EA6962"/>
                <w:lang w:val="en-US"/>
              </w:rPr>
              <w:t>this</w:t>
            </w:r>
            <w:r w:rsidRPr="00AD1BC8">
              <w:rPr>
                <w:lang w:val="en-US"/>
              </w:rPr>
              <w:t>,</w:t>
            </w:r>
            <w:r w:rsidRPr="00AD1BC8">
              <w:rPr>
                <w:lang w:val="en-US"/>
              </w:rPr>
              <w:br/>
              <w:t xml:space="preserve">        </w:t>
            </w:r>
            <w:r w:rsidRPr="00AD1BC8">
              <w:rPr>
                <w:color w:val="ADBAC7"/>
                <w:lang w:val="en-US"/>
              </w:rPr>
              <w:t>android</w:t>
            </w:r>
            <w:r w:rsidRPr="00AD1BC8">
              <w:rPr>
                <w:lang w:val="en-US"/>
              </w:rPr>
              <w:t>.</w:t>
            </w:r>
            <w:r w:rsidRPr="00AD1BC8">
              <w:rPr>
                <w:color w:val="ADBAC7"/>
                <w:lang w:val="en-US"/>
              </w:rPr>
              <w:t>R</w:t>
            </w:r>
            <w:r w:rsidRPr="00AD1BC8">
              <w:rPr>
                <w:lang w:val="en-US"/>
              </w:rPr>
              <w:t>.</w:t>
            </w:r>
            <w:r w:rsidRPr="00AD1BC8">
              <w:rPr>
                <w:color w:val="ADBAC7"/>
                <w:lang w:val="en-US"/>
              </w:rPr>
              <w:t>layout</w:t>
            </w:r>
            <w:r w:rsidRPr="00AD1BC8">
              <w:rPr>
                <w:lang w:val="en-US"/>
              </w:rPr>
              <w:t>.simple_list_item_1, countries);</w:t>
            </w:r>
            <w:r w:rsidRPr="00AD1BC8">
              <w:rPr>
                <w:lang w:val="en-US"/>
              </w:rPr>
              <w:br/>
            </w:r>
            <w:proofErr w:type="spellStart"/>
            <w:r w:rsidRPr="00AD1BC8">
              <w:rPr>
                <w:lang w:val="en-US"/>
              </w:rPr>
              <w:t>countriesList.</w:t>
            </w:r>
            <w:r w:rsidRPr="00AD1BC8">
              <w:rPr>
                <w:color w:val="A9B665"/>
                <w:lang w:val="en-US"/>
              </w:rPr>
              <w:t>setAdapter</w:t>
            </w:r>
            <w:proofErr w:type="spellEnd"/>
            <w:r w:rsidRPr="00AD1BC8">
              <w:rPr>
                <w:lang w:val="en-US"/>
              </w:rPr>
              <w:t>(adapter);</w:t>
            </w:r>
            <w:r w:rsidRPr="00AD1BC8">
              <w:rPr>
                <w:lang w:val="en-US"/>
              </w:rPr>
              <w:br/>
            </w:r>
            <w:proofErr w:type="spellStart"/>
            <w:r w:rsidRPr="00AD1BC8">
              <w:rPr>
                <w:color w:val="ADBAC7"/>
                <w:lang w:val="en-US"/>
              </w:rPr>
              <w:t>AdapterView</w:t>
            </w:r>
            <w:r w:rsidRPr="00AD1BC8">
              <w:rPr>
                <w:lang w:val="en-US"/>
              </w:rPr>
              <w:t>.</w:t>
            </w:r>
            <w:r w:rsidRPr="00AD1BC8">
              <w:rPr>
                <w:color w:val="ADBAC7"/>
                <w:lang w:val="en-US"/>
              </w:rPr>
              <w:t>OnItemClickListener</w:t>
            </w:r>
            <w:proofErr w:type="spellEnd"/>
            <w:r w:rsidRPr="00AD1BC8">
              <w:rPr>
                <w:color w:val="ADBAC7"/>
                <w:lang w:val="en-US"/>
              </w:rPr>
              <w:t xml:space="preserve"> </w:t>
            </w:r>
            <w:proofErr w:type="spellStart"/>
            <w:r w:rsidRPr="00AD1BC8">
              <w:rPr>
                <w:lang w:val="en-US"/>
              </w:rPr>
              <w:t>itemListener</w:t>
            </w:r>
            <w:proofErr w:type="spellEnd"/>
            <w:r w:rsidRPr="00AD1BC8">
              <w:rPr>
                <w:lang w:val="en-US"/>
              </w:rPr>
              <w:t xml:space="preserve"> </w:t>
            </w:r>
            <w:r w:rsidRPr="00AD1BC8">
              <w:rPr>
                <w:color w:val="E78A4E"/>
                <w:lang w:val="en-US"/>
              </w:rPr>
              <w:t xml:space="preserve">= </w:t>
            </w:r>
            <w:r w:rsidRPr="00AD1BC8">
              <w:rPr>
                <w:lang w:val="en-US"/>
              </w:rPr>
              <w:t xml:space="preserve">(parent, view1, position, id) </w:t>
            </w:r>
            <w:r w:rsidRPr="00AD1BC8">
              <w:rPr>
                <w:color w:val="ADBAC7"/>
                <w:lang w:val="en-US"/>
              </w:rPr>
              <w:t xml:space="preserve">-&gt; </w:t>
            </w:r>
            <w:proofErr w:type="spellStart"/>
            <w:r w:rsidRPr="00AD1BC8">
              <w:rPr>
                <w:color w:val="ADBAC7"/>
                <w:lang w:val="en-US"/>
              </w:rPr>
              <w:t>Toast</w:t>
            </w:r>
            <w:r w:rsidRPr="00AD1BC8">
              <w:rPr>
                <w:lang w:val="en-US"/>
              </w:rPr>
              <w:t>.</w:t>
            </w:r>
            <w:r w:rsidRPr="00AD1BC8">
              <w:rPr>
                <w:color w:val="A9B665"/>
                <w:lang w:val="en-US"/>
              </w:rPr>
              <w:t>makeText</w:t>
            </w:r>
            <w:proofErr w:type="spellEnd"/>
            <w:r w:rsidRPr="00AD1BC8">
              <w:rPr>
                <w:lang w:val="en-US"/>
              </w:rPr>
              <w:t>(</w:t>
            </w:r>
            <w:proofErr w:type="spellStart"/>
            <w:r w:rsidRPr="00AD1BC8">
              <w:rPr>
                <w:color w:val="A9B665"/>
                <w:lang w:val="en-US"/>
              </w:rPr>
              <w:t>getApplicationContext</w:t>
            </w:r>
            <w:proofErr w:type="spellEnd"/>
            <w:r w:rsidRPr="00AD1BC8">
              <w:rPr>
                <w:lang w:val="en-US"/>
              </w:rPr>
              <w:t>(),</w:t>
            </w:r>
            <w:r w:rsidRPr="00AD1BC8">
              <w:rPr>
                <w:color w:val="D8A657"/>
                <w:lang w:val="en-US"/>
              </w:rPr>
              <w:t>"</w:t>
            </w:r>
            <w:r w:rsidRPr="00AD1BC8">
              <w:rPr>
                <w:color w:val="D8A657"/>
              </w:rPr>
              <w:t>Вы</w:t>
            </w:r>
            <w:r w:rsidRPr="00AD1BC8">
              <w:rPr>
                <w:color w:val="D8A657"/>
                <w:lang w:val="en-US"/>
              </w:rPr>
              <w:t xml:space="preserve"> </w:t>
            </w:r>
            <w:r w:rsidRPr="00AD1BC8">
              <w:rPr>
                <w:color w:val="D8A657"/>
              </w:rPr>
              <w:t>выбрали</w:t>
            </w:r>
            <w:r w:rsidRPr="00AD1BC8">
              <w:rPr>
                <w:color w:val="D8A657"/>
                <w:lang w:val="en-US"/>
              </w:rPr>
              <w:t xml:space="preserve"> "</w:t>
            </w:r>
            <w:r w:rsidRPr="00AD1BC8">
              <w:rPr>
                <w:color w:val="D8A657"/>
                <w:lang w:val="en-US"/>
              </w:rPr>
              <w:br/>
              <w:t xml:space="preserve">                </w:t>
            </w:r>
            <w:r w:rsidRPr="00AD1BC8">
              <w:rPr>
                <w:color w:val="E78A4E"/>
                <w:lang w:val="en-US"/>
              </w:rPr>
              <w:t xml:space="preserve">+ </w:t>
            </w:r>
            <w:proofErr w:type="spellStart"/>
            <w:r w:rsidRPr="00AD1BC8">
              <w:rPr>
                <w:lang w:val="en-US"/>
              </w:rPr>
              <w:t>parent.</w:t>
            </w:r>
            <w:r w:rsidRPr="00AD1BC8">
              <w:rPr>
                <w:color w:val="A9B665"/>
                <w:lang w:val="en-US"/>
              </w:rPr>
              <w:t>getItemAtPosition</w:t>
            </w:r>
            <w:proofErr w:type="spellEnd"/>
            <w:r w:rsidRPr="00AD1BC8">
              <w:rPr>
                <w:lang w:val="en-US"/>
              </w:rPr>
              <w:t>(position).</w:t>
            </w:r>
            <w:proofErr w:type="spellStart"/>
            <w:r w:rsidRPr="00AD1BC8">
              <w:rPr>
                <w:color w:val="A9B665"/>
                <w:lang w:val="en-US"/>
              </w:rPr>
              <w:t>toString</w:t>
            </w:r>
            <w:proofErr w:type="spellEnd"/>
            <w:r w:rsidRPr="00AD1BC8">
              <w:rPr>
                <w:lang w:val="en-US"/>
              </w:rPr>
              <w:t>(),</w:t>
            </w:r>
            <w:r w:rsidRPr="00AD1BC8">
              <w:rPr>
                <w:lang w:val="en-US"/>
              </w:rPr>
              <w:br/>
              <w:t xml:space="preserve">        </w:t>
            </w:r>
            <w:proofErr w:type="spellStart"/>
            <w:r w:rsidRPr="00AD1BC8">
              <w:rPr>
                <w:color w:val="ADBAC7"/>
                <w:lang w:val="en-US"/>
              </w:rPr>
              <w:t>Toast</w:t>
            </w:r>
            <w:r w:rsidRPr="00AD1BC8">
              <w:rPr>
                <w:lang w:val="en-US"/>
              </w:rPr>
              <w:t>.LENGTH_SHORT</w:t>
            </w:r>
            <w:proofErr w:type="spellEnd"/>
            <w:r w:rsidRPr="00AD1BC8">
              <w:rPr>
                <w:lang w:val="en-US"/>
              </w:rPr>
              <w:t>).</w:t>
            </w:r>
            <w:r w:rsidRPr="00AD1BC8">
              <w:rPr>
                <w:color w:val="A9B665"/>
                <w:lang w:val="en-US"/>
              </w:rPr>
              <w:t>show</w:t>
            </w:r>
            <w:r w:rsidRPr="00AD1BC8">
              <w:rPr>
                <w:lang w:val="en-US"/>
              </w:rPr>
              <w:t>();</w:t>
            </w:r>
            <w:r w:rsidRPr="00AD1BC8">
              <w:rPr>
                <w:lang w:val="en-US"/>
              </w:rPr>
              <w:br/>
            </w:r>
            <w:proofErr w:type="spellStart"/>
            <w:r w:rsidRPr="00AD1BC8">
              <w:rPr>
                <w:lang w:val="en-US"/>
              </w:rPr>
              <w:t>countriesList.</w:t>
            </w:r>
            <w:r w:rsidRPr="00AD1BC8">
              <w:rPr>
                <w:color w:val="A9B665"/>
                <w:lang w:val="en-US"/>
              </w:rPr>
              <w:t>setOnItemClickListener</w:t>
            </w:r>
            <w:proofErr w:type="spellEnd"/>
            <w:r w:rsidRPr="00AD1BC8">
              <w:rPr>
                <w:lang w:val="en-US"/>
              </w:rPr>
              <w:t>(</w:t>
            </w:r>
            <w:proofErr w:type="spellStart"/>
            <w:r w:rsidRPr="00AD1BC8">
              <w:rPr>
                <w:lang w:val="en-US"/>
              </w:rPr>
              <w:t>itemListener</w:t>
            </w:r>
            <w:proofErr w:type="spellEnd"/>
            <w:r w:rsidRPr="00AD1BC8">
              <w:rPr>
                <w:lang w:val="en-US"/>
              </w:rPr>
              <w:t>);</w:t>
            </w:r>
          </w:p>
        </w:tc>
      </w:tr>
    </w:tbl>
    <w:p w14:paraId="4F40F1B1" w14:textId="77777777" w:rsidR="00E46C41" w:rsidRPr="00AD1BC8" w:rsidRDefault="00E46C41" w:rsidP="008D1F64">
      <w:pPr>
        <w:jc w:val="center"/>
        <w:rPr>
          <w:lang w:val="en-US"/>
        </w:rPr>
      </w:pPr>
    </w:p>
    <w:p w14:paraId="240A3D58" w14:textId="78AE0BB9" w:rsidR="008D1F64" w:rsidRPr="0008044D" w:rsidRDefault="008D1F64" w:rsidP="008D1F64">
      <w:pPr>
        <w:jc w:val="center"/>
      </w:pPr>
      <w:r>
        <w:rPr>
          <w:noProof/>
        </w:rPr>
        <w:lastRenderedPageBreak/>
        <w:drawing>
          <wp:inline distT="0" distB="0" distL="0" distR="0" wp14:anchorId="4804BCAF" wp14:editId="268D5BDC">
            <wp:extent cx="2427890" cy="4869343"/>
            <wp:effectExtent l="0" t="0" r="0" b="7620"/>
            <wp:docPr id="1138203070" name="Рисунок 1" descr="Изображение выглядит как электроника, текст, снимок экрана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03070" name="Рисунок 1" descr="Изображение выглядит как электроника, текст, снимок экрана, мультимеди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2387" cy="487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0A7C" w14:textId="3C12561B" w:rsidR="00E46C41" w:rsidRPr="00600795" w:rsidRDefault="00E46C41" w:rsidP="00880AA6">
      <w:pPr>
        <w:jc w:val="center"/>
      </w:pPr>
      <w:r>
        <w:t>Рисунок 1</w:t>
      </w:r>
      <w:r w:rsidR="00B93FF7">
        <w:t>3</w:t>
      </w:r>
      <w:r>
        <w:t xml:space="preserve"> – </w:t>
      </w:r>
      <w:r w:rsidR="00906FDC">
        <w:t>тестирование кода</w:t>
      </w:r>
    </w:p>
    <w:p w14:paraId="2159EA4E" w14:textId="65DAEEBA" w:rsidR="00CB11EC" w:rsidRDefault="00CB11EC" w:rsidP="00CB11EC">
      <w:r w:rsidRPr="00CB11EC">
        <w:t xml:space="preserve">14.Реализовать пример с элементом </w:t>
      </w:r>
      <w:proofErr w:type="spellStart"/>
      <w:r w:rsidRPr="00CB11EC">
        <w:rPr>
          <w:lang w:val="en-US"/>
        </w:rPr>
        <w:t>RecyclerView</w:t>
      </w:r>
      <w:proofErr w:type="spellEnd"/>
      <w:r w:rsidR="00600795" w:rsidRPr="00600795">
        <w:t>.</w:t>
      </w:r>
    </w:p>
    <w:p w14:paraId="55918CC9" w14:textId="161ABAB4" w:rsidR="00E46C41" w:rsidRPr="00C6432A" w:rsidRDefault="00E46C41" w:rsidP="00E46C41">
      <w:pPr>
        <w:rPr>
          <w:rFonts w:ascii="Times" w:hAnsi="Times" w:cs="Times"/>
          <w:i/>
          <w:iCs/>
          <w:sz w:val="24"/>
          <w:szCs w:val="24"/>
          <w:lang w:val="en-US"/>
        </w:rPr>
      </w:pPr>
      <w:r>
        <w:rPr>
          <w:rFonts w:ascii="Times" w:hAnsi="Times" w:cs="Times"/>
          <w:i/>
          <w:iCs/>
          <w:sz w:val="24"/>
          <w:szCs w:val="24"/>
        </w:rPr>
        <w:t>Листинг</w:t>
      </w:r>
      <w:r w:rsidRPr="00C6432A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r w:rsidR="000C2B53" w:rsidRPr="00C6432A">
        <w:rPr>
          <w:rFonts w:ascii="Times" w:hAnsi="Times" w:cs="Times"/>
          <w:i/>
          <w:iCs/>
          <w:sz w:val="24"/>
          <w:szCs w:val="24"/>
          <w:lang w:val="en-US"/>
        </w:rPr>
        <w:t>20</w:t>
      </w:r>
      <w:r w:rsidRPr="00C6432A">
        <w:rPr>
          <w:rFonts w:ascii="Times" w:hAnsi="Times" w:cs="Times"/>
          <w:i/>
          <w:iCs/>
          <w:sz w:val="24"/>
          <w:szCs w:val="24"/>
          <w:lang w:val="en-US"/>
        </w:rPr>
        <w:t xml:space="preserve"> – </w:t>
      </w:r>
      <w:r>
        <w:rPr>
          <w:rFonts w:ascii="Times" w:hAnsi="Times" w:cs="Times"/>
          <w:i/>
          <w:iCs/>
          <w:sz w:val="24"/>
          <w:szCs w:val="24"/>
        </w:rPr>
        <w:t>код</w:t>
      </w:r>
      <w:r w:rsidRPr="00C6432A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r w:rsidR="00C6432A">
        <w:rPr>
          <w:rFonts w:ascii="Times" w:hAnsi="Times" w:cs="Times"/>
          <w:i/>
          <w:iCs/>
          <w:sz w:val="24"/>
          <w:szCs w:val="24"/>
        </w:rPr>
        <w:t>в</w:t>
      </w:r>
      <w:r w:rsidR="00C6432A" w:rsidRPr="00C6432A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r w:rsidR="00C6432A">
        <w:rPr>
          <w:rFonts w:ascii="Times" w:hAnsi="Times" w:cs="Times"/>
          <w:i/>
          <w:iCs/>
          <w:sz w:val="24"/>
          <w:szCs w:val="24"/>
        </w:rPr>
        <w:t>файле</w:t>
      </w:r>
      <w:r w:rsidR="00C6432A" w:rsidRPr="00C6432A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proofErr w:type="spellStart"/>
      <w:r w:rsidR="00C6432A">
        <w:rPr>
          <w:rFonts w:ascii="Times" w:hAnsi="Times" w:cs="Times"/>
          <w:i/>
          <w:iCs/>
          <w:sz w:val="24"/>
          <w:szCs w:val="24"/>
          <w:lang w:val="en-US"/>
        </w:rPr>
        <w:t>PracticeActivity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46C41" w:rsidRPr="00C6432A" w14:paraId="749B524E" w14:textId="77777777" w:rsidTr="00764280">
        <w:tc>
          <w:tcPr>
            <w:tcW w:w="9345" w:type="dxa"/>
          </w:tcPr>
          <w:p w14:paraId="4BD2E4AB" w14:textId="020D23F8" w:rsidR="00E46C41" w:rsidRPr="00C6432A" w:rsidRDefault="00C6432A" w:rsidP="00C6432A">
            <w:pPr>
              <w:pStyle w:val="a5"/>
              <w:rPr>
                <w:color w:val="ADBAC7"/>
                <w:lang w:val="en-US"/>
              </w:rPr>
            </w:pPr>
            <w:proofErr w:type="spellStart"/>
            <w:r w:rsidRPr="00C6432A">
              <w:rPr>
                <w:color w:val="ADBAC7"/>
                <w:lang w:val="en-US"/>
              </w:rPr>
              <w:t>ArrayList</w:t>
            </w:r>
            <w:proofErr w:type="spellEnd"/>
            <w:r w:rsidRPr="00C6432A">
              <w:rPr>
                <w:color w:val="E78A4E"/>
                <w:lang w:val="en-US"/>
              </w:rPr>
              <w:t>&lt;</w:t>
            </w:r>
            <w:r w:rsidRPr="00C6432A">
              <w:rPr>
                <w:color w:val="ADBAC7"/>
                <w:lang w:val="en-US"/>
              </w:rPr>
              <w:t>State</w:t>
            </w:r>
            <w:r w:rsidRPr="00C6432A">
              <w:rPr>
                <w:color w:val="E78A4E"/>
                <w:lang w:val="en-US"/>
              </w:rPr>
              <w:t xml:space="preserve">&gt; </w:t>
            </w:r>
            <w:r w:rsidRPr="00C6432A">
              <w:rPr>
                <w:lang w:val="en-US"/>
              </w:rPr>
              <w:t xml:space="preserve">states </w:t>
            </w:r>
            <w:r w:rsidRPr="00C6432A">
              <w:rPr>
                <w:color w:val="E78A4E"/>
                <w:lang w:val="en-US"/>
              </w:rPr>
              <w:t xml:space="preserve">= </w:t>
            </w:r>
            <w:r w:rsidRPr="00C6432A">
              <w:rPr>
                <w:color w:val="EA6962"/>
                <w:lang w:val="en-US"/>
              </w:rPr>
              <w:t xml:space="preserve">new </w:t>
            </w:r>
            <w:proofErr w:type="spellStart"/>
            <w:r w:rsidRPr="00C6432A">
              <w:rPr>
                <w:color w:val="A9B665"/>
                <w:lang w:val="en-US"/>
              </w:rPr>
              <w:t>ArrayList</w:t>
            </w:r>
            <w:proofErr w:type="spellEnd"/>
            <w:r w:rsidRPr="00C6432A">
              <w:rPr>
                <w:color w:val="E78A4E"/>
                <w:lang w:val="en-US"/>
              </w:rPr>
              <w:t>&lt;</w:t>
            </w:r>
            <w:r w:rsidRPr="00C6432A">
              <w:rPr>
                <w:color w:val="ADBAC7"/>
                <w:lang w:val="en-US"/>
              </w:rPr>
              <w:t>State</w:t>
            </w:r>
            <w:r w:rsidRPr="00C6432A">
              <w:rPr>
                <w:color w:val="E78A4E"/>
                <w:lang w:val="en-US"/>
              </w:rPr>
              <w:t>&gt;</w:t>
            </w:r>
            <w:r w:rsidRPr="00C6432A">
              <w:rPr>
                <w:lang w:val="en-US"/>
              </w:rPr>
              <w:t>();</w:t>
            </w:r>
            <w:r w:rsidRPr="00C6432A">
              <w:rPr>
                <w:lang w:val="en-US"/>
              </w:rPr>
              <w:br/>
              <w:t xml:space="preserve">    </w:t>
            </w:r>
            <w:r w:rsidRPr="00C6432A">
              <w:rPr>
                <w:i/>
                <w:iCs/>
                <w:color w:val="928374"/>
                <w:lang w:val="en-US"/>
              </w:rPr>
              <w:t xml:space="preserve">// </w:t>
            </w:r>
            <w:r w:rsidRPr="00C6432A">
              <w:rPr>
                <w:i/>
                <w:iCs/>
                <w:color w:val="928374"/>
              </w:rPr>
              <w:t>начальная</w:t>
            </w:r>
            <w:r w:rsidRPr="00C6432A">
              <w:rPr>
                <w:i/>
                <w:iCs/>
                <w:color w:val="928374"/>
                <w:lang w:val="en-US"/>
              </w:rPr>
              <w:t xml:space="preserve"> </w:t>
            </w:r>
            <w:r w:rsidRPr="00C6432A">
              <w:rPr>
                <w:i/>
                <w:iCs/>
                <w:color w:val="928374"/>
              </w:rPr>
              <w:t>инициализация</w:t>
            </w:r>
            <w:r w:rsidRPr="00C6432A">
              <w:rPr>
                <w:i/>
                <w:iCs/>
                <w:color w:val="928374"/>
                <w:lang w:val="en-US"/>
              </w:rPr>
              <w:t xml:space="preserve"> </w:t>
            </w:r>
            <w:r w:rsidRPr="00C6432A">
              <w:rPr>
                <w:i/>
                <w:iCs/>
                <w:color w:val="928374"/>
              </w:rPr>
              <w:t>списка</w:t>
            </w:r>
            <w:r w:rsidRPr="00C6432A">
              <w:rPr>
                <w:i/>
                <w:iCs/>
                <w:color w:val="928374"/>
                <w:lang w:val="en-US"/>
              </w:rPr>
              <w:br/>
              <w:t xml:space="preserve">    </w:t>
            </w:r>
            <w:proofErr w:type="spellStart"/>
            <w:r w:rsidRPr="00C6432A">
              <w:rPr>
                <w:color w:val="A9B665"/>
                <w:lang w:val="en-US"/>
              </w:rPr>
              <w:t>setInitialData</w:t>
            </w:r>
            <w:proofErr w:type="spellEnd"/>
            <w:r w:rsidRPr="00C6432A">
              <w:rPr>
                <w:lang w:val="en-US"/>
              </w:rPr>
              <w:t>();</w:t>
            </w:r>
            <w:r w:rsidRPr="00C6432A">
              <w:rPr>
                <w:lang w:val="en-US"/>
              </w:rPr>
              <w:br/>
              <w:t xml:space="preserve">    </w:t>
            </w:r>
            <w:proofErr w:type="spellStart"/>
            <w:r w:rsidRPr="00C6432A">
              <w:rPr>
                <w:color w:val="ADBAC7"/>
                <w:lang w:val="en-US"/>
              </w:rPr>
              <w:t>RecyclerView</w:t>
            </w:r>
            <w:proofErr w:type="spellEnd"/>
            <w:r w:rsidRPr="00C6432A">
              <w:rPr>
                <w:color w:val="ADBAC7"/>
                <w:lang w:val="en-US"/>
              </w:rPr>
              <w:t xml:space="preserve"> </w:t>
            </w:r>
            <w:proofErr w:type="spellStart"/>
            <w:r w:rsidRPr="00C6432A">
              <w:rPr>
                <w:lang w:val="en-US"/>
              </w:rPr>
              <w:t>recyclerView</w:t>
            </w:r>
            <w:proofErr w:type="spellEnd"/>
            <w:r w:rsidRPr="00C6432A">
              <w:rPr>
                <w:lang w:val="en-US"/>
              </w:rPr>
              <w:t xml:space="preserve"> </w:t>
            </w:r>
            <w:r w:rsidRPr="00C6432A">
              <w:rPr>
                <w:color w:val="E78A4E"/>
                <w:lang w:val="en-US"/>
              </w:rPr>
              <w:t xml:space="preserve">= </w:t>
            </w:r>
            <w:proofErr w:type="spellStart"/>
            <w:r w:rsidRPr="00C6432A">
              <w:rPr>
                <w:color w:val="A9B665"/>
                <w:lang w:val="en-US"/>
              </w:rPr>
              <w:t>findViewById</w:t>
            </w:r>
            <w:proofErr w:type="spellEnd"/>
            <w:r w:rsidRPr="00C6432A">
              <w:rPr>
                <w:lang w:val="en-US"/>
              </w:rPr>
              <w:t>(</w:t>
            </w:r>
            <w:proofErr w:type="spellStart"/>
            <w:r w:rsidRPr="00C6432A">
              <w:rPr>
                <w:color w:val="ADBAC7"/>
                <w:lang w:val="en-US"/>
              </w:rPr>
              <w:t>R</w:t>
            </w:r>
            <w:r w:rsidRPr="00C6432A">
              <w:rPr>
                <w:lang w:val="en-US"/>
              </w:rPr>
              <w:t>.</w:t>
            </w:r>
            <w:r w:rsidRPr="00C6432A">
              <w:rPr>
                <w:color w:val="ADBAC7"/>
                <w:lang w:val="en-US"/>
              </w:rPr>
              <w:t>id</w:t>
            </w:r>
            <w:r w:rsidRPr="00C6432A">
              <w:rPr>
                <w:lang w:val="en-US"/>
              </w:rPr>
              <w:t>.list</w:t>
            </w:r>
            <w:proofErr w:type="spellEnd"/>
            <w:r w:rsidRPr="00C6432A">
              <w:rPr>
                <w:lang w:val="en-US"/>
              </w:rPr>
              <w:t>);</w:t>
            </w:r>
            <w:r w:rsidRPr="00C6432A">
              <w:rPr>
                <w:lang w:val="en-US"/>
              </w:rPr>
              <w:br/>
              <w:t xml:space="preserve">    </w:t>
            </w:r>
            <w:r w:rsidRPr="00C6432A">
              <w:rPr>
                <w:i/>
                <w:iCs/>
                <w:color w:val="928374"/>
                <w:lang w:val="en-US"/>
              </w:rPr>
              <w:t xml:space="preserve">// </w:t>
            </w:r>
            <w:r w:rsidRPr="00C6432A">
              <w:rPr>
                <w:i/>
                <w:iCs/>
                <w:color w:val="928374"/>
              </w:rPr>
              <w:t>создаем</w:t>
            </w:r>
            <w:r w:rsidRPr="00C6432A">
              <w:rPr>
                <w:i/>
                <w:iCs/>
                <w:color w:val="928374"/>
                <w:lang w:val="en-US"/>
              </w:rPr>
              <w:t xml:space="preserve"> </w:t>
            </w:r>
            <w:r w:rsidRPr="00C6432A">
              <w:rPr>
                <w:i/>
                <w:iCs/>
                <w:color w:val="928374"/>
              </w:rPr>
              <w:t>адаптер</w:t>
            </w:r>
            <w:r w:rsidRPr="00C6432A">
              <w:rPr>
                <w:i/>
                <w:iCs/>
                <w:color w:val="928374"/>
                <w:lang w:val="en-US"/>
              </w:rPr>
              <w:br/>
              <w:t xml:space="preserve">    </w:t>
            </w:r>
            <w:proofErr w:type="spellStart"/>
            <w:r w:rsidRPr="00C6432A">
              <w:rPr>
                <w:color w:val="ADBAC7"/>
                <w:lang w:val="en-US"/>
              </w:rPr>
              <w:t>StateAdapter</w:t>
            </w:r>
            <w:proofErr w:type="spellEnd"/>
            <w:r w:rsidRPr="00C6432A">
              <w:rPr>
                <w:color w:val="ADBAC7"/>
                <w:lang w:val="en-US"/>
              </w:rPr>
              <w:t xml:space="preserve"> </w:t>
            </w:r>
            <w:r w:rsidRPr="00C6432A">
              <w:rPr>
                <w:lang w:val="en-US"/>
              </w:rPr>
              <w:t xml:space="preserve">adapter </w:t>
            </w:r>
            <w:r w:rsidRPr="00C6432A">
              <w:rPr>
                <w:color w:val="E78A4E"/>
                <w:lang w:val="en-US"/>
              </w:rPr>
              <w:t xml:space="preserve">= </w:t>
            </w:r>
            <w:r w:rsidRPr="00C6432A">
              <w:rPr>
                <w:color w:val="EA6962"/>
                <w:lang w:val="en-US"/>
              </w:rPr>
              <w:t xml:space="preserve">new </w:t>
            </w:r>
            <w:proofErr w:type="spellStart"/>
            <w:r w:rsidRPr="00C6432A">
              <w:rPr>
                <w:color w:val="A9B665"/>
                <w:lang w:val="en-US"/>
              </w:rPr>
              <w:t>StateAdapter</w:t>
            </w:r>
            <w:proofErr w:type="spellEnd"/>
            <w:r w:rsidRPr="00C6432A">
              <w:rPr>
                <w:lang w:val="en-US"/>
              </w:rPr>
              <w:t>(</w:t>
            </w:r>
            <w:r w:rsidRPr="00C6432A">
              <w:rPr>
                <w:color w:val="EA6962"/>
                <w:lang w:val="en-US"/>
              </w:rPr>
              <w:t>this</w:t>
            </w:r>
            <w:r w:rsidRPr="00C6432A">
              <w:rPr>
                <w:lang w:val="en-US"/>
              </w:rPr>
              <w:t>, states);</w:t>
            </w:r>
            <w:r w:rsidRPr="00C6432A">
              <w:rPr>
                <w:lang w:val="en-US"/>
              </w:rPr>
              <w:br/>
              <w:t xml:space="preserve">    </w:t>
            </w:r>
            <w:r w:rsidRPr="00C6432A">
              <w:rPr>
                <w:i/>
                <w:iCs/>
                <w:color w:val="928374"/>
                <w:lang w:val="en-US"/>
              </w:rPr>
              <w:t xml:space="preserve">// </w:t>
            </w:r>
            <w:r w:rsidRPr="00C6432A">
              <w:rPr>
                <w:i/>
                <w:iCs/>
                <w:color w:val="928374"/>
              </w:rPr>
              <w:t>устанавливаем</w:t>
            </w:r>
            <w:r w:rsidRPr="00C6432A">
              <w:rPr>
                <w:i/>
                <w:iCs/>
                <w:color w:val="928374"/>
                <w:lang w:val="en-US"/>
              </w:rPr>
              <w:t xml:space="preserve"> </w:t>
            </w:r>
            <w:r w:rsidRPr="00C6432A">
              <w:rPr>
                <w:i/>
                <w:iCs/>
                <w:color w:val="928374"/>
              </w:rPr>
              <w:t>для</w:t>
            </w:r>
            <w:r w:rsidRPr="00C6432A">
              <w:rPr>
                <w:i/>
                <w:iCs/>
                <w:color w:val="928374"/>
                <w:lang w:val="en-US"/>
              </w:rPr>
              <w:t xml:space="preserve"> </w:t>
            </w:r>
            <w:r w:rsidRPr="00C6432A">
              <w:rPr>
                <w:i/>
                <w:iCs/>
                <w:color w:val="928374"/>
              </w:rPr>
              <w:t>списка</w:t>
            </w:r>
            <w:r w:rsidRPr="00C6432A">
              <w:rPr>
                <w:i/>
                <w:iCs/>
                <w:color w:val="928374"/>
                <w:lang w:val="en-US"/>
              </w:rPr>
              <w:t xml:space="preserve"> </w:t>
            </w:r>
            <w:r w:rsidRPr="00C6432A">
              <w:rPr>
                <w:i/>
                <w:iCs/>
                <w:color w:val="928374"/>
              </w:rPr>
              <w:t>адаптер</w:t>
            </w:r>
            <w:r w:rsidRPr="00C6432A">
              <w:rPr>
                <w:i/>
                <w:iCs/>
                <w:color w:val="928374"/>
                <w:lang w:val="en-US"/>
              </w:rPr>
              <w:br/>
              <w:t xml:space="preserve">    </w:t>
            </w:r>
            <w:proofErr w:type="spellStart"/>
            <w:r w:rsidRPr="00C6432A">
              <w:rPr>
                <w:lang w:val="en-US"/>
              </w:rPr>
              <w:t>recyclerView.</w:t>
            </w:r>
            <w:r w:rsidRPr="00C6432A">
              <w:rPr>
                <w:color w:val="A9B665"/>
                <w:lang w:val="en-US"/>
              </w:rPr>
              <w:t>setAdapter</w:t>
            </w:r>
            <w:proofErr w:type="spellEnd"/>
            <w:r w:rsidRPr="00C6432A">
              <w:rPr>
                <w:lang w:val="en-US"/>
              </w:rPr>
              <w:t>(adapter);</w:t>
            </w:r>
            <w:r w:rsidRPr="00C6432A">
              <w:rPr>
                <w:lang w:val="en-US"/>
              </w:rPr>
              <w:br/>
              <w:t>}</w:t>
            </w:r>
            <w:r w:rsidRPr="00C6432A">
              <w:rPr>
                <w:lang w:val="en-US"/>
              </w:rPr>
              <w:br/>
            </w:r>
            <w:r w:rsidRPr="00C6432A">
              <w:rPr>
                <w:color w:val="EA6962"/>
                <w:lang w:val="en-US"/>
              </w:rPr>
              <w:t xml:space="preserve">private void </w:t>
            </w:r>
            <w:proofErr w:type="spellStart"/>
            <w:r w:rsidRPr="00C6432A">
              <w:rPr>
                <w:color w:val="A9B665"/>
                <w:lang w:val="en-US"/>
              </w:rPr>
              <w:t>setInitialData</w:t>
            </w:r>
            <w:proofErr w:type="spellEnd"/>
            <w:r w:rsidRPr="00C6432A">
              <w:rPr>
                <w:lang w:val="en-US"/>
              </w:rPr>
              <w:t>(){</w:t>
            </w:r>
            <w:r w:rsidRPr="00C6432A">
              <w:rPr>
                <w:lang w:val="en-US"/>
              </w:rPr>
              <w:br/>
              <w:t xml:space="preserve">    </w:t>
            </w:r>
            <w:proofErr w:type="spellStart"/>
            <w:r w:rsidRPr="00C6432A">
              <w:rPr>
                <w:lang w:val="en-US"/>
              </w:rPr>
              <w:t>states.</w:t>
            </w:r>
            <w:r w:rsidRPr="00C6432A">
              <w:rPr>
                <w:color w:val="A9B665"/>
                <w:lang w:val="en-US"/>
              </w:rPr>
              <w:t>add</w:t>
            </w:r>
            <w:proofErr w:type="spellEnd"/>
            <w:r w:rsidRPr="00C6432A">
              <w:rPr>
                <w:lang w:val="en-US"/>
              </w:rPr>
              <w:t>(</w:t>
            </w:r>
            <w:r w:rsidRPr="00C6432A">
              <w:rPr>
                <w:color w:val="EA6962"/>
                <w:lang w:val="en-US"/>
              </w:rPr>
              <w:t xml:space="preserve">new </w:t>
            </w:r>
            <w:r w:rsidRPr="00C6432A">
              <w:rPr>
                <w:color w:val="A9B665"/>
                <w:lang w:val="en-US"/>
              </w:rPr>
              <w:t xml:space="preserve">State </w:t>
            </w:r>
            <w:r w:rsidRPr="00C6432A">
              <w:rPr>
                <w:lang w:val="en-US"/>
              </w:rPr>
              <w:t>(</w:t>
            </w:r>
            <w:r w:rsidRPr="00C6432A">
              <w:rPr>
                <w:color w:val="D8A657"/>
                <w:lang w:val="en-US"/>
              </w:rPr>
              <w:t>"</w:t>
            </w:r>
            <w:r w:rsidRPr="00C6432A">
              <w:rPr>
                <w:color w:val="D8A657"/>
              </w:rPr>
              <w:t>Бразилия</w:t>
            </w:r>
            <w:r w:rsidRPr="00C6432A">
              <w:rPr>
                <w:color w:val="D8A657"/>
                <w:lang w:val="en-US"/>
              </w:rPr>
              <w:t>"</w:t>
            </w:r>
            <w:r w:rsidRPr="00C6432A">
              <w:rPr>
                <w:lang w:val="en-US"/>
              </w:rPr>
              <w:t xml:space="preserve">, </w:t>
            </w:r>
            <w:r w:rsidRPr="00C6432A">
              <w:rPr>
                <w:color w:val="D8A657"/>
                <w:lang w:val="en-US"/>
              </w:rPr>
              <w:t>"</w:t>
            </w:r>
            <w:r w:rsidRPr="00C6432A">
              <w:rPr>
                <w:color w:val="D8A657"/>
              </w:rPr>
              <w:t>Бразилиа</w:t>
            </w:r>
            <w:r w:rsidRPr="00C6432A">
              <w:rPr>
                <w:color w:val="D8A657"/>
                <w:lang w:val="en-US"/>
              </w:rPr>
              <w:t>"</w:t>
            </w:r>
            <w:r w:rsidRPr="00C6432A">
              <w:rPr>
                <w:lang w:val="en-US"/>
              </w:rPr>
              <w:t xml:space="preserve">, </w:t>
            </w:r>
            <w:proofErr w:type="spellStart"/>
            <w:r w:rsidRPr="00C6432A">
              <w:rPr>
                <w:color w:val="ADBAC7"/>
                <w:lang w:val="en-US"/>
              </w:rPr>
              <w:t>R</w:t>
            </w:r>
            <w:r w:rsidRPr="00C6432A">
              <w:rPr>
                <w:lang w:val="en-US"/>
              </w:rPr>
              <w:t>.</w:t>
            </w:r>
            <w:r w:rsidRPr="00C6432A">
              <w:rPr>
                <w:color w:val="ADBAC7"/>
                <w:lang w:val="en-US"/>
              </w:rPr>
              <w:t>drawable</w:t>
            </w:r>
            <w:r w:rsidRPr="00C6432A">
              <w:rPr>
                <w:lang w:val="en-US"/>
              </w:rPr>
              <w:t>.brazilia</w:t>
            </w:r>
            <w:proofErr w:type="spellEnd"/>
            <w:r w:rsidRPr="00C6432A">
              <w:rPr>
                <w:lang w:val="en-US"/>
              </w:rPr>
              <w:t>));</w:t>
            </w:r>
            <w:r w:rsidRPr="00C6432A">
              <w:rPr>
                <w:lang w:val="en-US"/>
              </w:rPr>
              <w:br/>
              <w:t xml:space="preserve">    </w:t>
            </w:r>
            <w:proofErr w:type="spellStart"/>
            <w:r w:rsidRPr="00C6432A">
              <w:rPr>
                <w:lang w:val="en-US"/>
              </w:rPr>
              <w:t>states.</w:t>
            </w:r>
            <w:r w:rsidRPr="00C6432A">
              <w:rPr>
                <w:color w:val="A9B665"/>
                <w:lang w:val="en-US"/>
              </w:rPr>
              <w:t>add</w:t>
            </w:r>
            <w:proofErr w:type="spellEnd"/>
            <w:r w:rsidRPr="00C6432A">
              <w:rPr>
                <w:lang w:val="en-US"/>
              </w:rPr>
              <w:t>(</w:t>
            </w:r>
            <w:r w:rsidRPr="00C6432A">
              <w:rPr>
                <w:color w:val="EA6962"/>
                <w:lang w:val="en-US"/>
              </w:rPr>
              <w:t xml:space="preserve">new </w:t>
            </w:r>
            <w:r w:rsidRPr="00C6432A">
              <w:rPr>
                <w:color w:val="A9B665"/>
                <w:lang w:val="en-US"/>
              </w:rPr>
              <w:t xml:space="preserve">State </w:t>
            </w:r>
            <w:r w:rsidRPr="00C6432A">
              <w:rPr>
                <w:lang w:val="en-US"/>
              </w:rPr>
              <w:t>(</w:t>
            </w:r>
            <w:r w:rsidRPr="00C6432A">
              <w:rPr>
                <w:color w:val="D8A657"/>
                <w:lang w:val="en-US"/>
              </w:rPr>
              <w:t>"</w:t>
            </w:r>
            <w:r w:rsidRPr="00C6432A">
              <w:rPr>
                <w:color w:val="D8A657"/>
              </w:rPr>
              <w:t>Аргентина</w:t>
            </w:r>
            <w:r w:rsidRPr="00C6432A">
              <w:rPr>
                <w:color w:val="D8A657"/>
                <w:lang w:val="en-US"/>
              </w:rPr>
              <w:t>"</w:t>
            </w:r>
            <w:r w:rsidRPr="00C6432A">
              <w:rPr>
                <w:lang w:val="en-US"/>
              </w:rPr>
              <w:t xml:space="preserve">, </w:t>
            </w:r>
            <w:r w:rsidRPr="00C6432A">
              <w:rPr>
                <w:color w:val="D8A657"/>
                <w:lang w:val="en-US"/>
              </w:rPr>
              <w:t>"</w:t>
            </w:r>
            <w:proofErr w:type="spellStart"/>
            <w:r w:rsidRPr="00C6432A">
              <w:rPr>
                <w:color w:val="D8A657"/>
              </w:rPr>
              <w:t>Буэнос</w:t>
            </w:r>
            <w:proofErr w:type="spellEnd"/>
            <w:r w:rsidRPr="00C6432A">
              <w:rPr>
                <w:color w:val="D8A657"/>
                <w:lang w:val="en-US"/>
              </w:rPr>
              <w:t>-</w:t>
            </w:r>
            <w:r w:rsidRPr="00C6432A">
              <w:rPr>
                <w:color w:val="D8A657"/>
              </w:rPr>
              <w:t>Айрес</w:t>
            </w:r>
            <w:r w:rsidRPr="00C6432A">
              <w:rPr>
                <w:color w:val="D8A657"/>
                <w:lang w:val="en-US"/>
              </w:rPr>
              <w:t>"</w:t>
            </w:r>
            <w:r w:rsidRPr="00C6432A">
              <w:rPr>
                <w:lang w:val="en-US"/>
              </w:rPr>
              <w:t xml:space="preserve">, </w:t>
            </w:r>
            <w:proofErr w:type="spellStart"/>
            <w:r w:rsidRPr="00C6432A">
              <w:rPr>
                <w:color w:val="ADBAC7"/>
                <w:lang w:val="en-US"/>
              </w:rPr>
              <w:t>R</w:t>
            </w:r>
            <w:r w:rsidRPr="00C6432A">
              <w:rPr>
                <w:lang w:val="en-US"/>
              </w:rPr>
              <w:t>.</w:t>
            </w:r>
            <w:r w:rsidRPr="00C6432A">
              <w:rPr>
                <w:color w:val="ADBAC7"/>
                <w:lang w:val="en-US"/>
              </w:rPr>
              <w:t>drawable</w:t>
            </w:r>
            <w:r w:rsidRPr="00C6432A">
              <w:rPr>
                <w:lang w:val="en-US"/>
              </w:rPr>
              <w:t>.argentina</w:t>
            </w:r>
            <w:proofErr w:type="spellEnd"/>
            <w:r w:rsidRPr="00C6432A">
              <w:rPr>
                <w:lang w:val="en-US"/>
              </w:rPr>
              <w:t>));</w:t>
            </w:r>
            <w:r w:rsidRPr="00C6432A">
              <w:rPr>
                <w:lang w:val="en-US"/>
              </w:rPr>
              <w:br/>
              <w:t xml:space="preserve">    </w:t>
            </w:r>
            <w:proofErr w:type="spellStart"/>
            <w:r w:rsidRPr="00C6432A">
              <w:rPr>
                <w:lang w:val="en-US"/>
              </w:rPr>
              <w:t>states.</w:t>
            </w:r>
            <w:r w:rsidRPr="00C6432A">
              <w:rPr>
                <w:color w:val="A9B665"/>
                <w:lang w:val="en-US"/>
              </w:rPr>
              <w:t>add</w:t>
            </w:r>
            <w:proofErr w:type="spellEnd"/>
            <w:r w:rsidRPr="00C6432A">
              <w:rPr>
                <w:lang w:val="en-US"/>
              </w:rPr>
              <w:t>(</w:t>
            </w:r>
            <w:r w:rsidRPr="00C6432A">
              <w:rPr>
                <w:color w:val="EA6962"/>
                <w:lang w:val="en-US"/>
              </w:rPr>
              <w:t xml:space="preserve">new </w:t>
            </w:r>
            <w:r w:rsidRPr="00C6432A">
              <w:rPr>
                <w:color w:val="A9B665"/>
                <w:lang w:val="en-US"/>
              </w:rPr>
              <w:t xml:space="preserve">State </w:t>
            </w:r>
            <w:r w:rsidRPr="00C6432A">
              <w:rPr>
                <w:lang w:val="en-US"/>
              </w:rPr>
              <w:t>(</w:t>
            </w:r>
            <w:r w:rsidRPr="00C6432A">
              <w:rPr>
                <w:color w:val="D8A657"/>
                <w:lang w:val="en-US"/>
              </w:rPr>
              <w:t>"</w:t>
            </w:r>
            <w:r w:rsidRPr="00C6432A">
              <w:rPr>
                <w:color w:val="D8A657"/>
              </w:rPr>
              <w:t>Колумбия</w:t>
            </w:r>
            <w:r w:rsidRPr="00C6432A">
              <w:rPr>
                <w:color w:val="D8A657"/>
                <w:lang w:val="en-US"/>
              </w:rPr>
              <w:t>"</w:t>
            </w:r>
            <w:r w:rsidRPr="00C6432A">
              <w:rPr>
                <w:lang w:val="en-US"/>
              </w:rPr>
              <w:t xml:space="preserve">, </w:t>
            </w:r>
            <w:r w:rsidRPr="00C6432A">
              <w:rPr>
                <w:color w:val="D8A657"/>
                <w:lang w:val="en-US"/>
              </w:rPr>
              <w:t>"</w:t>
            </w:r>
            <w:r w:rsidRPr="00C6432A">
              <w:rPr>
                <w:color w:val="D8A657"/>
              </w:rPr>
              <w:t>Богота</w:t>
            </w:r>
            <w:r w:rsidRPr="00C6432A">
              <w:rPr>
                <w:color w:val="D8A657"/>
                <w:lang w:val="en-US"/>
              </w:rPr>
              <w:t>"</w:t>
            </w:r>
            <w:r w:rsidRPr="00C6432A">
              <w:rPr>
                <w:lang w:val="en-US"/>
              </w:rPr>
              <w:t xml:space="preserve">, </w:t>
            </w:r>
            <w:proofErr w:type="spellStart"/>
            <w:r w:rsidRPr="00C6432A">
              <w:rPr>
                <w:color w:val="ADBAC7"/>
                <w:lang w:val="en-US"/>
              </w:rPr>
              <w:t>R</w:t>
            </w:r>
            <w:r w:rsidRPr="00C6432A">
              <w:rPr>
                <w:lang w:val="en-US"/>
              </w:rPr>
              <w:t>.</w:t>
            </w:r>
            <w:r w:rsidRPr="00C6432A">
              <w:rPr>
                <w:color w:val="ADBAC7"/>
                <w:lang w:val="en-US"/>
              </w:rPr>
              <w:t>drawable</w:t>
            </w:r>
            <w:r w:rsidRPr="00C6432A">
              <w:rPr>
                <w:lang w:val="en-US"/>
              </w:rPr>
              <w:t>.columbia</w:t>
            </w:r>
            <w:proofErr w:type="spellEnd"/>
            <w:r w:rsidRPr="00C6432A">
              <w:rPr>
                <w:lang w:val="en-US"/>
              </w:rPr>
              <w:t>));</w:t>
            </w:r>
            <w:r w:rsidRPr="00C6432A">
              <w:rPr>
                <w:lang w:val="en-US"/>
              </w:rPr>
              <w:br/>
              <w:t xml:space="preserve">    </w:t>
            </w:r>
            <w:proofErr w:type="spellStart"/>
            <w:r w:rsidRPr="00C6432A">
              <w:rPr>
                <w:lang w:val="en-US"/>
              </w:rPr>
              <w:t>states.</w:t>
            </w:r>
            <w:r w:rsidRPr="00C6432A">
              <w:rPr>
                <w:color w:val="A9B665"/>
                <w:lang w:val="en-US"/>
              </w:rPr>
              <w:t>add</w:t>
            </w:r>
            <w:proofErr w:type="spellEnd"/>
            <w:r w:rsidRPr="00C6432A">
              <w:rPr>
                <w:lang w:val="en-US"/>
              </w:rPr>
              <w:t>(</w:t>
            </w:r>
            <w:r w:rsidRPr="00C6432A">
              <w:rPr>
                <w:color w:val="EA6962"/>
                <w:lang w:val="en-US"/>
              </w:rPr>
              <w:t xml:space="preserve">new </w:t>
            </w:r>
            <w:r w:rsidRPr="00C6432A">
              <w:rPr>
                <w:color w:val="A9B665"/>
                <w:lang w:val="en-US"/>
              </w:rPr>
              <w:t xml:space="preserve">State </w:t>
            </w:r>
            <w:r w:rsidRPr="00C6432A">
              <w:rPr>
                <w:lang w:val="en-US"/>
              </w:rPr>
              <w:t>(</w:t>
            </w:r>
            <w:r w:rsidRPr="00C6432A">
              <w:rPr>
                <w:color w:val="D8A657"/>
                <w:lang w:val="en-US"/>
              </w:rPr>
              <w:t>"</w:t>
            </w:r>
            <w:r w:rsidRPr="00C6432A">
              <w:rPr>
                <w:color w:val="D8A657"/>
              </w:rPr>
              <w:t>Уругвай</w:t>
            </w:r>
            <w:r w:rsidRPr="00C6432A">
              <w:rPr>
                <w:color w:val="D8A657"/>
                <w:lang w:val="en-US"/>
              </w:rPr>
              <w:t>"</w:t>
            </w:r>
            <w:r w:rsidRPr="00C6432A">
              <w:rPr>
                <w:lang w:val="en-US"/>
              </w:rPr>
              <w:t xml:space="preserve">, </w:t>
            </w:r>
            <w:r w:rsidRPr="00C6432A">
              <w:rPr>
                <w:color w:val="D8A657"/>
                <w:lang w:val="en-US"/>
              </w:rPr>
              <w:t>"</w:t>
            </w:r>
            <w:r w:rsidRPr="00C6432A">
              <w:rPr>
                <w:color w:val="D8A657"/>
              </w:rPr>
              <w:t>Монтевидео</w:t>
            </w:r>
            <w:r w:rsidRPr="00C6432A">
              <w:rPr>
                <w:color w:val="D8A657"/>
                <w:lang w:val="en-US"/>
              </w:rPr>
              <w:t>"</w:t>
            </w:r>
            <w:r w:rsidRPr="00C6432A">
              <w:rPr>
                <w:lang w:val="en-US"/>
              </w:rPr>
              <w:t xml:space="preserve">, </w:t>
            </w:r>
            <w:proofErr w:type="spellStart"/>
            <w:r w:rsidRPr="00C6432A">
              <w:rPr>
                <w:color w:val="ADBAC7"/>
                <w:lang w:val="en-US"/>
              </w:rPr>
              <w:t>R</w:t>
            </w:r>
            <w:r w:rsidRPr="00C6432A">
              <w:rPr>
                <w:lang w:val="en-US"/>
              </w:rPr>
              <w:t>.</w:t>
            </w:r>
            <w:r w:rsidRPr="00C6432A">
              <w:rPr>
                <w:color w:val="ADBAC7"/>
                <w:lang w:val="en-US"/>
              </w:rPr>
              <w:t>drawable</w:t>
            </w:r>
            <w:r w:rsidRPr="00C6432A">
              <w:rPr>
                <w:lang w:val="en-US"/>
              </w:rPr>
              <w:t>.uruguai</w:t>
            </w:r>
            <w:proofErr w:type="spellEnd"/>
            <w:r w:rsidRPr="00C6432A">
              <w:rPr>
                <w:lang w:val="en-US"/>
              </w:rPr>
              <w:t>));</w:t>
            </w:r>
            <w:r w:rsidRPr="00C6432A">
              <w:rPr>
                <w:lang w:val="en-US"/>
              </w:rPr>
              <w:br/>
              <w:t xml:space="preserve">    </w:t>
            </w:r>
            <w:proofErr w:type="spellStart"/>
            <w:r w:rsidRPr="00C6432A">
              <w:rPr>
                <w:lang w:val="en-US"/>
              </w:rPr>
              <w:t>states.</w:t>
            </w:r>
            <w:r w:rsidRPr="00C6432A">
              <w:rPr>
                <w:color w:val="A9B665"/>
                <w:lang w:val="en-US"/>
              </w:rPr>
              <w:t>add</w:t>
            </w:r>
            <w:proofErr w:type="spellEnd"/>
            <w:r w:rsidRPr="00C6432A">
              <w:rPr>
                <w:lang w:val="en-US"/>
              </w:rPr>
              <w:t>(</w:t>
            </w:r>
            <w:r w:rsidRPr="00C6432A">
              <w:rPr>
                <w:color w:val="EA6962"/>
                <w:lang w:val="en-US"/>
              </w:rPr>
              <w:t xml:space="preserve">new </w:t>
            </w:r>
            <w:r w:rsidRPr="00C6432A">
              <w:rPr>
                <w:color w:val="A9B665"/>
                <w:lang w:val="en-US"/>
              </w:rPr>
              <w:t xml:space="preserve">State </w:t>
            </w:r>
            <w:r w:rsidRPr="00C6432A">
              <w:rPr>
                <w:lang w:val="en-US"/>
              </w:rPr>
              <w:t>(</w:t>
            </w:r>
            <w:r w:rsidRPr="00C6432A">
              <w:rPr>
                <w:color w:val="D8A657"/>
                <w:lang w:val="en-US"/>
              </w:rPr>
              <w:t>"</w:t>
            </w:r>
            <w:r w:rsidRPr="00C6432A">
              <w:rPr>
                <w:color w:val="D8A657"/>
              </w:rPr>
              <w:t>Чили</w:t>
            </w:r>
            <w:r w:rsidRPr="00C6432A">
              <w:rPr>
                <w:color w:val="D8A657"/>
                <w:lang w:val="en-US"/>
              </w:rPr>
              <w:t>"</w:t>
            </w:r>
            <w:r w:rsidRPr="00C6432A">
              <w:rPr>
                <w:lang w:val="en-US"/>
              </w:rPr>
              <w:t xml:space="preserve">, </w:t>
            </w:r>
            <w:r w:rsidRPr="00C6432A">
              <w:rPr>
                <w:color w:val="D8A657"/>
                <w:lang w:val="en-US"/>
              </w:rPr>
              <w:t>"</w:t>
            </w:r>
            <w:r w:rsidRPr="00C6432A">
              <w:rPr>
                <w:color w:val="D8A657"/>
              </w:rPr>
              <w:t>Сантьяго</w:t>
            </w:r>
            <w:r w:rsidRPr="00C6432A">
              <w:rPr>
                <w:color w:val="D8A657"/>
                <w:lang w:val="en-US"/>
              </w:rPr>
              <w:t>"</w:t>
            </w:r>
            <w:r w:rsidRPr="00C6432A">
              <w:rPr>
                <w:lang w:val="en-US"/>
              </w:rPr>
              <w:t xml:space="preserve">, </w:t>
            </w:r>
            <w:proofErr w:type="spellStart"/>
            <w:r w:rsidRPr="00C6432A">
              <w:rPr>
                <w:color w:val="ADBAC7"/>
                <w:lang w:val="en-US"/>
              </w:rPr>
              <w:t>R</w:t>
            </w:r>
            <w:r w:rsidRPr="00C6432A">
              <w:rPr>
                <w:lang w:val="en-US"/>
              </w:rPr>
              <w:t>.</w:t>
            </w:r>
            <w:r w:rsidRPr="00C6432A">
              <w:rPr>
                <w:color w:val="ADBAC7"/>
                <w:lang w:val="en-US"/>
              </w:rPr>
              <w:t>drawable</w:t>
            </w:r>
            <w:r w:rsidRPr="00C6432A">
              <w:rPr>
                <w:lang w:val="en-US"/>
              </w:rPr>
              <w:t>.chile</w:t>
            </w:r>
            <w:proofErr w:type="spellEnd"/>
            <w:r w:rsidRPr="00C6432A">
              <w:rPr>
                <w:lang w:val="en-US"/>
              </w:rPr>
              <w:t>));</w:t>
            </w:r>
            <w:r w:rsidRPr="00C6432A">
              <w:rPr>
                <w:lang w:val="en-US"/>
              </w:rPr>
              <w:br/>
              <w:t>}</w:t>
            </w:r>
          </w:p>
        </w:tc>
      </w:tr>
    </w:tbl>
    <w:p w14:paraId="05B1608B" w14:textId="77777777" w:rsidR="00E46C41" w:rsidRPr="00C6432A" w:rsidRDefault="00E46C41" w:rsidP="00E86477">
      <w:pPr>
        <w:jc w:val="center"/>
        <w:rPr>
          <w:lang w:val="en-US"/>
        </w:rPr>
      </w:pPr>
    </w:p>
    <w:p w14:paraId="49EF5F89" w14:textId="71D46C43" w:rsidR="00222D9F" w:rsidRPr="00222D9F" w:rsidRDefault="00222D9F" w:rsidP="00222D9F">
      <w:pPr>
        <w:rPr>
          <w:rFonts w:ascii="Times" w:hAnsi="Times" w:cs="Times"/>
          <w:i/>
          <w:iCs/>
          <w:sz w:val="24"/>
          <w:szCs w:val="24"/>
        </w:rPr>
      </w:pPr>
      <w:r>
        <w:rPr>
          <w:rFonts w:ascii="Times" w:hAnsi="Times" w:cs="Times"/>
          <w:i/>
          <w:iCs/>
          <w:sz w:val="24"/>
          <w:szCs w:val="24"/>
        </w:rPr>
        <w:lastRenderedPageBreak/>
        <w:t>Листинг</w:t>
      </w:r>
      <w:r w:rsidRPr="00222D9F">
        <w:rPr>
          <w:rFonts w:ascii="Times" w:hAnsi="Times" w:cs="Times"/>
          <w:i/>
          <w:iCs/>
          <w:sz w:val="24"/>
          <w:szCs w:val="24"/>
        </w:rPr>
        <w:t xml:space="preserve"> 2</w:t>
      </w:r>
      <w:r w:rsidRPr="00222D9F">
        <w:rPr>
          <w:rFonts w:ascii="Times" w:hAnsi="Times" w:cs="Times"/>
          <w:i/>
          <w:iCs/>
          <w:sz w:val="24"/>
          <w:szCs w:val="24"/>
        </w:rPr>
        <w:t>1</w:t>
      </w:r>
      <w:r w:rsidRPr="00222D9F">
        <w:rPr>
          <w:rFonts w:ascii="Times" w:hAnsi="Times" w:cs="Times"/>
          <w:i/>
          <w:iCs/>
          <w:sz w:val="24"/>
          <w:szCs w:val="24"/>
        </w:rPr>
        <w:t xml:space="preserve"> – </w:t>
      </w:r>
      <w:r>
        <w:rPr>
          <w:rFonts w:ascii="Times" w:hAnsi="Times" w:cs="Times"/>
          <w:i/>
          <w:iCs/>
          <w:sz w:val="24"/>
          <w:szCs w:val="24"/>
        </w:rPr>
        <w:t>код</w:t>
      </w:r>
      <w:r w:rsidRPr="00222D9F">
        <w:rPr>
          <w:rFonts w:ascii="Times" w:hAnsi="Times" w:cs="Times"/>
          <w:i/>
          <w:iCs/>
          <w:sz w:val="24"/>
          <w:szCs w:val="24"/>
        </w:rPr>
        <w:t xml:space="preserve"> </w:t>
      </w:r>
      <w:r>
        <w:rPr>
          <w:rFonts w:ascii="Times" w:hAnsi="Times" w:cs="Times"/>
          <w:i/>
          <w:iCs/>
          <w:sz w:val="24"/>
          <w:szCs w:val="24"/>
        </w:rPr>
        <w:t>в</w:t>
      </w:r>
      <w:r w:rsidRPr="00222D9F">
        <w:rPr>
          <w:rFonts w:ascii="Times" w:hAnsi="Times" w:cs="Times"/>
          <w:i/>
          <w:iCs/>
          <w:sz w:val="24"/>
          <w:szCs w:val="24"/>
        </w:rPr>
        <w:t xml:space="preserve"> </w:t>
      </w:r>
      <w:r>
        <w:rPr>
          <w:rFonts w:ascii="Times" w:hAnsi="Times" w:cs="Times"/>
          <w:i/>
          <w:iCs/>
          <w:sz w:val="24"/>
          <w:szCs w:val="24"/>
        </w:rPr>
        <w:t>файле</w:t>
      </w:r>
      <w:r w:rsidRPr="00222D9F">
        <w:rPr>
          <w:rFonts w:ascii="Times" w:hAnsi="Times" w:cs="Times"/>
          <w:i/>
          <w:iCs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i/>
          <w:iCs/>
          <w:sz w:val="24"/>
          <w:szCs w:val="24"/>
          <w:lang w:val="en-US"/>
        </w:rPr>
        <w:t>StateAdapter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22D9F" w:rsidRPr="00222D9F" w14:paraId="131DB692" w14:textId="77777777" w:rsidTr="00DF2BFE">
        <w:tc>
          <w:tcPr>
            <w:tcW w:w="9345" w:type="dxa"/>
          </w:tcPr>
          <w:p w14:paraId="7F30EDBF" w14:textId="3B66833E" w:rsidR="00222D9F" w:rsidRPr="00222D9F" w:rsidRDefault="00222D9F" w:rsidP="00222D9F">
            <w:pPr>
              <w:pStyle w:val="a5"/>
              <w:rPr>
                <w:lang w:val="en-US"/>
              </w:rPr>
            </w:pPr>
            <w:r w:rsidRPr="00222D9F">
              <w:rPr>
                <w:color w:val="EA6962"/>
                <w:lang w:val="en-US"/>
              </w:rPr>
              <w:t xml:space="preserve">public class </w:t>
            </w:r>
            <w:proofErr w:type="spellStart"/>
            <w:r w:rsidRPr="00222D9F">
              <w:rPr>
                <w:lang w:val="en-US"/>
              </w:rPr>
              <w:t>StateAdapter</w:t>
            </w:r>
            <w:proofErr w:type="spellEnd"/>
            <w:r w:rsidRPr="00222D9F">
              <w:rPr>
                <w:lang w:val="en-US"/>
              </w:rPr>
              <w:t xml:space="preserve"> </w:t>
            </w:r>
            <w:r w:rsidRPr="00222D9F">
              <w:rPr>
                <w:color w:val="EA6962"/>
                <w:lang w:val="en-US"/>
              </w:rPr>
              <w:t>extends</w:t>
            </w:r>
            <w:r w:rsidRPr="00222D9F">
              <w:rPr>
                <w:color w:val="EA6962"/>
                <w:lang w:val="en-US"/>
              </w:rPr>
              <w:br/>
              <w:t xml:space="preserve">        </w:t>
            </w:r>
            <w:proofErr w:type="spellStart"/>
            <w:r w:rsidRPr="00222D9F">
              <w:rPr>
                <w:lang w:val="en-US"/>
              </w:rPr>
              <w:t>RecyclerView</w:t>
            </w:r>
            <w:r w:rsidRPr="00222D9F">
              <w:rPr>
                <w:color w:val="D4BE98"/>
                <w:lang w:val="en-US"/>
              </w:rPr>
              <w:t>.</w:t>
            </w:r>
            <w:r w:rsidRPr="00222D9F">
              <w:rPr>
                <w:lang w:val="en-US"/>
              </w:rPr>
              <w:t>Adapter</w:t>
            </w:r>
            <w:proofErr w:type="spellEnd"/>
            <w:r w:rsidRPr="00222D9F">
              <w:rPr>
                <w:color w:val="E78A4E"/>
                <w:lang w:val="en-US"/>
              </w:rPr>
              <w:t>&lt;</w:t>
            </w:r>
            <w:proofErr w:type="spellStart"/>
            <w:r w:rsidRPr="00222D9F">
              <w:rPr>
                <w:lang w:val="en-US"/>
              </w:rPr>
              <w:t>StateAdapter</w:t>
            </w:r>
            <w:r w:rsidRPr="00222D9F">
              <w:rPr>
                <w:color w:val="D4BE98"/>
                <w:lang w:val="en-US"/>
              </w:rPr>
              <w:t>.</w:t>
            </w:r>
            <w:r w:rsidRPr="00222D9F">
              <w:rPr>
                <w:lang w:val="en-US"/>
              </w:rPr>
              <w:t>ViewHolder</w:t>
            </w:r>
            <w:proofErr w:type="spellEnd"/>
            <w:r w:rsidRPr="00222D9F">
              <w:rPr>
                <w:color w:val="E78A4E"/>
                <w:lang w:val="en-US"/>
              </w:rPr>
              <w:t>&gt;</w:t>
            </w:r>
            <w:r w:rsidRPr="00222D9F">
              <w:rPr>
                <w:color w:val="D4BE98"/>
                <w:lang w:val="en-US"/>
              </w:rPr>
              <w:t>{</w:t>
            </w:r>
            <w:r w:rsidRPr="00222D9F">
              <w:rPr>
                <w:color w:val="D4BE98"/>
                <w:lang w:val="en-US"/>
              </w:rPr>
              <w:br/>
              <w:t xml:space="preserve">    </w:t>
            </w:r>
            <w:r w:rsidRPr="00222D9F">
              <w:rPr>
                <w:color w:val="EA6962"/>
                <w:lang w:val="en-US"/>
              </w:rPr>
              <w:t xml:space="preserve">private final </w:t>
            </w:r>
            <w:proofErr w:type="spellStart"/>
            <w:r w:rsidRPr="00222D9F">
              <w:rPr>
                <w:lang w:val="en-US"/>
              </w:rPr>
              <w:t>LayoutInflater</w:t>
            </w:r>
            <w:proofErr w:type="spellEnd"/>
            <w:r w:rsidRPr="00222D9F">
              <w:rPr>
                <w:lang w:val="en-US"/>
              </w:rPr>
              <w:t xml:space="preserve"> </w:t>
            </w:r>
            <w:r w:rsidRPr="00222D9F">
              <w:rPr>
                <w:color w:val="D4BE98"/>
                <w:lang w:val="en-US"/>
              </w:rPr>
              <w:t>inflater;</w:t>
            </w:r>
            <w:r w:rsidRPr="00222D9F">
              <w:rPr>
                <w:color w:val="D4BE98"/>
                <w:lang w:val="en-US"/>
              </w:rPr>
              <w:br/>
              <w:t xml:space="preserve">    </w:t>
            </w:r>
            <w:r w:rsidRPr="00222D9F">
              <w:rPr>
                <w:color w:val="EA6962"/>
                <w:lang w:val="en-US"/>
              </w:rPr>
              <w:t xml:space="preserve">private final </w:t>
            </w:r>
            <w:r w:rsidRPr="00222D9F">
              <w:rPr>
                <w:lang w:val="en-US"/>
              </w:rPr>
              <w:t>List</w:t>
            </w:r>
            <w:r w:rsidRPr="00222D9F">
              <w:rPr>
                <w:color w:val="E78A4E"/>
                <w:lang w:val="en-US"/>
              </w:rPr>
              <w:t>&lt;</w:t>
            </w:r>
            <w:r w:rsidRPr="00222D9F">
              <w:rPr>
                <w:lang w:val="en-US"/>
              </w:rPr>
              <w:t>State</w:t>
            </w:r>
            <w:r w:rsidRPr="00222D9F">
              <w:rPr>
                <w:color w:val="E78A4E"/>
                <w:lang w:val="en-US"/>
              </w:rPr>
              <w:t xml:space="preserve">&gt; </w:t>
            </w:r>
            <w:r w:rsidRPr="00222D9F">
              <w:rPr>
                <w:color w:val="D4BE98"/>
                <w:lang w:val="en-US"/>
              </w:rPr>
              <w:t>states;</w:t>
            </w:r>
            <w:r w:rsidRPr="00222D9F">
              <w:rPr>
                <w:color w:val="D4BE98"/>
                <w:lang w:val="en-US"/>
              </w:rPr>
              <w:br/>
              <w:t xml:space="preserve">    </w:t>
            </w:r>
            <w:proofErr w:type="spellStart"/>
            <w:r w:rsidRPr="00222D9F">
              <w:rPr>
                <w:color w:val="A9B665"/>
                <w:lang w:val="en-US"/>
              </w:rPr>
              <w:t>StateAdapter</w:t>
            </w:r>
            <w:proofErr w:type="spellEnd"/>
            <w:r w:rsidRPr="00222D9F">
              <w:rPr>
                <w:color w:val="D4BE98"/>
                <w:lang w:val="en-US"/>
              </w:rPr>
              <w:t>(</w:t>
            </w:r>
            <w:r w:rsidRPr="00222D9F">
              <w:rPr>
                <w:lang w:val="en-US"/>
              </w:rPr>
              <w:t xml:space="preserve">Context </w:t>
            </w:r>
            <w:r w:rsidRPr="00222D9F">
              <w:rPr>
                <w:color w:val="D4BE98"/>
                <w:lang w:val="en-US"/>
              </w:rPr>
              <w:t xml:space="preserve">context, </w:t>
            </w:r>
            <w:r w:rsidRPr="00222D9F">
              <w:rPr>
                <w:lang w:val="en-US"/>
              </w:rPr>
              <w:t>List</w:t>
            </w:r>
            <w:r w:rsidRPr="00222D9F">
              <w:rPr>
                <w:color w:val="E78A4E"/>
                <w:lang w:val="en-US"/>
              </w:rPr>
              <w:t>&lt;</w:t>
            </w:r>
            <w:r w:rsidRPr="00222D9F">
              <w:rPr>
                <w:lang w:val="en-US"/>
              </w:rPr>
              <w:t>State</w:t>
            </w:r>
            <w:r w:rsidRPr="00222D9F">
              <w:rPr>
                <w:color w:val="E78A4E"/>
                <w:lang w:val="en-US"/>
              </w:rPr>
              <w:t xml:space="preserve">&gt; </w:t>
            </w:r>
            <w:r w:rsidRPr="00222D9F">
              <w:rPr>
                <w:color w:val="D4BE98"/>
                <w:lang w:val="en-US"/>
              </w:rPr>
              <w:t>states) {</w:t>
            </w:r>
            <w:r w:rsidRPr="00222D9F">
              <w:rPr>
                <w:color w:val="D4BE98"/>
                <w:lang w:val="en-US"/>
              </w:rPr>
              <w:br/>
              <w:t xml:space="preserve">        </w:t>
            </w:r>
            <w:proofErr w:type="spellStart"/>
            <w:r w:rsidRPr="00222D9F">
              <w:rPr>
                <w:color w:val="EA6962"/>
                <w:lang w:val="en-US"/>
              </w:rPr>
              <w:t>this</w:t>
            </w:r>
            <w:r w:rsidRPr="00222D9F">
              <w:rPr>
                <w:color w:val="D4BE98"/>
                <w:lang w:val="en-US"/>
              </w:rPr>
              <w:t>.states</w:t>
            </w:r>
            <w:proofErr w:type="spellEnd"/>
            <w:r w:rsidRPr="00222D9F">
              <w:rPr>
                <w:color w:val="D4BE98"/>
                <w:lang w:val="en-US"/>
              </w:rPr>
              <w:t xml:space="preserve"> </w:t>
            </w:r>
            <w:r w:rsidRPr="00222D9F">
              <w:rPr>
                <w:color w:val="E78A4E"/>
                <w:lang w:val="en-US"/>
              </w:rPr>
              <w:t xml:space="preserve">= </w:t>
            </w:r>
            <w:r w:rsidRPr="00222D9F">
              <w:rPr>
                <w:color w:val="D4BE98"/>
                <w:lang w:val="en-US"/>
              </w:rPr>
              <w:t>states;</w:t>
            </w:r>
            <w:r w:rsidRPr="00222D9F">
              <w:rPr>
                <w:color w:val="D4BE98"/>
                <w:lang w:val="en-US"/>
              </w:rPr>
              <w:br/>
              <w:t xml:space="preserve">        </w:t>
            </w:r>
            <w:proofErr w:type="spellStart"/>
            <w:r w:rsidRPr="00222D9F">
              <w:rPr>
                <w:color w:val="EA6962"/>
                <w:lang w:val="en-US"/>
              </w:rPr>
              <w:t>this</w:t>
            </w:r>
            <w:r w:rsidRPr="00222D9F">
              <w:rPr>
                <w:color w:val="D4BE98"/>
                <w:lang w:val="en-US"/>
              </w:rPr>
              <w:t>.inflater</w:t>
            </w:r>
            <w:proofErr w:type="spellEnd"/>
            <w:r w:rsidRPr="00222D9F">
              <w:rPr>
                <w:color w:val="D4BE98"/>
                <w:lang w:val="en-US"/>
              </w:rPr>
              <w:t xml:space="preserve"> </w:t>
            </w:r>
            <w:r w:rsidRPr="00222D9F">
              <w:rPr>
                <w:color w:val="E78A4E"/>
                <w:lang w:val="en-US"/>
              </w:rPr>
              <w:t xml:space="preserve">= </w:t>
            </w:r>
            <w:proofErr w:type="spellStart"/>
            <w:r w:rsidRPr="00222D9F">
              <w:rPr>
                <w:lang w:val="en-US"/>
              </w:rPr>
              <w:t>LayoutInflater</w:t>
            </w:r>
            <w:r w:rsidRPr="00222D9F">
              <w:rPr>
                <w:color w:val="D4BE98"/>
                <w:lang w:val="en-US"/>
              </w:rPr>
              <w:t>.</w:t>
            </w:r>
            <w:r w:rsidRPr="00222D9F">
              <w:rPr>
                <w:color w:val="A9B665"/>
                <w:lang w:val="en-US"/>
              </w:rPr>
              <w:t>from</w:t>
            </w:r>
            <w:proofErr w:type="spellEnd"/>
            <w:r w:rsidRPr="00222D9F">
              <w:rPr>
                <w:color w:val="D4BE98"/>
                <w:lang w:val="en-US"/>
              </w:rPr>
              <w:t>(context);</w:t>
            </w:r>
            <w:r w:rsidRPr="00222D9F">
              <w:rPr>
                <w:color w:val="D4BE98"/>
                <w:lang w:val="en-US"/>
              </w:rPr>
              <w:br/>
              <w:t xml:space="preserve">    }</w:t>
            </w:r>
            <w:r w:rsidRPr="00222D9F">
              <w:rPr>
                <w:color w:val="D4BE98"/>
                <w:lang w:val="en-US"/>
              </w:rPr>
              <w:br/>
              <w:t xml:space="preserve">    </w:t>
            </w:r>
            <w:r w:rsidRPr="00222D9F">
              <w:rPr>
                <w:color w:val="BBB529"/>
                <w:lang w:val="en-US"/>
              </w:rPr>
              <w:t>@NonNull</w:t>
            </w:r>
            <w:r w:rsidRPr="00222D9F">
              <w:rPr>
                <w:color w:val="BBB529"/>
                <w:lang w:val="en-US"/>
              </w:rPr>
              <w:br/>
              <w:t xml:space="preserve">    @Override</w:t>
            </w:r>
            <w:r w:rsidRPr="00222D9F">
              <w:rPr>
                <w:color w:val="BBB529"/>
                <w:lang w:val="en-US"/>
              </w:rPr>
              <w:br/>
              <w:t xml:space="preserve">    </w:t>
            </w:r>
            <w:r w:rsidRPr="00222D9F">
              <w:rPr>
                <w:color w:val="EA6962"/>
                <w:lang w:val="en-US"/>
              </w:rPr>
              <w:t xml:space="preserve">public </w:t>
            </w:r>
            <w:proofErr w:type="spellStart"/>
            <w:r w:rsidRPr="00222D9F">
              <w:rPr>
                <w:lang w:val="en-US"/>
              </w:rPr>
              <w:t>StateAdapter</w:t>
            </w:r>
            <w:r w:rsidRPr="00222D9F">
              <w:rPr>
                <w:color w:val="D4BE98"/>
                <w:lang w:val="en-US"/>
              </w:rPr>
              <w:t>.</w:t>
            </w:r>
            <w:r w:rsidRPr="00222D9F">
              <w:rPr>
                <w:lang w:val="en-US"/>
              </w:rPr>
              <w:t>ViewHolder</w:t>
            </w:r>
            <w:proofErr w:type="spellEnd"/>
            <w:r w:rsidRPr="00222D9F">
              <w:rPr>
                <w:lang w:val="en-US"/>
              </w:rPr>
              <w:t xml:space="preserve"> </w:t>
            </w:r>
            <w:proofErr w:type="spellStart"/>
            <w:r w:rsidRPr="00222D9F">
              <w:rPr>
                <w:color w:val="A9B665"/>
                <w:lang w:val="en-US"/>
              </w:rPr>
              <w:t>onCreateViewHolder</w:t>
            </w:r>
            <w:proofErr w:type="spellEnd"/>
            <w:r w:rsidRPr="00222D9F">
              <w:rPr>
                <w:color w:val="D4BE98"/>
                <w:lang w:val="en-US"/>
              </w:rPr>
              <w:t>(</w:t>
            </w:r>
            <w:r w:rsidRPr="00222D9F">
              <w:rPr>
                <w:color w:val="BBB529"/>
                <w:lang w:val="en-US"/>
              </w:rPr>
              <w:t xml:space="preserve">@NonNull </w:t>
            </w:r>
            <w:proofErr w:type="spellStart"/>
            <w:r w:rsidRPr="00222D9F">
              <w:rPr>
                <w:lang w:val="en-US"/>
              </w:rPr>
              <w:t>ViewGroup</w:t>
            </w:r>
            <w:proofErr w:type="spellEnd"/>
            <w:r w:rsidRPr="00222D9F">
              <w:rPr>
                <w:lang w:val="en-US"/>
              </w:rPr>
              <w:t xml:space="preserve"> </w:t>
            </w:r>
            <w:r w:rsidRPr="00222D9F">
              <w:rPr>
                <w:color w:val="D4BE98"/>
                <w:lang w:val="en-US"/>
              </w:rPr>
              <w:t xml:space="preserve">parent, </w:t>
            </w:r>
            <w:r w:rsidRPr="00222D9F">
              <w:rPr>
                <w:color w:val="EA6962"/>
                <w:lang w:val="en-US"/>
              </w:rPr>
              <w:t>int</w:t>
            </w:r>
            <w:r w:rsidRPr="00222D9F">
              <w:rPr>
                <w:color w:val="EA6962"/>
                <w:lang w:val="en-US"/>
              </w:rPr>
              <w:br/>
              <w:t xml:space="preserve">            </w:t>
            </w:r>
            <w:proofErr w:type="spellStart"/>
            <w:r w:rsidRPr="00222D9F">
              <w:rPr>
                <w:color w:val="D4BE98"/>
                <w:lang w:val="en-US"/>
              </w:rPr>
              <w:t>viewType</w:t>
            </w:r>
            <w:proofErr w:type="spellEnd"/>
            <w:r w:rsidRPr="00222D9F">
              <w:rPr>
                <w:color w:val="D4BE98"/>
                <w:lang w:val="en-US"/>
              </w:rPr>
              <w:t>) {</w:t>
            </w:r>
            <w:r w:rsidRPr="00222D9F">
              <w:rPr>
                <w:color w:val="D4BE98"/>
                <w:lang w:val="en-US"/>
              </w:rPr>
              <w:br/>
              <w:t xml:space="preserve">        </w:t>
            </w:r>
            <w:r w:rsidRPr="00222D9F">
              <w:rPr>
                <w:lang w:val="en-US"/>
              </w:rPr>
              <w:t xml:space="preserve">View </w:t>
            </w:r>
            <w:proofErr w:type="spellStart"/>
            <w:r w:rsidRPr="00222D9F">
              <w:rPr>
                <w:color w:val="D4BE98"/>
                <w:lang w:val="en-US"/>
              </w:rPr>
              <w:t>view</w:t>
            </w:r>
            <w:proofErr w:type="spellEnd"/>
            <w:r w:rsidRPr="00222D9F">
              <w:rPr>
                <w:color w:val="D4BE98"/>
                <w:lang w:val="en-US"/>
              </w:rPr>
              <w:t xml:space="preserve"> </w:t>
            </w:r>
            <w:r w:rsidRPr="00222D9F">
              <w:rPr>
                <w:color w:val="E78A4E"/>
                <w:lang w:val="en-US"/>
              </w:rPr>
              <w:t xml:space="preserve">= </w:t>
            </w:r>
            <w:proofErr w:type="spellStart"/>
            <w:r w:rsidRPr="00222D9F">
              <w:rPr>
                <w:color w:val="D4BE98"/>
                <w:lang w:val="en-US"/>
              </w:rPr>
              <w:t>inflater.</w:t>
            </w:r>
            <w:r w:rsidRPr="00222D9F">
              <w:rPr>
                <w:color w:val="A9B665"/>
                <w:lang w:val="en-US"/>
              </w:rPr>
              <w:t>inflate</w:t>
            </w:r>
            <w:proofErr w:type="spellEnd"/>
            <w:r w:rsidRPr="00222D9F">
              <w:rPr>
                <w:color w:val="D4BE98"/>
                <w:lang w:val="en-US"/>
              </w:rPr>
              <w:t>(</w:t>
            </w:r>
            <w:proofErr w:type="spellStart"/>
            <w:r w:rsidRPr="00222D9F">
              <w:rPr>
                <w:lang w:val="en-US"/>
              </w:rPr>
              <w:t>R</w:t>
            </w:r>
            <w:r w:rsidRPr="00222D9F">
              <w:rPr>
                <w:color w:val="D4BE98"/>
                <w:lang w:val="en-US"/>
              </w:rPr>
              <w:t>.</w:t>
            </w:r>
            <w:r w:rsidRPr="00222D9F">
              <w:rPr>
                <w:lang w:val="en-US"/>
              </w:rPr>
              <w:t>layout</w:t>
            </w:r>
            <w:r w:rsidRPr="00222D9F">
              <w:rPr>
                <w:color w:val="D4BE98"/>
                <w:lang w:val="en-US"/>
              </w:rPr>
              <w:t>.list_item</w:t>
            </w:r>
            <w:proofErr w:type="spellEnd"/>
            <w:r w:rsidRPr="00222D9F">
              <w:rPr>
                <w:color w:val="D4BE98"/>
                <w:lang w:val="en-US"/>
              </w:rPr>
              <w:t xml:space="preserve">, parent, </w:t>
            </w:r>
            <w:r w:rsidRPr="00222D9F">
              <w:rPr>
                <w:color w:val="EA6962"/>
                <w:lang w:val="en-US"/>
              </w:rPr>
              <w:t>false</w:t>
            </w:r>
            <w:r w:rsidRPr="00222D9F">
              <w:rPr>
                <w:color w:val="D4BE98"/>
                <w:lang w:val="en-US"/>
              </w:rPr>
              <w:t>);</w:t>
            </w:r>
            <w:r w:rsidRPr="00222D9F">
              <w:rPr>
                <w:color w:val="D4BE98"/>
                <w:lang w:val="en-US"/>
              </w:rPr>
              <w:br/>
              <w:t xml:space="preserve">        </w:t>
            </w:r>
            <w:r w:rsidRPr="00222D9F">
              <w:rPr>
                <w:color w:val="EA6962"/>
                <w:lang w:val="en-US"/>
              </w:rPr>
              <w:t xml:space="preserve">return new </w:t>
            </w:r>
            <w:proofErr w:type="spellStart"/>
            <w:r w:rsidRPr="00222D9F">
              <w:rPr>
                <w:color w:val="A9B665"/>
                <w:lang w:val="en-US"/>
              </w:rPr>
              <w:t>ViewHolder</w:t>
            </w:r>
            <w:proofErr w:type="spellEnd"/>
            <w:r w:rsidRPr="00222D9F">
              <w:rPr>
                <w:color w:val="D4BE98"/>
                <w:lang w:val="en-US"/>
              </w:rPr>
              <w:t>(view);</w:t>
            </w:r>
            <w:r w:rsidRPr="00222D9F">
              <w:rPr>
                <w:color w:val="D4BE98"/>
                <w:lang w:val="en-US"/>
              </w:rPr>
              <w:br/>
              <w:t xml:space="preserve">    }</w:t>
            </w:r>
            <w:r w:rsidRPr="00222D9F">
              <w:rPr>
                <w:color w:val="D4BE98"/>
                <w:lang w:val="en-US"/>
              </w:rPr>
              <w:br/>
              <w:t xml:space="preserve">    </w:t>
            </w:r>
            <w:r w:rsidRPr="00222D9F">
              <w:rPr>
                <w:color w:val="BBB529"/>
                <w:lang w:val="en-US"/>
              </w:rPr>
              <w:t>@Override</w:t>
            </w:r>
            <w:r w:rsidRPr="00222D9F">
              <w:rPr>
                <w:color w:val="BBB529"/>
                <w:lang w:val="en-US"/>
              </w:rPr>
              <w:br/>
              <w:t xml:space="preserve">    </w:t>
            </w:r>
            <w:r w:rsidRPr="00222D9F">
              <w:rPr>
                <w:color w:val="EA6962"/>
                <w:lang w:val="en-US"/>
              </w:rPr>
              <w:t xml:space="preserve">public void </w:t>
            </w:r>
            <w:proofErr w:type="spellStart"/>
            <w:r w:rsidRPr="00222D9F">
              <w:rPr>
                <w:color w:val="A9B665"/>
                <w:lang w:val="en-US"/>
              </w:rPr>
              <w:t>onBindViewHolder</w:t>
            </w:r>
            <w:proofErr w:type="spellEnd"/>
            <w:r w:rsidRPr="00222D9F">
              <w:rPr>
                <w:color w:val="D4BE98"/>
                <w:lang w:val="en-US"/>
              </w:rPr>
              <w:t>(</w:t>
            </w:r>
            <w:proofErr w:type="spellStart"/>
            <w:r w:rsidRPr="00222D9F">
              <w:rPr>
                <w:lang w:val="en-US"/>
              </w:rPr>
              <w:t>StateAdapter</w:t>
            </w:r>
            <w:r w:rsidRPr="00222D9F">
              <w:rPr>
                <w:color w:val="D4BE98"/>
                <w:lang w:val="en-US"/>
              </w:rPr>
              <w:t>.</w:t>
            </w:r>
            <w:r w:rsidRPr="00222D9F">
              <w:rPr>
                <w:lang w:val="en-US"/>
              </w:rPr>
              <w:t>ViewHolder</w:t>
            </w:r>
            <w:proofErr w:type="spellEnd"/>
            <w:r w:rsidRPr="00222D9F">
              <w:rPr>
                <w:lang w:val="en-US"/>
              </w:rPr>
              <w:t xml:space="preserve"> </w:t>
            </w:r>
            <w:r w:rsidRPr="00222D9F">
              <w:rPr>
                <w:color w:val="D4BE98"/>
                <w:lang w:val="en-US"/>
              </w:rPr>
              <w:t xml:space="preserve">holder, </w:t>
            </w:r>
            <w:r w:rsidRPr="00222D9F">
              <w:rPr>
                <w:color w:val="EA6962"/>
                <w:lang w:val="en-US"/>
              </w:rPr>
              <w:t xml:space="preserve">int </w:t>
            </w:r>
            <w:r w:rsidRPr="00222D9F">
              <w:rPr>
                <w:color w:val="D4BE98"/>
                <w:lang w:val="en-US"/>
              </w:rPr>
              <w:t>position) {</w:t>
            </w:r>
            <w:r w:rsidRPr="00222D9F">
              <w:rPr>
                <w:color w:val="D4BE98"/>
                <w:lang w:val="en-US"/>
              </w:rPr>
              <w:br/>
              <w:t xml:space="preserve">        </w:t>
            </w:r>
            <w:r w:rsidRPr="00222D9F">
              <w:rPr>
                <w:lang w:val="en-US"/>
              </w:rPr>
              <w:t xml:space="preserve">State </w:t>
            </w:r>
            <w:proofErr w:type="spellStart"/>
            <w:r w:rsidRPr="00222D9F">
              <w:rPr>
                <w:color w:val="D4BE98"/>
                <w:lang w:val="en-US"/>
              </w:rPr>
              <w:t>state</w:t>
            </w:r>
            <w:proofErr w:type="spellEnd"/>
            <w:r w:rsidRPr="00222D9F">
              <w:rPr>
                <w:color w:val="D4BE98"/>
                <w:lang w:val="en-US"/>
              </w:rPr>
              <w:t xml:space="preserve"> </w:t>
            </w:r>
            <w:r w:rsidRPr="00222D9F">
              <w:rPr>
                <w:color w:val="E78A4E"/>
                <w:lang w:val="en-US"/>
              </w:rPr>
              <w:t xml:space="preserve">= </w:t>
            </w:r>
            <w:proofErr w:type="spellStart"/>
            <w:r w:rsidRPr="00222D9F">
              <w:rPr>
                <w:color w:val="D4BE98"/>
                <w:lang w:val="en-US"/>
              </w:rPr>
              <w:t>states.</w:t>
            </w:r>
            <w:r w:rsidRPr="00222D9F">
              <w:rPr>
                <w:color w:val="A9B665"/>
                <w:lang w:val="en-US"/>
              </w:rPr>
              <w:t>get</w:t>
            </w:r>
            <w:proofErr w:type="spellEnd"/>
            <w:r w:rsidRPr="00222D9F">
              <w:rPr>
                <w:color w:val="D4BE98"/>
                <w:lang w:val="en-US"/>
              </w:rPr>
              <w:t>(position);</w:t>
            </w:r>
            <w:r w:rsidRPr="00222D9F">
              <w:rPr>
                <w:color w:val="D4BE98"/>
                <w:lang w:val="en-US"/>
              </w:rPr>
              <w:br/>
              <w:t xml:space="preserve">        </w:t>
            </w:r>
            <w:proofErr w:type="spellStart"/>
            <w:r w:rsidRPr="00222D9F">
              <w:rPr>
                <w:color w:val="D4BE98"/>
                <w:lang w:val="en-US"/>
              </w:rPr>
              <w:t>holder.flagView.</w:t>
            </w:r>
            <w:r w:rsidRPr="00222D9F">
              <w:rPr>
                <w:color w:val="A9B665"/>
                <w:lang w:val="en-US"/>
              </w:rPr>
              <w:t>setImageResource</w:t>
            </w:r>
            <w:proofErr w:type="spellEnd"/>
            <w:r w:rsidRPr="00222D9F">
              <w:rPr>
                <w:color w:val="D4BE98"/>
                <w:lang w:val="en-US"/>
              </w:rPr>
              <w:t>(</w:t>
            </w:r>
            <w:proofErr w:type="spellStart"/>
            <w:r w:rsidRPr="00222D9F">
              <w:rPr>
                <w:color w:val="D4BE98"/>
                <w:lang w:val="en-US"/>
              </w:rPr>
              <w:t>state.</w:t>
            </w:r>
            <w:r w:rsidRPr="00222D9F">
              <w:rPr>
                <w:color w:val="A9B665"/>
                <w:lang w:val="en-US"/>
              </w:rPr>
              <w:t>getFlagResource</w:t>
            </w:r>
            <w:proofErr w:type="spellEnd"/>
            <w:r w:rsidRPr="00222D9F">
              <w:rPr>
                <w:color w:val="D4BE98"/>
                <w:lang w:val="en-US"/>
              </w:rPr>
              <w:t>());</w:t>
            </w:r>
            <w:r w:rsidRPr="00222D9F">
              <w:rPr>
                <w:color w:val="D4BE98"/>
                <w:lang w:val="en-US"/>
              </w:rPr>
              <w:br/>
              <w:t xml:space="preserve">        </w:t>
            </w:r>
            <w:proofErr w:type="spellStart"/>
            <w:r w:rsidRPr="00222D9F">
              <w:rPr>
                <w:color w:val="D4BE98"/>
                <w:lang w:val="en-US"/>
              </w:rPr>
              <w:t>holder.nameView.</w:t>
            </w:r>
            <w:r w:rsidRPr="00222D9F">
              <w:rPr>
                <w:color w:val="A9B665"/>
                <w:lang w:val="en-US"/>
              </w:rPr>
              <w:t>setText</w:t>
            </w:r>
            <w:proofErr w:type="spellEnd"/>
            <w:r w:rsidRPr="00222D9F">
              <w:rPr>
                <w:color w:val="D4BE98"/>
                <w:lang w:val="en-US"/>
              </w:rPr>
              <w:t>(</w:t>
            </w:r>
            <w:proofErr w:type="spellStart"/>
            <w:r w:rsidRPr="00222D9F">
              <w:rPr>
                <w:color w:val="D4BE98"/>
                <w:lang w:val="en-US"/>
              </w:rPr>
              <w:t>state.</w:t>
            </w:r>
            <w:r w:rsidRPr="00222D9F">
              <w:rPr>
                <w:color w:val="A9B665"/>
                <w:lang w:val="en-US"/>
              </w:rPr>
              <w:t>getName</w:t>
            </w:r>
            <w:proofErr w:type="spellEnd"/>
            <w:r w:rsidRPr="00222D9F">
              <w:rPr>
                <w:color w:val="D4BE98"/>
                <w:lang w:val="en-US"/>
              </w:rPr>
              <w:t>());</w:t>
            </w:r>
            <w:r w:rsidRPr="00222D9F">
              <w:rPr>
                <w:color w:val="D4BE98"/>
                <w:lang w:val="en-US"/>
              </w:rPr>
              <w:br/>
              <w:t xml:space="preserve">        </w:t>
            </w:r>
            <w:proofErr w:type="spellStart"/>
            <w:r w:rsidRPr="00222D9F">
              <w:rPr>
                <w:color w:val="D4BE98"/>
                <w:lang w:val="en-US"/>
              </w:rPr>
              <w:t>holder.capitalView.</w:t>
            </w:r>
            <w:r w:rsidRPr="00222D9F">
              <w:rPr>
                <w:color w:val="A9B665"/>
                <w:lang w:val="en-US"/>
              </w:rPr>
              <w:t>setText</w:t>
            </w:r>
            <w:proofErr w:type="spellEnd"/>
            <w:r w:rsidRPr="00222D9F">
              <w:rPr>
                <w:color w:val="D4BE98"/>
                <w:lang w:val="en-US"/>
              </w:rPr>
              <w:t>(</w:t>
            </w:r>
            <w:proofErr w:type="spellStart"/>
            <w:r w:rsidRPr="00222D9F">
              <w:rPr>
                <w:color w:val="D4BE98"/>
                <w:lang w:val="en-US"/>
              </w:rPr>
              <w:t>state.</w:t>
            </w:r>
            <w:r w:rsidRPr="00222D9F">
              <w:rPr>
                <w:color w:val="A9B665"/>
                <w:lang w:val="en-US"/>
              </w:rPr>
              <w:t>getCapital</w:t>
            </w:r>
            <w:proofErr w:type="spellEnd"/>
            <w:r w:rsidRPr="00222D9F">
              <w:rPr>
                <w:color w:val="D4BE98"/>
                <w:lang w:val="en-US"/>
              </w:rPr>
              <w:t>());</w:t>
            </w:r>
            <w:r w:rsidRPr="00222D9F">
              <w:rPr>
                <w:color w:val="D4BE98"/>
                <w:lang w:val="en-US"/>
              </w:rPr>
              <w:br/>
              <w:t xml:space="preserve">    }</w:t>
            </w:r>
            <w:r w:rsidRPr="00222D9F">
              <w:rPr>
                <w:color w:val="D4BE98"/>
                <w:lang w:val="en-US"/>
              </w:rPr>
              <w:br/>
              <w:t xml:space="preserve">    </w:t>
            </w:r>
            <w:r w:rsidRPr="00222D9F">
              <w:rPr>
                <w:color w:val="BBB529"/>
                <w:lang w:val="en-US"/>
              </w:rPr>
              <w:t>@Override</w:t>
            </w:r>
            <w:r w:rsidRPr="00222D9F">
              <w:rPr>
                <w:color w:val="BBB529"/>
                <w:lang w:val="en-US"/>
              </w:rPr>
              <w:br/>
              <w:t xml:space="preserve">    </w:t>
            </w:r>
            <w:r w:rsidRPr="00222D9F">
              <w:rPr>
                <w:color w:val="EA6962"/>
                <w:lang w:val="en-US"/>
              </w:rPr>
              <w:t xml:space="preserve">public int </w:t>
            </w:r>
            <w:proofErr w:type="spellStart"/>
            <w:r w:rsidRPr="00222D9F">
              <w:rPr>
                <w:color w:val="A9B665"/>
                <w:lang w:val="en-US"/>
              </w:rPr>
              <w:t>getItemCount</w:t>
            </w:r>
            <w:proofErr w:type="spellEnd"/>
            <w:r w:rsidRPr="00222D9F">
              <w:rPr>
                <w:color w:val="D4BE98"/>
                <w:lang w:val="en-US"/>
              </w:rPr>
              <w:t>() {</w:t>
            </w:r>
            <w:r w:rsidRPr="00222D9F">
              <w:rPr>
                <w:color w:val="D4BE98"/>
                <w:lang w:val="en-US"/>
              </w:rPr>
              <w:br/>
              <w:t xml:space="preserve">        </w:t>
            </w:r>
            <w:r w:rsidRPr="00222D9F">
              <w:rPr>
                <w:color w:val="EA6962"/>
                <w:lang w:val="en-US"/>
              </w:rPr>
              <w:t xml:space="preserve">return </w:t>
            </w:r>
            <w:proofErr w:type="spellStart"/>
            <w:r w:rsidRPr="00222D9F">
              <w:rPr>
                <w:color w:val="D4BE98"/>
                <w:lang w:val="en-US"/>
              </w:rPr>
              <w:t>states.</w:t>
            </w:r>
            <w:r w:rsidRPr="00222D9F">
              <w:rPr>
                <w:color w:val="A9B665"/>
                <w:lang w:val="en-US"/>
              </w:rPr>
              <w:t>size</w:t>
            </w:r>
            <w:proofErr w:type="spellEnd"/>
            <w:r w:rsidRPr="00222D9F">
              <w:rPr>
                <w:color w:val="D4BE98"/>
                <w:lang w:val="en-US"/>
              </w:rPr>
              <w:t>();</w:t>
            </w:r>
            <w:r w:rsidRPr="00222D9F">
              <w:rPr>
                <w:color w:val="D4BE98"/>
                <w:lang w:val="en-US"/>
              </w:rPr>
              <w:br/>
              <w:t xml:space="preserve">    }</w:t>
            </w:r>
            <w:r w:rsidRPr="00222D9F">
              <w:rPr>
                <w:color w:val="D4BE98"/>
                <w:lang w:val="en-US"/>
              </w:rPr>
              <w:br/>
              <w:t xml:space="preserve">    </w:t>
            </w:r>
            <w:r w:rsidRPr="00222D9F">
              <w:rPr>
                <w:color w:val="EA6962"/>
                <w:lang w:val="en-US"/>
              </w:rPr>
              <w:t xml:space="preserve">public static class </w:t>
            </w:r>
            <w:proofErr w:type="spellStart"/>
            <w:r w:rsidRPr="00222D9F">
              <w:rPr>
                <w:lang w:val="en-US"/>
              </w:rPr>
              <w:t>ViewHolder</w:t>
            </w:r>
            <w:proofErr w:type="spellEnd"/>
            <w:r w:rsidRPr="00222D9F">
              <w:rPr>
                <w:lang w:val="en-US"/>
              </w:rPr>
              <w:t xml:space="preserve"> </w:t>
            </w:r>
            <w:r w:rsidRPr="00222D9F">
              <w:rPr>
                <w:color w:val="EA6962"/>
                <w:lang w:val="en-US"/>
              </w:rPr>
              <w:t xml:space="preserve">extends </w:t>
            </w:r>
            <w:proofErr w:type="spellStart"/>
            <w:r w:rsidRPr="00222D9F">
              <w:rPr>
                <w:lang w:val="en-US"/>
              </w:rPr>
              <w:t>RecyclerView</w:t>
            </w:r>
            <w:r w:rsidRPr="00222D9F">
              <w:rPr>
                <w:color w:val="D4BE98"/>
                <w:lang w:val="en-US"/>
              </w:rPr>
              <w:t>.</w:t>
            </w:r>
            <w:r w:rsidRPr="00222D9F">
              <w:rPr>
                <w:lang w:val="en-US"/>
              </w:rPr>
              <w:t>ViewHolder</w:t>
            </w:r>
            <w:proofErr w:type="spellEnd"/>
            <w:r w:rsidRPr="00222D9F">
              <w:rPr>
                <w:lang w:val="en-US"/>
              </w:rPr>
              <w:t xml:space="preserve"> </w:t>
            </w:r>
            <w:r w:rsidRPr="00222D9F">
              <w:rPr>
                <w:color w:val="D4BE98"/>
                <w:lang w:val="en-US"/>
              </w:rPr>
              <w:t>{</w:t>
            </w:r>
            <w:r w:rsidRPr="00222D9F">
              <w:rPr>
                <w:color w:val="D4BE98"/>
                <w:lang w:val="en-US"/>
              </w:rPr>
              <w:br/>
              <w:t xml:space="preserve">        </w:t>
            </w:r>
            <w:r w:rsidRPr="00222D9F">
              <w:rPr>
                <w:color w:val="EA6962"/>
                <w:lang w:val="en-US"/>
              </w:rPr>
              <w:t xml:space="preserve">final </w:t>
            </w:r>
            <w:proofErr w:type="spellStart"/>
            <w:r w:rsidRPr="00222D9F">
              <w:rPr>
                <w:lang w:val="en-US"/>
              </w:rPr>
              <w:t>ImageView</w:t>
            </w:r>
            <w:proofErr w:type="spellEnd"/>
            <w:r w:rsidRPr="00222D9F">
              <w:rPr>
                <w:lang w:val="en-US"/>
              </w:rPr>
              <w:t xml:space="preserve"> </w:t>
            </w:r>
            <w:proofErr w:type="spellStart"/>
            <w:r w:rsidRPr="00222D9F">
              <w:rPr>
                <w:color w:val="D4BE98"/>
                <w:lang w:val="en-US"/>
              </w:rPr>
              <w:t>flagView</w:t>
            </w:r>
            <w:proofErr w:type="spellEnd"/>
            <w:r w:rsidRPr="00222D9F">
              <w:rPr>
                <w:color w:val="D4BE98"/>
                <w:lang w:val="en-US"/>
              </w:rPr>
              <w:t>;</w:t>
            </w:r>
            <w:r w:rsidRPr="00222D9F">
              <w:rPr>
                <w:color w:val="D4BE98"/>
                <w:lang w:val="en-US"/>
              </w:rPr>
              <w:br/>
              <w:t xml:space="preserve">        </w:t>
            </w:r>
            <w:r w:rsidRPr="00222D9F">
              <w:rPr>
                <w:color w:val="EA6962"/>
                <w:lang w:val="en-US"/>
              </w:rPr>
              <w:t xml:space="preserve">final </w:t>
            </w:r>
            <w:proofErr w:type="spellStart"/>
            <w:r w:rsidRPr="00222D9F">
              <w:rPr>
                <w:lang w:val="en-US"/>
              </w:rPr>
              <w:t>TextView</w:t>
            </w:r>
            <w:proofErr w:type="spellEnd"/>
            <w:r w:rsidRPr="00222D9F">
              <w:rPr>
                <w:lang w:val="en-US"/>
              </w:rPr>
              <w:t xml:space="preserve"> </w:t>
            </w:r>
            <w:proofErr w:type="spellStart"/>
            <w:r w:rsidRPr="00222D9F">
              <w:rPr>
                <w:color w:val="D4BE98"/>
                <w:lang w:val="en-US"/>
              </w:rPr>
              <w:t>nameView</w:t>
            </w:r>
            <w:proofErr w:type="spellEnd"/>
            <w:r w:rsidRPr="00222D9F">
              <w:rPr>
                <w:color w:val="D4BE98"/>
                <w:lang w:val="en-US"/>
              </w:rPr>
              <w:t xml:space="preserve">, </w:t>
            </w:r>
            <w:proofErr w:type="spellStart"/>
            <w:r w:rsidRPr="00222D9F">
              <w:rPr>
                <w:color w:val="D4BE98"/>
                <w:lang w:val="en-US"/>
              </w:rPr>
              <w:t>capitalView</w:t>
            </w:r>
            <w:proofErr w:type="spellEnd"/>
            <w:r w:rsidRPr="00222D9F">
              <w:rPr>
                <w:color w:val="D4BE98"/>
                <w:lang w:val="en-US"/>
              </w:rPr>
              <w:t>;</w:t>
            </w:r>
            <w:r w:rsidRPr="00222D9F">
              <w:rPr>
                <w:color w:val="D4BE98"/>
                <w:lang w:val="en-US"/>
              </w:rPr>
              <w:br/>
              <w:t xml:space="preserve">        </w:t>
            </w:r>
            <w:proofErr w:type="spellStart"/>
            <w:r w:rsidRPr="00222D9F">
              <w:rPr>
                <w:color w:val="A9B665"/>
                <w:lang w:val="en-US"/>
              </w:rPr>
              <w:t>ViewHolder</w:t>
            </w:r>
            <w:proofErr w:type="spellEnd"/>
            <w:r w:rsidRPr="00222D9F">
              <w:rPr>
                <w:color w:val="D4BE98"/>
                <w:lang w:val="en-US"/>
              </w:rPr>
              <w:t>(</w:t>
            </w:r>
            <w:r w:rsidRPr="00222D9F">
              <w:rPr>
                <w:lang w:val="en-US"/>
              </w:rPr>
              <w:t xml:space="preserve">View </w:t>
            </w:r>
            <w:r w:rsidRPr="00222D9F">
              <w:rPr>
                <w:color w:val="D4BE98"/>
                <w:lang w:val="en-US"/>
              </w:rPr>
              <w:t>view){</w:t>
            </w:r>
            <w:r w:rsidRPr="00222D9F">
              <w:rPr>
                <w:color w:val="D4BE98"/>
                <w:lang w:val="en-US"/>
              </w:rPr>
              <w:br/>
              <w:t xml:space="preserve">            </w:t>
            </w:r>
            <w:r w:rsidRPr="00222D9F">
              <w:rPr>
                <w:color w:val="EA6962"/>
                <w:lang w:val="en-US"/>
              </w:rPr>
              <w:t>super</w:t>
            </w:r>
            <w:r w:rsidRPr="00222D9F">
              <w:rPr>
                <w:color w:val="D4BE98"/>
                <w:lang w:val="en-US"/>
              </w:rPr>
              <w:t>(view);</w:t>
            </w:r>
            <w:r w:rsidRPr="00222D9F">
              <w:rPr>
                <w:color w:val="D4BE98"/>
                <w:lang w:val="en-US"/>
              </w:rPr>
              <w:br/>
              <w:t xml:space="preserve">            </w:t>
            </w:r>
            <w:proofErr w:type="spellStart"/>
            <w:r w:rsidRPr="00222D9F">
              <w:rPr>
                <w:color w:val="D4BE98"/>
                <w:lang w:val="en-US"/>
              </w:rPr>
              <w:t>flagView</w:t>
            </w:r>
            <w:proofErr w:type="spellEnd"/>
            <w:r w:rsidRPr="00222D9F">
              <w:rPr>
                <w:color w:val="D4BE98"/>
                <w:lang w:val="en-US"/>
              </w:rPr>
              <w:t xml:space="preserve"> </w:t>
            </w:r>
            <w:r w:rsidRPr="00222D9F">
              <w:rPr>
                <w:color w:val="E78A4E"/>
                <w:lang w:val="en-US"/>
              </w:rPr>
              <w:t xml:space="preserve">= </w:t>
            </w:r>
            <w:proofErr w:type="spellStart"/>
            <w:r w:rsidRPr="00222D9F">
              <w:rPr>
                <w:color w:val="D4BE98"/>
                <w:lang w:val="en-US"/>
              </w:rPr>
              <w:t>view.</w:t>
            </w:r>
            <w:r w:rsidRPr="00222D9F">
              <w:rPr>
                <w:color w:val="A9B665"/>
                <w:lang w:val="en-US"/>
              </w:rPr>
              <w:t>findViewById</w:t>
            </w:r>
            <w:proofErr w:type="spellEnd"/>
            <w:r w:rsidRPr="00222D9F">
              <w:rPr>
                <w:color w:val="D4BE98"/>
                <w:lang w:val="en-US"/>
              </w:rPr>
              <w:t>(</w:t>
            </w:r>
            <w:proofErr w:type="spellStart"/>
            <w:r w:rsidRPr="00222D9F">
              <w:rPr>
                <w:lang w:val="en-US"/>
              </w:rPr>
              <w:t>R</w:t>
            </w:r>
            <w:r w:rsidRPr="00222D9F">
              <w:rPr>
                <w:color w:val="D4BE98"/>
                <w:lang w:val="en-US"/>
              </w:rPr>
              <w:t>.</w:t>
            </w:r>
            <w:r w:rsidRPr="00222D9F">
              <w:rPr>
                <w:lang w:val="en-US"/>
              </w:rPr>
              <w:t>id</w:t>
            </w:r>
            <w:r w:rsidRPr="00222D9F">
              <w:rPr>
                <w:color w:val="D4BE98"/>
                <w:lang w:val="en-US"/>
              </w:rPr>
              <w:t>.flag</w:t>
            </w:r>
            <w:proofErr w:type="spellEnd"/>
            <w:r w:rsidRPr="00222D9F">
              <w:rPr>
                <w:color w:val="D4BE98"/>
                <w:lang w:val="en-US"/>
              </w:rPr>
              <w:t>);</w:t>
            </w:r>
            <w:r w:rsidRPr="00222D9F">
              <w:rPr>
                <w:color w:val="D4BE98"/>
                <w:lang w:val="en-US"/>
              </w:rPr>
              <w:br/>
              <w:t xml:space="preserve">            </w:t>
            </w:r>
            <w:proofErr w:type="spellStart"/>
            <w:r w:rsidRPr="00222D9F">
              <w:rPr>
                <w:color w:val="D4BE98"/>
                <w:lang w:val="en-US"/>
              </w:rPr>
              <w:t>nameView</w:t>
            </w:r>
            <w:proofErr w:type="spellEnd"/>
            <w:r w:rsidRPr="00222D9F">
              <w:rPr>
                <w:color w:val="D4BE98"/>
                <w:lang w:val="en-US"/>
              </w:rPr>
              <w:t xml:space="preserve"> </w:t>
            </w:r>
            <w:r w:rsidRPr="00222D9F">
              <w:rPr>
                <w:color w:val="E78A4E"/>
                <w:lang w:val="en-US"/>
              </w:rPr>
              <w:t xml:space="preserve">= </w:t>
            </w:r>
            <w:proofErr w:type="spellStart"/>
            <w:r w:rsidRPr="00222D9F">
              <w:rPr>
                <w:color w:val="D4BE98"/>
                <w:lang w:val="en-US"/>
              </w:rPr>
              <w:t>view.</w:t>
            </w:r>
            <w:r w:rsidRPr="00222D9F">
              <w:rPr>
                <w:color w:val="A9B665"/>
                <w:lang w:val="en-US"/>
              </w:rPr>
              <w:t>findViewById</w:t>
            </w:r>
            <w:proofErr w:type="spellEnd"/>
            <w:r w:rsidRPr="00222D9F">
              <w:rPr>
                <w:color w:val="D4BE98"/>
                <w:lang w:val="en-US"/>
              </w:rPr>
              <w:t>(</w:t>
            </w:r>
            <w:r w:rsidRPr="00222D9F">
              <w:rPr>
                <w:lang w:val="en-US"/>
              </w:rPr>
              <w:t>R</w:t>
            </w:r>
            <w:r w:rsidRPr="00222D9F">
              <w:rPr>
                <w:color w:val="D4BE98"/>
                <w:lang w:val="en-US"/>
              </w:rPr>
              <w:t>.</w:t>
            </w:r>
            <w:r w:rsidRPr="00222D9F">
              <w:rPr>
                <w:lang w:val="en-US"/>
              </w:rPr>
              <w:t>id</w:t>
            </w:r>
            <w:r w:rsidRPr="00222D9F">
              <w:rPr>
                <w:color w:val="D4BE98"/>
                <w:lang w:val="en-US"/>
              </w:rPr>
              <w:t>.name);</w:t>
            </w:r>
            <w:r w:rsidRPr="00222D9F">
              <w:rPr>
                <w:color w:val="D4BE98"/>
                <w:lang w:val="en-US"/>
              </w:rPr>
              <w:br/>
              <w:t xml:space="preserve">            </w:t>
            </w:r>
            <w:proofErr w:type="spellStart"/>
            <w:r w:rsidRPr="00222D9F">
              <w:rPr>
                <w:color w:val="D4BE98"/>
                <w:lang w:val="en-US"/>
              </w:rPr>
              <w:t>capitalView</w:t>
            </w:r>
            <w:proofErr w:type="spellEnd"/>
            <w:r w:rsidRPr="00222D9F">
              <w:rPr>
                <w:color w:val="D4BE98"/>
                <w:lang w:val="en-US"/>
              </w:rPr>
              <w:t xml:space="preserve"> </w:t>
            </w:r>
            <w:r w:rsidRPr="00222D9F">
              <w:rPr>
                <w:color w:val="E78A4E"/>
                <w:lang w:val="en-US"/>
              </w:rPr>
              <w:t xml:space="preserve">= </w:t>
            </w:r>
            <w:proofErr w:type="spellStart"/>
            <w:r w:rsidRPr="00222D9F">
              <w:rPr>
                <w:color w:val="D4BE98"/>
                <w:lang w:val="en-US"/>
              </w:rPr>
              <w:t>view.</w:t>
            </w:r>
            <w:r w:rsidRPr="00222D9F">
              <w:rPr>
                <w:color w:val="A9B665"/>
                <w:lang w:val="en-US"/>
              </w:rPr>
              <w:t>findViewById</w:t>
            </w:r>
            <w:proofErr w:type="spellEnd"/>
            <w:r w:rsidRPr="00222D9F">
              <w:rPr>
                <w:color w:val="D4BE98"/>
                <w:lang w:val="en-US"/>
              </w:rPr>
              <w:t>(</w:t>
            </w:r>
            <w:proofErr w:type="spellStart"/>
            <w:r w:rsidRPr="00222D9F">
              <w:rPr>
                <w:lang w:val="en-US"/>
              </w:rPr>
              <w:t>R</w:t>
            </w:r>
            <w:r w:rsidRPr="00222D9F">
              <w:rPr>
                <w:color w:val="D4BE98"/>
                <w:lang w:val="en-US"/>
              </w:rPr>
              <w:t>.</w:t>
            </w:r>
            <w:r w:rsidRPr="00222D9F">
              <w:rPr>
                <w:lang w:val="en-US"/>
              </w:rPr>
              <w:t>id</w:t>
            </w:r>
            <w:r w:rsidRPr="00222D9F">
              <w:rPr>
                <w:color w:val="D4BE98"/>
                <w:lang w:val="en-US"/>
              </w:rPr>
              <w:t>.capital</w:t>
            </w:r>
            <w:proofErr w:type="spellEnd"/>
            <w:r w:rsidRPr="00222D9F">
              <w:rPr>
                <w:color w:val="D4BE98"/>
                <w:lang w:val="en-US"/>
              </w:rPr>
              <w:t>);</w:t>
            </w:r>
            <w:r w:rsidRPr="00222D9F">
              <w:rPr>
                <w:color w:val="D4BE98"/>
                <w:lang w:val="en-US"/>
              </w:rPr>
              <w:br/>
              <w:t xml:space="preserve">        }</w:t>
            </w:r>
            <w:r w:rsidRPr="00222D9F">
              <w:rPr>
                <w:color w:val="D4BE98"/>
                <w:lang w:val="en-US"/>
              </w:rPr>
              <w:br/>
              <w:t xml:space="preserve">    }</w:t>
            </w:r>
            <w:r w:rsidRPr="00222D9F">
              <w:rPr>
                <w:color w:val="D4BE98"/>
                <w:lang w:val="en-US"/>
              </w:rPr>
              <w:br/>
              <w:t>}</w:t>
            </w:r>
          </w:p>
        </w:tc>
      </w:tr>
    </w:tbl>
    <w:p w14:paraId="35EB0424" w14:textId="77777777" w:rsidR="00E86477" w:rsidRDefault="00E86477" w:rsidP="00E86477">
      <w:pPr>
        <w:jc w:val="center"/>
        <w:rPr>
          <w:lang w:val="en-US"/>
        </w:rPr>
      </w:pPr>
    </w:p>
    <w:p w14:paraId="01FC2C01" w14:textId="1EAED097" w:rsidR="00C82AE4" w:rsidRPr="001716BE" w:rsidRDefault="00CA6629" w:rsidP="00E86477">
      <w:pPr>
        <w:jc w:val="center"/>
      </w:pPr>
      <w:r>
        <w:rPr>
          <w:noProof/>
        </w:rPr>
        <w:lastRenderedPageBreak/>
        <w:drawing>
          <wp:inline distT="0" distB="0" distL="0" distR="0" wp14:anchorId="3384F125" wp14:editId="26315943">
            <wp:extent cx="2278118" cy="4529747"/>
            <wp:effectExtent l="0" t="0" r="8255" b="4445"/>
            <wp:docPr id="1533343943" name="Рисунок 1" descr="Изображение выглядит как электроника, снимок экрана, Операционная система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43943" name="Рисунок 1" descr="Изображение выглядит как электроника, снимок экрана, Операционная система, мультимеди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4153" cy="454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6892" w14:textId="77E751B1" w:rsidR="001716BE" w:rsidRPr="00600795" w:rsidRDefault="00E46C41" w:rsidP="006B4ADE">
      <w:pPr>
        <w:jc w:val="center"/>
      </w:pPr>
      <w:r>
        <w:t>Рисунок 1</w:t>
      </w:r>
      <w:r w:rsidR="00B93FF7">
        <w:t>4</w:t>
      </w:r>
      <w:r>
        <w:t xml:space="preserve"> – </w:t>
      </w:r>
      <w:r w:rsidR="00906FDC">
        <w:t>тестирование кода</w:t>
      </w:r>
    </w:p>
    <w:p w14:paraId="0E2D682A" w14:textId="1B05327C" w:rsidR="00105F23" w:rsidRDefault="00CB11EC" w:rsidP="00CB11EC">
      <w:r w:rsidRPr="00CB11EC">
        <w:t xml:space="preserve">15.Реализовать обработку выбора элемента в </w:t>
      </w:r>
      <w:proofErr w:type="spellStart"/>
      <w:r w:rsidRPr="00CB11EC">
        <w:rPr>
          <w:lang w:val="en-US"/>
        </w:rPr>
        <w:t>RecyclerView</w:t>
      </w:r>
      <w:proofErr w:type="spellEnd"/>
      <w:r w:rsidR="00600795" w:rsidRPr="00600795">
        <w:t>.</w:t>
      </w:r>
    </w:p>
    <w:p w14:paraId="15F8BF41" w14:textId="04F7A5DC" w:rsidR="00E46C41" w:rsidRPr="006B4ADE" w:rsidRDefault="00E46C41" w:rsidP="00E46C41">
      <w:pPr>
        <w:rPr>
          <w:rFonts w:ascii="Times" w:hAnsi="Times" w:cs="Times"/>
          <w:i/>
          <w:iCs/>
          <w:sz w:val="24"/>
          <w:szCs w:val="24"/>
          <w:lang w:val="en-US"/>
        </w:rPr>
      </w:pPr>
      <w:r>
        <w:rPr>
          <w:rFonts w:ascii="Times" w:hAnsi="Times" w:cs="Times"/>
          <w:i/>
          <w:iCs/>
          <w:sz w:val="24"/>
          <w:szCs w:val="24"/>
        </w:rPr>
        <w:t>Листинг</w:t>
      </w:r>
      <w:r w:rsidRPr="006B4ADE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r w:rsidR="005C3F62" w:rsidRPr="006B4ADE">
        <w:rPr>
          <w:rFonts w:ascii="Times" w:hAnsi="Times" w:cs="Times"/>
          <w:i/>
          <w:iCs/>
          <w:sz w:val="24"/>
          <w:szCs w:val="24"/>
          <w:lang w:val="en-US"/>
        </w:rPr>
        <w:t>2</w:t>
      </w:r>
      <w:r w:rsidR="00B96046" w:rsidRPr="006B4ADE">
        <w:rPr>
          <w:rFonts w:ascii="Times" w:hAnsi="Times" w:cs="Times"/>
          <w:i/>
          <w:iCs/>
          <w:sz w:val="24"/>
          <w:szCs w:val="24"/>
          <w:lang w:val="en-US"/>
        </w:rPr>
        <w:t>2</w:t>
      </w:r>
      <w:r w:rsidRPr="006B4ADE">
        <w:rPr>
          <w:rFonts w:ascii="Times" w:hAnsi="Times" w:cs="Times"/>
          <w:i/>
          <w:iCs/>
          <w:sz w:val="24"/>
          <w:szCs w:val="24"/>
          <w:lang w:val="en-US"/>
        </w:rPr>
        <w:t xml:space="preserve"> –</w:t>
      </w:r>
      <w:r w:rsidR="000C020D" w:rsidRPr="006B4ADE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r>
        <w:rPr>
          <w:rFonts w:ascii="Times" w:hAnsi="Times" w:cs="Times"/>
          <w:i/>
          <w:iCs/>
          <w:sz w:val="24"/>
          <w:szCs w:val="24"/>
        </w:rPr>
        <w:t>код</w:t>
      </w:r>
      <w:r w:rsidRPr="006B4ADE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r w:rsidR="006B4ADE">
        <w:rPr>
          <w:rFonts w:ascii="Times" w:hAnsi="Times" w:cs="Times"/>
          <w:i/>
          <w:iCs/>
          <w:sz w:val="24"/>
          <w:szCs w:val="24"/>
        </w:rPr>
        <w:t>в</w:t>
      </w:r>
      <w:r w:rsidR="006B4ADE" w:rsidRPr="006B4ADE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r w:rsidR="006B4ADE">
        <w:rPr>
          <w:rFonts w:ascii="Times" w:hAnsi="Times" w:cs="Times"/>
          <w:i/>
          <w:iCs/>
          <w:sz w:val="24"/>
          <w:szCs w:val="24"/>
        </w:rPr>
        <w:t>файле</w:t>
      </w:r>
      <w:r w:rsidR="006B4ADE" w:rsidRPr="006B4ADE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proofErr w:type="spellStart"/>
      <w:r w:rsidR="006B4ADE">
        <w:rPr>
          <w:rFonts w:ascii="Times" w:hAnsi="Times" w:cs="Times"/>
          <w:i/>
          <w:iCs/>
          <w:sz w:val="24"/>
          <w:szCs w:val="24"/>
          <w:lang w:val="en-US"/>
        </w:rPr>
        <w:t>PracticeActivity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46C41" w:rsidRPr="006B4ADE" w14:paraId="2E6ADB3A" w14:textId="77777777" w:rsidTr="00764280">
        <w:tc>
          <w:tcPr>
            <w:tcW w:w="9345" w:type="dxa"/>
          </w:tcPr>
          <w:p w14:paraId="02CDDB83" w14:textId="78358E67" w:rsidR="00E46C41" w:rsidRPr="000764EC" w:rsidRDefault="000764EC" w:rsidP="000764EC">
            <w:pPr>
              <w:pStyle w:val="a5"/>
              <w:rPr>
                <w:color w:val="ADBAC7"/>
                <w:lang w:val="en-US"/>
              </w:rPr>
            </w:pPr>
            <w:proofErr w:type="spellStart"/>
            <w:r w:rsidRPr="000764EC">
              <w:rPr>
                <w:color w:val="A9B665"/>
                <w:lang w:val="en-US"/>
              </w:rPr>
              <w:t>setInitialData</w:t>
            </w:r>
            <w:proofErr w:type="spellEnd"/>
            <w:r w:rsidRPr="000764EC">
              <w:rPr>
                <w:lang w:val="en-US"/>
              </w:rPr>
              <w:t>();</w:t>
            </w:r>
            <w:r w:rsidRPr="000764EC">
              <w:rPr>
                <w:lang w:val="en-US"/>
              </w:rPr>
              <w:br/>
              <w:t xml:space="preserve">    </w:t>
            </w:r>
            <w:proofErr w:type="spellStart"/>
            <w:r w:rsidRPr="000764EC">
              <w:rPr>
                <w:color w:val="ADBAC7"/>
                <w:lang w:val="en-US"/>
              </w:rPr>
              <w:t>RecyclerView</w:t>
            </w:r>
            <w:proofErr w:type="spellEnd"/>
            <w:r w:rsidRPr="000764EC">
              <w:rPr>
                <w:color w:val="ADBAC7"/>
                <w:lang w:val="en-US"/>
              </w:rPr>
              <w:t xml:space="preserve"> </w:t>
            </w:r>
            <w:proofErr w:type="spellStart"/>
            <w:r w:rsidRPr="000764EC">
              <w:rPr>
                <w:lang w:val="en-US"/>
              </w:rPr>
              <w:t>recyclerView</w:t>
            </w:r>
            <w:proofErr w:type="spellEnd"/>
            <w:r w:rsidRPr="000764EC">
              <w:rPr>
                <w:lang w:val="en-US"/>
              </w:rPr>
              <w:t xml:space="preserve"> </w:t>
            </w:r>
            <w:r w:rsidRPr="000764EC">
              <w:rPr>
                <w:color w:val="E78A4E"/>
                <w:lang w:val="en-US"/>
              </w:rPr>
              <w:t xml:space="preserve">= </w:t>
            </w:r>
            <w:proofErr w:type="spellStart"/>
            <w:r w:rsidRPr="000764EC">
              <w:rPr>
                <w:color w:val="A9B665"/>
                <w:lang w:val="en-US"/>
              </w:rPr>
              <w:t>findViewById</w:t>
            </w:r>
            <w:proofErr w:type="spellEnd"/>
            <w:r w:rsidRPr="000764EC">
              <w:rPr>
                <w:lang w:val="en-US"/>
              </w:rPr>
              <w:t>(</w:t>
            </w:r>
            <w:proofErr w:type="spellStart"/>
            <w:r w:rsidRPr="000764EC">
              <w:rPr>
                <w:color w:val="ADBAC7"/>
                <w:lang w:val="en-US"/>
              </w:rPr>
              <w:t>R</w:t>
            </w:r>
            <w:r w:rsidRPr="000764EC">
              <w:rPr>
                <w:lang w:val="en-US"/>
              </w:rPr>
              <w:t>.</w:t>
            </w:r>
            <w:r w:rsidRPr="000764EC">
              <w:rPr>
                <w:color w:val="ADBAC7"/>
                <w:lang w:val="en-US"/>
              </w:rPr>
              <w:t>id</w:t>
            </w:r>
            <w:r w:rsidRPr="000764EC">
              <w:rPr>
                <w:lang w:val="en-US"/>
              </w:rPr>
              <w:t>.list</w:t>
            </w:r>
            <w:proofErr w:type="spellEnd"/>
            <w:r w:rsidRPr="000764EC">
              <w:rPr>
                <w:lang w:val="en-US"/>
              </w:rPr>
              <w:t>);</w:t>
            </w:r>
            <w:r w:rsidRPr="000764EC">
              <w:rPr>
                <w:lang w:val="en-US"/>
              </w:rPr>
              <w:br/>
              <w:t xml:space="preserve">    </w:t>
            </w:r>
            <w:proofErr w:type="spellStart"/>
            <w:r w:rsidRPr="000764EC">
              <w:rPr>
                <w:color w:val="ADBAC7"/>
                <w:lang w:val="en-US"/>
              </w:rPr>
              <w:t>StateAdapter</w:t>
            </w:r>
            <w:r w:rsidRPr="000764EC">
              <w:rPr>
                <w:lang w:val="en-US"/>
              </w:rPr>
              <w:t>.</w:t>
            </w:r>
            <w:r w:rsidRPr="000764EC">
              <w:rPr>
                <w:color w:val="ADBAC7"/>
                <w:lang w:val="en-US"/>
              </w:rPr>
              <w:t>OnStateClickListener</w:t>
            </w:r>
            <w:proofErr w:type="spellEnd"/>
            <w:r w:rsidRPr="000764EC">
              <w:rPr>
                <w:color w:val="ADBAC7"/>
                <w:lang w:val="en-US"/>
              </w:rPr>
              <w:t xml:space="preserve"> </w:t>
            </w:r>
            <w:proofErr w:type="spellStart"/>
            <w:r w:rsidRPr="000764EC">
              <w:rPr>
                <w:lang w:val="en-US"/>
              </w:rPr>
              <w:t>stateClickListener</w:t>
            </w:r>
            <w:proofErr w:type="spellEnd"/>
            <w:r w:rsidRPr="000764EC">
              <w:rPr>
                <w:lang w:val="en-US"/>
              </w:rPr>
              <w:t xml:space="preserve"> </w:t>
            </w:r>
            <w:r w:rsidRPr="000764EC">
              <w:rPr>
                <w:color w:val="E78A4E"/>
                <w:lang w:val="en-US"/>
              </w:rPr>
              <w:t xml:space="preserve">= </w:t>
            </w:r>
            <w:r w:rsidRPr="000764EC">
              <w:rPr>
                <w:lang w:val="en-US"/>
              </w:rPr>
              <w:t xml:space="preserve">(state, position) </w:t>
            </w:r>
            <w:r w:rsidRPr="000764EC">
              <w:rPr>
                <w:color w:val="ADBAC7"/>
                <w:lang w:val="en-US"/>
              </w:rPr>
              <w:t xml:space="preserve">-&gt; </w:t>
            </w:r>
            <w:proofErr w:type="spellStart"/>
            <w:r w:rsidRPr="000764EC">
              <w:rPr>
                <w:color w:val="ADBAC7"/>
                <w:lang w:val="en-US"/>
              </w:rPr>
              <w:t>Toast</w:t>
            </w:r>
            <w:r w:rsidRPr="000764EC">
              <w:rPr>
                <w:lang w:val="en-US"/>
              </w:rPr>
              <w:t>.</w:t>
            </w:r>
            <w:r w:rsidRPr="000764EC">
              <w:rPr>
                <w:color w:val="A9B665"/>
                <w:lang w:val="en-US"/>
              </w:rPr>
              <w:t>makeText</w:t>
            </w:r>
            <w:proofErr w:type="spellEnd"/>
            <w:r w:rsidRPr="000764EC">
              <w:rPr>
                <w:lang w:val="en-US"/>
              </w:rPr>
              <w:t>(</w:t>
            </w:r>
            <w:proofErr w:type="spellStart"/>
            <w:r w:rsidRPr="000764EC">
              <w:rPr>
                <w:color w:val="A9B665"/>
                <w:lang w:val="en-US"/>
              </w:rPr>
              <w:t>getApplicationContext</w:t>
            </w:r>
            <w:proofErr w:type="spellEnd"/>
            <w:r w:rsidRPr="000764EC">
              <w:rPr>
                <w:lang w:val="en-US"/>
              </w:rPr>
              <w:t xml:space="preserve">(), </w:t>
            </w:r>
            <w:r w:rsidRPr="000764EC">
              <w:rPr>
                <w:color w:val="D8A657"/>
                <w:lang w:val="en-US"/>
              </w:rPr>
              <w:t>"</w:t>
            </w:r>
            <w:r w:rsidRPr="000764EC">
              <w:rPr>
                <w:color w:val="D8A657"/>
              </w:rPr>
              <w:t>Был</w:t>
            </w:r>
            <w:r w:rsidRPr="000764EC">
              <w:rPr>
                <w:color w:val="D8A657"/>
                <w:lang w:val="en-US"/>
              </w:rPr>
              <w:t xml:space="preserve"> </w:t>
            </w:r>
            <w:r w:rsidRPr="000764EC">
              <w:rPr>
                <w:color w:val="D8A657"/>
              </w:rPr>
              <w:t>выбран</w:t>
            </w:r>
            <w:r w:rsidRPr="000764EC">
              <w:rPr>
                <w:color w:val="D8A657"/>
                <w:lang w:val="en-US"/>
              </w:rPr>
              <w:t xml:space="preserve"> </w:t>
            </w:r>
            <w:r w:rsidRPr="000764EC">
              <w:rPr>
                <w:color w:val="D8A657"/>
              </w:rPr>
              <w:t>пункт</w:t>
            </w:r>
            <w:r w:rsidRPr="000764EC">
              <w:rPr>
                <w:color w:val="D8A657"/>
                <w:lang w:val="en-US"/>
              </w:rPr>
              <w:t xml:space="preserve"> " </w:t>
            </w:r>
            <w:r w:rsidRPr="000764EC">
              <w:rPr>
                <w:color w:val="E78A4E"/>
                <w:lang w:val="en-US"/>
              </w:rPr>
              <w:t>+</w:t>
            </w:r>
            <w:r w:rsidRPr="000764EC">
              <w:rPr>
                <w:color w:val="E78A4E"/>
                <w:lang w:val="en-US"/>
              </w:rPr>
              <w:br/>
              <w:t xml:space="preserve">                    </w:t>
            </w:r>
            <w:proofErr w:type="spellStart"/>
            <w:r w:rsidRPr="000764EC">
              <w:rPr>
                <w:lang w:val="en-US"/>
              </w:rPr>
              <w:t>state.</w:t>
            </w:r>
            <w:r w:rsidRPr="000764EC">
              <w:rPr>
                <w:color w:val="A9B665"/>
                <w:lang w:val="en-US"/>
              </w:rPr>
              <w:t>getName</w:t>
            </w:r>
            <w:proofErr w:type="spellEnd"/>
            <w:r w:rsidRPr="000764EC">
              <w:rPr>
                <w:lang w:val="en-US"/>
              </w:rPr>
              <w:t>(),</w:t>
            </w:r>
            <w:r w:rsidRPr="000764EC">
              <w:rPr>
                <w:lang w:val="en-US"/>
              </w:rPr>
              <w:br/>
              <w:t xml:space="preserve">            </w:t>
            </w:r>
            <w:proofErr w:type="spellStart"/>
            <w:r w:rsidRPr="000764EC">
              <w:rPr>
                <w:color w:val="ADBAC7"/>
                <w:lang w:val="en-US"/>
              </w:rPr>
              <w:t>Toast</w:t>
            </w:r>
            <w:r w:rsidRPr="000764EC">
              <w:rPr>
                <w:lang w:val="en-US"/>
              </w:rPr>
              <w:t>.LENGTH_SHORT</w:t>
            </w:r>
            <w:proofErr w:type="spellEnd"/>
            <w:r w:rsidRPr="000764EC">
              <w:rPr>
                <w:lang w:val="en-US"/>
              </w:rPr>
              <w:t>).</w:t>
            </w:r>
            <w:r w:rsidRPr="000764EC">
              <w:rPr>
                <w:color w:val="A9B665"/>
                <w:lang w:val="en-US"/>
              </w:rPr>
              <w:t>show</w:t>
            </w:r>
            <w:r w:rsidRPr="000764EC">
              <w:rPr>
                <w:lang w:val="en-US"/>
              </w:rPr>
              <w:t>();</w:t>
            </w:r>
            <w:r w:rsidRPr="000764EC">
              <w:rPr>
                <w:lang w:val="en-US"/>
              </w:rPr>
              <w:br/>
              <w:t xml:space="preserve">    </w:t>
            </w:r>
            <w:proofErr w:type="spellStart"/>
            <w:r w:rsidRPr="000764EC">
              <w:rPr>
                <w:color w:val="ADBAC7"/>
                <w:lang w:val="en-US"/>
              </w:rPr>
              <w:t>StateAdapter</w:t>
            </w:r>
            <w:proofErr w:type="spellEnd"/>
            <w:r w:rsidRPr="000764EC">
              <w:rPr>
                <w:color w:val="ADBAC7"/>
                <w:lang w:val="en-US"/>
              </w:rPr>
              <w:t xml:space="preserve"> </w:t>
            </w:r>
            <w:r w:rsidRPr="000764EC">
              <w:rPr>
                <w:lang w:val="en-US"/>
              </w:rPr>
              <w:t xml:space="preserve">adapter </w:t>
            </w:r>
            <w:r w:rsidRPr="000764EC">
              <w:rPr>
                <w:color w:val="E78A4E"/>
                <w:lang w:val="en-US"/>
              </w:rPr>
              <w:t xml:space="preserve">= </w:t>
            </w:r>
            <w:r w:rsidRPr="000764EC">
              <w:rPr>
                <w:color w:val="EA6962"/>
                <w:lang w:val="en-US"/>
              </w:rPr>
              <w:t xml:space="preserve">new </w:t>
            </w:r>
            <w:proofErr w:type="spellStart"/>
            <w:r w:rsidRPr="000764EC">
              <w:rPr>
                <w:color w:val="A9B665"/>
                <w:lang w:val="en-US"/>
              </w:rPr>
              <w:t>StateAdapter</w:t>
            </w:r>
            <w:proofErr w:type="spellEnd"/>
            <w:r w:rsidRPr="000764EC">
              <w:rPr>
                <w:lang w:val="en-US"/>
              </w:rPr>
              <w:t>(</w:t>
            </w:r>
            <w:r w:rsidRPr="000764EC">
              <w:rPr>
                <w:color w:val="EA6962"/>
                <w:lang w:val="en-US"/>
              </w:rPr>
              <w:t>this</w:t>
            </w:r>
            <w:r w:rsidRPr="000764EC">
              <w:rPr>
                <w:lang w:val="en-US"/>
              </w:rPr>
              <w:t xml:space="preserve">, states, </w:t>
            </w:r>
            <w:proofErr w:type="spellStart"/>
            <w:r w:rsidRPr="000764EC">
              <w:rPr>
                <w:lang w:val="en-US"/>
              </w:rPr>
              <w:t>stateClickListener</w:t>
            </w:r>
            <w:proofErr w:type="spellEnd"/>
            <w:r w:rsidRPr="000764EC">
              <w:rPr>
                <w:lang w:val="en-US"/>
              </w:rPr>
              <w:t>);</w:t>
            </w:r>
            <w:r w:rsidRPr="000764EC">
              <w:rPr>
                <w:lang w:val="en-US"/>
              </w:rPr>
              <w:br/>
              <w:t xml:space="preserve">    </w:t>
            </w:r>
            <w:proofErr w:type="spellStart"/>
            <w:r w:rsidRPr="000764EC">
              <w:rPr>
                <w:lang w:val="en-US"/>
              </w:rPr>
              <w:t>recyclerView.</w:t>
            </w:r>
            <w:r w:rsidRPr="000764EC">
              <w:rPr>
                <w:color w:val="A9B665"/>
                <w:lang w:val="en-US"/>
              </w:rPr>
              <w:t>setAdapter</w:t>
            </w:r>
            <w:proofErr w:type="spellEnd"/>
            <w:r w:rsidRPr="000764EC">
              <w:rPr>
                <w:lang w:val="en-US"/>
              </w:rPr>
              <w:t>(adapter);</w:t>
            </w:r>
            <w:r w:rsidRPr="000764EC">
              <w:rPr>
                <w:lang w:val="en-US"/>
              </w:rPr>
              <w:br/>
              <w:t>}</w:t>
            </w:r>
            <w:r w:rsidRPr="000764EC">
              <w:rPr>
                <w:lang w:val="en-US"/>
              </w:rPr>
              <w:br/>
            </w:r>
            <w:r w:rsidRPr="000764EC">
              <w:rPr>
                <w:color w:val="EA6962"/>
                <w:lang w:val="en-US"/>
              </w:rPr>
              <w:t xml:space="preserve">private void </w:t>
            </w:r>
            <w:proofErr w:type="spellStart"/>
            <w:r w:rsidRPr="000764EC">
              <w:rPr>
                <w:color w:val="A9B665"/>
                <w:lang w:val="en-US"/>
              </w:rPr>
              <w:t>setInitialData</w:t>
            </w:r>
            <w:proofErr w:type="spellEnd"/>
            <w:r w:rsidRPr="000764EC">
              <w:rPr>
                <w:lang w:val="en-US"/>
              </w:rPr>
              <w:t>(){</w:t>
            </w:r>
            <w:r w:rsidRPr="000764EC">
              <w:rPr>
                <w:lang w:val="en-US"/>
              </w:rPr>
              <w:br/>
              <w:t xml:space="preserve">    </w:t>
            </w:r>
            <w:proofErr w:type="spellStart"/>
            <w:r w:rsidRPr="000764EC">
              <w:rPr>
                <w:lang w:val="en-US"/>
              </w:rPr>
              <w:t>states.</w:t>
            </w:r>
            <w:r w:rsidRPr="000764EC">
              <w:rPr>
                <w:color w:val="A9B665"/>
                <w:lang w:val="en-US"/>
              </w:rPr>
              <w:t>add</w:t>
            </w:r>
            <w:proofErr w:type="spellEnd"/>
            <w:r w:rsidRPr="000764EC">
              <w:rPr>
                <w:lang w:val="en-US"/>
              </w:rPr>
              <w:t>(</w:t>
            </w:r>
            <w:r w:rsidRPr="000764EC">
              <w:rPr>
                <w:color w:val="EA6962"/>
                <w:lang w:val="en-US"/>
              </w:rPr>
              <w:t xml:space="preserve">new </w:t>
            </w:r>
            <w:r w:rsidRPr="000764EC">
              <w:rPr>
                <w:color w:val="A9B665"/>
                <w:lang w:val="en-US"/>
              </w:rPr>
              <w:t xml:space="preserve">State </w:t>
            </w:r>
            <w:r w:rsidRPr="000764EC">
              <w:rPr>
                <w:lang w:val="en-US"/>
              </w:rPr>
              <w:t>(</w:t>
            </w:r>
            <w:r w:rsidRPr="000764EC">
              <w:rPr>
                <w:color w:val="D8A657"/>
                <w:lang w:val="en-US"/>
              </w:rPr>
              <w:t>"</w:t>
            </w:r>
            <w:r w:rsidRPr="000764EC">
              <w:rPr>
                <w:color w:val="D8A657"/>
              </w:rPr>
              <w:t>Бразилия</w:t>
            </w:r>
            <w:r w:rsidRPr="000764EC">
              <w:rPr>
                <w:color w:val="D8A657"/>
                <w:lang w:val="en-US"/>
              </w:rPr>
              <w:t>"</w:t>
            </w:r>
            <w:r w:rsidRPr="000764EC">
              <w:rPr>
                <w:lang w:val="en-US"/>
              </w:rPr>
              <w:t xml:space="preserve">, </w:t>
            </w:r>
            <w:r w:rsidRPr="000764EC">
              <w:rPr>
                <w:color w:val="D8A657"/>
                <w:lang w:val="en-US"/>
              </w:rPr>
              <w:t>"</w:t>
            </w:r>
            <w:r w:rsidRPr="000764EC">
              <w:rPr>
                <w:color w:val="D8A657"/>
              </w:rPr>
              <w:t>Бразилиа</w:t>
            </w:r>
            <w:r w:rsidRPr="000764EC">
              <w:rPr>
                <w:color w:val="D8A657"/>
                <w:lang w:val="en-US"/>
              </w:rPr>
              <w:t>"</w:t>
            </w:r>
            <w:r w:rsidRPr="000764EC">
              <w:rPr>
                <w:lang w:val="en-US"/>
              </w:rPr>
              <w:t xml:space="preserve">, </w:t>
            </w:r>
            <w:proofErr w:type="spellStart"/>
            <w:r w:rsidRPr="000764EC">
              <w:rPr>
                <w:color w:val="ADBAC7"/>
                <w:lang w:val="en-US"/>
              </w:rPr>
              <w:t>R</w:t>
            </w:r>
            <w:r w:rsidRPr="000764EC">
              <w:rPr>
                <w:lang w:val="en-US"/>
              </w:rPr>
              <w:t>.</w:t>
            </w:r>
            <w:r w:rsidRPr="000764EC">
              <w:rPr>
                <w:color w:val="ADBAC7"/>
                <w:lang w:val="en-US"/>
              </w:rPr>
              <w:t>drawable</w:t>
            </w:r>
            <w:r w:rsidRPr="000764EC">
              <w:rPr>
                <w:lang w:val="en-US"/>
              </w:rPr>
              <w:t>.brazilia</w:t>
            </w:r>
            <w:proofErr w:type="spellEnd"/>
            <w:r w:rsidRPr="000764EC">
              <w:rPr>
                <w:lang w:val="en-US"/>
              </w:rPr>
              <w:t>));</w:t>
            </w:r>
            <w:r w:rsidRPr="000764EC">
              <w:rPr>
                <w:lang w:val="en-US"/>
              </w:rPr>
              <w:br/>
              <w:t xml:space="preserve">    </w:t>
            </w:r>
            <w:proofErr w:type="spellStart"/>
            <w:r w:rsidRPr="000764EC">
              <w:rPr>
                <w:lang w:val="en-US"/>
              </w:rPr>
              <w:t>states.</w:t>
            </w:r>
            <w:r w:rsidRPr="000764EC">
              <w:rPr>
                <w:color w:val="A9B665"/>
                <w:lang w:val="en-US"/>
              </w:rPr>
              <w:t>add</w:t>
            </w:r>
            <w:proofErr w:type="spellEnd"/>
            <w:r w:rsidRPr="000764EC">
              <w:rPr>
                <w:lang w:val="en-US"/>
              </w:rPr>
              <w:t>(</w:t>
            </w:r>
            <w:r w:rsidRPr="000764EC">
              <w:rPr>
                <w:color w:val="EA6962"/>
                <w:lang w:val="en-US"/>
              </w:rPr>
              <w:t xml:space="preserve">new </w:t>
            </w:r>
            <w:r w:rsidRPr="000764EC">
              <w:rPr>
                <w:color w:val="A9B665"/>
                <w:lang w:val="en-US"/>
              </w:rPr>
              <w:t xml:space="preserve">State </w:t>
            </w:r>
            <w:r w:rsidRPr="000764EC">
              <w:rPr>
                <w:lang w:val="en-US"/>
              </w:rPr>
              <w:t>(</w:t>
            </w:r>
            <w:r w:rsidRPr="000764EC">
              <w:rPr>
                <w:color w:val="D8A657"/>
                <w:lang w:val="en-US"/>
              </w:rPr>
              <w:t>"</w:t>
            </w:r>
            <w:r w:rsidRPr="000764EC">
              <w:rPr>
                <w:color w:val="D8A657"/>
              </w:rPr>
              <w:t>Аргентина</w:t>
            </w:r>
            <w:r w:rsidRPr="000764EC">
              <w:rPr>
                <w:color w:val="D8A657"/>
                <w:lang w:val="en-US"/>
              </w:rPr>
              <w:t>"</w:t>
            </w:r>
            <w:r w:rsidRPr="000764EC">
              <w:rPr>
                <w:lang w:val="en-US"/>
              </w:rPr>
              <w:t xml:space="preserve">, </w:t>
            </w:r>
            <w:r w:rsidRPr="000764EC">
              <w:rPr>
                <w:color w:val="D8A657"/>
                <w:lang w:val="en-US"/>
              </w:rPr>
              <w:t>"</w:t>
            </w:r>
            <w:proofErr w:type="spellStart"/>
            <w:r w:rsidRPr="000764EC">
              <w:rPr>
                <w:color w:val="D8A657"/>
              </w:rPr>
              <w:t>Буэнос</w:t>
            </w:r>
            <w:proofErr w:type="spellEnd"/>
            <w:r w:rsidRPr="000764EC">
              <w:rPr>
                <w:color w:val="D8A657"/>
                <w:lang w:val="en-US"/>
              </w:rPr>
              <w:t>-</w:t>
            </w:r>
            <w:r w:rsidRPr="000764EC">
              <w:rPr>
                <w:color w:val="D8A657"/>
              </w:rPr>
              <w:t>Айрес</w:t>
            </w:r>
            <w:r w:rsidRPr="000764EC">
              <w:rPr>
                <w:color w:val="D8A657"/>
                <w:lang w:val="en-US"/>
              </w:rPr>
              <w:t>"</w:t>
            </w:r>
            <w:r w:rsidRPr="000764EC">
              <w:rPr>
                <w:lang w:val="en-US"/>
              </w:rPr>
              <w:t xml:space="preserve">, </w:t>
            </w:r>
            <w:proofErr w:type="spellStart"/>
            <w:r w:rsidRPr="000764EC">
              <w:rPr>
                <w:color w:val="ADBAC7"/>
                <w:lang w:val="en-US"/>
              </w:rPr>
              <w:t>R</w:t>
            </w:r>
            <w:r w:rsidRPr="000764EC">
              <w:rPr>
                <w:lang w:val="en-US"/>
              </w:rPr>
              <w:t>.</w:t>
            </w:r>
            <w:r w:rsidRPr="000764EC">
              <w:rPr>
                <w:color w:val="ADBAC7"/>
                <w:lang w:val="en-US"/>
              </w:rPr>
              <w:t>drawable</w:t>
            </w:r>
            <w:r w:rsidRPr="000764EC">
              <w:rPr>
                <w:lang w:val="en-US"/>
              </w:rPr>
              <w:t>.argentina</w:t>
            </w:r>
            <w:proofErr w:type="spellEnd"/>
            <w:r w:rsidRPr="000764EC">
              <w:rPr>
                <w:lang w:val="en-US"/>
              </w:rPr>
              <w:t>));</w:t>
            </w:r>
            <w:r w:rsidRPr="000764EC">
              <w:rPr>
                <w:lang w:val="en-US"/>
              </w:rPr>
              <w:br/>
              <w:t xml:space="preserve">    </w:t>
            </w:r>
            <w:proofErr w:type="spellStart"/>
            <w:r w:rsidRPr="000764EC">
              <w:rPr>
                <w:lang w:val="en-US"/>
              </w:rPr>
              <w:t>states.</w:t>
            </w:r>
            <w:r w:rsidRPr="000764EC">
              <w:rPr>
                <w:color w:val="A9B665"/>
                <w:lang w:val="en-US"/>
              </w:rPr>
              <w:t>add</w:t>
            </w:r>
            <w:proofErr w:type="spellEnd"/>
            <w:r w:rsidRPr="000764EC">
              <w:rPr>
                <w:lang w:val="en-US"/>
              </w:rPr>
              <w:t>(</w:t>
            </w:r>
            <w:r w:rsidRPr="000764EC">
              <w:rPr>
                <w:color w:val="EA6962"/>
                <w:lang w:val="en-US"/>
              </w:rPr>
              <w:t xml:space="preserve">new </w:t>
            </w:r>
            <w:r w:rsidRPr="000764EC">
              <w:rPr>
                <w:color w:val="A9B665"/>
                <w:lang w:val="en-US"/>
              </w:rPr>
              <w:t xml:space="preserve">State </w:t>
            </w:r>
            <w:r w:rsidRPr="000764EC">
              <w:rPr>
                <w:lang w:val="en-US"/>
              </w:rPr>
              <w:t>(</w:t>
            </w:r>
            <w:r w:rsidRPr="000764EC">
              <w:rPr>
                <w:color w:val="D8A657"/>
                <w:lang w:val="en-US"/>
              </w:rPr>
              <w:t>"</w:t>
            </w:r>
            <w:r w:rsidRPr="000764EC">
              <w:rPr>
                <w:color w:val="D8A657"/>
              </w:rPr>
              <w:t>Колумбия</w:t>
            </w:r>
            <w:r w:rsidRPr="000764EC">
              <w:rPr>
                <w:color w:val="D8A657"/>
                <w:lang w:val="en-US"/>
              </w:rPr>
              <w:t>"</w:t>
            </w:r>
            <w:r w:rsidRPr="000764EC">
              <w:rPr>
                <w:lang w:val="en-US"/>
              </w:rPr>
              <w:t xml:space="preserve">, </w:t>
            </w:r>
            <w:r w:rsidRPr="000764EC">
              <w:rPr>
                <w:color w:val="D8A657"/>
                <w:lang w:val="en-US"/>
              </w:rPr>
              <w:t>"</w:t>
            </w:r>
            <w:r w:rsidRPr="000764EC">
              <w:rPr>
                <w:color w:val="D8A657"/>
              </w:rPr>
              <w:t>Богота</w:t>
            </w:r>
            <w:r w:rsidRPr="000764EC">
              <w:rPr>
                <w:color w:val="D8A657"/>
                <w:lang w:val="en-US"/>
              </w:rPr>
              <w:t>"</w:t>
            </w:r>
            <w:r w:rsidRPr="000764EC">
              <w:rPr>
                <w:lang w:val="en-US"/>
              </w:rPr>
              <w:t xml:space="preserve">, </w:t>
            </w:r>
            <w:proofErr w:type="spellStart"/>
            <w:r w:rsidRPr="000764EC">
              <w:rPr>
                <w:color w:val="ADBAC7"/>
                <w:lang w:val="en-US"/>
              </w:rPr>
              <w:t>R</w:t>
            </w:r>
            <w:r w:rsidRPr="000764EC">
              <w:rPr>
                <w:lang w:val="en-US"/>
              </w:rPr>
              <w:t>.</w:t>
            </w:r>
            <w:r w:rsidRPr="000764EC">
              <w:rPr>
                <w:color w:val="ADBAC7"/>
                <w:lang w:val="en-US"/>
              </w:rPr>
              <w:t>drawable</w:t>
            </w:r>
            <w:r w:rsidRPr="000764EC">
              <w:rPr>
                <w:lang w:val="en-US"/>
              </w:rPr>
              <w:t>.columbia</w:t>
            </w:r>
            <w:proofErr w:type="spellEnd"/>
            <w:r w:rsidRPr="000764EC">
              <w:rPr>
                <w:lang w:val="en-US"/>
              </w:rPr>
              <w:t>));</w:t>
            </w:r>
            <w:r w:rsidRPr="000764EC">
              <w:rPr>
                <w:lang w:val="en-US"/>
              </w:rPr>
              <w:br/>
              <w:t xml:space="preserve">    </w:t>
            </w:r>
            <w:proofErr w:type="spellStart"/>
            <w:r w:rsidRPr="000764EC">
              <w:rPr>
                <w:lang w:val="en-US"/>
              </w:rPr>
              <w:t>states.</w:t>
            </w:r>
            <w:r w:rsidRPr="000764EC">
              <w:rPr>
                <w:color w:val="A9B665"/>
                <w:lang w:val="en-US"/>
              </w:rPr>
              <w:t>add</w:t>
            </w:r>
            <w:proofErr w:type="spellEnd"/>
            <w:r w:rsidRPr="000764EC">
              <w:rPr>
                <w:lang w:val="en-US"/>
              </w:rPr>
              <w:t>(</w:t>
            </w:r>
            <w:r w:rsidRPr="000764EC">
              <w:rPr>
                <w:color w:val="EA6962"/>
                <w:lang w:val="en-US"/>
              </w:rPr>
              <w:t xml:space="preserve">new </w:t>
            </w:r>
            <w:r w:rsidRPr="000764EC">
              <w:rPr>
                <w:color w:val="A9B665"/>
                <w:lang w:val="en-US"/>
              </w:rPr>
              <w:t xml:space="preserve">State </w:t>
            </w:r>
            <w:r w:rsidRPr="000764EC">
              <w:rPr>
                <w:lang w:val="en-US"/>
              </w:rPr>
              <w:t>(</w:t>
            </w:r>
            <w:r w:rsidRPr="000764EC">
              <w:rPr>
                <w:color w:val="D8A657"/>
                <w:lang w:val="en-US"/>
              </w:rPr>
              <w:t>"</w:t>
            </w:r>
            <w:r w:rsidRPr="000764EC">
              <w:rPr>
                <w:color w:val="D8A657"/>
              </w:rPr>
              <w:t>Уругвай</w:t>
            </w:r>
            <w:r w:rsidRPr="000764EC">
              <w:rPr>
                <w:color w:val="D8A657"/>
                <w:lang w:val="en-US"/>
              </w:rPr>
              <w:t>"</w:t>
            </w:r>
            <w:r w:rsidRPr="000764EC">
              <w:rPr>
                <w:lang w:val="en-US"/>
              </w:rPr>
              <w:t xml:space="preserve">, </w:t>
            </w:r>
            <w:r w:rsidRPr="000764EC">
              <w:rPr>
                <w:color w:val="D8A657"/>
                <w:lang w:val="en-US"/>
              </w:rPr>
              <w:t>"</w:t>
            </w:r>
            <w:r w:rsidRPr="000764EC">
              <w:rPr>
                <w:color w:val="D8A657"/>
              </w:rPr>
              <w:t>Монтевидео</w:t>
            </w:r>
            <w:r w:rsidRPr="000764EC">
              <w:rPr>
                <w:color w:val="D8A657"/>
                <w:lang w:val="en-US"/>
              </w:rPr>
              <w:t>"</w:t>
            </w:r>
            <w:r w:rsidRPr="000764EC">
              <w:rPr>
                <w:lang w:val="en-US"/>
              </w:rPr>
              <w:t xml:space="preserve">, </w:t>
            </w:r>
            <w:proofErr w:type="spellStart"/>
            <w:r w:rsidRPr="000764EC">
              <w:rPr>
                <w:color w:val="ADBAC7"/>
                <w:lang w:val="en-US"/>
              </w:rPr>
              <w:t>R</w:t>
            </w:r>
            <w:r w:rsidRPr="000764EC">
              <w:rPr>
                <w:lang w:val="en-US"/>
              </w:rPr>
              <w:t>.</w:t>
            </w:r>
            <w:r w:rsidRPr="000764EC">
              <w:rPr>
                <w:color w:val="ADBAC7"/>
                <w:lang w:val="en-US"/>
              </w:rPr>
              <w:t>drawable</w:t>
            </w:r>
            <w:r w:rsidRPr="000764EC">
              <w:rPr>
                <w:lang w:val="en-US"/>
              </w:rPr>
              <w:t>.uruguai</w:t>
            </w:r>
            <w:proofErr w:type="spellEnd"/>
            <w:r w:rsidRPr="000764EC">
              <w:rPr>
                <w:lang w:val="en-US"/>
              </w:rPr>
              <w:t>));</w:t>
            </w:r>
            <w:r w:rsidRPr="000764EC">
              <w:rPr>
                <w:lang w:val="en-US"/>
              </w:rPr>
              <w:br/>
              <w:t xml:space="preserve">    </w:t>
            </w:r>
            <w:proofErr w:type="spellStart"/>
            <w:r w:rsidRPr="000764EC">
              <w:rPr>
                <w:lang w:val="en-US"/>
              </w:rPr>
              <w:t>states.</w:t>
            </w:r>
            <w:r w:rsidRPr="000764EC">
              <w:rPr>
                <w:color w:val="A9B665"/>
                <w:lang w:val="en-US"/>
              </w:rPr>
              <w:t>add</w:t>
            </w:r>
            <w:proofErr w:type="spellEnd"/>
            <w:r w:rsidRPr="000764EC">
              <w:rPr>
                <w:lang w:val="en-US"/>
              </w:rPr>
              <w:t>(</w:t>
            </w:r>
            <w:r w:rsidRPr="000764EC">
              <w:rPr>
                <w:color w:val="EA6962"/>
                <w:lang w:val="en-US"/>
              </w:rPr>
              <w:t xml:space="preserve">new </w:t>
            </w:r>
            <w:r w:rsidRPr="000764EC">
              <w:rPr>
                <w:color w:val="A9B665"/>
                <w:lang w:val="en-US"/>
              </w:rPr>
              <w:t xml:space="preserve">State </w:t>
            </w:r>
            <w:r w:rsidRPr="000764EC">
              <w:rPr>
                <w:lang w:val="en-US"/>
              </w:rPr>
              <w:t>(</w:t>
            </w:r>
            <w:r w:rsidRPr="000764EC">
              <w:rPr>
                <w:color w:val="D8A657"/>
                <w:lang w:val="en-US"/>
              </w:rPr>
              <w:t>"</w:t>
            </w:r>
            <w:r w:rsidRPr="000764EC">
              <w:rPr>
                <w:color w:val="D8A657"/>
              </w:rPr>
              <w:t>Чили</w:t>
            </w:r>
            <w:r w:rsidRPr="000764EC">
              <w:rPr>
                <w:color w:val="D8A657"/>
                <w:lang w:val="en-US"/>
              </w:rPr>
              <w:t>"</w:t>
            </w:r>
            <w:r w:rsidRPr="000764EC">
              <w:rPr>
                <w:lang w:val="en-US"/>
              </w:rPr>
              <w:t xml:space="preserve">, </w:t>
            </w:r>
            <w:r w:rsidRPr="000764EC">
              <w:rPr>
                <w:color w:val="D8A657"/>
                <w:lang w:val="en-US"/>
              </w:rPr>
              <w:t>"</w:t>
            </w:r>
            <w:r w:rsidRPr="000764EC">
              <w:rPr>
                <w:color w:val="D8A657"/>
              </w:rPr>
              <w:t>Сантьяго</w:t>
            </w:r>
            <w:r w:rsidRPr="000764EC">
              <w:rPr>
                <w:color w:val="D8A657"/>
                <w:lang w:val="en-US"/>
              </w:rPr>
              <w:t>"</w:t>
            </w:r>
            <w:r w:rsidRPr="000764EC">
              <w:rPr>
                <w:lang w:val="en-US"/>
              </w:rPr>
              <w:t xml:space="preserve">, </w:t>
            </w:r>
            <w:proofErr w:type="spellStart"/>
            <w:r w:rsidRPr="000764EC">
              <w:rPr>
                <w:color w:val="ADBAC7"/>
                <w:lang w:val="en-US"/>
              </w:rPr>
              <w:t>R</w:t>
            </w:r>
            <w:r w:rsidRPr="000764EC">
              <w:rPr>
                <w:lang w:val="en-US"/>
              </w:rPr>
              <w:t>.</w:t>
            </w:r>
            <w:r w:rsidRPr="000764EC">
              <w:rPr>
                <w:color w:val="ADBAC7"/>
                <w:lang w:val="en-US"/>
              </w:rPr>
              <w:t>drawable</w:t>
            </w:r>
            <w:r w:rsidRPr="000764EC">
              <w:rPr>
                <w:lang w:val="en-US"/>
              </w:rPr>
              <w:t>.chile</w:t>
            </w:r>
            <w:proofErr w:type="spellEnd"/>
            <w:r w:rsidRPr="000764EC">
              <w:rPr>
                <w:lang w:val="en-US"/>
              </w:rPr>
              <w:t>));</w:t>
            </w:r>
            <w:r w:rsidRPr="000764EC">
              <w:rPr>
                <w:lang w:val="en-US"/>
              </w:rPr>
              <w:br/>
              <w:t>}</w:t>
            </w:r>
          </w:p>
        </w:tc>
      </w:tr>
    </w:tbl>
    <w:p w14:paraId="5469011C" w14:textId="77777777" w:rsidR="00E46C41" w:rsidRPr="006B4ADE" w:rsidRDefault="00E46C41" w:rsidP="00925320">
      <w:pPr>
        <w:jc w:val="center"/>
        <w:rPr>
          <w:lang w:val="en-US"/>
        </w:rPr>
      </w:pPr>
    </w:p>
    <w:p w14:paraId="612DED5D" w14:textId="756FBCE9" w:rsidR="00371638" w:rsidRPr="00371638" w:rsidRDefault="00371638" w:rsidP="00371638">
      <w:pPr>
        <w:rPr>
          <w:rFonts w:ascii="Times" w:hAnsi="Times" w:cs="Times"/>
          <w:i/>
          <w:iCs/>
          <w:sz w:val="24"/>
          <w:szCs w:val="24"/>
        </w:rPr>
      </w:pPr>
      <w:r>
        <w:rPr>
          <w:rFonts w:ascii="Times" w:hAnsi="Times" w:cs="Times"/>
          <w:i/>
          <w:iCs/>
          <w:sz w:val="24"/>
          <w:szCs w:val="24"/>
        </w:rPr>
        <w:lastRenderedPageBreak/>
        <w:t>Листинг</w:t>
      </w:r>
      <w:r w:rsidRPr="00371638">
        <w:rPr>
          <w:rFonts w:ascii="Times" w:hAnsi="Times" w:cs="Times"/>
          <w:i/>
          <w:iCs/>
          <w:sz w:val="24"/>
          <w:szCs w:val="24"/>
        </w:rPr>
        <w:t xml:space="preserve"> 2</w:t>
      </w:r>
      <w:r w:rsidRPr="00371638">
        <w:rPr>
          <w:rFonts w:ascii="Times" w:hAnsi="Times" w:cs="Times"/>
          <w:i/>
          <w:iCs/>
          <w:sz w:val="24"/>
          <w:szCs w:val="24"/>
        </w:rPr>
        <w:t>3</w:t>
      </w:r>
      <w:r w:rsidRPr="00371638">
        <w:rPr>
          <w:rFonts w:ascii="Times" w:hAnsi="Times" w:cs="Times"/>
          <w:i/>
          <w:iCs/>
          <w:sz w:val="24"/>
          <w:szCs w:val="24"/>
        </w:rPr>
        <w:t xml:space="preserve"> – </w:t>
      </w:r>
      <w:r>
        <w:rPr>
          <w:rFonts w:ascii="Times" w:hAnsi="Times" w:cs="Times"/>
          <w:i/>
          <w:iCs/>
          <w:sz w:val="24"/>
          <w:szCs w:val="24"/>
        </w:rPr>
        <w:t>код</w:t>
      </w:r>
      <w:r w:rsidRPr="00371638">
        <w:rPr>
          <w:rFonts w:ascii="Times" w:hAnsi="Times" w:cs="Times"/>
          <w:i/>
          <w:iCs/>
          <w:sz w:val="24"/>
          <w:szCs w:val="24"/>
        </w:rPr>
        <w:t xml:space="preserve"> </w:t>
      </w:r>
      <w:r>
        <w:rPr>
          <w:rFonts w:ascii="Times" w:hAnsi="Times" w:cs="Times"/>
          <w:i/>
          <w:iCs/>
          <w:sz w:val="24"/>
          <w:szCs w:val="24"/>
        </w:rPr>
        <w:t>в</w:t>
      </w:r>
      <w:r w:rsidRPr="00371638">
        <w:rPr>
          <w:rFonts w:ascii="Times" w:hAnsi="Times" w:cs="Times"/>
          <w:i/>
          <w:iCs/>
          <w:sz w:val="24"/>
          <w:szCs w:val="24"/>
        </w:rPr>
        <w:t xml:space="preserve"> </w:t>
      </w:r>
      <w:r>
        <w:rPr>
          <w:rFonts w:ascii="Times" w:hAnsi="Times" w:cs="Times"/>
          <w:i/>
          <w:iCs/>
          <w:sz w:val="24"/>
          <w:szCs w:val="24"/>
        </w:rPr>
        <w:t>файле</w:t>
      </w:r>
      <w:r w:rsidRPr="00371638">
        <w:rPr>
          <w:rFonts w:ascii="Times" w:hAnsi="Times" w:cs="Times"/>
          <w:i/>
          <w:iCs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i/>
          <w:iCs/>
          <w:sz w:val="24"/>
          <w:szCs w:val="24"/>
          <w:lang w:val="en-US"/>
        </w:rPr>
        <w:t>StateAdapter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71638" w:rsidRPr="007A7048" w14:paraId="755F0A10" w14:textId="77777777" w:rsidTr="00DF2BFE">
        <w:tc>
          <w:tcPr>
            <w:tcW w:w="9345" w:type="dxa"/>
          </w:tcPr>
          <w:p w14:paraId="39F7E027" w14:textId="594B20EE" w:rsidR="00371638" w:rsidRPr="007A7048" w:rsidRDefault="007A7048" w:rsidP="007A7048">
            <w:pPr>
              <w:pStyle w:val="a5"/>
              <w:rPr>
                <w:lang w:val="en-US"/>
              </w:rPr>
            </w:pPr>
            <w:r w:rsidRPr="007A7048">
              <w:rPr>
                <w:color w:val="EA6962"/>
                <w:lang w:val="en-US"/>
              </w:rPr>
              <w:t xml:space="preserve">public class </w:t>
            </w:r>
            <w:proofErr w:type="spellStart"/>
            <w:r w:rsidRPr="007A7048">
              <w:rPr>
                <w:lang w:val="en-US"/>
              </w:rPr>
              <w:t>StateAdapter</w:t>
            </w:r>
            <w:proofErr w:type="spellEnd"/>
            <w:r w:rsidRPr="007A7048">
              <w:rPr>
                <w:lang w:val="en-US"/>
              </w:rPr>
              <w:t xml:space="preserve"> </w:t>
            </w:r>
            <w:r w:rsidRPr="007A7048">
              <w:rPr>
                <w:color w:val="EA6962"/>
                <w:lang w:val="en-US"/>
              </w:rPr>
              <w:t>extends</w:t>
            </w:r>
            <w:r w:rsidRPr="007A7048">
              <w:rPr>
                <w:color w:val="EA6962"/>
                <w:lang w:val="en-US"/>
              </w:rPr>
              <w:br/>
              <w:t xml:space="preserve">        </w:t>
            </w:r>
            <w:proofErr w:type="spellStart"/>
            <w:r w:rsidRPr="007A7048">
              <w:rPr>
                <w:lang w:val="en-US"/>
              </w:rPr>
              <w:t>RecyclerView</w:t>
            </w:r>
            <w:r w:rsidRPr="007A7048">
              <w:rPr>
                <w:color w:val="D4BE98"/>
                <w:lang w:val="en-US"/>
              </w:rPr>
              <w:t>.</w:t>
            </w:r>
            <w:r w:rsidRPr="007A7048">
              <w:rPr>
                <w:lang w:val="en-US"/>
              </w:rPr>
              <w:t>Adapter</w:t>
            </w:r>
            <w:proofErr w:type="spellEnd"/>
            <w:r w:rsidRPr="007A7048">
              <w:rPr>
                <w:color w:val="E78A4E"/>
                <w:lang w:val="en-US"/>
              </w:rPr>
              <w:t>&lt;</w:t>
            </w:r>
            <w:proofErr w:type="spellStart"/>
            <w:r w:rsidRPr="007A7048">
              <w:rPr>
                <w:lang w:val="en-US"/>
              </w:rPr>
              <w:t>StateAdapter</w:t>
            </w:r>
            <w:r w:rsidRPr="007A7048">
              <w:rPr>
                <w:color w:val="D4BE98"/>
                <w:lang w:val="en-US"/>
              </w:rPr>
              <w:t>.</w:t>
            </w:r>
            <w:r w:rsidRPr="007A7048">
              <w:rPr>
                <w:lang w:val="en-US"/>
              </w:rPr>
              <w:t>ViewHolder</w:t>
            </w:r>
            <w:proofErr w:type="spellEnd"/>
            <w:r w:rsidRPr="007A7048">
              <w:rPr>
                <w:color w:val="E78A4E"/>
                <w:lang w:val="en-US"/>
              </w:rPr>
              <w:t>&gt;</w:t>
            </w:r>
            <w:r w:rsidRPr="007A7048">
              <w:rPr>
                <w:color w:val="D4BE98"/>
                <w:lang w:val="en-US"/>
              </w:rPr>
              <w:t>{</w:t>
            </w:r>
            <w:r w:rsidRPr="007A7048">
              <w:rPr>
                <w:color w:val="D4BE98"/>
                <w:lang w:val="en-US"/>
              </w:rPr>
              <w:br/>
              <w:t xml:space="preserve">    </w:t>
            </w:r>
            <w:r w:rsidRPr="007A7048">
              <w:rPr>
                <w:color w:val="EA6962"/>
                <w:lang w:val="en-US"/>
              </w:rPr>
              <w:t xml:space="preserve">interface </w:t>
            </w:r>
            <w:proofErr w:type="spellStart"/>
            <w:r w:rsidRPr="007A7048">
              <w:rPr>
                <w:lang w:val="en-US"/>
              </w:rPr>
              <w:t>OnStateClickListener</w:t>
            </w:r>
            <w:proofErr w:type="spellEnd"/>
            <w:r w:rsidRPr="007A7048">
              <w:rPr>
                <w:color w:val="D4BE98"/>
                <w:lang w:val="en-US"/>
              </w:rPr>
              <w:t>{</w:t>
            </w:r>
            <w:r w:rsidRPr="007A7048">
              <w:rPr>
                <w:color w:val="D4BE98"/>
                <w:lang w:val="en-US"/>
              </w:rPr>
              <w:br/>
              <w:t xml:space="preserve">        </w:t>
            </w:r>
            <w:r w:rsidRPr="007A7048">
              <w:rPr>
                <w:color w:val="EA6962"/>
                <w:lang w:val="en-US"/>
              </w:rPr>
              <w:t xml:space="preserve">void </w:t>
            </w:r>
            <w:proofErr w:type="spellStart"/>
            <w:r w:rsidRPr="007A7048">
              <w:rPr>
                <w:color w:val="A9B665"/>
                <w:lang w:val="en-US"/>
              </w:rPr>
              <w:t>onStateClick</w:t>
            </w:r>
            <w:proofErr w:type="spellEnd"/>
            <w:r w:rsidRPr="007A7048">
              <w:rPr>
                <w:color w:val="D4BE98"/>
                <w:lang w:val="en-US"/>
              </w:rPr>
              <w:t>(</w:t>
            </w:r>
            <w:r w:rsidRPr="007A7048">
              <w:rPr>
                <w:lang w:val="en-US"/>
              </w:rPr>
              <w:t xml:space="preserve">State </w:t>
            </w:r>
            <w:r w:rsidRPr="007A7048">
              <w:rPr>
                <w:color w:val="D4BE98"/>
                <w:lang w:val="en-US"/>
              </w:rPr>
              <w:t xml:space="preserve">state, </w:t>
            </w:r>
            <w:r w:rsidRPr="007A7048">
              <w:rPr>
                <w:color w:val="EA6962"/>
                <w:lang w:val="en-US"/>
              </w:rPr>
              <w:t xml:space="preserve">int </w:t>
            </w:r>
            <w:r w:rsidRPr="007A7048">
              <w:rPr>
                <w:color w:val="D4BE98"/>
                <w:lang w:val="en-US"/>
              </w:rPr>
              <w:t>position);</w:t>
            </w:r>
            <w:r w:rsidRPr="007A7048">
              <w:rPr>
                <w:color w:val="D4BE98"/>
                <w:lang w:val="en-US"/>
              </w:rPr>
              <w:br/>
              <w:t xml:space="preserve">    }</w:t>
            </w:r>
            <w:r w:rsidRPr="007A7048">
              <w:rPr>
                <w:color w:val="D4BE98"/>
                <w:lang w:val="en-US"/>
              </w:rPr>
              <w:br/>
              <w:t xml:space="preserve">    </w:t>
            </w:r>
            <w:r w:rsidRPr="007A7048">
              <w:rPr>
                <w:color w:val="EA6962"/>
                <w:lang w:val="en-US"/>
              </w:rPr>
              <w:t xml:space="preserve">private final </w:t>
            </w:r>
            <w:proofErr w:type="spellStart"/>
            <w:r w:rsidRPr="007A7048">
              <w:rPr>
                <w:lang w:val="en-US"/>
              </w:rPr>
              <w:t>OnStateClickListener</w:t>
            </w:r>
            <w:proofErr w:type="spellEnd"/>
            <w:r w:rsidRPr="007A7048">
              <w:rPr>
                <w:lang w:val="en-US"/>
              </w:rPr>
              <w:t xml:space="preserve"> </w:t>
            </w:r>
            <w:proofErr w:type="spellStart"/>
            <w:r w:rsidRPr="007A7048">
              <w:rPr>
                <w:color w:val="D4BE98"/>
                <w:lang w:val="en-US"/>
              </w:rPr>
              <w:t>onClickListener</w:t>
            </w:r>
            <w:proofErr w:type="spellEnd"/>
            <w:r w:rsidRPr="007A7048">
              <w:rPr>
                <w:color w:val="D4BE98"/>
                <w:lang w:val="en-US"/>
              </w:rPr>
              <w:t>;</w:t>
            </w:r>
            <w:r w:rsidRPr="007A7048">
              <w:rPr>
                <w:color w:val="D4BE98"/>
                <w:lang w:val="en-US"/>
              </w:rPr>
              <w:br/>
              <w:t xml:space="preserve">    </w:t>
            </w:r>
            <w:r w:rsidRPr="007A7048">
              <w:rPr>
                <w:color w:val="EA6962"/>
                <w:lang w:val="en-US"/>
              </w:rPr>
              <w:t xml:space="preserve">private final </w:t>
            </w:r>
            <w:proofErr w:type="spellStart"/>
            <w:r w:rsidRPr="007A7048">
              <w:rPr>
                <w:lang w:val="en-US"/>
              </w:rPr>
              <w:t>LayoutInflater</w:t>
            </w:r>
            <w:proofErr w:type="spellEnd"/>
            <w:r w:rsidRPr="007A7048">
              <w:rPr>
                <w:lang w:val="en-US"/>
              </w:rPr>
              <w:t xml:space="preserve"> </w:t>
            </w:r>
            <w:r w:rsidRPr="007A7048">
              <w:rPr>
                <w:color w:val="D4BE98"/>
                <w:lang w:val="en-US"/>
              </w:rPr>
              <w:t>inflater;</w:t>
            </w:r>
            <w:r w:rsidRPr="007A7048">
              <w:rPr>
                <w:color w:val="D4BE98"/>
                <w:lang w:val="en-US"/>
              </w:rPr>
              <w:br/>
              <w:t xml:space="preserve">    </w:t>
            </w:r>
            <w:r w:rsidRPr="007A7048">
              <w:rPr>
                <w:color w:val="EA6962"/>
                <w:lang w:val="en-US"/>
              </w:rPr>
              <w:t xml:space="preserve">private final </w:t>
            </w:r>
            <w:r w:rsidRPr="007A7048">
              <w:rPr>
                <w:lang w:val="en-US"/>
              </w:rPr>
              <w:t>List</w:t>
            </w:r>
            <w:r w:rsidRPr="007A7048">
              <w:rPr>
                <w:color w:val="E78A4E"/>
                <w:lang w:val="en-US"/>
              </w:rPr>
              <w:t>&lt;</w:t>
            </w:r>
            <w:r w:rsidRPr="007A7048">
              <w:rPr>
                <w:lang w:val="en-US"/>
              </w:rPr>
              <w:t>State</w:t>
            </w:r>
            <w:r w:rsidRPr="007A7048">
              <w:rPr>
                <w:color w:val="E78A4E"/>
                <w:lang w:val="en-US"/>
              </w:rPr>
              <w:t xml:space="preserve">&gt; </w:t>
            </w:r>
            <w:r w:rsidRPr="007A7048">
              <w:rPr>
                <w:color w:val="D4BE98"/>
                <w:lang w:val="en-US"/>
              </w:rPr>
              <w:t>states;</w:t>
            </w:r>
            <w:r w:rsidRPr="007A7048">
              <w:rPr>
                <w:color w:val="D4BE98"/>
                <w:lang w:val="en-US"/>
              </w:rPr>
              <w:br/>
              <w:t xml:space="preserve">    </w:t>
            </w:r>
            <w:proofErr w:type="spellStart"/>
            <w:r w:rsidRPr="007A7048">
              <w:rPr>
                <w:color w:val="A9B665"/>
                <w:lang w:val="en-US"/>
              </w:rPr>
              <w:t>StateAdapter</w:t>
            </w:r>
            <w:proofErr w:type="spellEnd"/>
            <w:r w:rsidRPr="007A7048">
              <w:rPr>
                <w:color w:val="D4BE98"/>
                <w:lang w:val="en-US"/>
              </w:rPr>
              <w:t>(</w:t>
            </w:r>
            <w:r w:rsidRPr="007A7048">
              <w:rPr>
                <w:lang w:val="en-US"/>
              </w:rPr>
              <w:t xml:space="preserve">Context </w:t>
            </w:r>
            <w:r w:rsidRPr="007A7048">
              <w:rPr>
                <w:color w:val="D4BE98"/>
                <w:lang w:val="en-US"/>
              </w:rPr>
              <w:t xml:space="preserve">context, </w:t>
            </w:r>
            <w:r w:rsidRPr="007A7048">
              <w:rPr>
                <w:lang w:val="en-US"/>
              </w:rPr>
              <w:t>List</w:t>
            </w:r>
            <w:r w:rsidRPr="007A7048">
              <w:rPr>
                <w:color w:val="E78A4E"/>
                <w:lang w:val="en-US"/>
              </w:rPr>
              <w:t>&lt;</w:t>
            </w:r>
            <w:r w:rsidRPr="007A7048">
              <w:rPr>
                <w:lang w:val="en-US"/>
              </w:rPr>
              <w:t>State</w:t>
            </w:r>
            <w:r w:rsidRPr="007A7048">
              <w:rPr>
                <w:color w:val="E78A4E"/>
                <w:lang w:val="en-US"/>
              </w:rPr>
              <w:t xml:space="preserve">&gt; </w:t>
            </w:r>
            <w:r w:rsidRPr="007A7048">
              <w:rPr>
                <w:color w:val="D4BE98"/>
                <w:lang w:val="en-US"/>
              </w:rPr>
              <w:t xml:space="preserve">states, </w:t>
            </w:r>
            <w:proofErr w:type="spellStart"/>
            <w:r w:rsidRPr="007A7048">
              <w:rPr>
                <w:lang w:val="en-US"/>
              </w:rPr>
              <w:t>OnStateClickListener</w:t>
            </w:r>
            <w:proofErr w:type="spellEnd"/>
            <w:r w:rsidRPr="007A7048">
              <w:rPr>
                <w:lang w:val="en-US"/>
              </w:rPr>
              <w:br/>
              <w:t xml:space="preserve">            </w:t>
            </w:r>
            <w:proofErr w:type="spellStart"/>
            <w:r w:rsidRPr="007A7048">
              <w:rPr>
                <w:color w:val="D4BE98"/>
                <w:lang w:val="en-US"/>
              </w:rPr>
              <w:t>onClickListener</w:t>
            </w:r>
            <w:proofErr w:type="spellEnd"/>
            <w:r w:rsidRPr="007A7048">
              <w:rPr>
                <w:color w:val="D4BE98"/>
                <w:lang w:val="en-US"/>
              </w:rPr>
              <w:t>) {</w:t>
            </w:r>
            <w:r w:rsidRPr="007A7048">
              <w:rPr>
                <w:color w:val="D4BE98"/>
                <w:lang w:val="en-US"/>
              </w:rPr>
              <w:br/>
              <w:t xml:space="preserve">        </w:t>
            </w:r>
            <w:proofErr w:type="spellStart"/>
            <w:r w:rsidRPr="007A7048">
              <w:rPr>
                <w:color w:val="EA6962"/>
                <w:lang w:val="en-US"/>
              </w:rPr>
              <w:t>this</w:t>
            </w:r>
            <w:r w:rsidRPr="007A7048">
              <w:rPr>
                <w:color w:val="D4BE98"/>
                <w:lang w:val="en-US"/>
              </w:rPr>
              <w:t>.onClickListener</w:t>
            </w:r>
            <w:proofErr w:type="spellEnd"/>
            <w:r w:rsidRPr="007A7048">
              <w:rPr>
                <w:color w:val="D4BE98"/>
                <w:lang w:val="en-US"/>
              </w:rPr>
              <w:t xml:space="preserve"> </w:t>
            </w:r>
            <w:r w:rsidRPr="007A7048">
              <w:rPr>
                <w:color w:val="E78A4E"/>
                <w:lang w:val="en-US"/>
              </w:rPr>
              <w:t xml:space="preserve">= </w:t>
            </w:r>
            <w:proofErr w:type="spellStart"/>
            <w:r w:rsidRPr="007A7048">
              <w:rPr>
                <w:color w:val="D4BE98"/>
                <w:lang w:val="en-US"/>
              </w:rPr>
              <w:t>onClickListener</w:t>
            </w:r>
            <w:proofErr w:type="spellEnd"/>
            <w:r w:rsidRPr="007A7048">
              <w:rPr>
                <w:color w:val="D4BE98"/>
                <w:lang w:val="en-US"/>
              </w:rPr>
              <w:t>;</w:t>
            </w:r>
            <w:r w:rsidRPr="007A7048">
              <w:rPr>
                <w:color w:val="D4BE98"/>
                <w:lang w:val="en-US"/>
              </w:rPr>
              <w:br/>
              <w:t xml:space="preserve">        </w:t>
            </w:r>
            <w:proofErr w:type="spellStart"/>
            <w:r w:rsidRPr="007A7048">
              <w:rPr>
                <w:color w:val="EA6962"/>
                <w:lang w:val="en-US"/>
              </w:rPr>
              <w:t>this</w:t>
            </w:r>
            <w:r w:rsidRPr="007A7048">
              <w:rPr>
                <w:color w:val="D4BE98"/>
                <w:lang w:val="en-US"/>
              </w:rPr>
              <w:t>.states</w:t>
            </w:r>
            <w:proofErr w:type="spellEnd"/>
            <w:r w:rsidRPr="007A7048">
              <w:rPr>
                <w:color w:val="D4BE98"/>
                <w:lang w:val="en-US"/>
              </w:rPr>
              <w:t xml:space="preserve"> </w:t>
            </w:r>
            <w:r w:rsidRPr="007A7048">
              <w:rPr>
                <w:color w:val="E78A4E"/>
                <w:lang w:val="en-US"/>
              </w:rPr>
              <w:t xml:space="preserve">= </w:t>
            </w:r>
            <w:r w:rsidRPr="007A7048">
              <w:rPr>
                <w:color w:val="D4BE98"/>
                <w:lang w:val="en-US"/>
              </w:rPr>
              <w:t>states;</w:t>
            </w:r>
            <w:r w:rsidRPr="007A7048">
              <w:rPr>
                <w:color w:val="D4BE98"/>
                <w:lang w:val="en-US"/>
              </w:rPr>
              <w:br/>
              <w:t xml:space="preserve">        </w:t>
            </w:r>
            <w:proofErr w:type="spellStart"/>
            <w:r w:rsidRPr="007A7048">
              <w:rPr>
                <w:color w:val="EA6962"/>
                <w:lang w:val="en-US"/>
              </w:rPr>
              <w:t>this</w:t>
            </w:r>
            <w:r w:rsidRPr="007A7048">
              <w:rPr>
                <w:color w:val="D4BE98"/>
                <w:lang w:val="en-US"/>
              </w:rPr>
              <w:t>.inflater</w:t>
            </w:r>
            <w:proofErr w:type="spellEnd"/>
            <w:r w:rsidRPr="007A7048">
              <w:rPr>
                <w:color w:val="D4BE98"/>
                <w:lang w:val="en-US"/>
              </w:rPr>
              <w:t xml:space="preserve"> </w:t>
            </w:r>
            <w:r w:rsidRPr="007A7048">
              <w:rPr>
                <w:color w:val="E78A4E"/>
                <w:lang w:val="en-US"/>
              </w:rPr>
              <w:t xml:space="preserve">= </w:t>
            </w:r>
            <w:proofErr w:type="spellStart"/>
            <w:r w:rsidRPr="007A7048">
              <w:rPr>
                <w:lang w:val="en-US"/>
              </w:rPr>
              <w:t>LayoutInflater</w:t>
            </w:r>
            <w:r w:rsidRPr="007A7048">
              <w:rPr>
                <w:color w:val="D4BE98"/>
                <w:lang w:val="en-US"/>
              </w:rPr>
              <w:t>.</w:t>
            </w:r>
            <w:r w:rsidRPr="007A7048">
              <w:rPr>
                <w:color w:val="A9B665"/>
                <w:lang w:val="en-US"/>
              </w:rPr>
              <w:t>from</w:t>
            </w:r>
            <w:proofErr w:type="spellEnd"/>
            <w:r w:rsidRPr="007A7048">
              <w:rPr>
                <w:color w:val="D4BE98"/>
                <w:lang w:val="en-US"/>
              </w:rPr>
              <w:t>(context);</w:t>
            </w:r>
            <w:r w:rsidRPr="007A7048">
              <w:rPr>
                <w:color w:val="D4BE98"/>
                <w:lang w:val="en-US"/>
              </w:rPr>
              <w:br/>
              <w:t xml:space="preserve">    }</w:t>
            </w:r>
            <w:r w:rsidRPr="007A7048">
              <w:rPr>
                <w:color w:val="D4BE98"/>
                <w:lang w:val="en-US"/>
              </w:rPr>
              <w:br/>
              <w:t xml:space="preserve">    </w:t>
            </w:r>
            <w:r w:rsidRPr="007A7048">
              <w:rPr>
                <w:color w:val="BBB529"/>
                <w:lang w:val="en-US"/>
              </w:rPr>
              <w:t>@NonNull</w:t>
            </w:r>
            <w:r w:rsidRPr="007A7048">
              <w:rPr>
                <w:color w:val="BBB529"/>
                <w:lang w:val="en-US"/>
              </w:rPr>
              <w:br/>
              <w:t xml:space="preserve">    @Override</w:t>
            </w:r>
            <w:r w:rsidRPr="007A7048">
              <w:rPr>
                <w:color w:val="BBB529"/>
                <w:lang w:val="en-US"/>
              </w:rPr>
              <w:br/>
              <w:t xml:space="preserve">    </w:t>
            </w:r>
            <w:r w:rsidRPr="007A7048">
              <w:rPr>
                <w:color w:val="EA6962"/>
                <w:lang w:val="en-US"/>
              </w:rPr>
              <w:t xml:space="preserve">public </w:t>
            </w:r>
            <w:proofErr w:type="spellStart"/>
            <w:r w:rsidRPr="007A7048">
              <w:rPr>
                <w:lang w:val="en-US"/>
              </w:rPr>
              <w:t>StateAdapter</w:t>
            </w:r>
            <w:r w:rsidRPr="007A7048">
              <w:rPr>
                <w:color w:val="D4BE98"/>
                <w:lang w:val="en-US"/>
              </w:rPr>
              <w:t>.</w:t>
            </w:r>
            <w:r w:rsidRPr="007A7048">
              <w:rPr>
                <w:lang w:val="en-US"/>
              </w:rPr>
              <w:t>ViewHolder</w:t>
            </w:r>
            <w:proofErr w:type="spellEnd"/>
            <w:r w:rsidRPr="007A7048">
              <w:rPr>
                <w:lang w:val="en-US"/>
              </w:rPr>
              <w:t xml:space="preserve"> </w:t>
            </w:r>
            <w:proofErr w:type="spellStart"/>
            <w:r w:rsidRPr="007A7048">
              <w:rPr>
                <w:color w:val="A9B665"/>
                <w:lang w:val="en-US"/>
              </w:rPr>
              <w:t>onCreateViewHolder</w:t>
            </w:r>
            <w:proofErr w:type="spellEnd"/>
            <w:r w:rsidRPr="007A7048">
              <w:rPr>
                <w:color w:val="D4BE98"/>
                <w:lang w:val="en-US"/>
              </w:rPr>
              <w:t>(</w:t>
            </w:r>
            <w:proofErr w:type="spellStart"/>
            <w:r w:rsidRPr="007A7048">
              <w:rPr>
                <w:lang w:val="en-US"/>
              </w:rPr>
              <w:t>ViewGroup</w:t>
            </w:r>
            <w:proofErr w:type="spellEnd"/>
            <w:r w:rsidRPr="007A7048">
              <w:rPr>
                <w:lang w:val="en-US"/>
              </w:rPr>
              <w:t xml:space="preserve"> </w:t>
            </w:r>
            <w:r w:rsidRPr="007A7048">
              <w:rPr>
                <w:color w:val="D4BE98"/>
                <w:lang w:val="en-US"/>
              </w:rPr>
              <w:t xml:space="preserve">parent, </w:t>
            </w:r>
            <w:r w:rsidRPr="007A7048">
              <w:rPr>
                <w:color w:val="EA6962"/>
                <w:lang w:val="en-US"/>
              </w:rPr>
              <w:t>int</w:t>
            </w:r>
            <w:r w:rsidRPr="007A7048">
              <w:rPr>
                <w:color w:val="EA6962"/>
                <w:lang w:val="en-US"/>
              </w:rPr>
              <w:br/>
              <w:t xml:space="preserve">            </w:t>
            </w:r>
            <w:proofErr w:type="spellStart"/>
            <w:r w:rsidRPr="007A7048">
              <w:rPr>
                <w:color w:val="D4BE98"/>
                <w:lang w:val="en-US"/>
              </w:rPr>
              <w:t>viewType</w:t>
            </w:r>
            <w:proofErr w:type="spellEnd"/>
            <w:r w:rsidRPr="007A7048">
              <w:rPr>
                <w:color w:val="D4BE98"/>
                <w:lang w:val="en-US"/>
              </w:rPr>
              <w:t>) {</w:t>
            </w:r>
            <w:r w:rsidRPr="007A7048">
              <w:rPr>
                <w:color w:val="D4BE98"/>
                <w:lang w:val="en-US"/>
              </w:rPr>
              <w:br/>
              <w:t xml:space="preserve">        </w:t>
            </w:r>
            <w:r w:rsidRPr="007A7048">
              <w:rPr>
                <w:lang w:val="en-US"/>
              </w:rPr>
              <w:t xml:space="preserve">View </w:t>
            </w:r>
            <w:proofErr w:type="spellStart"/>
            <w:r w:rsidRPr="007A7048">
              <w:rPr>
                <w:color w:val="D4BE98"/>
                <w:lang w:val="en-US"/>
              </w:rPr>
              <w:t>view</w:t>
            </w:r>
            <w:proofErr w:type="spellEnd"/>
            <w:r w:rsidRPr="007A7048">
              <w:rPr>
                <w:color w:val="D4BE98"/>
                <w:lang w:val="en-US"/>
              </w:rPr>
              <w:t xml:space="preserve"> </w:t>
            </w:r>
            <w:r w:rsidRPr="007A7048">
              <w:rPr>
                <w:color w:val="E78A4E"/>
                <w:lang w:val="en-US"/>
              </w:rPr>
              <w:t xml:space="preserve">= </w:t>
            </w:r>
            <w:proofErr w:type="spellStart"/>
            <w:r w:rsidRPr="007A7048">
              <w:rPr>
                <w:color w:val="D4BE98"/>
                <w:lang w:val="en-US"/>
              </w:rPr>
              <w:t>inflater.</w:t>
            </w:r>
            <w:r w:rsidRPr="007A7048">
              <w:rPr>
                <w:color w:val="A9B665"/>
                <w:lang w:val="en-US"/>
              </w:rPr>
              <w:t>inflate</w:t>
            </w:r>
            <w:proofErr w:type="spellEnd"/>
            <w:r w:rsidRPr="007A7048">
              <w:rPr>
                <w:color w:val="D4BE98"/>
                <w:lang w:val="en-US"/>
              </w:rPr>
              <w:t>(</w:t>
            </w:r>
            <w:proofErr w:type="spellStart"/>
            <w:r w:rsidRPr="007A7048">
              <w:rPr>
                <w:lang w:val="en-US"/>
              </w:rPr>
              <w:t>R</w:t>
            </w:r>
            <w:r w:rsidRPr="007A7048">
              <w:rPr>
                <w:color w:val="D4BE98"/>
                <w:lang w:val="en-US"/>
              </w:rPr>
              <w:t>.</w:t>
            </w:r>
            <w:r w:rsidRPr="007A7048">
              <w:rPr>
                <w:lang w:val="en-US"/>
              </w:rPr>
              <w:t>layout</w:t>
            </w:r>
            <w:r w:rsidRPr="007A7048">
              <w:rPr>
                <w:color w:val="D4BE98"/>
                <w:lang w:val="en-US"/>
              </w:rPr>
              <w:t>.list_item</w:t>
            </w:r>
            <w:proofErr w:type="spellEnd"/>
            <w:r w:rsidRPr="007A7048">
              <w:rPr>
                <w:color w:val="D4BE98"/>
                <w:lang w:val="en-US"/>
              </w:rPr>
              <w:t xml:space="preserve">, parent, </w:t>
            </w:r>
            <w:r w:rsidRPr="007A7048">
              <w:rPr>
                <w:color w:val="EA6962"/>
                <w:lang w:val="en-US"/>
              </w:rPr>
              <w:t>false</w:t>
            </w:r>
            <w:r w:rsidRPr="007A7048">
              <w:rPr>
                <w:color w:val="D4BE98"/>
                <w:lang w:val="en-US"/>
              </w:rPr>
              <w:t>);</w:t>
            </w:r>
            <w:r w:rsidRPr="007A7048">
              <w:rPr>
                <w:color w:val="D4BE98"/>
                <w:lang w:val="en-US"/>
              </w:rPr>
              <w:br/>
              <w:t xml:space="preserve">        </w:t>
            </w:r>
            <w:r w:rsidRPr="007A7048">
              <w:rPr>
                <w:color w:val="EA6962"/>
                <w:lang w:val="en-US"/>
              </w:rPr>
              <w:t xml:space="preserve">return new </w:t>
            </w:r>
            <w:proofErr w:type="spellStart"/>
            <w:r w:rsidRPr="007A7048">
              <w:rPr>
                <w:color w:val="A9B665"/>
                <w:lang w:val="en-US"/>
              </w:rPr>
              <w:t>ViewHolder</w:t>
            </w:r>
            <w:proofErr w:type="spellEnd"/>
            <w:r w:rsidRPr="007A7048">
              <w:rPr>
                <w:color w:val="D4BE98"/>
                <w:lang w:val="en-US"/>
              </w:rPr>
              <w:t>(view);</w:t>
            </w:r>
            <w:r w:rsidRPr="007A7048">
              <w:rPr>
                <w:color w:val="D4BE98"/>
                <w:lang w:val="en-US"/>
              </w:rPr>
              <w:br/>
              <w:t xml:space="preserve">    }</w:t>
            </w:r>
            <w:r w:rsidRPr="007A7048">
              <w:rPr>
                <w:color w:val="D4BE98"/>
                <w:lang w:val="en-US"/>
              </w:rPr>
              <w:br/>
              <w:t xml:space="preserve">    </w:t>
            </w:r>
            <w:r w:rsidRPr="007A7048">
              <w:rPr>
                <w:color w:val="BBB529"/>
                <w:lang w:val="en-US"/>
              </w:rPr>
              <w:t>@Override</w:t>
            </w:r>
            <w:r w:rsidRPr="007A7048">
              <w:rPr>
                <w:color w:val="BBB529"/>
                <w:lang w:val="en-US"/>
              </w:rPr>
              <w:br/>
              <w:t xml:space="preserve">    </w:t>
            </w:r>
            <w:r w:rsidRPr="007A7048">
              <w:rPr>
                <w:color w:val="EA6962"/>
                <w:lang w:val="en-US"/>
              </w:rPr>
              <w:t xml:space="preserve">public void </w:t>
            </w:r>
            <w:proofErr w:type="spellStart"/>
            <w:r w:rsidRPr="007A7048">
              <w:rPr>
                <w:color w:val="A9B665"/>
                <w:lang w:val="en-US"/>
              </w:rPr>
              <w:t>onBindViewHolder</w:t>
            </w:r>
            <w:proofErr w:type="spellEnd"/>
            <w:r w:rsidRPr="007A7048">
              <w:rPr>
                <w:color w:val="D4BE98"/>
                <w:lang w:val="en-US"/>
              </w:rPr>
              <w:t>(</w:t>
            </w:r>
            <w:proofErr w:type="spellStart"/>
            <w:r w:rsidRPr="007A7048">
              <w:rPr>
                <w:lang w:val="en-US"/>
              </w:rPr>
              <w:t>StateAdapter</w:t>
            </w:r>
            <w:r w:rsidRPr="007A7048">
              <w:rPr>
                <w:color w:val="D4BE98"/>
                <w:lang w:val="en-US"/>
              </w:rPr>
              <w:t>.</w:t>
            </w:r>
            <w:r w:rsidRPr="007A7048">
              <w:rPr>
                <w:lang w:val="en-US"/>
              </w:rPr>
              <w:t>ViewHolder</w:t>
            </w:r>
            <w:proofErr w:type="spellEnd"/>
            <w:r w:rsidRPr="007A7048">
              <w:rPr>
                <w:lang w:val="en-US"/>
              </w:rPr>
              <w:t xml:space="preserve"> </w:t>
            </w:r>
            <w:r w:rsidRPr="007A7048">
              <w:rPr>
                <w:color w:val="D4BE98"/>
                <w:lang w:val="en-US"/>
              </w:rPr>
              <w:t xml:space="preserve">holder, </w:t>
            </w:r>
            <w:r w:rsidRPr="007A7048">
              <w:rPr>
                <w:color w:val="EA6962"/>
                <w:lang w:val="en-US"/>
              </w:rPr>
              <w:t xml:space="preserve">int </w:t>
            </w:r>
            <w:r w:rsidRPr="007A7048">
              <w:rPr>
                <w:color w:val="D4BE98"/>
                <w:lang w:val="en-US"/>
              </w:rPr>
              <w:t>position) {</w:t>
            </w:r>
            <w:r w:rsidRPr="007A7048">
              <w:rPr>
                <w:color w:val="D4BE98"/>
                <w:lang w:val="en-US"/>
              </w:rPr>
              <w:br/>
              <w:t xml:space="preserve">        </w:t>
            </w:r>
            <w:r w:rsidRPr="007A7048">
              <w:rPr>
                <w:lang w:val="en-US"/>
              </w:rPr>
              <w:t xml:space="preserve">State </w:t>
            </w:r>
            <w:proofErr w:type="spellStart"/>
            <w:r w:rsidRPr="007A7048">
              <w:rPr>
                <w:color w:val="D4BE98"/>
                <w:lang w:val="en-US"/>
              </w:rPr>
              <w:t>state</w:t>
            </w:r>
            <w:proofErr w:type="spellEnd"/>
            <w:r w:rsidRPr="007A7048">
              <w:rPr>
                <w:color w:val="D4BE98"/>
                <w:lang w:val="en-US"/>
              </w:rPr>
              <w:t xml:space="preserve"> </w:t>
            </w:r>
            <w:r w:rsidRPr="007A7048">
              <w:rPr>
                <w:color w:val="E78A4E"/>
                <w:lang w:val="en-US"/>
              </w:rPr>
              <w:t xml:space="preserve">= </w:t>
            </w:r>
            <w:proofErr w:type="spellStart"/>
            <w:r w:rsidRPr="007A7048">
              <w:rPr>
                <w:color w:val="D4BE98"/>
                <w:lang w:val="en-US"/>
              </w:rPr>
              <w:t>states.</w:t>
            </w:r>
            <w:r w:rsidRPr="007A7048">
              <w:rPr>
                <w:color w:val="A9B665"/>
                <w:lang w:val="en-US"/>
              </w:rPr>
              <w:t>get</w:t>
            </w:r>
            <w:proofErr w:type="spellEnd"/>
            <w:r w:rsidRPr="007A7048">
              <w:rPr>
                <w:color w:val="D4BE98"/>
                <w:lang w:val="en-US"/>
              </w:rPr>
              <w:t>(position);</w:t>
            </w:r>
            <w:r w:rsidRPr="007A7048">
              <w:rPr>
                <w:color w:val="D4BE98"/>
                <w:lang w:val="en-US"/>
              </w:rPr>
              <w:br/>
              <w:t xml:space="preserve">        </w:t>
            </w:r>
            <w:proofErr w:type="spellStart"/>
            <w:r w:rsidRPr="007A7048">
              <w:rPr>
                <w:color w:val="D4BE98"/>
                <w:lang w:val="en-US"/>
              </w:rPr>
              <w:t>holder.flagView.</w:t>
            </w:r>
            <w:r w:rsidRPr="007A7048">
              <w:rPr>
                <w:color w:val="A9B665"/>
                <w:lang w:val="en-US"/>
              </w:rPr>
              <w:t>setImageResource</w:t>
            </w:r>
            <w:proofErr w:type="spellEnd"/>
            <w:r w:rsidRPr="007A7048">
              <w:rPr>
                <w:color w:val="D4BE98"/>
                <w:lang w:val="en-US"/>
              </w:rPr>
              <w:t>(</w:t>
            </w:r>
            <w:proofErr w:type="spellStart"/>
            <w:r w:rsidRPr="007A7048">
              <w:rPr>
                <w:color w:val="D4BE98"/>
                <w:lang w:val="en-US"/>
              </w:rPr>
              <w:t>state.</w:t>
            </w:r>
            <w:r w:rsidRPr="007A7048">
              <w:rPr>
                <w:color w:val="A9B665"/>
                <w:lang w:val="en-US"/>
              </w:rPr>
              <w:t>getFlagResource</w:t>
            </w:r>
            <w:proofErr w:type="spellEnd"/>
            <w:r w:rsidRPr="007A7048">
              <w:rPr>
                <w:color w:val="D4BE98"/>
                <w:lang w:val="en-US"/>
              </w:rPr>
              <w:t>());</w:t>
            </w:r>
            <w:r w:rsidRPr="007A7048">
              <w:rPr>
                <w:color w:val="D4BE98"/>
                <w:lang w:val="en-US"/>
              </w:rPr>
              <w:br/>
              <w:t xml:space="preserve">        </w:t>
            </w:r>
            <w:proofErr w:type="spellStart"/>
            <w:r w:rsidRPr="007A7048">
              <w:rPr>
                <w:color w:val="D4BE98"/>
                <w:lang w:val="en-US"/>
              </w:rPr>
              <w:t>holder.nameView.</w:t>
            </w:r>
            <w:r w:rsidRPr="007A7048">
              <w:rPr>
                <w:color w:val="A9B665"/>
                <w:lang w:val="en-US"/>
              </w:rPr>
              <w:t>setText</w:t>
            </w:r>
            <w:proofErr w:type="spellEnd"/>
            <w:r w:rsidRPr="007A7048">
              <w:rPr>
                <w:color w:val="D4BE98"/>
                <w:lang w:val="en-US"/>
              </w:rPr>
              <w:t>(</w:t>
            </w:r>
            <w:proofErr w:type="spellStart"/>
            <w:r w:rsidRPr="007A7048">
              <w:rPr>
                <w:color w:val="D4BE98"/>
                <w:lang w:val="en-US"/>
              </w:rPr>
              <w:t>state.</w:t>
            </w:r>
            <w:r w:rsidRPr="007A7048">
              <w:rPr>
                <w:color w:val="A9B665"/>
                <w:lang w:val="en-US"/>
              </w:rPr>
              <w:t>getName</w:t>
            </w:r>
            <w:proofErr w:type="spellEnd"/>
            <w:r w:rsidRPr="007A7048">
              <w:rPr>
                <w:color w:val="D4BE98"/>
                <w:lang w:val="en-US"/>
              </w:rPr>
              <w:t>());</w:t>
            </w:r>
            <w:r w:rsidRPr="007A7048">
              <w:rPr>
                <w:color w:val="D4BE98"/>
                <w:lang w:val="en-US"/>
              </w:rPr>
              <w:br/>
              <w:t xml:space="preserve">        </w:t>
            </w:r>
            <w:proofErr w:type="spellStart"/>
            <w:r w:rsidRPr="007A7048">
              <w:rPr>
                <w:color w:val="D4BE98"/>
                <w:lang w:val="en-US"/>
              </w:rPr>
              <w:t>holder.capitalView.</w:t>
            </w:r>
            <w:r w:rsidRPr="007A7048">
              <w:rPr>
                <w:color w:val="A9B665"/>
                <w:lang w:val="en-US"/>
              </w:rPr>
              <w:t>setText</w:t>
            </w:r>
            <w:proofErr w:type="spellEnd"/>
            <w:r w:rsidRPr="007A7048">
              <w:rPr>
                <w:color w:val="D4BE98"/>
                <w:lang w:val="en-US"/>
              </w:rPr>
              <w:t>(</w:t>
            </w:r>
            <w:proofErr w:type="spellStart"/>
            <w:r w:rsidRPr="007A7048">
              <w:rPr>
                <w:color w:val="D4BE98"/>
                <w:lang w:val="en-US"/>
              </w:rPr>
              <w:t>state.</w:t>
            </w:r>
            <w:r w:rsidRPr="007A7048">
              <w:rPr>
                <w:color w:val="A9B665"/>
                <w:lang w:val="en-US"/>
              </w:rPr>
              <w:t>getCapital</w:t>
            </w:r>
            <w:proofErr w:type="spellEnd"/>
            <w:r w:rsidRPr="007A7048">
              <w:rPr>
                <w:color w:val="D4BE98"/>
                <w:lang w:val="en-US"/>
              </w:rPr>
              <w:t>());</w:t>
            </w:r>
            <w:r w:rsidRPr="007A7048">
              <w:rPr>
                <w:color w:val="D4BE98"/>
                <w:lang w:val="en-US"/>
              </w:rPr>
              <w:br/>
              <w:t xml:space="preserve">        </w:t>
            </w:r>
            <w:proofErr w:type="spellStart"/>
            <w:r w:rsidRPr="007A7048">
              <w:rPr>
                <w:color w:val="D4BE98"/>
                <w:lang w:val="en-US"/>
              </w:rPr>
              <w:t>holder.itemView.</w:t>
            </w:r>
            <w:r w:rsidRPr="007A7048">
              <w:rPr>
                <w:color w:val="A9B665"/>
                <w:lang w:val="en-US"/>
              </w:rPr>
              <w:t>setOnClickListener</w:t>
            </w:r>
            <w:proofErr w:type="spellEnd"/>
            <w:r w:rsidRPr="007A7048">
              <w:rPr>
                <w:color w:val="D4BE98"/>
                <w:lang w:val="en-US"/>
              </w:rPr>
              <w:t xml:space="preserve">(v </w:t>
            </w:r>
            <w:r w:rsidRPr="007A7048">
              <w:rPr>
                <w:lang w:val="en-US"/>
              </w:rPr>
              <w:t xml:space="preserve">-&gt; </w:t>
            </w:r>
            <w:proofErr w:type="spellStart"/>
            <w:r w:rsidRPr="007A7048">
              <w:rPr>
                <w:color w:val="D4BE98"/>
                <w:lang w:val="en-US"/>
              </w:rPr>
              <w:t>onClickListener.</w:t>
            </w:r>
            <w:r w:rsidRPr="007A7048">
              <w:rPr>
                <w:color w:val="A9B665"/>
                <w:lang w:val="en-US"/>
              </w:rPr>
              <w:t>onStateClick</w:t>
            </w:r>
            <w:proofErr w:type="spellEnd"/>
            <w:r w:rsidRPr="007A7048">
              <w:rPr>
                <w:color w:val="D4BE98"/>
                <w:lang w:val="en-US"/>
              </w:rPr>
              <w:t>(state, position));</w:t>
            </w:r>
            <w:r w:rsidRPr="007A7048">
              <w:rPr>
                <w:color w:val="D4BE98"/>
                <w:lang w:val="en-US"/>
              </w:rPr>
              <w:br/>
              <w:t xml:space="preserve">    }</w:t>
            </w:r>
            <w:r w:rsidRPr="007A7048">
              <w:rPr>
                <w:color w:val="D4BE98"/>
                <w:lang w:val="en-US"/>
              </w:rPr>
              <w:br/>
              <w:t xml:space="preserve">    </w:t>
            </w:r>
            <w:r w:rsidRPr="007A7048">
              <w:rPr>
                <w:color w:val="BBB529"/>
                <w:lang w:val="en-US"/>
              </w:rPr>
              <w:t>@Override</w:t>
            </w:r>
            <w:r w:rsidRPr="007A7048">
              <w:rPr>
                <w:color w:val="BBB529"/>
                <w:lang w:val="en-US"/>
              </w:rPr>
              <w:br/>
              <w:t xml:space="preserve">    </w:t>
            </w:r>
            <w:r w:rsidRPr="007A7048">
              <w:rPr>
                <w:color w:val="EA6962"/>
                <w:lang w:val="en-US"/>
              </w:rPr>
              <w:t xml:space="preserve">public int </w:t>
            </w:r>
            <w:proofErr w:type="spellStart"/>
            <w:r w:rsidRPr="007A7048">
              <w:rPr>
                <w:color w:val="A9B665"/>
                <w:lang w:val="en-US"/>
              </w:rPr>
              <w:t>getItemCount</w:t>
            </w:r>
            <w:proofErr w:type="spellEnd"/>
            <w:r w:rsidRPr="007A7048">
              <w:rPr>
                <w:color w:val="D4BE98"/>
                <w:lang w:val="en-US"/>
              </w:rPr>
              <w:t>() {</w:t>
            </w:r>
            <w:r w:rsidRPr="007A7048">
              <w:rPr>
                <w:color w:val="D4BE98"/>
                <w:lang w:val="en-US"/>
              </w:rPr>
              <w:br/>
              <w:t xml:space="preserve">        </w:t>
            </w:r>
            <w:r w:rsidRPr="007A7048">
              <w:rPr>
                <w:color w:val="EA6962"/>
                <w:lang w:val="en-US"/>
              </w:rPr>
              <w:t xml:space="preserve">return </w:t>
            </w:r>
            <w:proofErr w:type="spellStart"/>
            <w:r w:rsidRPr="007A7048">
              <w:rPr>
                <w:color w:val="D4BE98"/>
                <w:lang w:val="en-US"/>
              </w:rPr>
              <w:t>states.</w:t>
            </w:r>
            <w:r w:rsidRPr="007A7048">
              <w:rPr>
                <w:color w:val="A9B665"/>
                <w:lang w:val="en-US"/>
              </w:rPr>
              <w:t>size</w:t>
            </w:r>
            <w:proofErr w:type="spellEnd"/>
            <w:r w:rsidRPr="007A7048">
              <w:rPr>
                <w:color w:val="D4BE98"/>
                <w:lang w:val="en-US"/>
              </w:rPr>
              <w:t>();</w:t>
            </w:r>
            <w:r w:rsidRPr="007A7048">
              <w:rPr>
                <w:color w:val="D4BE98"/>
                <w:lang w:val="en-US"/>
              </w:rPr>
              <w:br/>
              <w:t xml:space="preserve">    }</w:t>
            </w:r>
            <w:r w:rsidRPr="007A7048">
              <w:rPr>
                <w:color w:val="D4BE98"/>
                <w:lang w:val="en-US"/>
              </w:rPr>
              <w:br/>
              <w:t xml:space="preserve">    </w:t>
            </w:r>
            <w:r w:rsidRPr="007A7048">
              <w:rPr>
                <w:color w:val="EA6962"/>
                <w:lang w:val="en-US"/>
              </w:rPr>
              <w:t xml:space="preserve">public static class </w:t>
            </w:r>
            <w:proofErr w:type="spellStart"/>
            <w:r w:rsidRPr="007A7048">
              <w:rPr>
                <w:lang w:val="en-US"/>
              </w:rPr>
              <w:t>ViewHolder</w:t>
            </w:r>
            <w:proofErr w:type="spellEnd"/>
            <w:r w:rsidRPr="007A7048">
              <w:rPr>
                <w:lang w:val="en-US"/>
              </w:rPr>
              <w:t xml:space="preserve"> </w:t>
            </w:r>
            <w:r w:rsidRPr="007A7048">
              <w:rPr>
                <w:color w:val="EA6962"/>
                <w:lang w:val="en-US"/>
              </w:rPr>
              <w:t xml:space="preserve">extends </w:t>
            </w:r>
            <w:proofErr w:type="spellStart"/>
            <w:r w:rsidRPr="007A7048">
              <w:rPr>
                <w:lang w:val="en-US"/>
              </w:rPr>
              <w:t>RecyclerView</w:t>
            </w:r>
            <w:r w:rsidRPr="007A7048">
              <w:rPr>
                <w:color w:val="D4BE98"/>
                <w:lang w:val="en-US"/>
              </w:rPr>
              <w:t>.</w:t>
            </w:r>
            <w:r w:rsidRPr="007A7048">
              <w:rPr>
                <w:lang w:val="en-US"/>
              </w:rPr>
              <w:t>ViewHolder</w:t>
            </w:r>
            <w:proofErr w:type="spellEnd"/>
            <w:r w:rsidRPr="007A7048">
              <w:rPr>
                <w:lang w:val="en-US"/>
              </w:rPr>
              <w:t xml:space="preserve"> </w:t>
            </w:r>
            <w:r w:rsidRPr="007A7048">
              <w:rPr>
                <w:color w:val="D4BE98"/>
                <w:lang w:val="en-US"/>
              </w:rPr>
              <w:t>{</w:t>
            </w:r>
            <w:r w:rsidRPr="007A7048">
              <w:rPr>
                <w:color w:val="D4BE98"/>
                <w:lang w:val="en-US"/>
              </w:rPr>
              <w:br/>
              <w:t xml:space="preserve">        </w:t>
            </w:r>
            <w:r w:rsidRPr="007A7048">
              <w:rPr>
                <w:color w:val="EA6962"/>
                <w:lang w:val="en-US"/>
              </w:rPr>
              <w:t xml:space="preserve">final </w:t>
            </w:r>
            <w:proofErr w:type="spellStart"/>
            <w:r w:rsidRPr="007A7048">
              <w:rPr>
                <w:lang w:val="en-US"/>
              </w:rPr>
              <w:t>ImageView</w:t>
            </w:r>
            <w:proofErr w:type="spellEnd"/>
            <w:r w:rsidRPr="007A7048">
              <w:rPr>
                <w:lang w:val="en-US"/>
              </w:rPr>
              <w:t xml:space="preserve"> </w:t>
            </w:r>
            <w:proofErr w:type="spellStart"/>
            <w:r w:rsidRPr="007A7048">
              <w:rPr>
                <w:color w:val="D4BE98"/>
                <w:lang w:val="en-US"/>
              </w:rPr>
              <w:t>flagView</w:t>
            </w:r>
            <w:proofErr w:type="spellEnd"/>
            <w:r w:rsidRPr="007A7048">
              <w:rPr>
                <w:color w:val="D4BE98"/>
                <w:lang w:val="en-US"/>
              </w:rPr>
              <w:t>;</w:t>
            </w:r>
            <w:r w:rsidRPr="007A7048">
              <w:rPr>
                <w:color w:val="D4BE98"/>
                <w:lang w:val="en-US"/>
              </w:rPr>
              <w:br/>
              <w:t xml:space="preserve">        </w:t>
            </w:r>
            <w:r w:rsidRPr="007A7048">
              <w:rPr>
                <w:color w:val="EA6962"/>
                <w:lang w:val="en-US"/>
              </w:rPr>
              <w:t xml:space="preserve">final </w:t>
            </w:r>
            <w:proofErr w:type="spellStart"/>
            <w:r w:rsidRPr="007A7048">
              <w:rPr>
                <w:lang w:val="en-US"/>
              </w:rPr>
              <w:t>TextView</w:t>
            </w:r>
            <w:proofErr w:type="spellEnd"/>
            <w:r w:rsidRPr="007A7048">
              <w:rPr>
                <w:lang w:val="en-US"/>
              </w:rPr>
              <w:t xml:space="preserve"> </w:t>
            </w:r>
            <w:proofErr w:type="spellStart"/>
            <w:r w:rsidRPr="007A7048">
              <w:rPr>
                <w:color w:val="D4BE98"/>
                <w:lang w:val="en-US"/>
              </w:rPr>
              <w:t>nameView</w:t>
            </w:r>
            <w:proofErr w:type="spellEnd"/>
            <w:r w:rsidRPr="007A7048">
              <w:rPr>
                <w:color w:val="D4BE98"/>
                <w:lang w:val="en-US"/>
              </w:rPr>
              <w:t xml:space="preserve">, </w:t>
            </w:r>
            <w:proofErr w:type="spellStart"/>
            <w:r w:rsidRPr="007A7048">
              <w:rPr>
                <w:color w:val="D4BE98"/>
                <w:lang w:val="en-US"/>
              </w:rPr>
              <w:t>capitalView</w:t>
            </w:r>
            <w:proofErr w:type="spellEnd"/>
            <w:r w:rsidRPr="007A7048">
              <w:rPr>
                <w:color w:val="D4BE98"/>
                <w:lang w:val="en-US"/>
              </w:rPr>
              <w:t>;</w:t>
            </w:r>
            <w:r w:rsidRPr="007A7048">
              <w:rPr>
                <w:color w:val="D4BE98"/>
                <w:lang w:val="en-US"/>
              </w:rPr>
              <w:br/>
              <w:t xml:space="preserve">        </w:t>
            </w:r>
            <w:proofErr w:type="spellStart"/>
            <w:r w:rsidRPr="007A7048">
              <w:rPr>
                <w:color w:val="A9B665"/>
                <w:lang w:val="en-US"/>
              </w:rPr>
              <w:t>ViewHolder</w:t>
            </w:r>
            <w:proofErr w:type="spellEnd"/>
            <w:r w:rsidRPr="007A7048">
              <w:rPr>
                <w:color w:val="D4BE98"/>
                <w:lang w:val="en-US"/>
              </w:rPr>
              <w:t>(</w:t>
            </w:r>
            <w:r w:rsidRPr="007A7048">
              <w:rPr>
                <w:lang w:val="en-US"/>
              </w:rPr>
              <w:t xml:space="preserve">View </w:t>
            </w:r>
            <w:r w:rsidRPr="007A7048">
              <w:rPr>
                <w:color w:val="D4BE98"/>
                <w:lang w:val="en-US"/>
              </w:rPr>
              <w:t>view){</w:t>
            </w:r>
            <w:r w:rsidRPr="007A7048">
              <w:rPr>
                <w:color w:val="D4BE98"/>
                <w:lang w:val="en-US"/>
              </w:rPr>
              <w:br/>
              <w:t xml:space="preserve">            </w:t>
            </w:r>
            <w:r w:rsidRPr="007A7048">
              <w:rPr>
                <w:color w:val="EA6962"/>
                <w:lang w:val="en-US"/>
              </w:rPr>
              <w:t>super</w:t>
            </w:r>
            <w:r w:rsidRPr="007A7048">
              <w:rPr>
                <w:color w:val="D4BE98"/>
                <w:lang w:val="en-US"/>
              </w:rPr>
              <w:t>(view);</w:t>
            </w:r>
            <w:r w:rsidRPr="007A7048">
              <w:rPr>
                <w:color w:val="D4BE98"/>
                <w:lang w:val="en-US"/>
              </w:rPr>
              <w:br/>
              <w:t xml:space="preserve">            </w:t>
            </w:r>
            <w:proofErr w:type="spellStart"/>
            <w:r w:rsidRPr="007A7048">
              <w:rPr>
                <w:color w:val="D4BE98"/>
                <w:lang w:val="en-US"/>
              </w:rPr>
              <w:t>flagView</w:t>
            </w:r>
            <w:proofErr w:type="spellEnd"/>
            <w:r w:rsidRPr="007A7048">
              <w:rPr>
                <w:color w:val="D4BE98"/>
                <w:lang w:val="en-US"/>
              </w:rPr>
              <w:t xml:space="preserve"> </w:t>
            </w:r>
            <w:r w:rsidRPr="007A7048">
              <w:rPr>
                <w:color w:val="E78A4E"/>
                <w:lang w:val="en-US"/>
              </w:rPr>
              <w:t xml:space="preserve">= </w:t>
            </w:r>
            <w:proofErr w:type="spellStart"/>
            <w:r w:rsidRPr="007A7048">
              <w:rPr>
                <w:color w:val="D4BE98"/>
                <w:lang w:val="en-US"/>
              </w:rPr>
              <w:t>view.</w:t>
            </w:r>
            <w:r w:rsidRPr="007A7048">
              <w:rPr>
                <w:color w:val="A9B665"/>
                <w:lang w:val="en-US"/>
              </w:rPr>
              <w:t>findViewById</w:t>
            </w:r>
            <w:proofErr w:type="spellEnd"/>
            <w:r w:rsidRPr="007A7048">
              <w:rPr>
                <w:color w:val="D4BE98"/>
                <w:lang w:val="en-US"/>
              </w:rPr>
              <w:t>(</w:t>
            </w:r>
            <w:proofErr w:type="spellStart"/>
            <w:r w:rsidRPr="007A7048">
              <w:rPr>
                <w:lang w:val="en-US"/>
              </w:rPr>
              <w:t>R</w:t>
            </w:r>
            <w:r w:rsidRPr="007A7048">
              <w:rPr>
                <w:color w:val="D4BE98"/>
                <w:lang w:val="en-US"/>
              </w:rPr>
              <w:t>.</w:t>
            </w:r>
            <w:r w:rsidRPr="007A7048">
              <w:rPr>
                <w:lang w:val="en-US"/>
              </w:rPr>
              <w:t>id</w:t>
            </w:r>
            <w:r w:rsidRPr="007A7048">
              <w:rPr>
                <w:color w:val="D4BE98"/>
                <w:lang w:val="en-US"/>
              </w:rPr>
              <w:t>.flag</w:t>
            </w:r>
            <w:proofErr w:type="spellEnd"/>
            <w:r w:rsidRPr="007A7048">
              <w:rPr>
                <w:color w:val="D4BE98"/>
                <w:lang w:val="en-US"/>
              </w:rPr>
              <w:t>);</w:t>
            </w:r>
            <w:r w:rsidRPr="007A7048">
              <w:rPr>
                <w:color w:val="D4BE98"/>
                <w:lang w:val="en-US"/>
              </w:rPr>
              <w:br/>
              <w:t xml:space="preserve">            </w:t>
            </w:r>
            <w:proofErr w:type="spellStart"/>
            <w:r w:rsidRPr="007A7048">
              <w:rPr>
                <w:color w:val="D4BE98"/>
                <w:lang w:val="en-US"/>
              </w:rPr>
              <w:t>nameView</w:t>
            </w:r>
            <w:proofErr w:type="spellEnd"/>
            <w:r w:rsidRPr="007A7048">
              <w:rPr>
                <w:color w:val="D4BE98"/>
                <w:lang w:val="en-US"/>
              </w:rPr>
              <w:t xml:space="preserve"> </w:t>
            </w:r>
            <w:r w:rsidRPr="007A7048">
              <w:rPr>
                <w:color w:val="E78A4E"/>
                <w:lang w:val="en-US"/>
              </w:rPr>
              <w:t xml:space="preserve">= </w:t>
            </w:r>
            <w:proofErr w:type="spellStart"/>
            <w:r w:rsidRPr="007A7048">
              <w:rPr>
                <w:color w:val="D4BE98"/>
                <w:lang w:val="en-US"/>
              </w:rPr>
              <w:t>view.</w:t>
            </w:r>
            <w:r w:rsidRPr="007A7048">
              <w:rPr>
                <w:color w:val="A9B665"/>
                <w:lang w:val="en-US"/>
              </w:rPr>
              <w:t>findViewById</w:t>
            </w:r>
            <w:proofErr w:type="spellEnd"/>
            <w:r w:rsidRPr="007A7048">
              <w:rPr>
                <w:color w:val="D4BE98"/>
                <w:lang w:val="en-US"/>
              </w:rPr>
              <w:t>(</w:t>
            </w:r>
            <w:r w:rsidRPr="007A7048">
              <w:rPr>
                <w:lang w:val="en-US"/>
              </w:rPr>
              <w:t>R</w:t>
            </w:r>
            <w:r w:rsidRPr="007A7048">
              <w:rPr>
                <w:color w:val="D4BE98"/>
                <w:lang w:val="en-US"/>
              </w:rPr>
              <w:t>.</w:t>
            </w:r>
            <w:r w:rsidRPr="007A7048">
              <w:rPr>
                <w:lang w:val="en-US"/>
              </w:rPr>
              <w:t>id</w:t>
            </w:r>
            <w:r w:rsidRPr="007A7048">
              <w:rPr>
                <w:color w:val="D4BE98"/>
                <w:lang w:val="en-US"/>
              </w:rPr>
              <w:t>.name);</w:t>
            </w:r>
            <w:r w:rsidRPr="007A7048">
              <w:rPr>
                <w:color w:val="D4BE98"/>
                <w:lang w:val="en-US"/>
              </w:rPr>
              <w:br/>
              <w:t xml:space="preserve">            </w:t>
            </w:r>
            <w:proofErr w:type="spellStart"/>
            <w:r w:rsidRPr="007A7048">
              <w:rPr>
                <w:color w:val="D4BE98"/>
                <w:lang w:val="en-US"/>
              </w:rPr>
              <w:t>capitalView</w:t>
            </w:r>
            <w:proofErr w:type="spellEnd"/>
            <w:r w:rsidRPr="007A7048">
              <w:rPr>
                <w:color w:val="D4BE98"/>
                <w:lang w:val="en-US"/>
              </w:rPr>
              <w:t xml:space="preserve"> </w:t>
            </w:r>
            <w:r w:rsidRPr="007A7048">
              <w:rPr>
                <w:color w:val="E78A4E"/>
                <w:lang w:val="en-US"/>
              </w:rPr>
              <w:t xml:space="preserve">= </w:t>
            </w:r>
            <w:proofErr w:type="spellStart"/>
            <w:r w:rsidRPr="007A7048">
              <w:rPr>
                <w:color w:val="D4BE98"/>
                <w:lang w:val="en-US"/>
              </w:rPr>
              <w:t>view.</w:t>
            </w:r>
            <w:r w:rsidRPr="007A7048">
              <w:rPr>
                <w:color w:val="A9B665"/>
                <w:lang w:val="en-US"/>
              </w:rPr>
              <w:t>findViewById</w:t>
            </w:r>
            <w:proofErr w:type="spellEnd"/>
            <w:r w:rsidRPr="007A7048">
              <w:rPr>
                <w:color w:val="D4BE98"/>
                <w:lang w:val="en-US"/>
              </w:rPr>
              <w:t>(</w:t>
            </w:r>
            <w:proofErr w:type="spellStart"/>
            <w:r w:rsidRPr="007A7048">
              <w:rPr>
                <w:lang w:val="en-US"/>
              </w:rPr>
              <w:t>R</w:t>
            </w:r>
            <w:r w:rsidRPr="007A7048">
              <w:rPr>
                <w:color w:val="D4BE98"/>
                <w:lang w:val="en-US"/>
              </w:rPr>
              <w:t>.</w:t>
            </w:r>
            <w:r w:rsidRPr="007A7048">
              <w:rPr>
                <w:lang w:val="en-US"/>
              </w:rPr>
              <w:t>id</w:t>
            </w:r>
            <w:r w:rsidRPr="007A7048">
              <w:rPr>
                <w:color w:val="D4BE98"/>
                <w:lang w:val="en-US"/>
              </w:rPr>
              <w:t>.capital</w:t>
            </w:r>
            <w:proofErr w:type="spellEnd"/>
            <w:r w:rsidRPr="007A7048">
              <w:rPr>
                <w:color w:val="D4BE98"/>
                <w:lang w:val="en-US"/>
              </w:rPr>
              <w:t>);</w:t>
            </w:r>
            <w:r w:rsidRPr="007A7048">
              <w:rPr>
                <w:color w:val="D4BE98"/>
                <w:lang w:val="en-US"/>
              </w:rPr>
              <w:br/>
              <w:t xml:space="preserve">        }</w:t>
            </w:r>
            <w:r w:rsidRPr="007A7048">
              <w:rPr>
                <w:color w:val="D4BE98"/>
                <w:lang w:val="en-US"/>
              </w:rPr>
              <w:br/>
              <w:t xml:space="preserve">    }</w:t>
            </w:r>
            <w:r w:rsidRPr="007A7048">
              <w:rPr>
                <w:color w:val="D4BE98"/>
                <w:lang w:val="en-US"/>
              </w:rPr>
              <w:br/>
              <w:t>}</w:t>
            </w:r>
          </w:p>
        </w:tc>
      </w:tr>
    </w:tbl>
    <w:p w14:paraId="36BBE431" w14:textId="77777777" w:rsidR="00371638" w:rsidRPr="007A7048" w:rsidRDefault="00371638" w:rsidP="00925320">
      <w:pPr>
        <w:jc w:val="center"/>
        <w:rPr>
          <w:lang w:val="en-US"/>
        </w:rPr>
      </w:pPr>
    </w:p>
    <w:p w14:paraId="5CCE97DB" w14:textId="5955416D" w:rsidR="00925320" w:rsidRPr="0008044D" w:rsidRDefault="001716BE" w:rsidP="00925320">
      <w:pPr>
        <w:jc w:val="center"/>
      </w:pPr>
      <w:r>
        <w:rPr>
          <w:noProof/>
        </w:rPr>
        <w:lastRenderedPageBreak/>
        <w:drawing>
          <wp:inline distT="0" distB="0" distL="0" distR="0" wp14:anchorId="531CC588" wp14:editId="4BFAA553">
            <wp:extent cx="2301765" cy="4537196"/>
            <wp:effectExtent l="0" t="0" r="3810" b="0"/>
            <wp:docPr id="621338561" name="Рисунок 1" descr="Изображение выглядит как электроника, снимок экрана, текст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38561" name="Рисунок 1" descr="Изображение выглядит как электроника, снимок экрана, текст, мультимеди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8763" cy="455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7320" w14:textId="6CF82BD7" w:rsidR="00E46C41" w:rsidRDefault="00E46C41" w:rsidP="00E46C41">
      <w:pPr>
        <w:jc w:val="center"/>
      </w:pPr>
      <w:r>
        <w:t>Рисунок 1</w:t>
      </w:r>
      <w:r w:rsidR="00B93FF7">
        <w:t>5</w:t>
      </w:r>
      <w:r>
        <w:t xml:space="preserve"> – </w:t>
      </w:r>
      <w:r w:rsidR="00906FDC">
        <w:t>тестирование кода</w:t>
      </w:r>
    </w:p>
    <w:p w14:paraId="072AF4AA" w14:textId="77777777" w:rsidR="00E46C41" w:rsidRPr="00600795" w:rsidRDefault="00E46C41" w:rsidP="00CB11EC"/>
    <w:p w14:paraId="0587A590" w14:textId="3FE73C16" w:rsidR="00105F23" w:rsidRPr="00CB11EC" w:rsidRDefault="00105F23" w:rsidP="00E66656"/>
    <w:p w14:paraId="24F8E95E" w14:textId="7C1D78A9" w:rsidR="00105F23" w:rsidRPr="00CB11EC" w:rsidRDefault="00105F23" w:rsidP="00E66656"/>
    <w:p w14:paraId="11AAF078" w14:textId="77777777" w:rsidR="00105F23" w:rsidRPr="00CB11EC" w:rsidRDefault="00105F23" w:rsidP="00E66656"/>
    <w:p w14:paraId="399DBAD9" w14:textId="7315E175" w:rsidR="00425BAD" w:rsidRPr="00CB11EC" w:rsidRDefault="00425BAD" w:rsidP="00E66656"/>
    <w:p w14:paraId="29774269" w14:textId="5F3B8830" w:rsidR="00425BAD" w:rsidRPr="00CB11EC" w:rsidRDefault="00425BAD" w:rsidP="00E66656"/>
    <w:p w14:paraId="09E495AC" w14:textId="214EA11B" w:rsidR="00425BAD" w:rsidRPr="00CB11EC" w:rsidRDefault="00425BAD" w:rsidP="00E66656"/>
    <w:p w14:paraId="6087566F" w14:textId="430BC10F" w:rsidR="00425BAD" w:rsidRPr="00CB11EC" w:rsidRDefault="00425BAD" w:rsidP="00E66656"/>
    <w:p w14:paraId="34FA2308" w14:textId="7B1EC7CA" w:rsidR="00425BAD" w:rsidRPr="00CB11EC" w:rsidRDefault="00425BAD" w:rsidP="00E66656"/>
    <w:p w14:paraId="66E38113" w14:textId="40DB96EF" w:rsidR="00425BAD" w:rsidRPr="00CB11EC" w:rsidRDefault="00425BAD" w:rsidP="00E66656"/>
    <w:p w14:paraId="25C4A1B0" w14:textId="77777777" w:rsidR="00150566" w:rsidRPr="00CB11EC" w:rsidRDefault="00150566" w:rsidP="00E66656"/>
    <w:p w14:paraId="37BEB467" w14:textId="77777777" w:rsidR="00150566" w:rsidRPr="00CB11EC" w:rsidRDefault="00150566" w:rsidP="00E66656"/>
    <w:p w14:paraId="02261669" w14:textId="77777777" w:rsidR="00150566" w:rsidRDefault="00150566" w:rsidP="00E66656"/>
    <w:p w14:paraId="32E3CE9F" w14:textId="77777777" w:rsidR="00080E62" w:rsidRPr="00CB11EC" w:rsidRDefault="00080E62" w:rsidP="00E66656"/>
    <w:p w14:paraId="362F7D84" w14:textId="38BD06CB" w:rsidR="00A77BEB" w:rsidRPr="00105F23" w:rsidRDefault="00737D54" w:rsidP="00737D54">
      <w:pPr>
        <w:pStyle w:val="1"/>
      </w:pPr>
      <w:r>
        <w:lastRenderedPageBreak/>
        <w:t>Вывод</w:t>
      </w:r>
    </w:p>
    <w:p w14:paraId="56EEFE34" w14:textId="60EA8EF1" w:rsidR="00737D54" w:rsidRPr="00105F23" w:rsidRDefault="00737D54" w:rsidP="00737D54">
      <w:r>
        <w:t>В</w:t>
      </w:r>
      <w:r w:rsidRPr="00105F23">
        <w:t xml:space="preserve"> </w:t>
      </w:r>
      <w:r>
        <w:t>ходе</w:t>
      </w:r>
      <w:r w:rsidRPr="00105F23">
        <w:t xml:space="preserve"> </w:t>
      </w:r>
      <w:r>
        <w:t>работы</w:t>
      </w:r>
      <w:r w:rsidRPr="00105F23">
        <w:t xml:space="preserve"> </w:t>
      </w:r>
      <w:r w:rsidR="00150566">
        <w:t>мне удалось научиться работать с</w:t>
      </w:r>
      <w:r w:rsidR="008C62E9">
        <w:t xml:space="preserve"> различными адаптерами и списками, а также с их оптимизацией</w:t>
      </w:r>
      <w:r w:rsidR="00150566">
        <w:t>.</w:t>
      </w:r>
    </w:p>
    <w:p w14:paraId="299AF525" w14:textId="77777777" w:rsidR="00E31F6F" w:rsidRPr="00105F23" w:rsidRDefault="00E31F6F" w:rsidP="005317E2"/>
    <w:sectPr w:rsidR="00E31F6F" w:rsidRPr="00105F23" w:rsidSect="000A2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47DE8"/>
    <w:multiLevelType w:val="hybridMultilevel"/>
    <w:tmpl w:val="C106A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E314D"/>
    <w:multiLevelType w:val="hybridMultilevel"/>
    <w:tmpl w:val="C46286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852153">
    <w:abstractNumId w:val="1"/>
  </w:num>
  <w:num w:numId="2" w16cid:durableId="1482380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35"/>
    <w:rsid w:val="00001F83"/>
    <w:rsid w:val="00004C33"/>
    <w:rsid w:val="000061B9"/>
    <w:rsid w:val="00006970"/>
    <w:rsid w:val="00010964"/>
    <w:rsid w:val="000117D0"/>
    <w:rsid w:val="00013A9F"/>
    <w:rsid w:val="000143DE"/>
    <w:rsid w:val="000165C8"/>
    <w:rsid w:val="00021E49"/>
    <w:rsid w:val="000251CC"/>
    <w:rsid w:val="00025A72"/>
    <w:rsid w:val="00031404"/>
    <w:rsid w:val="000359DA"/>
    <w:rsid w:val="000401C8"/>
    <w:rsid w:val="00044992"/>
    <w:rsid w:val="00046685"/>
    <w:rsid w:val="0004774D"/>
    <w:rsid w:val="00057AA8"/>
    <w:rsid w:val="0006244C"/>
    <w:rsid w:val="00064F9E"/>
    <w:rsid w:val="00074173"/>
    <w:rsid w:val="000752D0"/>
    <w:rsid w:val="000764EC"/>
    <w:rsid w:val="0008044D"/>
    <w:rsid w:val="00080E62"/>
    <w:rsid w:val="000811E3"/>
    <w:rsid w:val="00082253"/>
    <w:rsid w:val="00082AE6"/>
    <w:rsid w:val="00082FEB"/>
    <w:rsid w:val="00083ED0"/>
    <w:rsid w:val="00086D8B"/>
    <w:rsid w:val="00087533"/>
    <w:rsid w:val="00087576"/>
    <w:rsid w:val="00087FED"/>
    <w:rsid w:val="00090273"/>
    <w:rsid w:val="00091F33"/>
    <w:rsid w:val="00094A0F"/>
    <w:rsid w:val="00096F1A"/>
    <w:rsid w:val="000A0B5C"/>
    <w:rsid w:val="000A284C"/>
    <w:rsid w:val="000A4ECF"/>
    <w:rsid w:val="000B275B"/>
    <w:rsid w:val="000B3250"/>
    <w:rsid w:val="000C020D"/>
    <w:rsid w:val="000C2B53"/>
    <w:rsid w:val="000C5538"/>
    <w:rsid w:val="000C6D28"/>
    <w:rsid w:val="000D181F"/>
    <w:rsid w:val="000D34DA"/>
    <w:rsid w:val="000D363B"/>
    <w:rsid w:val="000D5F11"/>
    <w:rsid w:val="000E0662"/>
    <w:rsid w:val="000F4BF3"/>
    <w:rsid w:val="000F66DE"/>
    <w:rsid w:val="00100D7B"/>
    <w:rsid w:val="00101D6E"/>
    <w:rsid w:val="00103C09"/>
    <w:rsid w:val="001046E8"/>
    <w:rsid w:val="0010533A"/>
    <w:rsid w:val="00105A00"/>
    <w:rsid w:val="00105F23"/>
    <w:rsid w:val="001067D6"/>
    <w:rsid w:val="0011445F"/>
    <w:rsid w:val="0012360A"/>
    <w:rsid w:val="001241C5"/>
    <w:rsid w:val="00135779"/>
    <w:rsid w:val="00136EC8"/>
    <w:rsid w:val="0014227C"/>
    <w:rsid w:val="00144E11"/>
    <w:rsid w:val="00145418"/>
    <w:rsid w:val="00145ADA"/>
    <w:rsid w:val="00145FDE"/>
    <w:rsid w:val="00147A82"/>
    <w:rsid w:val="00150566"/>
    <w:rsid w:val="00151966"/>
    <w:rsid w:val="00153E2D"/>
    <w:rsid w:val="00156186"/>
    <w:rsid w:val="001600FC"/>
    <w:rsid w:val="00166734"/>
    <w:rsid w:val="00166CBC"/>
    <w:rsid w:val="001716BE"/>
    <w:rsid w:val="00176C43"/>
    <w:rsid w:val="00180821"/>
    <w:rsid w:val="00181227"/>
    <w:rsid w:val="00182F3D"/>
    <w:rsid w:val="00184D42"/>
    <w:rsid w:val="0018534C"/>
    <w:rsid w:val="001901EA"/>
    <w:rsid w:val="00197112"/>
    <w:rsid w:val="001A122E"/>
    <w:rsid w:val="001A6A9E"/>
    <w:rsid w:val="001B17EC"/>
    <w:rsid w:val="001B38F5"/>
    <w:rsid w:val="001B7119"/>
    <w:rsid w:val="001B7DD7"/>
    <w:rsid w:val="001C44B5"/>
    <w:rsid w:val="001C5B38"/>
    <w:rsid w:val="001D0A8C"/>
    <w:rsid w:val="001D3820"/>
    <w:rsid w:val="001D6B6E"/>
    <w:rsid w:val="001D74CB"/>
    <w:rsid w:val="001D7F73"/>
    <w:rsid w:val="001E0C8F"/>
    <w:rsid w:val="001E0C91"/>
    <w:rsid w:val="001E0E89"/>
    <w:rsid w:val="001E1FD4"/>
    <w:rsid w:val="001E2C5B"/>
    <w:rsid w:val="001E4A75"/>
    <w:rsid w:val="001E59E6"/>
    <w:rsid w:val="001F0044"/>
    <w:rsid w:val="001F389E"/>
    <w:rsid w:val="001F4069"/>
    <w:rsid w:val="00201C1F"/>
    <w:rsid w:val="00211733"/>
    <w:rsid w:val="002169AC"/>
    <w:rsid w:val="00222D9F"/>
    <w:rsid w:val="00223069"/>
    <w:rsid w:val="00231458"/>
    <w:rsid w:val="00234050"/>
    <w:rsid w:val="00247911"/>
    <w:rsid w:val="002514B1"/>
    <w:rsid w:val="002528E7"/>
    <w:rsid w:val="00256328"/>
    <w:rsid w:val="00266A63"/>
    <w:rsid w:val="00267AB8"/>
    <w:rsid w:val="002729CA"/>
    <w:rsid w:val="0027324E"/>
    <w:rsid w:val="00273F87"/>
    <w:rsid w:val="00276C93"/>
    <w:rsid w:val="002776F6"/>
    <w:rsid w:val="00285D37"/>
    <w:rsid w:val="00291A65"/>
    <w:rsid w:val="00291B7F"/>
    <w:rsid w:val="00293592"/>
    <w:rsid w:val="0029655F"/>
    <w:rsid w:val="002A30B1"/>
    <w:rsid w:val="002C62D2"/>
    <w:rsid w:val="002C77CC"/>
    <w:rsid w:val="002D05BE"/>
    <w:rsid w:val="002D1505"/>
    <w:rsid w:val="002E1E42"/>
    <w:rsid w:val="002E5CD8"/>
    <w:rsid w:val="002E603E"/>
    <w:rsid w:val="002E6185"/>
    <w:rsid w:val="002F029E"/>
    <w:rsid w:val="002F06E4"/>
    <w:rsid w:val="002F0E80"/>
    <w:rsid w:val="002F0F64"/>
    <w:rsid w:val="002F10CC"/>
    <w:rsid w:val="002F2E8B"/>
    <w:rsid w:val="002F725B"/>
    <w:rsid w:val="00300B07"/>
    <w:rsid w:val="003047CC"/>
    <w:rsid w:val="00304D45"/>
    <w:rsid w:val="00307427"/>
    <w:rsid w:val="00307951"/>
    <w:rsid w:val="00307ECA"/>
    <w:rsid w:val="00317476"/>
    <w:rsid w:val="00324F13"/>
    <w:rsid w:val="003252CD"/>
    <w:rsid w:val="00330292"/>
    <w:rsid w:val="003309D3"/>
    <w:rsid w:val="0033292A"/>
    <w:rsid w:val="00337BE0"/>
    <w:rsid w:val="00337F2D"/>
    <w:rsid w:val="00340FBC"/>
    <w:rsid w:val="00341A55"/>
    <w:rsid w:val="00342151"/>
    <w:rsid w:val="003431DE"/>
    <w:rsid w:val="00343343"/>
    <w:rsid w:val="00351D4A"/>
    <w:rsid w:val="00363A44"/>
    <w:rsid w:val="00371638"/>
    <w:rsid w:val="00371D0B"/>
    <w:rsid w:val="00372E41"/>
    <w:rsid w:val="00376621"/>
    <w:rsid w:val="00382233"/>
    <w:rsid w:val="003843F7"/>
    <w:rsid w:val="00391033"/>
    <w:rsid w:val="00394694"/>
    <w:rsid w:val="003A0430"/>
    <w:rsid w:val="003A2D5E"/>
    <w:rsid w:val="003A403A"/>
    <w:rsid w:val="003A558A"/>
    <w:rsid w:val="003A6213"/>
    <w:rsid w:val="003B2AAB"/>
    <w:rsid w:val="003C4B4A"/>
    <w:rsid w:val="003C6053"/>
    <w:rsid w:val="003C7CF1"/>
    <w:rsid w:val="003C7EE2"/>
    <w:rsid w:val="003E2C59"/>
    <w:rsid w:val="003F09AD"/>
    <w:rsid w:val="003F216C"/>
    <w:rsid w:val="003F31EC"/>
    <w:rsid w:val="003F5BCB"/>
    <w:rsid w:val="003F6881"/>
    <w:rsid w:val="003F71BB"/>
    <w:rsid w:val="0040008A"/>
    <w:rsid w:val="00400E29"/>
    <w:rsid w:val="004047EF"/>
    <w:rsid w:val="00411146"/>
    <w:rsid w:val="0041609F"/>
    <w:rsid w:val="00416D24"/>
    <w:rsid w:val="0041772E"/>
    <w:rsid w:val="00421146"/>
    <w:rsid w:val="00421428"/>
    <w:rsid w:val="0042578C"/>
    <w:rsid w:val="00425BAD"/>
    <w:rsid w:val="00431114"/>
    <w:rsid w:val="00431CCC"/>
    <w:rsid w:val="004428C7"/>
    <w:rsid w:val="004437D5"/>
    <w:rsid w:val="0044409A"/>
    <w:rsid w:val="004441E8"/>
    <w:rsid w:val="00445158"/>
    <w:rsid w:val="00445E53"/>
    <w:rsid w:val="00450C04"/>
    <w:rsid w:val="00453D52"/>
    <w:rsid w:val="004600AC"/>
    <w:rsid w:val="00463A4A"/>
    <w:rsid w:val="004643F8"/>
    <w:rsid w:val="00466405"/>
    <w:rsid w:val="00467F2A"/>
    <w:rsid w:val="0047633E"/>
    <w:rsid w:val="00482794"/>
    <w:rsid w:val="00482DD4"/>
    <w:rsid w:val="004837EB"/>
    <w:rsid w:val="00487B36"/>
    <w:rsid w:val="004919E9"/>
    <w:rsid w:val="00491F8E"/>
    <w:rsid w:val="00494990"/>
    <w:rsid w:val="00494BD0"/>
    <w:rsid w:val="004A131F"/>
    <w:rsid w:val="004A6075"/>
    <w:rsid w:val="004B166E"/>
    <w:rsid w:val="004B24AA"/>
    <w:rsid w:val="004B36ED"/>
    <w:rsid w:val="004C737E"/>
    <w:rsid w:val="004C788B"/>
    <w:rsid w:val="004D01DA"/>
    <w:rsid w:val="004D42C9"/>
    <w:rsid w:val="004D57CE"/>
    <w:rsid w:val="004D5C16"/>
    <w:rsid w:val="004E0AF2"/>
    <w:rsid w:val="004E128C"/>
    <w:rsid w:val="004E14CB"/>
    <w:rsid w:val="004E1EFC"/>
    <w:rsid w:val="004E4570"/>
    <w:rsid w:val="004E54AF"/>
    <w:rsid w:val="004F0B69"/>
    <w:rsid w:val="004F497C"/>
    <w:rsid w:val="004F59BA"/>
    <w:rsid w:val="004F7667"/>
    <w:rsid w:val="0050086D"/>
    <w:rsid w:val="00505BBD"/>
    <w:rsid w:val="00511F14"/>
    <w:rsid w:val="00513455"/>
    <w:rsid w:val="00516601"/>
    <w:rsid w:val="00516A45"/>
    <w:rsid w:val="005229FB"/>
    <w:rsid w:val="005317E2"/>
    <w:rsid w:val="005340C6"/>
    <w:rsid w:val="0053704B"/>
    <w:rsid w:val="005379E1"/>
    <w:rsid w:val="00547E94"/>
    <w:rsid w:val="00552834"/>
    <w:rsid w:val="00560263"/>
    <w:rsid w:val="00561BAF"/>
    <w:rsid w:val="00562B13"/>
    <w:rsid w:val="00563BFF"/>
    <w:rsid w:val="005710E3"/>
    <w:rsid w:val="00575D4E"/>
    <w:rsid w:val="0057707A"/>
    <w:rsid w:val="00581209"/>
    <w:rsid w:val="005839AA"/>
    <w:rsid w:val="00585D64"/>
    <w:rsid w:val="0059057C"/>
    <w:rsid w:val="00594770"/>
    <w:rsid w:val="00594ADA"/>
    <w:rsid w:val="005977B0"/>
    <w:rsid w:val="005A4FC8"/>
    <w:rsid w:val="005A77CC"/>
    <w:rsid w:val="005A7E7D"/>
    <w:rsid w:val="005B2AA0"/>
    <w:rsid w:val="005B30E4"/>
    <w:rsid w:val="005B361B"/>
    <w:rsid w:val="005B72D7"/>
    <w:rsid w:val="005B75A4"/>
    <w:rsid w:val="005B7B2E"/>
    <w:rsid w:val="005C3F62"/>
    <w:rsid w:val="005C5315"/>
    <w:rsid w:val="005C7F91"/>
    <w:rsid w:val="005D2EE8"/>
    <w:rsid w:val="005D347F"/>
    <w:rsid w:val="005D3B21"/>
    <w:rsid w:val="005D5FBD"/>
    <w:rsid w:val="005E02C5"/>
    <w:rsid w:val="005E0D50"/>
    <w:rsid w:val="005E1CC1"/>
    <w:rsid w:val="005E560D"/>
    <w:rsid w:val="005E5B44"/>
    <w:rsid w:val="005F32B4"/>
    <w:rsid w:val="00600795"/>
    <w:rsid w:val="00607E13"/>
    <w:rsid w:val="00612D2F"/>
    <w:rsid w:val="00614154"/>
    <w:rsid w:val="00615336"/>
    <w:rsid w:val="00617492"/>
    <w:rsid w:val="006236F4"/>
    <w:rsid w:val="006237D3"/>
    <w:rsid w:val="006247C9"/>
    <w:rsid w:val="006520FE"/>
    <w:rsid w:val="00652599"/>
    <w:rsid w:val="00657DA6"/>
    <w:rsid w:val="00661FB9"/>
    <w:rsid w:val="00670AD1"/>
    <w:rsid w:val="00675354"/>
    <w:rsid w:val="00676495"/>
    <w:rsid w:val="00690249"/>
    <w:rsid w:val="006966EE"/>
    <w:rsid w:val="00696DF4"/>
    <w:rsid w:val="006970BA"/>
    <w:rsid w:val="006972CF"/>
    <w:rsid w:val="006A5782"/>
    <w:rsid w:val="006A6F5F"/>
    <w:rsid w:val="006B0459"/>
    <w:rsid w:val="006B3587"/>
    <w:rsid w:val="006B36A0"/>
    <w:rsid w:val="006B4ADE"/>
    <w:rsid w:val="006B4C0E"/>
    <w:rsid w:val="006C0C14"/>
    <w:rsid w:val="006C0F50"/>
    <w:rsid w:val="006C7EB9"/>
    <w:rsid w:val="006D1B7A"/>
    <w:rsid w:val="006D4952"/>
    <w:rsid w:val="006D5BFB"/>
    <w:rsid w:val="006E08F3"/>
    <w:rsid w:val="006E3486"/>
    <w:rsid w:val="006E41BB"/>
    <w:rsid w:val="006F0836"/>
    <w:rsid w:val="00701887"/>
    <w:rsid w:val="00710120"/>
    <w:rsid w:val="00711272"/>
    <w:rsid w:val="00712214"/>
    <w:rsid w:val="00712C7C"/>
    <w:rsid w:val="007207C0"/>
    <w:rsid w:val="00724209"/>
    <w:rsid w:val="0072641C"/>
    <w:rsid w:val="00737D54"/>
    <w:rsid w:val="007426E0"/>
    <w:rsid w:val="00744960"/>
    <w:rsid w:val="007471C7"/>
    <w:rsid w:val="00750B5B"/>
    <w:rsid w:val="00751D60"/>
    <w:rsid w:val="00751E47"/>
    <w:rsid w:val="007600EC"/>
    <w:rsid w:val="007645C4"/>
    <w:rsid w:val="007659F8"/>
    <w:rsid w:val="00766308"/>
    <w:rsid w:val="00771C48"/>
    <w:rsid w:val="007745DD"/>
    <w:rsid w:val="007747C5"/>
    <w:rsid w:val="00777541"/>
    <w:rsid w:val="0078132C"/>
    <w:rsid w:val="00782E09"/>
    <w:rsid w:val="00790FE2"/>
    <w:rsid w:val="007940D7"/>
    <w:rsid w:val="0079465A"/>
    <w:rsid w:val="00797996"/>
    <w:rsid w:val="007A1CD7"/>
    <w:rsid w:val="007A241B"/>
    <w:rsid w:val="007A34A3"/>
    <w:rsid w:val="007A3F85"/>
    <w:rsid w:val="007A7048"/>
    <w:rsid w:val="007A7C13"/>
    <w:rsid w:val="007A7E7E"/>
    <w:rsid w:val="007B367B"/>
    <w:rsid w:val="007C1F79"/>
    <w:rsid w:val="007C23A2"/>
    <w:rsid w:val="007C348B"/>
    <w:rsid w:val="007C62DD"/>
    <w:rsid w:val="007C75D3"/>
    <w:rsid w:val="007D6017"/>
    <w:rsid w:val="007D7794"/>
    <w:rsid w:val="007E555A"/>
    <w:rsid w:val="007E6DD3"/>
    <w:rsid w:val="007E787D"/>
    <w:rsid w:val="007E7F48"/>
    <w:rsid w:val="007F02C3"/>
    <w:rsid w:val="007F7AC5"/>
    <w:rsid w:val="00800035"/>
    <w:rsid w:val="00804126"/>
    <w:rsid w:val="00805D5D"/>
    <w:rsid w:val="0080799A"/>
    <w:rsid w:val="00807E63"/>
    <w:rsid w:val="00810205"/>
    <w:rsid w:val="00811561"/>
    <w:rsid w:val="00814E33"/>
    <w:rsid w:val="008165CA"/>
    <w:rsid w:val="008175F1"/>
    <w:rsid w:val="008201DB"/>
    <w:rsid w:val="00823453"/>
    <w:rsid w:val="00825703"/>
    <w:rsid w:val="00826AEF"/>
    <w:rsid w:val="00832EEF"/>
    <w:rsid w:val="008359A8"/>
    <w:rsid w:val="00836B6C"/>
    <w:rsid w:val="008375B7"/>
    <w:rsid w:val="00837DC8"/>
    <w:rsid w:val="00840DF0"/>
    <w:rsid w:val="008472F1"/>
    <w:rsid w:val="00852F5C"/>
    <w:rsid w:val="00855C4F"/>
    <w:rsid w:val="00856D75"/>
    <w:rsid w:val="008605DE"/>
    <w:rsid w:val="00861793"/>
    <w:rsid w:val="00871CF9"/>
    <w:rsid w:val="00874328"/>
    <w:rsid w:val="00880AA6"/>
    <w:rsid w:val="00880C6E"/>
    <w:rsid w:val="00883864"/>
    <w:rsid w:val="00883D93"/>
    <w:rsid w:val="00885605"/>
    <w:rsid w:val="00885BA1"/>
    <w:rsid w:val="00885D8D"/>
    <w:rsid w:val="008875E6"/>
    <w:rsid w:val="00893714"/>
    <w:rsid w:val="00896EDA"/>
    <w:rsid w:val="008A1568"/>
    <w:rsid w:val="008A1B6D"/>
    <w:rsid w:val="008A66E6"/>
    <w:rsid w:val="008B1A9E"/>
    <w:rsid w:val="008B5397"/>
    <w:rsid w:val="008C0664"/>
    <w:rsid w:val="008C4FD8"/>
    <w:rsid w:val="008C62E9"/>
    <w:rsid w:val="008C6457"/>
    <w:rsid w:val="008C703A"/>
    <w:rsid w:val="008C7A21"/>
    <w:rsid w:val="008D0B6E"/>
    <w:rsid w:val="008D1F64"/>
    <w:rsid w:val="008D6840"/>
    <w:rsid w:val="008E3B65"/>
    <w:rsid w:val="008F47CA"/>
    <w:rsid w:val="008F7E13"/>
    <w:rsid w:val="00901577"/>
    <w:rsid w:val="00906FDC"/>
    <w:rsid w:val="00907EC7"/>
    <w:rsid w:val="00910941"/>
    <w:rsid w:val="00911704"/>
    <w:rsid w:val="00911BA1"/>
    <w:rsid w:val="0091297C"/>
    <w:rsid w:val="00917C0D"/>
    <w:rsid w:val="00925320"/>
    <w:rsid w:val="0093044E"/>
    <w:rsid w:val="00942870"/>
    <w:rsid w:val="00945F7A"/>
    <w:rsid w:val="00946B91"/>
    <w:rsid w:val="00950EEF"/>
    <w:rsid w:val="00957195"/>
    <w:rsid w:val="00967FDD"/>
    <w:rsid w:val="009730EF"/>
    <w:rsid w:val="00973CB8"/>
    <w:rsid w:val="00974853"/>
    <w:rsid w:val="00975229"/>
    <w:rsid w:val="00975A09"/>
    <w:rsid w:val="00976086"/>
    <w:rsid w:val="00983B0A"/>
    <w:rsid w:val="00990EF9"/>
    <w:rsid w:val="00992F1F"/>
    <w:rsid w:val="009935FC"/>
    <w:rsid w:val="00995243"/>
    <w:rsid w:val="00997F02"/>
    <w:rsid w:val="009A14FF"/>
    <w:rsid w:val="009A1A2A"/>
    <w:rsid w:val="009A23EF"/>
    <w:rsid w:val="009A50A8"/>
    <w:rsid w:val="009A519E"/>
    <w:rsid w:val="009B35E2"/>
    <w:rsid w:val="009B5954"/>
    <w:rsid w:val="009B6747"/>
    <w:rsid w:val="009C13AA"/>
    <w:rsid w:val="009C1C72"/>
    <w:rsid w:val="009C5E87"/>
    <w:rsid w:val="009D27A1"/>
    <w:rsid w:val="009D6021"/>
    <w:rsid w:val="009E002C"/>
    <w:rsid w:val="009E3885"/>
    <w:rsid w:val="009E4134"/>
    <w:rsid w:val="009F2701"/>
    <w:rsid w:val="009F46A5"/>
    <w:rsid w:val="009F65BB"/>
    <w:rsid w:val="009F6B6F"/>
    <w:rsid w:val="00A0328B"/>
    <w:rsid w:val="00A11662"/>
    <w:rsid w:val="00A16016"/>
    <w:rsid w:val="00A250B7"/>
    <w:rsid w:val="00A26D03"/>
    <w:rsid w:val="00A27B31"/>
    <w:rsid w:val="00A326A4"/>
    <w:rsid w:val="00A3582C"/>
    <w:rsid w:val="00A3683C"/>
    <w:rsid w:val="00A42577"/>
    <w:rsid w:val="00A51711"/>
    <w:rsid w:val="00A55821"/>
    <w:rsid w:val="00A577D4"/>
    <w:rsid w:val="00A64C8C"/>
    <w:rsid w:val="00A71B05"/>
    <w:rsid w:val="00A71F08"/>
    <w:rsid w:val="00A74E70"/>
    <w:rsid w:val="00A74E94"/>
    <w:rsid w:val="00A75BAB"/>
    <w:rsid w:val="00A77BEB"/>
    <w:rsid w:val="00A808C3"/>
    <w:rsid w:val="00A8689E"/>
    <w:rsid w:val="00A92353"/>
    <w:rsid w:val="00AA063E"/>
    <w:rsid w:val="00AA15AD"/>
    <w:rsid w:val="00AA18B6"/>
    <w:rsid w:val="00AA30D1"/>
    <w:rsid w:val="00AA3232"/>
    <w:rsid w:val="00AB1403"/>
    <w:rsid w:val="00AB2072"/>
    <w:rsid w:val="00AB6693"/>
    <w:rsid w:val="00AC10A8"/>
    <w:rsid w:val="00AC152E"/>
    <w:rsid w:val="00AC2DD6"/>
    <w:rsid w:val="00AC727C"/>
    <w:rsid w:val="00AD0F3D"/>
    <w:rsid w:val="00AD1BC8"/>
    <w:rsid w:val="00AD22C9"/>
    <w:rsid w:val="00AD2861"/>
    <w:rsid w:val="00AD3FF4"/>
    <w:rsid w:val="00AE1E9B"/>
    <w:rsid w:val="00AE2177"/>
    <w:rsid w:val="00AE37AC"/>
    <w:rsid w:val="00AE75AC"/>
    <w:rsid w:val="00AE7969"/>
    <w:rsid w:val="00AF3F46"/>
    <w:rsid w:val="00AF5A0B"/>
    <w:rsid w:val="00AF6967"/>
    <w:rsid w:val="00AF6B1D"/>
    <w:rsid w:val="00B01982"/>
    <w:rsid w:val="00B03902"/>
    <w:rsid w:val="00B03BE7"/>
    <w:rsid w:val="00B03EF4"/>
    <w:rsid w:val="00B065BE"/>
    <w:rsid w:val="00B14561"/>
    <w:rsid w:val="00B154E2"/>
    <w:rsid w:val="00B15D9F"/>
    <w:rsid w:val="00B21AF3"/>
    <w:rsid w:val="00B22F41"/>
    <w:rsid w:val="00B23446"/>
    <w:rsid w:val="00B26A55"/>
    <w:rsid w:val="00B306D4"/>
    <w:rsid w:val="00B30935"/>
    <w:rsid w:val="00B4051D"/>
    <w:rsid w:val="00B41A44"/>
    <w:rsid w:val="00B439A5"/>
    <w:rsid w:val="00B44BAF"/>
    <w:rsid w:val="00B4582D"/>
    <w:rsid w:val="00B468E4"/>
    <w:rsid w:val="00B50DB8"/>
    <w:rsid w:val="00B53AEA"/>
    <w:rsid w:val="00B542EC"/>
    <w:rsid w:val="00B5475F"/>
    <w:rsid w:val="00B564DF"/>
    <w:rsid w:val="00B61F71"/>
    <w:rsid w:val="00B646BF"/>
    <w:rsid w:val="00B65135"/>
    <w:rsid w:val="00B65AB3"/>
    <w:rsid w:val="00B722B6"/>
    <w:rsid w:val="00B72874"/>
    <w:rsid w:val="00B80C5E"/>
    <w:rsid w:val="00B84AE8"/>
    <w:rsid w:val="00B86356"/>
    <w:rsid w:val="00B9045C"/>
    <w:rsid w:val="00B90EF0"/>
    <w:rsid w:val="00B93FF7"/>
    <w:rsid w:val="00B94467"/>
    <w:rsid w:val="00B94FFA"/>
    <w:rsid w:val="00B96046"/>
    <w:rsid w:val="00BA4C5F"/>
    <w:rsid w:val="00BB0232"/>
    <w:rsid w:val="00BB087A"/>
    <w:rsid w:val="00BB5C65"/>
    <w:rsid w:val="00BB7EB8"/>
    <w:rsid w:val="00BC101B"/>
    <w:rsid w:val="00BD1CFC"/>
    <w:rsid w:val="00BD65BD"/>
    <w:rsid w:val="00BE5323"/>
    <w:rsid w:val="00BE77CD"/>
    <w:rsid w:val="00BF6B8F"/>
    <w:rsid w:val="00C00E75"/>
    <w:rsid w:val="00C00F64"/>
    <w:rsid w:val="00C02D50"/>
    <w:rsid w:val="00C04A6B"/>
    <w:rsid w:val="00C12EAA"/>
    <w:rsid w:val="00C172DD"/>
    <w:rsid w:val="00C263DE"/>
    <w:rsid w:val="00C26DE6"/>
    <w:rsid w:val="00C32B22"/>
    <w:rsid w:val="00C331F0"/>
    <w:rsid w:val="00C34E13"/>
    <w:rsid w:val="00C37ECF"/>
    <w:rsid w:val="00C42098"/>
    <w:rsid w:val="00C45C22"/>
    <w:rsid w:val="00C50C27"/>
    <w:rsid w:val="00C54A9C"/>
    <w:rsid w:val="00C6166C"/>
    <w:rsid w:val="00C6245D"/>
    <w:rsid w:val="00C6432A"/>
    <w:rsid w:val="00C64A48"/>
    <w:rsid w:val="00C7401C"/>
    <w:rsid w:val="00C74090"/>
    <w:rsid w:val="00C82992"/>
    <w:rsid w:val="00C82AE4"/>
    <w:rsid w:val="00C83694"/>
    <w:rsid w:val="00C87231"/>
    <w:rsid w:val="00C91136"/>
    <w:rsid w:val="00C92A90"/>
    <w:rsid w:val="00C960F6"/>
    <w:rsid w:val="00C97573"/>
    <w:rsid w:val="00CA047B"/>
    <w:rsid w:val="00CA0C58"/>
    <w:rsid w:val="00CA47DF"/>
    <w:rsid w:val="00CA6199"/>
    <w:rsid w:val="00CA6629"/>
    <w:rsid w:val="00CB11EC"/>
    <w:rsid w:val="00CB19CE"/>
    <w:rsid w:val="00CB2F50"/>
    <w:rsid w:val="00CB5BFB"/>
    <w:rsid w:val="00CB65DC"/>
    <w:rsid w:val="00CC22B2"/>
    <w:rsid w:val="00CC3A33"/>
    <w:rsid w:val="00CD510D"/>
    <w:rsid w:val="00CD6F2A"/>
    <w:rsid w:val="00CD7BFE"/>
    <w:rsid w:val="00CE3E3A"/>
    <w:rsid w:val="00CE534E"/>
    <w:rsid w:val="00CF1984"/>
    <w:rsid w:val="00CF1A1B"/>
    <w:rsid w:val="00CF2335"/>
    <w:rsid w:val="00CF54B6"/>
    <w:rsid w:val="00CF56FC"/>
    <w:rsid w:val="00CF6746"/>
    <w:rsid w:val="00D00BA3"/>
    <w:rsid w:val="00D01521"/>
    <w:rsid w:val="00D05322"/>
    <w:rsid w:val="00D10F21"/>
    <w:rsid w:val="00D10FC4"/>
    <w:rsid w:val="00D129DD"/>
    <w:rsid w:val="00D13E82"/>
    <w:rsid w:val="00D154CA"/>
    <w:rsid w:val="00D23BEF"/>
    <w:rsid w:val="00D263BB"/>
    <w:rsid w:val="00D30B13"/>
    <w:rsid w:val="00D32ECB"/>
    <w:rsid w:val="00D336B7"/>
    <w:rsid w:val="00D418EF"/>
    <w:rsid w:val="00D4285C"/>
    <w:rsid w:val="00D45D7B"/>
    <w:rsid w:val="00D46DAA"/>
    <w:rsid w:val="00D478DC"/>
    <w:rsid w:val="00D50C36"/>
    <w:rsid w:val="00D50F03"/>
    <w:rsid w:val="00D54984"/>
    <w:rsid w:val="00D55F9F"/>
    <w:rsid w:val="00D57812"/>
    <w:rsid w:val="00D60380"/>
    <w:rsid w:val="00D61BF3"/>
    <w:rsid w:val="00D634C2"/>
    <w:rsid w:val="00D83566"/>
    <w:rsid w:val="00D8664C"/>
    <w:rsid w:val="00D86A56"/>
    <w:rsid w:val="00D91870"/>
    <w:rsid w:val="00D925FC"/>
    <w:rsid w:val="00DA043B"/>
    <w:rsid w:val="00DA2CC5"/>
    <w:rsid w:val="00DA3DDB"/>
    <w:rsid w:val="00DA6851"/>
    <w:rsid w:val="00DB0A95"/>
    <w:rsid w:val="00DB21BE"/>
    <w:rsid w:val="00DB4FDE"/>
    <w:rsid w:val="00DC242A"/>
    <w:rsid w:val="00DC5CB8"/>
    <w:rsid w:val="00DD13C1"/>
    <w:rsid w:val="00DD1E71"/>
    <w:rsid w:val="00DD386C"/>
    <w:rsid w:val="00DD4661"/>
    <w:rsid w:val="00DE1368"/>
    <w:rsid w:val="00DE3CC8"/>
    <w:rsid w:val="00DE3D57"/>
    <w:rsid w:val="00DE3E2D"/>
    <w:rsid w:val="00DE4CA1"/>
    <w:rsid w:val="00DE6085"/>
    <w:rsid w:val="00DE6C02"/>
    <w:rsid w:val="00DF1225"/>
    <w:rsid w:val="00DF2BFB"/>
    <w:rsid w:val="00DF5C61"/>
    <w:rsid w:val="00DF6308"/>
    <w:rsid w:val="00E04960"/>
    <w:rsid w:val="00E051C3"/>
    <w:rsid w:val="00E079E8"/>
    <w:rsid w:val="00E12CF6"/>
    <w:rsid w:val="00E136E4"/>
    <w:rsid w:val="00E176CD"/>
    <w:rsid w:val="00E21842"/>
    <w:rsid w:val="00E21C7D"/>
    <w:rsid w:val="00E2322A"/>
    <w:rsid w:val="00E2353E"/>
    <w:rsid w:val="00E25875"/>
    <w:rsid w:val="00E25DD2"/>
    <w:rsid w:val="00E2637A"/>
    <w:rsid w:val="00E31F6F"/>
    <w:rsid w:val="00E35294"/>
    <w:rsid w:val="00E37415"/>
    <w:rsid w:val="00E4028F"/>
    <w:rsid w:val="00E4400E"/>
    <w:rsid w:val="00E4571F"/>
    <w:rsid w:val="00E46C41"/>
    <w:rsid w:val="00E476E9"/>
    <w:rsid w:val="00E52E00"/>
    <w:rsid w:val="00E54554"/>
    <w:rsid w:val="00E57463"/>
    <w:rsid w:val="00E66656"/>
    <w:rsid w:val="00E7045D"/>
    <w:rsid w:val="00E7196A"/>
    <w:rsid w:val="00E73C5C"/>
    <w:rsid w:val="00E7563F"/>
    <w:rsid w:val="00E82A3A"/>
    <w:rsid w:val="00E8379A"/>
    <w:rsid w:val="00E844D1"/>
    <w:rsid w:val="00E86477"/>
    <w:rsid w:val="00E91517"/>
    <w:rsid w:val="00EA03F9"/>
    <w:rsid w:val="00EA1A25"/>
    <w:rsid w:val="00EA2CD4"/>
    <w:rsid w:val="00EA4CE9"/>
    <w:rsid w:val="00EB3A6F"/>
    <w:rsid w:val="00EB59E0"/>
    <w:rsid w:val="00EB5B53"/>
    <w:rsid w:val="00EB63A3"/>
    <w:rsid w:val="00EC4B89"/>
    <w:rsid w:val="00ED0C23"/>
    <w:rsid w:val="00ED15A0"/>
    <w:rsid w:val="00ED1F3C"/>
    <w:rsid w:val="00ED218D"/>
    <w:rsid w:val="00ED457D"/>
    <w:rsid w:val="00ED6989"/>
    <w:rsid w:val="00EE01EF"/>
    <w:rsid w:val="00EE0C4B"/>
    <w:rsid w:val="00EE250B"/>
    <w:rsid w:val="00EE55FB"/>
    <w:rsid w:val="00EF5BAD"/>
    <w:rsid w:val="00EF7F4D"/>
    <w:rsid w:val="00F015BF"/>
    <w:rsid w:val="00F02B9E"/>
    <w:rsid w:val="00F0335A"/>
    <w:rsid w:val="00F05CBF"/>
    <w:rsid w:val="00F06829"/>
    <w:rsid w:val="00F10E1E"/>
    <w:rsid w:val="00F14267"/>
    <w:rsid w:val="00F209BA"/>
    <w:rsid w:val="00F20BD3"/>
    <w:rsid w:val="00F2111E"/>
    <w:rsid w:val="00F24389"/>
    <w:rsid w:val="00F2797A"/>
    <w:rsid w:val="00F304CB"/>
    <w:rsid w:val="00F32752"/>
    <w:rsid w:val="00F32988"/>
    <w:rsid w:val="00F33908"/>
    <w:rsid w:val="00F35E44"/>
    <w:rsid w:val="00F40C8A"/>
    <w:rsid w:val="00F4317D"/>
    <w:rsid w:val="00F522BE"/>
    <w:rsid w:val="00F52851"/>
    <w:rsid w:val="00F52AC5"/>
    <w:rsid w:val="00F540ED"/>
    <w:rsid w:val="00F54DDD"/>
    <w:rsid w:val="00F57242"/>
    <w:rsid w:val="00F5724B"/>
    <w:rsid w:val="00F57482"/>
    <w:rsid w:val="00F63FA2"/>
    <w:rsid w:val="00F65F96"/>
    <w:rsid w:val="00F707D9"/>
    <w:rsid w:val="00F71B44"/>
    <w:rsid w:val="00F77FCC"/>
    <w:rsid w:val="00F80C5C"/>
    <w:rsid w:val="00F81AC4"/>
    <w:rsid w:val="00F95546"/>
    <w:rsid w:val="00FA07A7"/>
    <w:rsid w:val="00FA2BA7"/>
    <w:rsid w:val="00FA72A1"/>
    <w:rsid w:val="00FB1011"/>
    <w:rsid w:val="00FB6DA5"/>
    <w:rsid w:val="00FC1EE6"/>
    <w:rsid w:val="00FC2DBF"/>
    <w:rsid w:val="00FD1240"/>
    <w:rsid w:val="00FD413E"/>
    <w:rsid w:val="00FD4E32"/>
    <w:rsid w:val="00FE1EC4"/>
    <w:rsid w:val="00FE4484"/>
    <w:rsid w:val="00FE7331"/>
    <w:rsid w:val="00FF41BB"/>
    <w:rsid w:val="00FF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3288E"/>
  <w15:chartTrackingRefBased/>
  <w15:docId w15:val="{65ED86DF-0388-4CA0-B72E-624B618A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1638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6D8B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6D8B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086D8B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086D8B"/>
  </w:style>
  <w:style w:type="table" w:styleId="a3">
    <w:name w:val="Table Grid"/>
    <w:basedOn w:val="a1"/>
    <w:uiPriority w:val="59"/>
    <w:rsid w:val="00086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86D8B"/>
    <w:rPr>
      <w:rFonts w:ascii="Times New Roman" w:eastAsiaTheme="majorEastAsia" w:hAnsi="Times New Roman" w:cstheme="majorBidi"/>
      <w:b/>
      <w:color w:val="000000" w:themeColor="text1"/>
      <w:sz w:val="36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86D8B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ru-RU"/>
    </w:rPr>
  </w:style>
  <w:style w:type="paragraph" w:styleId="a4">
    <w:name w:val="List Paragraph"/>
    <w:basedOn w:val="a"/>
    <w:uiPriority w:val="34"/>
    <w:qFormat/>
    <w:rsid w:val="00D129DD"/>
    <w:pPr>
      <w:ind w:left="720"/>
      <w:contextualSpacing/>
    </w:pPr>
  </w:style>
  <w:style w:type="paragraph" w:customStyle="1" w:styleId="a5">
    <w:name w:val="Код"/>
    <w:basedOn w:val="a"/>
    <w:link w:val="a6"/>
    <w:qFormat/>
    <w:rsid w:val="005340C6"/>
    <w:pPr>
      <w:spacing w:line="240" w:lineRule="auto"/>
      <w:jc w:val="left"/>
    </w:pPr>
    <w:rPr>
      <w:rFonts w:ascii="Courier New" w:hAnsi="Courier New"/>
      <w:sz w:val="22"/>
    </w:rPr>
  </w:style>
  <w:style w:type="character" w:customStyle="1" w:styleId="a6">
    <w:name w:val="Код Знак"/>
    <w:basedOn w:val="a0"/>
    <w:link w:val="a5"/>
    <w:rsid w:val="005340C6"/>
    <w:rPr>
      <w:rFonts w:ascii="Courier New" w:eastAsia="Times New Roman" w:hAnsi="Courier New" w:cs="Times New Roman"/>
      <w:szCs w:val="20"/>
      <w:lang w:eastAsia="ru-RU"/>
    </w:rPr>
  </w:style>
  <w:style w:type="paragraph" w:styleId="a7">
    <w:name w:val="No Spacing"/>
    <w:aliases w:val="Листинг"/>
    <w:autoRedefine/>
    <w:uiPriority w:val="1"/>
    <w:qFormat/>
    <w:rsid w:val="00421428"/>
    <w:pPr>
      <w:widowControl w:val="0"/>
      <w:autoSpaceDE w:val="0"/>
      <w:autoSpaceDN w:val="0"/>
      <w:adjustRightInd w:val="0"/>
      <w:spacing w:after="0" w:line="240" w:lineRule="auto"/>
    </w:pPr>
    <w:rPr>
      <w:rFonts w:ascii="Times" w:eastAsia="Times New Roman" w:hAnsi="Times" w:cs="Times New Roman"/>
      <w:i/>
      <w:color w:val="000000" w:themeColor="text1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4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1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if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\Documents\&#1053;&#1072;&#1089;&#1090;&#1088;&#1072;&#1080;&#1074;&#1072;&#1077;&#1084;&#1099;&#1077;%20&#1096;&#1072;&#1073;&#1083;&#1086;&#1085;&#1099;%20Office\&#1052;&#1086;&#1073;&#1080;&#1083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Мобилки</Template>
  <TotalTime>1120</TotalTime>
  <Pages>23</Pages>
  <Words>3098</Words>
  <Characters>17662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 .</cp:lastModifiedBy>
  <cp:revision>820</cp:revision>
  <cp:lastPrinted>2024-02-27T16:11:00Z</cp:lastPrinted>
  <dcterms:created xsi:type="dcterms:W3CDTF">2024-02-16T16:32:00Z</dcterms:created>
  <dcterms:modified xsi:type="dcterms:W3CDTF">2024-03-03T12:09:00Z</dcterms:modified>
</cp:coreProperties>
</file>