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86D8B" w:rsidRPr="00F351BA" w14:paraId="4D46C614" w14:textId="77777777" w:rsidTr="007A14CC">
        <w:trPr>
          <w:cantSplit/>
          <w:trHeight w:val="184"/>
        </w:trPr>
        <w:tc>
          <w:tcPr>
            <w:tcW w:w="2599" w:type="dxa"/>
          </w:tcPr>
          <w:p w14:paraId="6D773030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1080853F" w14:textId="77777777" w:rsidR="00086D8B" w:rsidRPr="00F351BA" w:rsidRDefault="00086D8B" w:rsidP="007A14C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8BB67A1" wp14:editId="08836781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D847344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86D8B" w:rsidRPr="00F351BA" w14:paraId="70C268BD" w14:textId="77777777" w:rsidTr="007A14C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F29C6F5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86D8B" w:rsidRPr="00F351BA" w14:paraId="291DA3AB" w14:textId="77777777" w:rsidTr="007A14C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D38FC4A" w14:textId="77777777" w:rsidR="00086D8B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3E3396CC" w14:textId="77777777" w:rsidR="00086D8B" w:rsidRPr="00F351BA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C2CE9F2" w14:textId="77777777" w:rsidR="00086D8B" w:rsidRPr="00F351BA" w:rsidRDefault="00086D8B" w:rsidP="007A14C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4217E0F3" w14:textId="77777777" w:rsidR="00086D8B" w:rsidRPr="000642F9" w:rsidRDefault="00086D8B" w:rsidP="007A14C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11CA558" w14:textId="77777777" w:rsidR="00086D8B" w:rsidRDefault="00086D8B" w:rsidP="00086D8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3001315" w14:textId="77777777" w:rsidR="00086D8B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4E8FF0B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98D30EC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89AA51A" w14:textId="77777777" w:rsidR="00086D8B" w:rsidRPr="00F351BA" w:rsidRDefault="00086D8B" w:rsidP="00086D8B">
      <w:pPr>
        <w:pStyle w:val="5"/>
        <w:spacing w:line="240" w:lineRule="auto"/>
        <w:ind w:firstLine="0"/>
        <w:rPr>
          <w:noProof/>
          <w:sz w:val="28"/>
        </w:rPr>
      </w:pPr>
    </w:p>
    <w:p w14:paraId="7FBCA85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392FFE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97002C8" w14:textId="07FEA6C6" w:rsidR="00086D8B" w:rsidRPr="00800035" w:rsidRDefault="00086D8B" w:rsidP="00086D8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086D8B">
        <w:rPr>
          <w:b/>
          <w:sz w:val="32"/>
          <w:szCs w:val="32"/>
        </w:rPr>
        <w:t>№</w:t>
      </w:r>
      <w:r w:rsidR="00156186">
        <w:rPr>
          <w:b/>
          <w:sz w:val="32"/>
          <w:szCs w:val="32"/>
        </w:rPr>
        <w:t>7</w:t>
      </w:r>
    </w:p>
    <w:p w14:paraId="19277F8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B546C2F" w14:textId="77777777" w:rsidR="00086D8B" w:rsidRPr="00F351BA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0C7108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FD0FF01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FD3908B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25D13C5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7CC15ED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720920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0D51446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977A0D0" w14:textId="77777777" w:rsidR="00086D8B" w:rsidRPr="00E61E0C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D8B" w14:paraId="6181D8E0" w14:textId="77777777" w:rsidTr="007A14CC">
        <w:trPr>
          <w:trHeight w:val="1109"/>
        </w:trPr>
        <w:tc>
          <w:tcPr>
            <w:tcW w:w="4672" w:type="dxa"/>
          </w:tcPr>
          <w:p w14:paraId="2D612E2B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043502F6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086D8B">
              <w:rPr>
                <w:sz w:val="28"/>
              </w:rPr>
              <w:t>ИКБО-1</w:t>
            </w:r>
            <w:r>
              <w:rPr>
                <w:sz w:val="28"/>
                <w:lang w:val="en-US"/>
              </w:rPr>
              <w:t>2</w:t>
            </w:r>
            <w:r w:rsidRPr="00086D8B">
              <w:rPr>
                <w:sz w:val="28"/>
              </w:rPr>
              <w:t>-</w:t>
            </w:r>
            <w:r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00BF5AF5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8111656" w14:textId="77777777" w:rsidR="00086D8B" w:rsidRPr="002E09F8" w:rsidRDefault="008D0B6E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Солобай</w:t>
            </w:r>
            <w:r w:rsidR="00086D8B"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086D8B" w:rsidRPr="002E09F8">
              <w:rPr>
                <w:sz w:val="28"/>
              </w:rPr>
              <w:t>.</w:t>
            </w:r>
            <w:r>
              <w:rPr>
                <w:sz w:val="28"/>
              </w:rPr>
              <w:t>П</w:t>
            </w:r>
            <w:r w:rsidR="00086D8B" w:rsidRPr="002E09F8">
              <w:rPr>
                <w:sz w:val="28"/>
              </w:rPr>
              <w:t>.</w:t>
            </w:r>
          </w:p>
          <w:p w14:paraId="5292B6F6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86D8B" w:rsidRPr="00BA177E" w14:paraId="35BCF15C" w14:textId="77777777" w:rsidTr="007A14CC">
        <w:trPr>
          <w:trHeight w:val="698"/>
        </w:trPr>
        <w:tc>
          <w:tcPr>
            <w:tcW w:w="4672" w:type="dxa"/>
          </w:tcPr>
          <w:p w14:paraId="4D69FD97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76325920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086D8B">
              <w:rPr>
                <w:sz w:val="28"/>
              </w:rPr>
              <w:t>Преподаватель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04922793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04EB1F" w14:textId="77777777" w:rsidR="00086D8B" w:rsidRPr="00BA177E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086D8B">
              <w:rPr>
                <w:sz w:val="28"/>
              </w:rPr>
              <w:t>Степанов П.В.</w:t>
            </w:r>
          </w:p>
        </w:tc>
      </w:tr>
    </w:tbl>
    <w:p w14:paraId="2C841BE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32E6F30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76C6639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49A4DC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EA5D60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B10C07C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CB504C7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78514D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777C7D8C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7EE41DCB" w14:textId="7D86934E" w:rsidR="00391033" w:rsidRDefault="00086D8B" w:rsidP="00C960F6">
      <w:pPr>
        <w:pStyle w:val="1"/>
      </w:pPr>
      <w:r>
        <w:lastRenderedPageBreak/>
        <w:t>Выполнение практической работы</w:t>
      </w:r>
    </w:p>
    <w:p w14:paraId="285BB7A4" w14:textId="3D25FAAA" w:rsidR="00D129DD" w:rsidRPr="001D0A8C" w:rsidRDefault="00391033" w:rsidP="007D7794">
      <w:pPr>
        <w:spacing w:after="240"/>
        <w:rPr>
          <w:b/>
          <w:bCs/>
        </w:rPr>
      </w:pPr>
      <w:r>
        <w:t xml:space="preserve">Ссылка на </w:t>
      </w:r>
      <w:r>
        <w:rPr>
          <w:lang w:val="en-US"/>
        </w:rPr>
        <w:t>GitHub</w:t>
      </w:r>
      <w:r w:rsidRPr="00391033">
        <w:t xml:space="preserve"> </w:t>
      </w:r>
      <w:r>
        <w:t xml:space="preserve">со всеми работами: </w:t>
      </w:r>
      <w:r w:rsidR="00453D52" w:rsidRPr="00324F13">
        <w:rPr>
          <w:b/>
          <w:bCs/>
          <w:i/>
          <w:iCs/>
        </w:rPr>
        <w:t>https://github.com/Eckorezze/Mobil</w:t>
      </w:r>
      <w:r w:rsidR="00D129DD">
        <w:t xml:space="preserve"> </w:t>
      </w:r>
    </w:p>
    <w:p w14:paraId="62F4FF90" w14:textId="77777777" w:rsidR="00A27B31" w:rsidRDefault="001D0A8C" w:rsidP="00A27B31">
      <w:r>
        <w:t>1</w:t>
      </w:r>
      <w:r w:rsidR="00946B91" w:rsidRPr="00946B91">
        <w:t xml:space="preserve">. </w:t>
      </w:r>
      <w:r w:rsidR="00A27B31">
        <w:t xml:space="preserve">Создать приложения, которое использует в файле Манифест атрибуты </w:t>
      </w:r>
    </w:p>
    <w:p w14:paraId="6BFD2A7A" w14:textId="77777777" w:rsidR="00A27B31" w:rsidRPr="00A27B31" w:rsidRDefault="00A27B31" w:rsidP="00A27B31">
      <w:pPr>
        <w:rPr>
          <w:lang w:val="en-US"/>
        </w:rPr>
      </w:pPr>
      <w:r w:rsidRPr="00A27B31">
        <w:rPr>
          <w:lang w:val="en-US"/>
        </w:rPr>
        <w:t xml:space="preserve">android:allowBackup, android:icon, android:roundIcon, android:label, </w:t>
      </w:r>
    </w:p>
    <w:p w14:paraId="6A536B20" w14:textId="77777777" w:rsidR="00A27B31" w:rsidRDefault="00A27B31" w:rsidP="00A27B31">
      <w:r>
        <w:t xml:space="preserve">android:theme и реализует активити, которая должна быть входной </w:t>
      </w:r>
    </w:p>
    <w:p w14:paraId="1D419E8B" w14:textId="3C4F0478" w:rsidR="00A27B31" w:rsidRPr="00675354" w:rsidRDefault="00A27B31" w:rsidP="00A27B31">
      <w:r>
        <w:t xml:space="preserve">точкой в приложение и не должна получать какие-либо данные извне и </w:t>
      </w:r>
      <w:r w:rsidR="00675354">
        <w:t>представлять стартовый экран</w:t>
      </w:r>
      <w:r w:rsidR="00F40C8A">
        <w:t>.</w:t>
      </w:r>
    </w:p>
    <w:p w14:paraId="3658BA44" w14:textId="57BB1B1F" w:rsidR="00D336B7" w:rsidRPr="0008044D" w:rsidRDefault="0008044D" w:rsidP="0008044D">
      <w:pPr>
        <w:jc w:val="center"/>
      </w:pPr>
      <w:r>
        <w:rPr>
          <w:noProof/>
        </w:rPr>
        <w:drawing>
          <wp:inline distT="0" distB="0" distL="0" distR="0" wp14:anchorId="400C579E" wp14:editId="7E877DC8">
            <wp:extent cx="4871544" cy="3929001"/>
            <wp:effectExtent l="0" t="0" r="5715" b="0"/>
            <wp:docPr id="11099817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817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451" cy="39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FCF0" w14:textId="6068F2F1" w:rsidR="00C26DE6" w:rsidRDefault="0057707A" w:rsidP="00CC22B2">
      <w:pPr>
        <w:jc w:val="center"/>
      </w:pPr>
      <w:r>
        <w:t xml:space="preserve">Рисунок 1 </w:t>
      </w:r>
      <w:r w:rsidR="00421146">
        <w:t>– использование требуемых атрибуто</w:t>
      </w:r>
      <w:r w:rsidR="005710E3">
        <w:t>в</w:t>
      </w:r>
    </w:p>
    <w:p w14:paraId="5C183110" w14:textId="77777777" w:rsidR="00B542EC" w:rsidRDefault="00B542EC" w:rsidP="00CF54B6"/>
    <w:p w14:paraId="6CC23983" w14:textId="77777777" w:rsidR="00B542EC" w:rsidRDefault="00B542EC" w:rsidP="00CF54B6"/>
    <w:p w14:paraId="19636AD4" w14:textId="77777777" w:rsidR="00B542EC" w:rsidRDefault="00B542EC" w:rsidP="00CF54B6"/>
    <w:p w14:paraId="0136251E" w14:textId="77777777" w:rsidR="00B542EC" w:rsidRDefault="00B542EC" w:rsidP="00CF54B6"/>
    <w:p w14:paraId="065DE2C2" w14:textId="77777777" w:rsidR="00B542EC" w:rsidRDefault="00B542EC" w:rsidP="00CF54B6"/>
    <w:p w14:paraId="1A13F66A" w14:textId="77777777" w:rsidR="00B542EC" w:rsidRDefault="00B542EC" w:rsidP="00CF54B6"/>
    <w:p w14:paraId="754A21B4" w14:textId="77777777" w:rsidR="00B542EC" w:rsidRDefault="00B542EC" w:rsidP="00CF54B6"/>
    <w:p w14:paraId="57FF193D" w14:textId="77777777" w:rsidR="00B542EC" w:rsidRDefault="00B542EC" w:rsidP="00CF54B6"/>
    <w:p w14:paraId="1F178097" w14:textId="37FBF552" w:rsidR="00CF54B6" w:rsidRDefault="006A5782" w:rsidP="00CF54B6">
      <w:r>
        <w:lastRenderedPageBreak/>
        <w:t xml:space="preserve">2. </w:t>
      </w:r>
      <w:r w:rsidR="00CF54B6">
        <w:t xml:space="preserve">С помощью атрибутов элемента manifest определить версию </w:t>
      </w:r>
    </w:p>
    <w:p w14:paraId="053915F4" w14:textId="3955C72E" w:rsidR="00082FEB" w:rsidRDefault="00CF54B6" w:rsidP="00CF54B6">
      <w:r>
        <w:t>созданного приложения и его кода</w:t>
      </w:r>
      <w:r w:rsidR="00DD4661">
        <w:t>.</w:t>
      </w:r>
    </w:p>
    <w:p w14:paraId="2FE6867F" w14:textId="77777777" w:rsidR="00EF5BAD" w:rsidRPr="0008044D" w:rsidRDefault="00EF5BAD" w:rsidP="00EF5BAD">
      <w:pPr>
        <w:jc w:val="center"/>
      </w:pPr>
      <w:r>
        <w:rPr>
          <w:noProof/>
        </w:rPr>
        <w:drawing>
          <wp:inline distT="0" distB="0" distL="0" distR="0" wp14:anchorId="75937896" wp14:editId="3510CA41">
            <wp:extent cx="4574131" cy="3689131"/>
            <wp:effectExtent l="0" t="0" r="0" b="6985"/>
            <wp:docPr id="115928289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817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094" cy="369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FBD6" w14:textId="28B238D3" w:rsidR="005710E3" w:rsidRDefault="00EF5BAD" w:rsidP="009E002C">
      <w:pPr>
        <w:jc w:val="center"/>
      </w:pPr>
      <w:r>
        <w:t xml:space="preserve">Рисунок </w:t>
      </w:r>
      <w:r w:rsidR="00136EC8">
        <w:t>2</w:t>
      </w:r>
      <w:r>
        <w:t xml:space="preserve"> – </w:t>
      </w:r>
      <w:r w:rsidR="00136EC8">
        <w:t>определение версий приложения и кода</w:t>
      </w:r>
    </w:p>
    <w:p w14:paraId="7D143D96" w14:textId="11F27FA6" w:rsidR="00D83566" w:rsidRDefault="00D83566" w:rsidP="00712C7C">
      <w:pPr>
        <w:spacing w:before="240"/>
      </w:pPr>
      <w:r>
        <w:t>3. Используя атрибуты произвести установку версии SDK</w:t>
      </w:r>
      <w:r w:rsidR="00D10FC4">
        <w:t>.</w:t>
      </w:r>
      <w:r w:rsidR="009E002C">
        <w:t xml:space="preserve"> </w:t>
      </w:r>
    </w:p>
    <w:p w14:paraId="125D6671" w14:textId="77777777" w:rsidR="009E002C" w:rsidRPr="0008044D" w:rsidRDefault="009E002C" w:rsidP="009E002C">
      <w:pPr>
        <w:jc w:val="center"/>
      </w:pPr>
      <w:r>
        <w:rPr>
          <w:noProof/>
        </w:rPr>
        <w:drawing>
          <wp:inline distT="0" distB="0" distL="0" distR="0" wp14:anchorId="55A7F04C" wp14:editId="26BA8760">
            <wp:extent cx="4574131" cy="3689131"/>
            <wp:effectExtent l="0" t="0" r="0" b="6985"/>
            <wp:docPr id="193777747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817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094" cy="369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530E" w14:textId="77777777" w:rsidR="00B86356" w:rsidRPr="00F32988" w:rsidRDefault="009E002C" w:rsidP="00B86356">
      <w:pPr>
        <w:jc w:val="center"/>
      </w:pPr>
      <w:r>
        <w:t xml:space="preserve">Рисунок </w:t>
      </w:r>
      <w:r>
        <w:t>3</w:t>
      </w:r>
      <w:r>
        <w:t xml:space="preserve"> – </w:t>
      </w:r>
      <w:r>
        <w:t xml:space="preserve">установка версий </w:t>
      </w:r>
      <w:r>
        <w:rPr>
          <w:lang w:val="en-US"/>
        </w:rPr>
        <w:t>SDK</w:t>
      </w:r>
    </w:p>
    <w:p w14:paraId="0C8B971D" w14:textId="186DF590" w:rsidR="00D83566" w:rsidRDefault="00D83566" w:rsidP="009D6021">
      <w:r>
        <w:lastRenderedPageBreak/>
        <w:t>4. Реализовать установку разрешений к определенным ресурсам.</w:t>
      </w:r>
    </w:p>
    <w:p w14:paraId="561E2C13" w14:textId="44DE980A" w:rsidR="00F32988" w:rsidRPr="0008044D" w:rsidRDefault="000165C8" w:rsidP="00F32988">
      <w:pPr>
        <w:jc w:val="center"/>
      </w:pPr>
      <w:r>
        <w:rPr>
          <w:noProof/>
        </w:rPr>
        <w:drawing>
          <wp:inline distT="0" distB="0" distL="0" distR="0" wp14:anchorId="2A7B9093" wp14:editId="288E6C8E">
            <wp:extent cx="4508938" cy="3306394"/>
            <wp:effectExtent l="0" t="0" r="6350" b="8890"/>
            <wp:docPr id="8915842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842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649" cy="33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ABF7" w14:textId="1379B69E" w:rsidR="00F32988" w:rsidRPr="00F32988" w:rsidRDefault="00F32988" w:rsidP="00BC101B">
      <w:pPr>
        <w:jc w:val="center"/>
      </w:pPr>
      <w:r>
        <w:t xml:space="preserve">Рисунок </w:t>
      </w:r>
      <w:r w:rsidRPr="00F32988">
        <w:t>4</w:t>
      </w:r>
      <w:r>
        <w:t xml:space="preserve"> – </w:t>
      </w:r>
      <w:r>
        <w:t>установка разрешений к ресурсам</w:t>
      </w:r>
    </w:p>
    <w:p w14:paraId="6230E210" w14:textId="2AD5C112" w:rsidR="00D83566" w:rsidRDefault="00D83566" w:rsidP="00D478DC">
      <w:pPr>
        <w:spacing w:before="240"/>
      </w:pPr>
      <w:r>
        <w:t>5. Реализовать поддержку разных разрешений, через ограничения</w:t>
      </w:r>
    </w:p>
    <w:p w14:paraId="085D784D" w14:textId="655C8FD3" w:rsidR="00D83566" w:rsidRDefault="00D83566" w:rsidP="00D83566">
      <w:r>
        <w:t>использования приложения для определенных разрешений экранов</w:t>
      </w:r>
      <w:r w:rsidR="00D10FC4">
        <w:t>.</w:t>
      </w:r>
    </w:p>
    <w:p w14:paraId="722F3D8E" w14:textId="59A973DC" w:rsidR="008A1568" w:rsidRDefault="008A1568" w:rsidP="008A1568">
      <w:pPr>
        <w:jc w:val="center"/>
      </w:pPr>
      <w:r>
        <w:rPr>
          <w:noProof/>
        </w:rPr>
        <w:drawing>
          <wp:inline distT="0" distB="0" distL="0" distR="0" wp14:anchorId="54CEA80C" wp14:editId="339E7410">
            <wp:extent cx="4398579" cy="2515959"/>
            <wp:effectExtent l="0" t="0" r="2540" b="0"/>
            <wp:docPr id="20924053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053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43" cy="25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AD4E" w14:textId="0080D849" w:rsidR="00087FED" w:rsidRDefault="00087FED" w:rsidP="005B7B2E">
      <w:pPr>
        <w:spacing w:after="240"/>
        <w:jc w:val="center"/>
      </w:pPr>
      <w:r>
        <w:t xml:space="preserve">Рисунок </w:t>
      </w:r>
      <w:r>
        <w:t>5</w:t>
      </w:r>
      <w:r w:rsidR="003A2D5E">
        <w:t xml:space="preserve"> </w:t>
      </w:r>
      <w:r>
        <w:t xml:space="preserve">– </w:t>
      </w:r>
      <w:r w:rsidR="00F0335A">
        <w:t>поддержка разных разрешений</w:t>
      </w:r>
    </w:p>
    <w:p w14:paraId="53783B7D" w14:textId="77777777" w:rsidR="00C6245D" w:rsidRDefault="00C6245D" w:rsidP="00D83566"/>
    <w:p w14:paraId="7704C408" w14:textId="77777777" w:rsidR="00C6245D" w:rsidRDefault="00C6245D" w:rsidP="00D83566"/>
    <w:p w14:paraId="3DA515D9" w14:textId="77777777" w:rsidR="00C6245D" w:rsidRDefault="00C6245D" w:rsidP="00D83566"/>
    <w:p w14:paraId="28F6582F" w14:textId="77777777" w:rsidR="00C6245D" w:rsidRDefault="00C6245D" w:rsidP="00D83566"/>
    <w:p w14:paraId="04DCD873" w14:textId="01440166" w:rsidR="00D83566" w:rsidRDefault="00D83566" w:rsidP="00D83566">
      <w:r>
        <w:lastRenderedPageBreak/>
        <w:t>6. Реализовать запрет на изменение ориентации экрана</w:t>
      </w:r>
      <w:r w:rsidR="00D10FC4">
        <w:t>.</w:t>
      </w:r>
    </w:p>
    <w:p w14:paraId="2DB879D0" w14:textId="64BE248A" w:rsidR="00C6245D" w:rsidRDefault="00C6245D" w:rsidP="00466405">
      <w:pPr>
        <w:jc w:val="center"/>
      </w:pPr>
      <w:r>
        <w:rPr>
          <w:noProof/>
        </w:rPr>
        <w:drawing>
          <wp:inline distT="0" distB="0" distL="0" distR="0" wp14:anchorId="6D8CB1B3" wp14:editId="52AFBE28">
            <wp:extent cx="4319751" cy="1437455"/>
            <wp:effectExtent l="0" t="0" r="5080" b="0"/>
            <wp:docPr id="2758120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120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373" cy="144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6B61" w14:textId="0E7CE4C2" w:rsidR="00267AB8" w:rsidRDefault="00267AB8" w:rsidP="008C4FD8">
      <w:pPr>
        <w:spacing w:after="240"/>
        <w:jc w:val="center"/>
      </w:pPr>
      <w:r>
        <w:t xml:space="preserve">Рисунок </w:t>
      </w:r>
      <w:r>
        <w:t>6</w:t>
      </w:r>
      <w:r>
        <w:t xml:space="preserve"> – </w:t>
      </w:r>
      <w:r w:rsidR="009B6747">
        <w:t>запрет на изменение ориентации</w:t>
      </w:r>
    </w:p>
    <w:p w14:paraId="27686947" w14:textId="77777777" w:rsidR="00D83566" w:rsidRDefault="00D83566" w:rsidP="00D83566">
      <w:r>
        <w:t xml:space="preserve">7. Добавить вторую активити, реализовать переход от одной активити к </w:t>
      </w:r>
    </w:p>
    <w:p w14:paraId="6B9B96CA" w14:textId="484D19EB" w:rsidR="00D83566" w:rsidRDefault="00AB2072" w:rsidP="00D83566">
      <w:r>
        <w:t>д</w:t>
      </w:r>
      <w:r w:rsidR="00D83566">
        <w:t>ругой</w:t>
      </w:r>
      <w:r w:rsidR="00D10FC4">
        <w:t>.</w:t>
      </w:r>
    </w:p>
    <w:p w14:paraId="613597A2" w14:textId="2B27F666" w:rsidR="00E844D1" w:rsidRDefault="007E6DD3" w:rsidP="00E844D1">
      <w:pPr>
        <w:jc w:val="center"/>
      </w:pPr>
      <w:r>
        <w:rPr>
          <w:noProof/>
        </w:rPr>
        <w:drawing>
          <wp:inline distT="0" distB="0" distL="0" distR="0" wp14:anchorId="37247C8C" wp14:editId="42F5345F">
            <wp:extent cx="5940425" cy="3002280"/>
            <wp:effectExtent l="0" t="0" r="3175" b="7620"/>
            <wp:docPr id="10031229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229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E1DD" w14:textId="3B5D23B7" w:rsidR="00F304CB" w:rsidRPr="00F32752" w:rsidRDefault="00E844D1" w:rsidP="00F32752">
      <w:pPr>
        <w:spacing w:after="240"/>
        <w:jc w:val="center"/>
        <w:rPr>
          <w:lang w:val="en-US"/>
        </w:rPr>
      </w:pPr>
      <w:r>
        <w:t xml:space="preserve">Рисунок </w:t>
      </w:r>
      <w:r>
        <w:t>7</w:t>
      </w:r>
      <w:r>
        <w:t xml:space="preserve"> – </w:t>
      </w:r>
      <w:r>
        <w:t>переход от одной активити к другой</w:t>
      </w:r>
      <w:r w:rsidR="0053704B">
        <w:t xml:space="preserve"> + объявление в </w:t>
      </w:r>
      <w:r w:rsidR="0053704B">
        <w:rPr>
          <w:lang w:val="en-US"/>
        </w:rPr>
        <w:t>AndroidManifest</w:t>
      </w:r>
    </w:p>
    <w:p w14:paraId="33187B1B" w14:textId="77777777" w:rsidR="00E2637A" w:rsidRDefault="00E2637A" w:rsidP="00D83566"/>
    <w:p w14:paraId="688233A6" w14:textId="77777777" w:rsidR="00E2637A" w:rsidRDefault="00E2637A" w:rsidP="00D83566"/>
    <w:p w14:paraId="4C94767E" w14:textId="77777777" w:rsidR="00E2637A" w:rsidRDefault="00E2637A" w:rsidP="00D83566"/>
    <w:p w14:paraId="70FF2EFF" w14:textId="77777777" w:rsidR="00E2637A" w:rsidRDefault="00E2637A" w:rsidP="00D83566"/>
    <w:p w14:paraId="0678C1B8" w14:textId="77777777" w:rsidR="00E2637A" w:rsidRDefault="00E2637A" w:rsidP="00D83566"/>
    <w:p w14:paraId="2BE1442E" w14:textId="77777777" w:rsidR="00E2637A" w:rsidRDefault="00E2637A" w:rsidP="00D83566"/>
    <w:p w14:paraId="5CE2506C" w14:textId="77777777" w:rsidR="00E2637A" w:rsidRDefault="00E2637A" w:rsidP="00D83566"/>
    <w:p w14:paraId="77E9319B" w14:textId="77777777" w:rsidR="00E2637A" w:rsidRDefault="00E2637A" w:rsidP="00D83566"/>
    <w:p w14:paraId="4AF4C6F5" w14:textId="7134212A" w:rsidR="00D83566" w:rsidRDefault="00D83566" w:rsidP="00D83566">
      <w:r>
        <w:lastRenderedPageBreak/>
        <w:t xml:space="preserve">8. Реализовать передачу данных между Activity. В зависимости от типа </w:t>
      </w:r>
    </w:p>
    <w:p w14:paraId="2B817D59" w14:textId="77777777" w:rsidR="00D83566" w:rsidRDefault="00D83566" w:rsidP="00D83566">
      <w:r>
        <w:t xml:space="preserve">отправляемых данных при их получении можно использовать ряд </w:t>
      </w:r>
    </w:p>
    <w:p w14:paraId="21B278BB" w14:textId="77777777" w:rsidR="00D83566" w:rsidRDefault="00D83566" w:rsidP="00D83566">
      <w:pPr>
        <w:rPr>
          <w:lang w:val="en-US"/>
        </w:rPr>
      </w:pPr>
      <w:r>
        <w:t>методов</w:t>
      </w:r>
      <w:r w:rsidRPr="00D83566">
        <w:rPr>
          <w:lang w:val="en-US"/>
        </w:rPr>
        <w:t xml:space="preserve"> </w:t>
      </w:r>
      <w:r>
        <w:t>объекта</w:t>
      </w:r>
      <w:r w:rsidRPr="00D83566">
        <w:rPr>
          <w:lang w:val="en-US"/>
        </w:rPr>
        <w:t xml:space="preserve"> Bundle: get(), getString(), getInt(), getByte(),… </w:t>
      </w:r>
      <w:r>
        <w:t>и</w:t>
      </w:r>
      <w:r w:rsidRPr="00D83566">
        <w:rPr>
          <w:lang w:val="en-US"/>
        </w:rPr>
        <w:t xml:space="preserve"> </w:t>
      </w:r>
      <w:r>
        <w:t>т</w:t>
      </w:r>
      <w:r w:rsidRPr="00D83566">
        <w:rPr>
          <w:lang w:val="en-US"/>
        </w:rPr>
        <w:t>.</w:t>
      </w:r>
      <w:r>
        <w:t>д</w:t>
      </w:r>
      <w:r w:rsidRPr="00D83566">
        <w:rPr>
          <w:lang w:val="en-US"/>
        </w:rPr>
        <w:t>.</w:t>
      </w:r>
    </w:p>
    <w:p w14:paraId="0B8FE459" w14:textId="3834F3EF" w:rsidR="00E91517" w:rsidRDefault="004E54AF" w:rsidP="004E54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7EF9AE" wp14:editId="3372D842">
            <wp:extent cx="4753303" cy="2762556"/>
            <wp:effectExtent l="0" t="0" r="0" b="0"/>
            <wp:docPr id="1936386373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86373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105" cy="276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A82A" w14:textId="3397B04E" w:rsidR="005B2AA0" w:rsidRPr="00E2637A" w:rsidRDefault="005B2AA0" w:rsidP="005B2AA0">
      <w:pPr>
        <w:spacing w:after="240"/>
        <w:jc w:val="center"/>
      </w:pPr>
      <w:r>
        <w:t xml:space="preserve">Рисунок </w:t>
      </w:r>
      <w:r w:rsidR="00AC10A8" w:rsidRPr="00AC10A8">
        <w:t>8</w:t>
      </w:r>
      <w:r>
        <w:t xml:space="preserve"> – </w:t>
      </w:r>
      <w:r w:rsidR="00E2637A">
        <w:t>передача данных между активити</w:t>
      </w:r>
      <w:r w:rsidR="0011445F">
        <w:t>.</w:t>
      </w:r>
    </w:p>
    <w:p w14:paraId="56CE56A7" w14:textId="4B6BF7AD" w:rsidR="00D83566" w:rsidRDefault="00D83566" w:rsidP="00D83566">
      <w:pPr>
        <w:rPr>
          <w:noProof/>
        </w:rPr>
      </w:pPr>
      <w:r>
        <w:t>9. Реализовать передачу сложных объектов</w:t>
      </w:r>
      <w:r w:rsidR="00D10FC4">
        <w:t>.</w:t>
      </w:r>
      <w:r w:rsidR="00247911" w:rsidRPr="00247911">
        <w:rPr>
          <w:noProof/>
        </w:rPr>
        <w:t xml:space="preserve"> </w:t>
      </w:r>
    </w:p>
    <w:p w14:paraId="7EB51D3A" w14:textId="3CED188C" w:rsidR="00B22F41" w:rsidRPr="00B22F41" w:rsidRDefault="00B22F41" w:rsidP="00B22F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B22F41">
        <w:rPr>
          <w:rFonts w:ascii="Times" w:hAnsi="Times" w:cs="Times"/>
          <w:i/>
          <w:iCs/>
          <w:sz w:val="24"/>
          <w:szCs w:val="24"/>
          <w:lang w:val="en-US"/>
        </w:rPr>
        <w:t xml:space="preserve"> 1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B22F41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B22F41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файле</w:t>
      </w:r>
      <w:r w:rsidRPr="00B22F41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PracticeActivity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2F41" w:rsidRPr="00B22F41" w14:paraId="7DDBB831" w14:textId="77777777" w:rsidTr="003B3911">
        <w:tc>
          <w:tcPr>
            <w:tcW w:w="9345" w:type="dxa"/>
          </w:tcPr>
          <w:p w14:paraId="052F2CF0" w14:textId="1624437D" w:rsidR="00B22F41" w:rsidRPr="00013A9F" w:rsidRDefault="00013A9F" w:rsidP="00013A9F">
            <w:pPr>
              <w:pStyle w:val="a5"/>
              <w:rPr>
                <w:color w:val="ADBAC7"/>
                <w:lang w:val="en-US"/>
              </w:rPr>
            </w:pPr>
            <w:r w:rsidRPr="00013A9F">
              <w:rPr>
                <w:color w:val="ADBAC7"/>
                <w:lang w:val="en-US"/>
              </w:rPr>
              <w:t xml:space="preserve">Bundle </w:t>
            </w:r>
            <w:r w:rsidRPr="00013A9F">
              <w:rPr>
                <w:lang w:val="en-US"/>
              </w:rPr>
              <w:t xml:space="preserve">arguments </w:t>
            </w:r>
            <w:r w:rsidRPr="00013A9F">
              <w:rPr>
                <w:color w:val="E78A4E"/>
                <w:lang w:val="en-US"/>
              </w:rPr>
              <w:t xml:space="preserve">= </w:t>
            </w:r>
            <w:r w:rsidRPr="00013A9F">
              <w:rPr>
                <w:color w:val="A9B665"/>
                <w:lang w:val="en-US"/>
              </w:rPr>
              <w:t>getIntent</w:t>
            </w:r>
            <w:r w:rsidRPr="00013A9F">
              <w:rPr>
                <w:lang w:val="en-US"/>
              </w:rPr>
              <w:t>().</w:t>
            </w:r>
            <w:r w:rsidRPr="00013A9F">
              <w:rPr>
                <w:color w:val="A9B665"/>
                <w:lang w:val="en-US"/>
              </w:rPr>
              <w:t>getExtras</w:t>
            </w:r>
            <w:r w:rsidRPr="00013A9F">
              <w:rPr>
                <w:lang w:val="en-US"/>
              </w:rPr>
              <w:t>();</w:t>
            </w:r>
            <w:r w:rsidRPr="00013A9F">
              <w:rPr>
                <w:lang w:val="en-US"/>
              </w:rPr>
              <w:br/>
            </w:r>
            <w:r w:rsidRPr="00013A9F">
              <w:rPr>
                <w:lang w:val="en-US"/>
              </w:rPr>
              <w:br/>
            </w:r>
            <w:r w:rsidRPr="00013A9F">
              <w:rPr>
                <w:color w:val="ADBAC7"/>
                <w:lang w:val="en-US"/>
              </w:rPr>
              <w:t xml:space="preserve">SUS </w:t>
            </w:r>
            <w:r w:rsidRPr="00013A9F">
              <w:rPr>
                <w:lang w:val="en-US"/>
              </w:rPr>
              <w:t>sus;</w:t>
            </w:r>
            <w:r w:rsidRPr="00013A9F">
              <w:rPr>
                <w:lang w:val="en-US"/>
              </w:rPr>
              <w:br/>
            </w:r>
            <w:r w:rsidRPr="00013A9F">
              <w:rPr>
                <w:lang w:val="en-US"/>
              </w:rPr>
              <w:br/>
            </w:r>
            <w:r w:rsidRPr="00013A9F">
              <w:rPr>
                <w:color w:val="EA6962"/>
                <w:lang w:val="en-US"/>
              </w:rPr>
              <w:t xml:space="preserve">if </w:t>
            </w:r>
            <w:r w:rsidRPr="00013A9F">
              <w:rPr>
                <w:lang w:val="en-US"/>
              </w:rPr>
              <w:t xml:space="preserve">(arguments </w:t>
            </w:r>
            <w:r w:rsidRPr="00013A9F">
              <w:rPr>
                <w:color w:val="E78A4E"/>
                <w:lang w:val="en-US"/>
              </w:rPr>
              <w:t xml:space="preserve">!= </w:t>
            </w:r>
            <w:r w:rsidRPr="00013A9F">
              <w:rPr>
                <w:color w:val="EA6962"/>
                <w:lang w:val="en-US"/>
              </w:rPr>
              <w:t>null</w:t>
            </w:r>
            <w:r w:rsidRPr="00013A9F">
              <w:rPr>
                <w:lang w:val="en-US"/>
              </w:rPr>
              <w:t>) {</w:t>
            </w:r>
            <w:r w:rsidRPr="00013A9F">
              <w:rPr>
                <w:lang w:val="en-US"/>
              </w:rPr>
              <w:br/>
              <w:t xml:space="preserve">    sus </w:t>
            </w:r>
            <w:r w:rsidRPr="00013A9F">
              <w:rPr>
                <w:color w:val="E78A4E"/>
                <w:lang w:val="en-US"/>
              </w:rPr>
              <w:t xml:space="preserve">= </w:t>
            </w:r>
            <w:r w:rsidRPr="00013A9F">
              <w:rPr>
                <w:lang w:val="en-US"/>
              </w:rPr>
              <w:t>(</w:t>
            </w:r>
            <w:r w:rsidRPr="00013A9F">
              <w:rPr>
                <w:color w:val="ADBAC7"/>
                <w:lang w:val="en-US"/>
              </w:rPr>
              <w:t>SUS</w:t>
            </w:r>
            <w:r w:rsidRPr="00013A9F">
              <w:rPr>
                <w:lang w:val="en-US"/>
              </w:rPr>
              <w:t>) arguments.</w:t>
            </w:r>
            <w:r w:rsidRPr="00013A9F">
              <w:rPr>
                <w:color w:val="A9B665"/>
                <w:lang w:val="en-US"/>
              </w:rPr>
              <w:t>getSerializable</w:t>
            </w:r>
            <w:r w:rsidRPr="00013A9F">
              <w:rPr>
                <w:lang w:val="en-US"/>
              </w:rPr>
              <w:t>(</w:t>
            </w:r>
            <w:r w:rsidRPr="00013A9F">
              <w:rPr>
                <w:color w:val="ADBAC7"/>
                <w:lang w:val="en-US"/>
              </w:rPr>
              <w:t>SUS</w:t>
            </w:r>
            <w:r w:rsidRPr="00013A9F">
              <w:rPr>
                <w:lang w:val="en-US"/>
              </w:rPr>
              <w:t>.</w:t>
            </w:r>
            <w:r w:rsidRPr="00013A9F">
              <w:rPr>
                <w:color w:val="EA6962"/>
                <w:lang w:val="en-US"/>
              </w:rPr>
              <w:t>class</w:t>
            </w:r>
            <w:r w:rsidRPr="00013A9F">
              <w:rPr>
                <w:lang w:val="en-US"/>
              </w:rPr>
              <w:t>.</w:t>
            </w:r>
            <w:r w:rsidRPr="00013A9F">
              <w:rPr>
                <w:color w:val="A9B665"/>
                <w:lang w:val="en-US"/>
              </w:rPr>
              <w:t>getSimpleName</w:t>
            </w:r>
            <w:r w:rsidRPr="00013A9F">
              <w:rPr>
                <w:lang w:val="en-US"/>
              </w:rPr>
              <w:t>());</w:t>
            </w:r>
            <w:r w:rsidRPr="00013A9F">
              <w:rPr>
                <w:lang w:val="en-US"/>
              </w:rPr>
              <w:br/>
              <w:t xml:space="preserve">    </w:t>
            </w:r>
            <w:r w:rsidRPr="00013A9F">
              <w:rPr>
                <w:color w:val="EA6962"/>
                <w:lang w:val="en-US"/>
              </w:rPr>
              <w:t xml:space="preserve">assert </w:t>
            </w:r>
            <w:r w:rsidRPr="00013A9F">
              <w:rPr>
                <w:lang w:val="en-US"/>
              </w:rPr>
              <w:t xml:space="preserve">sus </w:t>
            </w:r>
            <w:r w:rsidRPr="00013A9F">
              <w:rPr>
                <w:color w:val="E78A4E"/>
                <w:lang w:val="en-US"/>
              </w:rPr>
              <w:t xml:space="preserve">!= </w:t>
            </w:r>
            <w:r w:rsidRPr="00013A9F">
              <w:rPr>
                <w:color w:val="EA6962"/>
                <w:lang w:val="en-US"/>
              </w:rPr>
              <w:t>null</w:t>
            </w:r>
            <w:r w:rsidRPr="00013A9F">
              <w:rPr>
                <w:lang w:val="en-US"/>
              </w:rPr>
              <w:t>;</w:t>
            </w:r>
            <w:r w:rsidRPr="00013A9F">
              <w:rPr>
                <w:lang w:val="en-US"/>
              </w:rPr>
              <w:br/>
              <w:t xml:space="preserve">    </w:t>
            </w:r>
            <w:r w:rsidRPr="00013A9F">
              <w:rPr>
                <w:color w:val="ADBAC7"/>
                <w:lang w:val="en-US"/>
              </w:rPr>
              <w:t>Snackbar</w:t>
            </w:r>
            <w:r w:rsidRPr="00013A9F">
              <w:rPr>
                <w:lang w:val="en-US"/>
              </w:rPr>
              <w:t>.</w:t>
            </w:r>
            <w:r w:rsidRPr="00013A9F">
              <w:rPr>
                <w:color w:val="A9B665"/>
                <w:lang w:val="en-US"/>
              </w:rPr>
              <w:t>make</w:t>
            </w:r>
            <w:r w:rsidRPr="00013A9F">
              <w:rPr>
                <w:lang w:val="en-US"/>
              </w:rPr>
              <w:t>(</w:t>
            </w:r>
            <w:r w:rsidRPr="00013A9F">
              <w:rPr>
                <w:color w:val="A9B665"/>
                <w:lang w:val="en-US"/>
              </w:rPr>
              <w:t>findViewById</w:t>
            </w:r>
            <w:r w:rsidRPr="00013A9F">
              <w:rPr>
                <w:lang w:val="en-US"/>
              </w:rPr>
              <w:t>(</w:t>
            </w:r>
            <w:r w:rsidRPr="00013A9F">
              <w:rPr>
                <w:color w:val="ADBAC7"/>
                <w:lang w:val="en-US"/>
              </w:rPr>
              <w:t>R</w:t>
            </w:r>
            <w:r w:rsidRPr="00013A9F">
              <w:rPr>
                <w:lang w:val="en-US"/>
              </w:rPr>
              <w:t>.</w:t>
            </w:r>
            <w:r w:rsidRPr="00013A9F">
              <w:rPr>
                <w:color w:val="ADBAC7"/>
                <w:lang w:val="en-US"/>
              </w:rPr>
              <w:t>id</w:t>
            </w:r>
            <w:r w:rsidRPr="00013A9F">
              <w:rPr>
                <w:lang w:val="en-US"/>
              </w:rPr>
              <w:t xml:space="preserve">.root), sus.Name </w:t>
            </w:r>
            <w:r w:rsidRPr="00013A9F">
              <w:rPr>
                <w:color w:val="E78A4E"/>
                <w:lang w:val="en-US"/>
              </w:rPr>
              <w:t xml:space="preserve">+ </w:t>
            </w:r>
            <w:r w:rsidRPr="00013A9F">
              <w:rPr>
                <w:color w:val="D8A657"/>
                <w:lang w:val="en-US"/>
              </w:rPr>
              <w:t xml:space="preserve">" " </w:t>
            </w:r>
            <w:r w:rsidRPr="00013A9F">
              <w:rPr>
                <w:color w:val="E78A4E"/>
                <w:lang w:val="en-US"/>
              </w:rPr>
              <w:t xml:space="preserve">+ </w:t>
            </w:r>
            <w:r w:rsidRPr="00013A9F">
              <w:rPr>
                <w:lang w:val="en-US"/>
              </w:rPr>
              <w:t xml:space="preserve">sus.Company </w:t>
            </w:r>
            <w:r w:rsidRPr="00013A9F">
              <w:rPr>
                <w:color w:val="E78A4E"/>
                <w:lang w:val="en-US"/>
              </w:rPr>
              <w:t xml:space="preserve">+ </w:t>
            </w:r>
            <w:r w:rsidRPr="00013A9F">
              <w:rPr>
                <w:color w:val="D8A657"/>
                <w:lang w:val="en-US"/>
              </w:rPr>
              <w:t xml:space="preserve">" " </w:t>
            </w:r>
            <w:r w:rsidRPr="00013A9F">
              <w:rPr>
                <w:color w:val="E78A4E"/>
                <w:lang w:val="en-US"/>
              </w:rPr>
              <w:t xml:space="preserve">+ </w:t>
            </w:r>
            <w:r w:rsidRPr="00013A9F">
              <w:rPr>
                <w:lang w:val="en-US"/>
              </w:rPr>
              <w:t xml:space="preserve">sus.Age, </w:t>
            </w:r>
            <w:r w:rsidRPr="00013A9F">
              <w:rPr>
                <w:color w:val="ADBAC7"/>
                <w:lang w:val="en-US"/>
              </w:rPr>
              <w:t>Snackbar</w:t>
            </w:r>
            <w:r w:rsidRPr="00013A9F">
              <w:rPr>
                <w:lang w:val="en-US"/>
              </w:rPr>
              <w:t>.LENGTH_SHORT).</w:t>
            </w:r>
            <w:r w:rsidRPr="00013A9F">
              <w:rPr>
                <w:color w:val="A9B665"/>
                <w:lang w:val="en-US"/>
              </w:rPr>
              <w:t>show</w:t>
            </w:r>
            <w:r w:rsidRPr="00013A9F">
              <w:rPr>
                <w:lang w:val="en-US"/>
              </w:rPr>
              <w:t>();</w:t>
            </w:r>
            <w:r w:rsidRPr="00013A9F">
              <w:rPr>
                <w:lang w:val="en-US"/>
              </w:rPr>
              <w:br/>
              <w:t>}</w:t>
            </w:r>
          </w:p>
        </w:tc>
      </w:tr>
    </w:tbl>
    <w:p w14:paraId="2460689E" w14:textId="77777777" w:rsidR="00B22F41" w:rsidRDefault="00B22F41" w:rsidP="00D83566">
      <w:pPr>
        <w:rPr>
          <w:lang w:val="en-US"/>
        </w:rPr>
      </w:pPr>
    </w:p>
    <w:p w14:paraId="4C563F43" w14:textId="75874D1A" w:rsidR="00DE4CA1" w:rsidRPr="00DE4CA1" w:rsidRDefault="00DE4CA1" w:rsidP="00D83566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</w:t>
      </w:r>
      <w:r w:rsidRPr="00DE4CA1">
        <w:rPr>
          <w:rFonts w:ascii="Times" w:hAnsi="Times" w:cs="Times"/>
          <w:i/>
          <w:iCs/>
          <w:sz w:val="24"/>
          <w:szCs w:val="24"/>
        </w:rPr>
        <w:t>2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файле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TestActivity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689E" w14:paraId="51F5A372" w14:textId="77777777" w:rsidTr="00A8689E">
        <w:tc>
          <w:tcPr>
            <w:tcW w:w="9345" w:type="dxa"/>
          </w:tcPr>
          <w:p w14:paraId="02B4177C" w14:textId="3AB73DBE" w:rsidR="00A8689E" w:rsidRPr="00A8689E" w:rsidRDefault="00A8689E" w:rsidP="00A8689E">
            <w:pPr>
              <w:pStyle w:val="a5"/>
              <w:rPr>
                <w:color w:val="ADBAC7"/>
                <w:lang w:val="en-US"/>
              </w:rPr>
            </w:pPr>
            <w:r w:rsidRPr="00A8689E">
              <w:rPr>
                <w:color w:val="ADBAC7"/>
                <w:lang w:val="en-US"/>
              </w:rPr>
              <w:t xml:space="preserve">SUS </w:t>
            </w:r>
            <w:r w:rsidRPr="00A8689E">
              <w:rPr>
                <w:lang w:val="en-US"/>
              </w:rPr>
              <w:t xml:space="preserve">sussy </w:t>
            </w:r>
            <w:r w:rsidRPr="00A8689E">
              <w:rPr>
                <w:color w:val="E78A4E"/>
                <w:lang w:val="en-US"/>
              </w:rPr>
              <w:t xml:space="preserve">= </w:t>
            </w:r>
            <w:r w:rsidRPr="00A8689E">
              <w:rPr>
                <w:color w:val="EA6962"/>
                <w:lang w:val="en-US"/>
              </w:rPr>
              <w:t xml:space="preserve">new </w:t>
            </w:r>
            <w:r w:rsidRPr="00A8689E">
              <w:rPr>
                <w:color w:val="A9B665"/>
                <w:lang w:val="en-US"/>
              </w:rPr>
              <w:t>SUS</w:t>
            </w:r>
            <w:r w:rsidRPr="00A8689E">
              <w:rPr>
                <w:lang w:val="en-US"/>
              </w:rPr>
              <w:t>(</w:t>
            </w:r>
            <w:r w:rsidRPr="00A8689E">
              <w:rPr>
                <w:color w:val="D8A657"/>
                <w:lang w:val="en-US"/>
              </w:rPr>
              <w:t>"</w:t>
            </w:r>
            <w:r w:rsidRPr="00A8689E">
              <w:rPr>
                <w:color w:val="D8A657"/>
              </w:rPr>
              <w:t>Скуф</w:t>
            </w:r>
            <w:r w:rsidRPr="00A8689E">
              <w:rPr>
                <w:color w:val="D8A657"/>
                <w:lang w:val="en-US"/>
              </w:rPr>
              <w:t>"</w:t>
            </w:r>
            <w:r w:rsidRPr="00A8689E">
              <w:rPr>
                <w:lang w:val="en-US"/>
              </w:rPr>
              <w:t xml:space="preserve">, </w:t>
            </w:r>
            <w:r w:rsidRPr="00A8689E">
              <w:rPr>
                <w:color w:val="D8A657"/>
                <w:lang w:val="en-US"/>
              </w:rPr>
              <w:t>"</w:t>
            </w:r>
            <w:r w:rsidRPr="00A8689E">
              <w:rPr>
                <w:color w:val="D8A657"/>
              </w:rPr>
              <w:t>Яндекс</w:t>
            </w:r>
            <w:r w:rsidRPr="00A8689E">
              <w:rPr>
                <w:color w:val="D8A657"/>
                <w:lang w:val="en-US"/>
              </w:rPr>
              <w:t>"</w:t>
            </w:r>
            <w:r w:rsidRPr="00A8689E">
              <w:rPr>
                <w:lang w:val="en-US"/>
              </w:rPr>
              <w:t xml:space="preserve">, </w:t>
            </w:r>
            <w:r w:rsidRPr="00A8689E">
              <w:rPr>
                <w:color w:val="D3869B"/>
                <w:lang w:val="en-US"/>
              </w:rPr>
              <w:t xml:space="preserve">35 </w:t>
            </w:r>
            <w:r w:rsidRPr="00A8689E">
              <w:rPr>
                <w:lang w:val="en-US"/>
              </w:rPr>
              <w:t>);</w:t>
            </w:r>
            <w:r w:rsidRPr="00A8689E">
              <w:rPr>
                <w:lang w:val="en-US"/>
              </w:rPr>
              <w:br/>
              <w:t>intent.</w:t>
            </w:r>
            <w:r w:rsidRPr="00A8689E">
              <w:rPr>
                <w:color w:val="A9B665"/>
                <w:lang w:val="en-US"/>
              </w:rPr>
              <w:t>putExtra</w:t>
            </w:r>
            <w:r w:rsidRPr="00A8689E">
              <w:rPr>
                <w:lang w:val="en-US"/>
              </w:rPr>
              <w:t>(</w:t>
            </w:r>
            <w:r w:rsidRPr="00A8689E">
              <w:rPr>
                <w:color w:val="ADBAC7"/>
                <w:lang w:val="en-US"/>
              </w:rPr>
              <w:t>SUS</w:t>
            </w:r>
            <w:r w:rsidRPr="00A8689E">
              <w:rPr>
                <w:lang w:val="en-US"/>
              </w:rPr>
              <w:t>.</w:t>
            </w:r>
            <w:r w:rsidRPr="00A8689E">
              <w:rPr>
                <w:color w:val="EA6962"/>
                <w:lang w:val="en-US"/>
              </w:rPr>
              <w:t>class</w:t>
            </w:r>
            <w:r w:rsidRPr="00A8689E">
              <w:rPr>
                <w:lang w:val="en-US"/>
              </w:rPr>
              <w:t>.</w:t>
            </w:r>
            <w:r w:rsidRPr="00A8689E">
              <w:rPr>
                <w:color w:val="A9B665"/>
                <w:lang w:val="en-US"/>
              </w:rPr>
              <w:t>getSimpleName</w:t>
            </w:r>
            <w:r w:rsidRPr="00A8689E">
              <w:rPr>
                <w:lang w:val="en-US"/>
              </w:rPr>
              <w:t>(), sussy);</w:t>
            </w:r>
          </w:p>
        </w:tc>
      </w:tr>
    </w:tbl>
    <w:p w14:paraId="32BDEC28" w14:textId="77777777" w:rsidR="00A8689E" w:rsidRPr="00B22F41" w:rsidRDefault="00A8689E" w:rsidP="00D83566">
      <w:pPr>
        <w:rPr>
          <w:lang w:val="en-US"/>
        </w:rPr>
      </w:pPr>
    </w:p>
    <w:p w14:paraId="6B17D88F" w14:textId="576A7357" w:rsidR="00B72874" w:rsidRDefault="001A6A9E" w:rsidP="0024791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DC9837" wp14:editId="569F32B6">
            <wp:extent cx="2144110" cy="4358136"/>
            <wp:effectExtent l="0" t="0" r="8890" b="4445"/>
            <wp:docPr id="532025377" name="Рисунок 1" descr="Изображение выглядит как электроника, гаджет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25377" name="Рисунок 1" descr="Изображение выглядит как электроника, гаджет,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955" cy="444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1575" w14:textId="2D344E7E" w:rsidR="001E0C8F" w:rsidRPr="001E0C8F" w:rsidRDefault="001E0C8F" w:rsidP="009F2701">
      <w:pPr>
        <w:spacing w:after="240"/>
        <w:jc w:val="center"/>
      </w:pPr>
      <w:r>
        <w:t xml:space="preserve">Рисунок </w:t>
      </w:r>
      <w:r w:rsidRPr="009F2701">
        <w:t>9</w:t>
      </w:r>
      <w:r>
        <w:t xml:space="preserve"> – передача </w:t>
      </w:r>
      <w:r w:rsidR="009F2701" w:rsidRPr="00247911">
        <w:t xml:space="preserve">сложных </w:t>
      </w:r>
      <w:r w:rsidR="009F2701">
        <w:t xml:space="preserve">объектов </w:t>
      </w:r>
      <w:r>
        <w:t>между активити.</w:t>
      </w:r>
    </w:p>
    <w:p w14:paraId="44DF31C3" w14:textId="34452DCA" w:rsidR="00D83566" w:rsidRDefault="00D83566" w:rsidP="00D83566">
      <w:r>
        <w:t>10. Реализовать интерфейс Parcelable</w:t>
      </w:r>
      <w:r w:rsidR="00D10FC4">
        <w:t>.</w:t>
      </w:r>
    </w:p>
    <w:p w14:paraId="72139D53" w14:textId="387B409F" w:rsidR="00874328" w:rsidRPr="00C6166C" w:rsidRDefault="00874328" w:rsidP="00D83566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3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– </w:t>
      </w:r>
      <w:r w:rsidR="00C6166C">
        <w:rPr>
          <w:rFonts w:ascii="Times" w:hAnsi="Times" w:cs="Times"/>
          <w:i/>
          <w:iCs/>
          <w:sz w:val="24"/>
          <w:szCs w:val="24"/>
        </w:rPr>
        <w:t xml:space="preserve">реализация через </w:t>
      </w:r>
      <w:r w:rsidR="00C6166C">
        <w:rPr>
          <w:rFonts w:ascii="Times" w:hAnsi="Times" w:cs="Times"/>
          <w:i/>
          <w:iCs/>
          <w:sz w:val="24"/>
          <w:szCs w:val="24"/>
          <w:lang w:val="en-US"/>
        </w:rPr>
        <w:t>Parcelable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275B" w:rsidRPr="000B275B" w14:paraId="714D9CD2" w14:textId="77777777" w:rsidTr="000B275B">
        <w:tc>
          <w:tcPr>
            <w:tcW w:w="9345" w:type="dxa"/>
          </w:tcPr>
          <w:p w14:paraId="1A3B558C" w14:textId="058A9C2C" w:rsidR="000B275B" w:rsidRPr="000B275B" w:rsidRDefault="000B275B" w:rsidP="000B275B">
            <w:pPr>
              <w:pStyle w:val="a5"/>
              <w:rPr>
                <w:color w:val="ADBAC7"/>
                <w:lang w:val="en-US"/>
              </w:rPr>
            </w:pPr>
            <w:r w:rsidRPr="000B275B">
              <w:rPr>
                <w:color w:val="ADBAC7"/>
                <w:lang w:val="en-US"/>
              </w:rPr>
              <w:t xml:space="preserve">SUS </w:t>
            </w:r>
            <w:r w:rsidRPr="000B275B">
              <w:rPr>
                <w:lang w:val="en-US"/>
              </w:rPr>
              <w:t>sussy;</w:t>
            </w:r>
            <w:r w:rsidRPr="000B275B">
              <w:rPr>
                <w:lang w:val="en-US"/>
              </w:rPr>
              <w:br/>
            </w:r>
            <w:r w:rsidRPr="000B275B">
              <w:rPr>
                <w:color w:val="EA6962"/>
                <w:lang w:val="en-US"/>
              </w:rPr>
              <w:t>if</w:t>
            </w:r>
            <w:r w:rsidRPr="000B275B">
              <w:rPr>
                <w:lang w:val="en-US"/>
              </w:rPr>
              <w:t>(arguments</w:t>
            </w:r>
            <w:r w:rsidRPr="000B275B">
              <w:rPr>
                <w:color w:val="E78A4E"/>
                <w:lang w:val="en-US"/>
              </w:rPr>
              <w:t>!=</w:t>
            </w:r>
            <w:r w:rsidRPr="000B275B">
              <w:rPr>
                <w:color w:val="EA6962"/>
                <w:lang w:val="en-US"/>
              </w:rPr>
              <w:t>null</w:t>
            </w:r>
            <w:r w:rsidRPr="000B275B">
              <w:rPr>
                <w:lang w:val="en-US"/>
              </w:rPr>
              <w:t>){</w:t>
            </w:r>
            <w:r w:rsidRPr="000B275B">
              <w:rPr>
                <w:lang w:val="en-US"/>
              </w:rPr>
              <w:br/>
              <w:t xml:space="preserve">    sussy </w:t>
            </w:r>
            <w:r w:rsidRPr="000B275B">
              <w:rPr>
                <w:color w:val="E78A4E"/>
                <w:lang w:val="en-US"/>
              </w:rPr>
              <w:t xml:space="preserve">= </w:t>
            </w:r>
            <w:r w:rsidRPr="000B275B">
              <w:rPr>
                <w:lang w:val="en-US"/>
              </w:rPr>
              <w:t>arguments.</w:t>
            </w:r>
            <w:r w:rsidRPr="000B275B">
              <w:rPr>
                <w:color w:val="A9B665"/>
                <w:lang w:val="en-US"/>
              </w:rPr>
              <w:t>getParcelable</w:t>
            </w:r>
            <w:r w:rsidRPr="000B275B">
              <w:rPr>
                <w:lang w:val="en-US"/>
              </w:rPr>
              <w:t>(</w:t>
            </w:r>
            <w:r w:rsidRPr="000B275B">
              <w:rPr>
                <w:color w:val="ADBAC7"/>
                <w:lang w:val="en-US"/>
              </w:rPr>
              <w:t>SUS</w:t>
            </w:r>
            <w:r w:rsidRPr="000B275B">
              <w:rPr>
                <w:lang w:val="en-US"/>
              </w:rPr>
              <w:t>.</w:t>
            </w:r>
            <w:r w:rsidRPr="000B275B">
              <w:rPr>
                <w:color w:val="EA6962"/>
                <w:lang w:val="en-US"/>
              </w:rPr>
              <w:t>class</w:t>
            </w:r>
            <w:r w:rsidRPr="000B275B">
              <w:rPr>
                <w:lang w:val="en-US"/>
              </w:rPr>
              <w:t>.</w:t>
            </w:r>
            <w:r w:rsidRPr="000B275B">
              <w:rPr>
                <w:color w:val="A9B665"/>
                <w:lang w:val="en-US"/>
              </w:rPr>
              <w:t>getSimpleName</w:t>
            </w:r>
            <w:r w:rsidRPr="000B275B">
              <w:rPr>
                <w:lang w:val="en-US"/>
              </w:rPr>
              <w:t>());</w:t>
            </w:r>
            <w:r w:rsidRPr="000B275B">
              <w:rPr>
                <w:lang w:val="en-US"/>
              </w:rPr>
              <w:br/>
              <w:t xml:space="preserve">    textView.</w:t>
            </w:r>
            <w:r w:rsidRPr="000B275B">
              <w:rPr>
                <w:color w:val="A9B665"/>
                <w:lang w:val="en-US"/>
              </w:rPr>
              <w:t>setText</w:t>
            </w:r>
            <w:r w:rsidRPr="000B275B">
              <w:rPr>
                <w:lang w:val="en-US"/>
              </w:rPr>
              <w:t>(</w:t>
            </w:r>
            <w:r w:rsidRPr="000B275B">
              <w:rPr>
                <w:color w:val="D8A657"/>
                <w:lang w:val="en-US"/>
              </w:rPr>
              <w:t xml:space="preserve">"Name: " </w:t>
            </w:r>
            <w:r w:rsidRPr="000B275B">
              <w:rPr>
                <w:color w:val="E78A4E"/>
                <w:lang w:val="en-US"/>
              </w:rPr>
              <w:t xml:space="preserve">+ </w:t>
            </w:r>
            <w:r w:rsidRPr="000B275B">
              <w:rPr>
                <w:lang w:val="en-US"/>
              </w:rPr>
              <w:t>sussy.</w:t>
            </w:r>
            <w:r w:rsidRPr="000B275B">
              <w:rPr>
                <w:color w:val="A9B665"/>
                <w:lang w:val="en-US"/>
              </w:rPr>
              <w:t>getName</w:t>
            </w:r>
            <w:r w:rsidRPr="000B275B">
              <w:rPr>
                <w:lang w:val="en-US"/>
              </w:rPr>
              <w:t xml:space="preserve">() </w:t>
            </w:r>
            <w:r w:rsidRPr="000B275B">
              <w:rPr>
                <w:color w:val="E78A4E"/>
                <w:lang w:val="en-US"/>
              </w:rPr>
              <w:t xml:space="preserve">+ </w:t>
            </w:r>
            <w:r w:rsidRPr="000B275B">
              <w:rPr>
                <w:color w:val="D8A657"/>
                <w:lang w:val="en-US"/>
              </w:rPr>
              <w:t>"</w:t>
            </w:r>
            <w:r w:rsidRPr="000B275B">
              <w:rPr>
                <w:color w:val="A9B665"/>
                <w:lang w:val="en-US"/>
              </w:rPr>
              <w:t>\n</w:t>
            </w:r>
            <w:r w:rsidRPr="000B275B">
              <w:rPr>
                <w:color w:val="D8A657"/>
                <w:lang w:val="en-US"/>
              </w:rPr>
              <w:t xml:space="preserve">Company: " </w:t>
            </w:r>
            <w:r w:rsidRPr="000B275B">
              <w:rPr>
                <w:color w:val="E78A4E"/>
                <w:lang w:val="en-US"/>
              </w:rPr>
              <w:t xml:space="preserve">+ </w:t>
            </w:r>
            <w:r w:rsidRPr="000B275B">
              <w:rPr>
                <w:lang w:val="en-US"/>
              </w:rPr>
              <w:t>sussy.</w:t>
            </w:r>
            <w:r w:rsidRPr="000B275B">
              <w:rPr>
                <w:color w:val="A9B665"/>
                <w:lang w:val="en-US"/>
              </w:rPr>
              <w:t>getCompany</w:t>
            </w:r>
            <w:r w:rsidRPr="000B275B">
              <w:rPr>
                <w:lang w:val="en-US"/>
              </w:rPr>
              <w:t xml:space="preserve">() </w:t>
            </w:r>
            <w:r w:rsidRPr="000B275B">
              <w:rPr>
                <w:color w:val="E78A4E"/>
                <w:lang w:val="en-US"/>
              </w:rPr>
              <w:t xml:space="preserve">+ </w:t>
            </w:r>
            <w:r w:rsidRPr="000B275B">
              <w:rPr>
                <w:color w:val="D8A657"/>
                <w:lang w:val="en-US"/>
              </w:rPr>
              <w:t>"</w:t>
            </w:r>
            <w:r w:rsidRPr="000B275B">
              <w:rPr>
                <w:color w:val="A9B665"/>
                <w:lang w:val="en-US"/>
              </w:rPr>
              <w:t>\n</w:t>
            </w:r>
            <w:r w:rsidRPr="000B275B">
              <w:rPr>
                <w:color w:val="D8A657"/>
                <w:lang w:val="en-US"/>
              </w:rPr>
              <w:t xml:space="preserve">Age: " </w:t>
            </w:r>
            <w:r w:rsidRPr="000B275B">
              <w:rPr>
                <w:color w:val="E78A4E"/>
                <w:lang w:val="en-US"/>
              </w:rPr>
              <w:t xml:space="preserve">+ </w:t>
            </w:r>
            <w:r w:rsidRPr="000B275B">
              <w:rPr>
                <w:color w:val="ADBAC7"/>
                <w:lang w:val="en-US"/>
              </w:rPr>
              <w:t>String</w:t>
            </w:r>
            <w:r w:rsidRPr="000B275B">
              <w:rPr>
                <w:lang w:val="en-US"/>
              </w:rPr>
              <w:t>.</w:t>
            </w:r>
            <w:r w:rsidRPr="000B275B">
              <w:rPr>
                <w:color w:val="A9B665"/>
                <w:lang w:val="en-US"/>
              </w:rPr>
              <w:t>valueOf</w:t>
            </w:r>
            <w:r w:rsidRPr="000B275B">
              <w:rPr>
                <w:lang w:val="en-US"/>
              </w:rPr>
              <w:t>(sussy.</w:t>
            </w:r>
            <w:r w:rsidRPr="000B275B">
              <w:rPr>
                <w:color w:val="A9B665"/>
                <w:lang w:val="en-US"/>
              </w:rPr>
              <w:t>getAge</w:t>
            </w:r>
            <w:r w:rsidRPr="000B275B">
              <w:rPr>
                <w:lang w:val="en-US"/>
              </w:rPr>
              <w:t>()));</w:t>
            </w:r>
            <w:r w:rsidRPr="000B275B">
              <w:rPr>
                <w:lang w:val="en-US"/>
              </w:rPr>
              <w:br/>
              <w:t>}</w:t>
            </w:r>
          </w:p>
        </w:tc>
      </w:tr>
    </w:tbl>
    <w:p w14:paraId="50958490" w14:textId="77777777" w:rsidR="000B275B" w:rsidRDefault="000B275B" w:rsidP="00D83566">
      <w:pPr>
        <w:rPr>
          <w:lang w:val="en-US"/>
        </w:rPr>
      </w:pPr>
    </w:p>
    <w:p w14:paraId="3A91F2C2" w14:textId="2F82A9F9" w:rsidR="000B3250" w:rsidRDefault="004D57CE" w:rsidP="000B325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BF76F2" wp14:editId="5BE99E2D">
            <wp:extent cx="2175642" cy="4472489"/>
            <wp:effectExtent l="0" t="0" r="0" b="4445"/>
            <wp:docPr id="1499019528" name="Рисунок 1" descr="Изображение выглядит как текст, снимок экрана, смарт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19528" name="Рисунок 1" descr="Изображение выглядит как текст, снимок экрана, смартфо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540" cy="447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9898" w14:textId="2C4CE8AE" w:rsidR="000B3250" w:rsidRPr="000B3250" w:rsidRDefault="000B3250" w:rsidP="00D55F9F">
      <w:pPr>
        <w:spacing w:after="240"/>
        <w:jc w:val="center"/>
      </w:pPr>
      <w:r>
        <w:t xml:space="preserve">Рисунок </w:t>
      </w:r>
      <w:r w:rsidRPr="00751E47">
        <w:t>10</w:t>
      </w:r>
      <w:r>
        <w:t xml:space="preserve"> – передача </w:t>
      </w:r>
      <w:r w:rsidRPr="00247911">
        <w:t xml:space="preserve">сложных </w:t>
      </w:r>
      <w:r>
        <w:t>объектов</w:t>
      </w:r>
      <w:r w:rsidR="00751E47" w:rsidRPr="004D57CE">
        <w:t xml:space="preserve"> </w:t>
      </w:r>
      <w:r w:rsidR="00751E47">
        <w:t xml:space="preserve">через </w:t>
      </w:r>
      <w:r w:rsidR="00751E47">
        <w:rPr>
          <w:lang w:val="en-US"/>
        </w:rPr>
        <w:t>Parcelable</w:t>
      </w:r>
      <w:r>
        <w:t>.</w:t>
      </w:r>
    </w:p>
    <w:p w14:paraId="4184F1A9" w14:textId="77777777" w:rsidR="00D83566" w:rsidRDefault="00D83566" w:rsidP="00D83566">
      <w:r>
        <w:t xml:space="preserve">11.Реализовать получение результата из Activity. Регистрация функции </w:t>
      </w:r>
    </w:p>
    <w:p w14:paraId="2437C8D9" w14:textId="77777777" w:rsidR="00D83566" w:rsidRDefault="00D83566" w:rsidP="00D83566">
      <w:r>
        <w:t>для получения результата. Запуск activity для получения результата.</w:t>
      </w:r>
    </w:p>
    <w:p w14:paraId="266ACD58" w14:textId="1FAAC4CE" w:rsidR="00D10FC4" w:rsidRDefault="00D83566" w:rsidP="00D83566">
      <w:r>
        <w:t>Практическое применение Activity Result API.</w:t>
      </w:r>
    </w:p>
    <w:p w14:paraId="1D74BA32" w14:textId="5DF3B2EC" w:rsidR="00CB5BFB" w:rsidRPr="00CB5BFB" w:rsidRDefault="00CB5BFB" w:rsidP="00D83566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4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 xml:space="preserve">код в </w:t>
      </w:r>
      <w:r>
        <w:rPr>
          <w:rFonts w:ascii="Times" w:hAnsi="Times" w:cs="Times"/>
          <w:i/>
          <w:iCs/>
          <w:sz w:val="24"/>
          <w:szCs w:val="24"/>
          <w:lang w:val="en-US"/>
        </w:rPr>
        <w:t>PracticeActivity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75D3" w:rsidRPr="007C75D3" w14:paraId="4B4D34D8" w14:textId="77777777" w:rsidTr="007C75D3">
        <w:tc>
          <w:tcPr>
            <w:tcW w:w="9345" w:type="dxa"/>
          </w:tcPr>
          <w:p w14:paraId="4BC12249" w14:textId="43E1DF75" w:rsidR="007C75D3" w:rsidRPr="007C75D3" w:rsidRDefault="007C75D3" w:rsidP="007C75D3">
            <w:pPr>
              <w:pStyle w:val="a5"/>
              <w:rPr>
                <w:color w:val="ADBAC7"/>
                <w:lang w:val="en-US"/>
              </w:rPr>
            </w:pPr>
            <w:r w:rsidRPr="007C75D3">
              <w:rPr>
                <w:color w:val="EA6962"/>
                <w:lang w:val="en-US"/>
              </w:rPr>
              <w:t xml:space="preserve">protected void </w:t>
            </w:r>
            <w:r w:rsidRPr="007C75D3">
              <w:rPr>
                <w:color w:val="A9B665"/>
                <w:lang w:val="en-US"/>
              </w:rPr>
              <w:t>onCreate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ADBAC7"/>
                <w:lang w:val="en-US"/>
              </w:rPr>
              <w:t xml:space="preserve">Bundle </w:t>
            </w:r>
            <w:r w:rsidRPr="007C75D3">
              <w:rPr>
                <w:lang w:val="en-US"/>
              </w:rPr>
              <w:t>savedInstanceState) {</w:t>
            </w:r>
            <w:r w:rsidRPr="007C75D3">
              <w:rPr>
                <w:lang w:val="en-US"/>
              </w:rPr>
              <w:br/>
            </w:r>
            <w:r w:rsidRPr="007C75D3">
              <w:rPr>
                <w:lang w:val="en-US"/>
              </w:rPr>
              <w:br/>
              <w:t xml:space="preserve">    </w:t>
            </w:r>
            <w:r w:rsidRPr="007C75D3">
              <w:rPr>
                <w:color w:val="EA6962"/>
                <w:lang w:val="en-US"/>
              </w:rPr>
              <w:t>super</w:t>
            </w:r>
            <w:r w:rsidRPr="007C75D3">
              <w:rPr>
                <w:lang w:val="en-US"/>
              </w:rPr>
              <w:t>.</w:t>
            </w:r>
            <w:r w:rsidRPr="007C75D3">
              <w:rPr>
                <w:color w:val="A9B665"/>
                <w:lang w:val="en-US"/>
              </w:rPr>
              <w:t>onCreate</w:t>
            </w:r>
            <w:r w:rsidRPr="007C75D3">
              <w:rPr>
                <w:lang w:val="en-US"/>
              </w:rPr>
              <w:t>(savedInstanceState);</w:t>
            </w:r>
            <w:r w:rsidRPr="007C75D3">
              <w:rPr>
                <w:lang w:val="en-US"/>
              </w:rPr>
              <w:br/>
              <w:t xml:space="preserve">    binding </w:t>
            </w:r>
            <w:r w:rsidRPr="007C75D3">
              <w:rPr>
                <w:color w:val="E78A4E"/>
                <w:lang w:val="en-US"/>
              </w:rPr>
              <w:t xml:space="preserve">= </w:t>
            </w:r>
            <w:r w:rsidRPr="007C75D3">
              <w:rPr>
                <w:color w:val="ADBAC7"/>
                <w:lang w:val="en-US"/>
              </w:rPr>
              <w:t>PracticeActivityBinding</w:t>
            </w:r>
            <w:r w:rsidRPr="007C75D3">
              <w:rPr>
                <w:lang w:val="en-US"/>
              </w:rPr>
              <w:t>.</w:t>
            </w:r>
            <w:r w:rsidRPr="007C75D3">
              <w:rPr>
                <w:color w:val="A9B665"/>
                <w:lang w:val="en-US"/>
              </w:rPr>
              <w:t>inflate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A9B665"/>
                <w:lang w:val="en-US"/>
              </w:rPr>
              <w:t>getLayoutInflater</w:t>
            </w:r>
            <w:r w:rsidRPr="007C75D3">
              <w:rPr>
                <w:lang w:val="en-US"/>
              </w:rPr>
              <w:t>());</w:t>
            </w:r>
            <w:r w:rsidRPr="007C75D3">
              <w:rPr>
                <w:lang w:val="en-US"/>
              </w:rPr>
              <w:br/>
              <w:t xml:space="preserve">    </w:t>
            </w:r>
            <w:r w:rsidRPr="007C75D3">
              <w:rPr>
                <w:color w:val="ADBAC7"/>
                <w:lang w:val="en-US"/>
              </w:rPr>
              <w:t xml:space="preserve">View </w:t>
            </w:r>
            <w:r w:rsidRPr="007C75D3">
              <w:rPr>
                <w:lang w:val="en-US"/>
              </w:rPr>
              <w:t xml:space="preserve">view </w:t>
            </w:r>
            <w:r w:rsidRPr="007C75D3">
              <w:rPr>
                <w:color w:val="E78A4E"/>
                <w:lang w:val="en-US"/>
              </w:rPr>
              <w:t xml:space="preserve">= </w:t>
            </w:r>
            <w:r w:rsidRPr="007C75D3">
              <w:rPr>
                <w:lang w:val="en-US"/>
              </w:rPr>
              <w:t>binding.</w:t>
            </w:r>
            <w:r w:rsidRPr="007C75D3">
              <w:rPr>
                <w:color w:val="A9B665"/>
                <w:lang w:val="en-US"/>
              </w:rPr>
              <w:t>getRoot</w:t>
            </w:r>
            <w:r w:rsidRPr="007C75D3">
              <w:rPr>
                <w:lang w:val="en-US"/>
              </w:rPr>
              <w:t>();</w:t>
            </w:r>
            <w:r w:rsidRPr="007C75D3">
              <w:rPr>
                <w:lang w:val="en-US"/>
              </w:rPr>
              <w:br/>
              <w:t xml:space="preserve">    </w:t>
            </w:r>
            <w:r w:rsidRPr="007C75D3">
              <w:rPr>
                <w:color w:val="A9B665"/>
                <w:lang w:val="en-US"/>
              </w:rPr>
              <w:t>setContentView</w:t>
            </w:r>
            <w:r w:rsidRPr="007C75D3">
              <w:rPr>
                <w:lang w:val="en-US"/>
              </w:rPr>
              <w:t>(view);</w:t>
            </w:r>
            <w:r w:rsidRPr="007C75D3">
              <w:rPr>
                <w:lang w:val="en-US"/>
              </w:rPr>
              <w:br/>
            </w:r>
            <w:r w:rsidRPr="007C75D3">
              <w:rPr>
                <w:lang w:val="en-US"/>
              </w:rPr>
              <w:br/>
              <w:t xml:space="preserve">    </w:t>
            </w:r>
            <w:r w:rsidRPr="007C75D3">
              <w:rPr>
                <w:color w:val="ADBAC7"/>
                <w:lang w:val="en-US"/>
              </w:rPr>
              <w:t xml:space="preserve">Bundle </w:t>
            </w:r>
            <w:r w:rsidRPr="007C75D3">
              <w:rPr>
                <w:lang w:val="en-US"/>
              </w:rPr>
              <w:t xml:space="preserve">extras </w:t>
            </w:r>
            <w:r w:rsidRPr="007C75D3">
              <w:rPr>
                <w:color w:val="E78A4E"/>
                <w:lang w:val="en-US"/>
              </w:rPr>
              <w:t xml:space="preserve">= </w:t>
            </w:r>
            <w:r w:rsidRPr="007C75D3">
              <w:rPr>
                <w:color w:val="A9B665"/>
                <w:lang w:val="en-US"/>
              </w:rPr>
              <w:t>getIntent</w:t>
            </w:r>
            <w:r w:rsidRPr="007C75D3">
              <w:rPr>
                <w:lang w:val="en-US"/>
              </w:rPr>
              <w:t>().</w:t>
            </w:r>
            <w:r w:rsidRPr="007C75D3">
              <w:rPr>
                <w:color w:val="A9B665"/>
                <w:lang w:val="en-US"/>
              </w:rPr>
              <w:t>getExtras</w:t>
            </w:r>
            <w:r w:rsidRPr="007C75D3">
              <w:rPr>
                <w:lang w:val="en-US"/>
              </w:rPr>
              <w:t>();</w:t>
            </w:r>
            <w:r w:rsidRPr="007C75D3">
              <w:rPr>
                <w:lang w:val="en-US"/>
              </w:rPr>
              <w:br/>
              <w:t xml:space="preserve">    </w:t>
            </w:r>
            <w:r w:rsidRPr="007C75D3">
              <w:rPr>
                <w:color w:val="EA6962"/>
                <w:lang w:val="en-US"/>
              </w:rPr>
              <w:t xml:space="preserve">if </w:t>
            </w:r>
            <w:r w:rsidRPr="007C75D3">
              <w:rPr>
                <w:lang w:val="en-US"/>
              </w:rPr>
              <w:t xml:space="preserve">(extras </w:t>
            </w:r>
            <w:r w:rsidRPr="007C75D3">
              <w:rPr>
                <w:color w:val="E78A4E"/>
                <w:lang w:val="en-US"/>
              </w:rPr>
              <w:t xml:space="preserve">!= </w:t>
            </w:r>
            <w:r w:rsidRPr="007C75D3">
              <w:rPr>
                <w:color w:val="EA6962"/>
                <w:lang w:val="en-US"/>
              </w:rPr>
              <w:t>null</w:t>
            </w:r>
            <w:r w:rsidRPr="007C75D3">
              <w:rPr>
                <w:lang w:val="en-US"/>
              </w:rPr>
              <w:t>) {</w:t>
            </w:r>
            <w:r w:rsidRPr="007C75D3">
              <w:rPr>
                <w:lang w:val="en-US"/>
              </w:rPr>
              <w:br/>
              <w:t xml:space="preserve">        </w:t>
            </w:r>
            <w:r w:rsidRPr="007C75D3">
              <w:rPr>
                <w:color w:val="ADBAC7"/>
                <w:lang w:val="en-US"/>
              </w:rPr>
              <w:t xml:space="preserve">TextView </w:t>
            </w:r>
            <w:r w:rsidRPr="007C75D3">
              <w:rPr>
                <w:lang w:val="en-US"/>
              </w:rPr>
              <w:t xml:space="preserve">ageView </w:t>
            </w:r>
            <w:r w:rsidRPr="007C75D3">
              <w:rPr>
                <w:color w:val="E78A4E"/>
                <w:lang w:val="en-US"/>
              </w:rPr>
              <w:t xml:space="preserve">= </w:t>
            </w:r>
            <w:r w:rsidRPr="007C75D3">
              <w:rPr>
                <w:color w:val="A9B665"/>
                <w:lang w:val="en-US"/>
              </w:rPr>
              <w:t>findViewById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ADBAC7"/>
                <w:lang w:val="en-US"/>
              </w:rPr>
              <w:t>R</w:t>
            </w:r>
            <w:r w:rsidRPr="007C75D3">
              <w:rPr>
                <w:lang w:val="en-US"/>
              </w:rPr>
              <w:t>.</w:t>
            </w:r>
            <w:r w:rsidRPr="007C75D3">
              <w:rPr>
                <w:color w:val="ADBAC7"/>
                <w:lang w:val="en-US"/>
              </w:rPr>
              <w:t>id</w:t>
            </w:r>
            <w:r w:rsidRPr="007C75D3">
              <w:rPr>
                <w:lang w:val="en-US"/>
              </w:rPr>
              <w:t>.ageView);</w:t>
            </w:r>
            <w:r w:rsidRPr="007C75D3">
              <w:rPr>
                <w:lang w:val="en-US"/>
              </w:rPr>
              <w:br/>
              <w:t xml:space="preserve">        </w:t>
            </w:r>
            <w:r w:rsidRPr="007C75D3">
              <w:rPr>
                <w:color w:val="ADBAC7"/>
                <w:lang w:val="en-US"/>
              </w:rPr>
              <w:t xml:space="preserve">String </w:t>
            </w:r>
            <w:r w:rsidRPr="007C75D3">
              <w:rPr>
                <w:lang w:val="en-US"/>
              </w:rPr>
              <w:t xml:space="preserve">age </w:t>
            </w:r>
            <w:r w:rsidRPr="007C75D3">
              <w:rPr>
                <w:color w:val="E78A4E"/>
                <w:lang w:val="en-US"/>
              </w:rPr>
              <w:t xml:space="preserve">= </w:t>
            </w:r>
            <w:r w:rsidRPr="007C75D3">
              <w:rPr>
                <w:lang w:val="en-US"/>
              </w:rPr>
              <w:t>extras.</w:t>
            </w:r>
            <w:r w:rsidRPr="007C75D3">
              <w:rPr>
                <w:color w:val="A9B665"/>
                <w:lang w:val="en-US"/>
              </w:rPr>
              <w:t>getString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ADBAC7"/>
                <w:lang w:val="en-US"/>
              </w:rPr>
              <w:t>TestActivity</w:t>
            </w:r>
            <w:r w:rsidRPr="007C75D3">
              <w:rPr>
                <w:lang w:val="en-US"/>
              </w:rPr>
              <w:t>.AGE_KEY);</w:t>
            </w:r>
            <w:r w:rsidRPr="007C75D3">
              <w:rPr>
                <w:lang w:val="en-US"/>
              </w:rPr>
              <w:br/>
              <w:t xml:space="preserve">        ageView.</w:t>
            </w:r>
            <w:r w:rsidRPr="007C75D3">
              <w:rPr>
                <w:color w:val="A9B665"/>
                <w:lang w:val="en-US"/>
              </w:rPr>
              <w:t>setText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D8A657"/>
                <w:lang w:val="en-US"/>
              </w:rPr>
              <w:t>"</w:t>
            </w:r>
            <w:r w:rsidRPr="007C75D3">
              <w:rPr>
                <w:color w:val="D8A657"/>
              </w:rPr>
              <w:t>Возраст</w:t>
            </w:r>
            <w:r w:rsidRPr="007C75D3">
              <w:rPr>
                <w:color w:val="D8A657"/>
                <w:lang w:val="en-US"/>
              </w:rPr>
              <w:t xml:space="preserve">: " </w:t>
            </w:r>
            <w:r w:rsidRPr="007C75D3">
              <w:rPr>
                <w:color w:val="E78A4E"/>
                <w:lang w:val="en-US"/>
              </w:rPr>
              <w:t xml:space="preserve">+ </w:t>
            </w:r>
            <w:r w:rsidRPr="007C75D3">
              <w:rPr>
                <w:lang w:val="en-US"/>
              </w:rPr>
              <w:t>age);</w:t>
            </w:r>
            <w:r w:rsidRPr="007C75D3">
              <w:rPr>
                <w:lang w:val="en-US"/>
              </w:rPr>
              <w:br/>
              <w:t xml:space="preserve">    }</w:t>
            </w:r>
            <w:r w:rsidRPr="007C75D3">
              <w:rPr>
                <w:lang w:val="en-US"/>
              </w:rPr>
              <w:br/>
              <w:t>}</w:t>
            </w:r>
            <w:r w:rsidRPr="007C75D3">
              <w:rPr>
                <w:lang w:val="en-US"/>
              </w:rPr>
              <w:br/>
            </w:r>
            <w:r w:rsidRPr="007C75D3">
              <w:rPr>
                <w:lang w:val="en-US"/>
              </w:rPr>
              <w:br/>
            </w:r>
            <w:r w:rsidRPr="007C75D3">
              <w:rPr>
                <w:color w:val="EA6962"/>
                <w:lang w:val="en-US"/>
              </w:rPr>
              <w:t xml:space="preserve">public void </w:t>
            </w:r>
            <w:r w:rsidRPr="007C75D3">
              <w:rPr>
                <w:color w:val="A9B665"/>
                <w:lang w:val="en-US"/>
              </w:rPr>
              <w:t>onCancelClick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ADBAC7"/>
                <w:lang w:val="en-US"/>
              </w:rPr>
              <w:t xml:space="preserve">View </w:t>
            </w:r>
            <w:r w:rsidRPr="007C75D3">
              <w:rPr>
                <w:lang w:val="en-US"/>
              </w:rPr>
              <w:t>v) {</w:t>
            </w:r>
            <w:r w:rsidRPr="007C75D3">
              <w:rPr>
                <w:lang w:val="en-US"/>
              </w:rPr>
              <w:br/>
              <w:t xml:space="preserve">    </w:t>
            </w:r>
            <w:r w:rsidRPr="007C75D3">
              <w:rPr>
                <w:color w:val="A9B665"/>
                <w:lang w:val="en-US"/>
              </w:rPr>
              <w:t>setResult</w:t>
            </w:r>
            <w:r w:rsidRPr="007C75D3">
              <w:rPr>
                <w:lang w:val="en-US"/>
              </w:rPr>
              <w:t>(RESULT_CANCELED);</w:t>
            </w:r>
            <w:r w:rsidRPr="007C75D3">
              <w:rPr>
                <w:lang w:val="en-US"/>
              </w:rPr>
              <w:br/>
              <w:t xml:space="preserve">    </w:t>
            </w:r>
            <w:r w:rsidRPr="007C75D3">
              <w:rPr>
                <w:color w:val="A9B665"/>
                <w:lang w:val="en-US"/>
              </w:rPr>
              <w:t>finish</w:t>
            </w:r>
            <w:r w:rsidRPr="007C75D3">
              <w:rPr>
                <w:lang w:val="en-US"/>
              </w:rPr>
              <w:t>();</w:t>
            </w:r>
            <w:r w:rsidRPr="007C75D3">
              <w:rPr>
                <w:lang w:val="en-US"/>
              </w:rPr>
              <w:br/>
              <w:t>}</w:t>
            </w:r>
            <w:r w:rsidRPr="007C75D3">
              <w:rPr>
                <w:lang w:val="en-US"/>
              </w:rPr>
              <w:br/>
            </w:r>
            <w:r w:rsidRPr="007C75D3">
              <w:rPr>
                <w:color w:val="EA6962"/>
                <w:lang w:val="en-US"/>
              </w:rPr>
              <w:lastRenderedPageBreak/>
              <w:t xml:space="preserve">public void </w:t>
            </w:r>
            <w:r w:rsidRPr="007C75D3">
              <w:rPr>
                <w:color w:val="A9B665"/>
                <w:lang w:val="en-US"/>
              </w:rPr>
              <w:t>onButton1Click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ADBAC7"/>
                <w:lang w:val="en-US"/>
              </w:rPr>
              <w:t xml:space="preserve">View </w:t>
            </w:r>
            <w:r w:rsidRPr="007C75D3">
              <w:rPr>
                <w:lang w:val="en-US"/>
              </w:rPr>
              <w:t>v) {</w:t>
            </w:r>
            <w:r w:rsidRPr="007C75D3">
              <w:rPr>
                <w:lang w:val="en-US"/>
              </w:rPr>
              <w:br/>
              <w:t xml:space="preserve">    </w:t>
            </w:r>
            <w:r w:rsidRPr="007C75D3">
              <w:rPr>
                <w:color w:val="A9B665"/>
                <w:lang w:val="en-US"/>
              </w:rPr>
              <w:t>sendMessage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D8A657"/>
                <w:lang w:val="en-US"/>
              </w:rPr>
              <w:t>"</w:t>
            </w:r>
            <w:r w:rsidRPr="007C75D3">
              <w:rPr>
                <w:color w:val="D8A657"/>
              </w:rPr>
              <w:t>Доступ</w:t>
            </w:r>
            <w:r w:rsidRPr="007C75D3">
              <w:rPr>
                <w:color w:val="D8A657"/>
                <w:lang w:val="en-US"/>
              </w:rPr>
              <w:t xml:space="preserve"> </w:t>
            </w:r>
            <w:r w:rsidRPr="007C75D3">
              <w:rPr>
                <w:color w:val="D8A657"/>
              </w:rPr>
              <w:t>разрешен</w:t>
            </w:r>
            <w:r w:rsidRPr="007C75D3">
              <w:rPr>
                <w:color w:val="D8A657"/>
                <w:lang w:val="en-US"/>
              </w:rPr>
              <w:t>"</w:t>
            </w:r>
            <w:r w:rsidRPr="007C75D3">
              <w:rPr>
                <w:lang w:val="en-US"/>
              </w:rPr>
              <w:t>);</w:t>
            </w:r>
            <w:r w:rsidRPr="007C75D3">
              <w:rPr>
                <w:lang w:val="en-US"/>
              </w:rPr>
              <w:br/>
              <w:t>}</w:t>
            </w:r>
            <w:r w:rsidRPr="007C75D3">
              <w:rPr>
                <w:lang w:val="en-US"/>
              </w:rPr>
              <w:br/>
            </w:r>
            <w:r w:rsidRPr="007C75D3">
              <w:rPr>
                <w:color w:val="EA6962"/>
                <w:lang w:val="en-US"/>
              </w:rPr>
              <w:t xml:space="preserve">public void </w:t>
            </w:r>
            <w:r w:rsidRPr="007C75D3">
              <w:rPr>
                <w:color w:val="A9B665"/>
                <w:lang w:val="en-US"/>
              </w:rPr>
              <w:t>onButton2Click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ADBAC7"/>
                <w:lang w:val="en-US"/>
              </w:rPr>
              <w:t xml:space="preserve">View </w:t>
            </w:r>
            <w:r w:rsidRPr="007C75D3">
              <w:rPr>
                <w:lang w:val="en-US"/>
              </w:rPr>
              <w:t>v) {</w:t>
            </w:r>
            <w:r w:rsidRPr="007C75D3">
              <w:rPr>
                <w:lang w:val="en-US"/>
              </w:rPr>
              <w:br/>
              <w:t xml:space="preserve">    </w:t>
            </w:r>
            <w:r w:rsidRPr="007C75D3">
              <w:rPr>
                <w:color w:val="A9B665"/>
                <w:lang w:val="en-US"/>
              </w:rPr>
              <w:t>sendMessage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D8A657"/>
                <w:lang w:val="en-US"/>
              </w:rPr>
              <w:t>"</w:t>
            </w:r>
            <w:r w:rsidRPr="007C75D3">
              <w:rPr>
                <w:color w:val="D8A657"/>
              </w:rPr>
              <w:t>Доступ</w:t>
            </w:r>
            <w:r w:rsidRPr="007C75D3">
              <w:rPr>
                <w:color w:val="D8A657"/>
                <w:lang w:val="en-US"/>
              </w:rPr>
              <w:t xml:space="preserve"> </w:t>
            </w:r>
            <w:r w:rsidRPr="007C75D3">
              <w:rPr>
                <w:color w:val="D8A657"/>
              </w:rPr>
              <w:t>запрещен</w:t>
            </w:r>
            <w:r w:rsidRPr="007C75D3">
              <w:rPr>
                <w:color w:val="D8A657"/>
                <w:lang w:val="en-US"/>
              </w:rPr>
              <w:t>"</w:t>
            </w:r>
            <w:r w:rsidRPr="007C75D3">
              <w:rPr>
                <w:lang w:val="en-US"/>
              </w:rPr>
              <w:t>);</w:t>
            </w:r>
            <w:r w:rsidRPr="007C75D3">
              <w:rPr>
                <w:lang w:val="en-US"/>
              </w:rPr>
              <w:br/>
              <w:t>}</w:t>
            </w:r>
            <w:r w:rsidRPr="007C75D3">
              <w:rPr>
                <w:lang w:val="en-US"/>
              </w:rPr>
              <w:br/>
            </w:r>
            <w:r w:rsidRPr="007C75D3">
              <w:rPr>
                <w:color w:val="EA6962"/>
                <w:lang w:val="en-US"/>
              </w:rPr>
              <w:t xml:space="preserve">public void </w:t>
            </w:r>
            <w:r w:rsidRPr="007C75D3">
              <w:rPr>
                <w:color w:val="A9B665"/>
                <w:lang w:val="en-US"/>
              </w:rPr>
              <w:t>onButton3Click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ADBAC7"/>
                <w:lang w:val="en-US"/>
              </w:rPr>
              <w:t xml:space="preserve">View </w:t>
            </w:r>
            <w:r w:rsidRPr="007C75D3">
              <w:rPr>
                <w:lang w:val="en-US"/>
              </w:rPr>
              <w:t>v) {</w:t>
            </w:r>
            <w:r w:rsidRPr="007C75D3">
              <w:rPr>
                <w:lang w:val="en-US"/>
              </w:rPr>
              <w:br/>
              <w:t xml:space="preserve">    </w:t>
            </w:r>
            <w:r w:rsidRPr="007C75D3">
              <w:rPr>
                <w:color w:val="A9B665"/>
                <w:lang w:val="en-US"/>
              </w:rPr>
              <w:t>sendMessage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D8A657"/>
                <w:lang w:val="en-US"/>
              </w:rPr>
              <w:t>"</w:t>
            </w:r>
            <w:r w:rsidRPr="007C75D3">
              <w:rPr>
                <w:color w:val="D8A657"/>
              </w:rPr>
              <w:t>Недопустимый</w:t>
            </w:r>
            <w:r w:rsidRPr="007C75D3">
              <w:rPr>
                <w:color w:val="D8A657"/>
                <w:lang w:val="en-US"/>
              </w:rPr>
              <w:t xml:space="preserve"> </w:t>
            </w:r>
            <w:r w:rsidRPr="007C75D3">
              <w:rPr>
                <w:color w:val="D8A657"/>
              </w:rPr>
              <w:t>возраст</w:t>
            </w:r>
            <w:r w:rsidRPr="007C75D3">
              <w:rPr>
                <w:color w:val="D8A657"/>
                <w:lang w:val="en-US"/>
              </w:rPr>
              <w:t>"</w:t>
            </w:r>
            <w:r w:rsidRPr="007C75D3">
              <w:rPr>
                <w:lang w:val="en-US"/>
              </w:rPr>
              <w:t>);</w:t>
            </w:r>
            <w:r w:rsidRPr="007C75D3">
              <w:rPr>
                <w:lang w:val="en-US"/>
              </w:rPr>
              <w:br/>
              <w:t>}</w:t>
            </w:r>
            <w:r w:rsidRPr="007C75D3">
              <w:rPr>
                <w:lang w:val="en-US"/>
              </w:rPr>
              <w:br/>
            </w:r>
            <w:r w:rsidRPr="007C75D3">
              <w:rPr>
                <w:color w:val="EA6962"/>
                <w:lang w:val="en-US"/>
              </w:rPr>
              <w:t xml:space="preserve">private void </w:t>
            </w:r>
            <w:r w:rsidRPr="007C75D3">
              <w:rPr>
                <w:color w:val="A9B665"/>
                <w:lang w:val="en-US"/>
              </w:rPr>
              <w:t>sendMessage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ADBAC7"/>
                <w:lang w:val="en-US"/>
              </w:rPr>
              <w:t xml:space="preserve">String </w:t>
            </w:r>
            <w:r w:rsidRPr="007C75D3">
              <w:rPr>
                <w:lang w:val="en-US"/>
              </w:rPr>
              <w:t>message){</w:t>
            </w:r>
            <w:r w:rsidRPr="007C75D3">
              <w:rPr>
                <w:lang w:val="en-US"/>
              </w:rPr>
              <w:br/>
              <w:t xml:space="preserve">    </w:t>
            </w:r>
            <w:r w:rsidRPr="007C75D3">
              <w:rPr>
                <w:color w:val="ADBAC7"/>
                <w:lang w:val="en-US"/>
              </w:rPr>
              <w:t xml:space="preserve">Intent </w:t>
            </w:r>
            <w:r w:rsidRPr="007C75D3">
              <w:rPr>
                <w:lang w:val="en-US"/>
              </w:rPr>
              <w:t xml:space="preserve">data </w:t>
            </w:r>
            <w:r w:rsidRPr="007C75D3">
              <w:rPr>
                <w:color w:val="E78A4E"/>
                <w:lang w:val="en-US"/>
              </w:rPr>
              <w:t xml:space="preserve">= </w:t>
            </w:r>
            <w:r w:rsidRPr="007C75D3">
              <w:rPr>
                <w:color w:val="EA6962"/>
                <w:lang w:val="en-US"/>
              </w:rPr>
              <w:t xml:space="preserve">new </w:t>
            </w:r>
            <w:r w:rsidRPr="007C75D3">
              <w:rPr>
                <w:color w:val="A9B665"/>
                <w:lang w:val="en-US"/>
              </w:rPr>
              <w:t>Intent</w:t>
            </w:r>
            <w:r w:rsidRPr="007C75D3">
              <w:rPr>
                <w:lang w:val="en-US"/>
              </w:rPr>
              <w:t>();</w:t>
            </w:r>
            <w:r w:rsidRPr="007C75D3">
              <w:rPr>
                <w:lang w:val="en-US"/>
              </w:rPr>
              <w:br/>
              <w:t xml:space="preserve">    data.</w:t>
            </w:r>
            <w:r w:rsidRPr="007C75D3">
              <w:rPr>
                <w:color w:val="A9B665"/>
                <w:lang w:val="en-US"/>
              </w:rPr>
              <w:t>putExtra</w:t>
            </w:r>
            <w:r w:rsidRPr="007C75D3">
              <w:rPr>
                <w:lang w:val="en-US"/>
              </w:rPr>
              <w:t>(</w:t>
            </w:r>
            <w:r w:rsidRPr="007C75D3">
              <w:rPr>
                <w:color w:val="ADBAC7"/>
                <w:lang w:val="en-US"/>
              </w:rPr>
              <w:t>TestActivity</w:t>
            </w:r>
            <w:r w:rsidRPr="007C75D3">
              <w:rPr>
                <w:lang w:val="en-US"/>
              </w:rPr>
              <w:t>.ACCESS_MESSAGE, message);</w:t>
            </w:r>
            <w:r w:rsidRPr="007C75D3">
              <w:rPr>
                <w:lang w:val="en-US"/>
              </w:rPr>
              <w:br/>
              <w:t xml:space="preserve">    </w:t>
            </w:r>
            <w:r w:rsidRPr="007C75D3">
              <w:rPr>
                <w:color w:val="A9B665"/>
                <w:lang w:val="en-US"/>
              </w:rPr>
              <w:t>setResult</w:t>
            </w:r>
            <w:r w:rsidRPr="007C75D3">
              <w:rPr>
                <w:lang w:val="en-US"/>
              </w:rPr>
              <w:t>(RESULT_OK, data);</w:t>
            </w:r>
            <w:r w:rsidRPr="007C75D3">
              <w:rPr>
                <w:lang w:val="en-US"/>
              </w:rPr>
              <w:br/>
              <w:t xml:space="preserve">    </w:t>
            </w:r>
            <w:r w:rsidRPr="007C75D3">
              <w:rPr>
                <w:color w:val="A9B665"/>
                <w:lang w:val="en-US"/>
              </w:rPr>
              <w:t>finish</w:t>
            </w:r>
            <w:r w:rsidRPr="007C75D3">
              <w:rPr>
                <w:lang w:val="en-US"/>
              </w:rPr>
              <w:t>();</w:t>
            </w:r>
            <w:r w:rsidRPr="007C75D3">
              <w:rPr>
                <w:lang w:val="en-US"/>
              </w:rPr>
              <w:br/>
              <w:t>}</w:t>
            </w:r>
          </w:p>
        </w:tc>
      </w:tr>
    </w:tbl>
    <w:p w14:paraId="3219D742" w14:textId="77777777" w:rsidR="007C75D3" w:rsidRDefault="007C75D3" w:rsidP="00D83566">
      <w:pPr>
        <w:rPr>
          <w:lang w:val="en-US"/>
        </w:rPr>
      </w:pPr>
    </w:p>
    <w:p w14:paraId="39218A17" w14:textId="0FC603C7" w:rsidR="00744960" w:rsidRDefault="00744960" w:rsidP="00D83566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5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 xml:space="preserve">код в </w:t>
      </w:r>
      <w:r>
        <w:rPr>
          <w:rFonts w:ascii="Times" w:hAnsi="Times" w:cs="Times"/>
          <w:i/>
          <w:iCs/>
          <w:sz w:val="24"/>
          <w:szCs w:val="24"/>
          <w:lang w:val="en-US"/>
        </w:rPr>
        <w:t>Test</w:t>
      </w:r>
      <w:r>
        <w:rPr>
          <w:rFonts w:ascii="Times" w:hAnsi="Times" w:cs="Times"/>
          <w:i/>
          <w:iCs/>
          <w:sz w:val="24"/>
          <w:szCs w:val="24"/>
          <w:lang w:val="en-US"/>
        </w:rPr>
        <w:t>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4467" w14:paraId="4DE527ED" w14:textId="77777777" w:rsidTr="00B94467">
        <w:tc>
          <w:tcPr>
            <w:tcW w:w="9345" w:type="dxa"/>
          </w:tcPr>
          <w:p w14:paraId="491BE320" w14:textId="70CA2979" w:rsidR="00B94467" w:rsidRPr="00E21C7D" w:rsidRDefault="00E21C7D" w:rsidP="00E21C7D">
            <w:pPr>
              <w:pStyle w:val="a5"/>
              <w:rPr>
                <w:lang w:val="en-US"/>
              </w:rPr>
            </w:pPr>
            <w:r w:rsidRPr="00E21C7D">
              <w:rPr>
                <w:color w:val="EA6962"/>
                <w:lang w:val="en-US"/>
              </w:rPr>
              <w:t xml:space="preserve">static final </w:t>
            </w:r>
            <w:r w:rsidRPr="00E21C7D">
              <w:rPr>
                <w:lang w:val="en-US"/>
              </w:rPr>
              <w:t xml:space="preserve">String </w:t>
            </w:r>
            <w:r w:rsidRPr="00E21C7D">
              <w:rPr>
                <w:color w:val="D4BE98"/>
                <w:lang w:val="en-US"/>
              </w:rPr>
              <w:t xml:space="preserve">AGE_KEY </w:t>
            </w:r>
            <w:r w:rsidRPr="00E21C7D">
              <w:rPr>
                <w:color w:val="E78A4E"/>
                <w:lang w:val="en-US"/>
              </w:rPr>
              <w:t xml:space="preserve">= </w:t>
            </w:r>
            <w:r w:rsidRPr="00E21C7D">
              <w:rPr>
                <w:color w:val="D8A657"/>
                <w:lang w:val="en-US"/>
              </w:rPr>
              <w:t>"AGE"</w:t>
            </w:r>
            <w:r w:rsidRPr="00E21C7D">
              <w:rPr>
                <w:color w:val="D4BE98"/>
                <w:lang w:val="en-US"/>
              </w:rPr>
              <w:t>;</w:t>
            </w:r>
            <w:r w:rsidRPr="00E21C7D">
              <w:rPr>
                <w:color w:val="D4BE98"/>
                <w:lang w:val="en-US"/>
              </w:rPr>
              <w:br/>
            </w:r>
            <w:r w:rsidRPr="00E21C7D">
              <w:rPr>
                <w:color w:val="EA6962"/>
                <w:lang w:val="en-US"/>
              </w:rPr>
              <w:t xml:space="preserve">static final </w:t>
            </w:r>
            <w:r w:rsidRPr="00E21C7D">
              <w:rPr>
                <w:lang w:val="en-US"/>
              </w:rPr>
              <w:t xml:space="preserve">String </w:t>
            </w:r>
            <w:r w:rsidRPr="00E21C7D">
              <w:rPr>
                <w:color w:val="D4BE98"/>
                <w:lang w:val="en-US"/>
              </w:rPr>
              <w:t>ACCESS_MESSAGE</w:t>
            </w:r>
            <w:r w:rsidRPr="00E21C7D">
              <w:rPr>
                <w:color w:val="E78A4E"/>
                <w:lang w:val="en-US"/>
              </w:rPr>
              <w:t>=</w:t>
            </w:r>
            <w:r w:rsidRPr="00E21C7D">
              <w:rPr>
                <w:color w:val="D8A657"/>
                <w:lang w:val="en-US"/>
              </w:rPr>
              <w:t>"ACCESS_MESSAGE"</w:t>
            </w:r>
            <w:r w:rsidRPr="00E21C7D">
              <w:rPr>
                <w:color w:val="D4BE98"/>
                <w:lang w:val="en-US"/>
              </w:rPr>
              <w:t>;</w:t>
            </w:r>
            <w:r w:rsidRPr="00E21C7D">
              <w:rPr>
                <w:color w:val="D4BE98"/>
                <w:lang w:val="en-US"/>
              </w:rPr>
              <w:br/>
            </w:r>
            <w:r w:rsidRPr="00E21C7D">
              <w:rPr>
                <w:lang w:val="en-US"/>
              </w:rPr>
              <w:t>ActivityResultLauncher</w:t>
            </w:r>
            <w:r w:rsidRPr="00E21C7D">
              <w:rPr>
                <w:color w:val="E78A4E"/>
                <w:lang w:val="en-US"/>
              </w:rPr>
              <w:t>&lt;</w:t>
            </w:r>
            <w:r w:rsidRPr="00E21C7D">
              <w:rPr>
                <w:lang w:val="en-US"/>
              </w:rPr>
              <w:t>Intent</w:t>
            </w:r>
            <w:r w:rsidRPr="00E21C7D">
              <w:rPr>
                <w:color w:val="E78A4E"/>
                <w:lang w:val="en-US"/>
              </w:rPr>
              <w:t xml:space="preserve">&gt; </w:t>
            </w:r>
            <w:r w:rsidRPr="00E21C7D">
              <w:rPr>
                <w:color w:val="D4BE98"/>
                <w:lang w:val="en-US"/>
              </w:rPr>
              <w:t xml:space="preserve">mStartForResult </w:t>
            </w:r>
            <w:r w:rsidRPr="00E21C7D">
              <w:rPr>
                <w:color w:val="E78A4E"/>
                <w:lang w:val="en-US"/>
              </w:rPr>
              <w:t>=</w:t>
            </w:r>
            <w:r w:rsidRPr="00E21C7D">
              <w:rPr>
                <w:color w:val="E78A4E"/>
                <w:lang w:val="en-US"/>
              </w:rPr>
              <w:br/>
              <w:t xml:space="preserve">        </w:t>
            </w:r>
            <w:r w:rsidRPr="00E21C7D">
              <w:rPr>
                <w:color w:val="A9B665"/>
                <w:lang w:val="en-US"/>
              </w:rPr>
              <w:t>registerForActivityResult</w:t>
            </w:r>
            <w:r w:rsidRPr="00E21C7D">
              <w:rPr>
                <w:color w:val="D4BE98"/>
                <w:lang w:val="en-US"/>
              </w:rPr>
              <w:t>(</w:t>
            </w:r>
            <w:r w:rsidRPr="00E21C7D">
              <w:rPr>
                <w:color w:val="EA6962"/>
                <w:lang w:val="en-US"/>
              </w:rPr>
              <w:t xml:space="preserve">new </w:t>
            </w:r>
            <w:r w:rsidRPr="00E21C7D">
              <w:rPr>
                <w:lang w:val="en-US"/>
              </w:rPr>
              <w:t>ActivityResultContracts</w:t>
            </w:r>
            <w:r w:rsidRPr="00E21C7D">
              <w:rPr>
                <w:color w:val="D4BE98"/>
                <w:lang w:val="en-US"/>
              </w:rPr>
              <w:t>.</w:t>
            </w:r>
            <w:r w:rsidRPr="00E21C7D">
              <w:rPr>
                <w:color w:val="A9B665"/>
                <w:lang w:val="en-US"/>
              </w:rPr>
              <w:t>StartActivityForResult</w:t>
            </w:r>
            <w:r w:rsidRPr="00E21C7D">
              <w:rPr>
                <w:color w:val="D4BE98"/>
                <w:lang w:val="en-US"/>
              </w:rPr>
              <w:t>(),</w:t>
            </w:r>
            <w:r w:rsidRPr="00E21C7D">
              <w:rPr>
                <w:color w:val="D4BE98"/>
                <w:lang w:val="en-US"/>
              </w:rPr>
              <w:br/>
              <w:t xml:space="preserve">                </w:t>
            </w:r>
            <w:r w:rsidRPr="00E21C7D">
              <w:rPr>
                <w:color w:val="EA6962"/>
                <w:lang w:val="en-US"/>
              </w:rPr>
              <w:t xml:space="preserve">new </w:t>
            </w:r>
            <w:r w:rsidRPr="00E21C7D">
              <w:rPr>
                <w:lang w:val="en-US"/>
              </w:rPr>
              <w:t>ActivityResultCallback</w:t>
            </w:r>
            <w:r w:rsidRPr="00E21C7D">
              <w:rPr>
                <w:color w:val="E78A4E"/>
                <w:lang w:val="en-US"/>
              </w:rPr>
              <w:t>&lt;</w:t>
            </w:r>
            <w:r w:rsidRPr="00E21C7D">
              <w:rPr>
                <w:lang w:val="en-US"/>
              </w:rPr>
              <w:t>ActivityResult</w:t>
            </w:r>
            <w:r w:rsidRPr="00E21C7D">
              <w:rPr>
                <w:color w:val="E78A4E"/>
                <w:lang w:val="en-US"/>
              </w:rPr>
              <w:t>&gt;</w:t>
            </w:r>
            <w:r w:rsidRPr="00E21C7D">
              <w:rPr>
                <w:color w:val="D4BE98"/>
                <w:lang w:val="en-US"/>
              </w:rPr>
              <w:t>() {</w:t>
            </w:r>
            <w:r w:rsidRPr="00E21C7D">
              <w:rPr>
                <w:color w:val="D4BE98"/>
                <w:lang w:val="en-US"/>
              </w:rPr>
              <w:br/>
              <w:t xml:space="preserve">                    </w:t>
            </w:r>
            <w:r w:rsidRPr="00E21C7D">
              <w:rPr>
                <w:color w:val="BBB529"/>
                <w:lang w:val="en-US"/>
              </w:rPr>
              <w:t>@Override</w:t>
            </w:r>
            <w:r w:rsidRPr="00E21C7D">
              <w:rPr>
                <w:color w:val="BBB529"/>
                <w:lang w:val="en-US"/>
              </w:rPr>
              <w:br/>
              <w:t xml:space="preserve">                    </w:t>
            </w:r>
            <w:r w:rsidRPr="00E21C7D">
              <w:rPr>
                <w:color w:val="EA6962"/>
                <w:lang w:val="en-US"/>
              </w:rPr>
              <w:t xml:space="preserve">public void </w:t>
            </w:r>
            <w:r w:rsidRPr="00E21C7D">
              <w:rPr>
                <w:color w:val="A9B665"/>
                <w:lang w:val="en-US"/>
              </w:rPr>
              <w:t>onActivityResult</w:t>
            </w:r>
            <w:r w:rsidRPr="00E21C7D">
              <w:rPr>
                <w:color w:val="D4BE98"/>
                <w:lang w:val="en-US"/>
              </w:rPr>
              <w:t>(</w:t>
            </w:r>
            <w:r w:rsidRPr="00E21C7D">
              <w:rPr>
                <w:lang w:val="en-US"/>
              </w:rPr>
              <w:t xml:space="preserve">ActivityResult </w:t>
            </w:r>
            <w:r w:rsidRPr="00E21C7D">
              <w:rPr>
                <w:color w:val="D4BE98"/>
                <w:lang w:val="en-US"/>
              </w:rPr>
              <w:t>result) {</w:t>
            </w:r>
            <w:r w:rsidRPr="00E21C7D">
              <w:rPr>
                <w:color w:val="D4BE98"/>
                <w:lang w:val="en-US"/>
              </w:rPr>
              <w:br/>
              <w:t xml:space="preserve">                        </w:t>
            </w:r>
            <w:r w:rsidRPr="00E21C7D">
              <w:rPr>
                <w:lang w:val="en-US"/>
              </w:rPr>
              <w:t xml:space="preserve">TextView </w:t>
            </w:r>
            <w:r w:rsidRPr="00E21C7D">
              <w:rPr>
                <w:color w:val="D4BE98"/>
                <w:lang w:val="en-US"/>
              </w:rPr>
              <w:t xml:space="preserve">textView </w:t>
            </w:r>
            <w:r w:rsidRPr="00E21C7D">
              <w:rPr>
                <w:color w:val="E78A4E"/>
                <w:lang w:val="en-US"/>
              </w:rPr>
              <w:t xml:space="preserve">= </w:t>
            </w:r>
            <w:r w:rsidRPr="00E21C7D">
              <w:rPr>
                <w:color w:val="A9B665"/>
                <w:lang w:val="en-US"/>
              </w:rPr>
              <w:t>findViewById</w:t>
            </w:r>
            <w:r w:rsidRPr="00E21C7D">
              <w:rPr>
                <w:color w:val="D4BE98"/>
                <w:lang w:val="en-US"/>
              </w:rPr>
              <w:t>(</w:t>
            </w:r>
            <w:r w:rsidRPr="00E21C7D">
              <w:rPr>
                <w:lang w:val="en-US"/>
              </w:rPr>
              <w:t>R</w:t>
            </w:r>
            <w:r w:rsidRPr="00E21C7D">
              <w:rPr>
                <w:color w:val="D4BE98"/>
                <w:lang w:val="en-US"/>
              </w:rPr>
              <w:t>.</w:t>
            </w:r>
            <w:r w:rsidRPr="00E21C7D">
              <w:rPr>
                <w:lang w:val="en-US"/>
              </w:rPr>
              <w:t>id</w:t>
            </w:r>
            <w:r w:rsidRPr="00E21C7D">
              <w:rPr>
                <w:color w:val="D4BE98"/>
                <w:lang w:val="en-US"/>
              </w:rPr>
              <w:t>.textView);</w:t>
            </w:r>
            <w:r w:rsidRPr="00E21C7D">
              <w:rPr>
                <w:color w:val="D4BE98"/>
                <w:lang w:val="en-US"/>
              </w:rPr>
              <w:br/>
              <w:t xml:space="preserve">                        </w:t>
            </w:r>
            <w:r w:rsidRPr="00E21C7D">
              <w:rPr>
                <w:color w:val="EA6962"/>
                <w:lang w:val="en-US"/>
              </w:rPr>
              <w:t>if</w:t>
            </w:r>
            <w:r w:rsidRPr="00E21C7D">
              <w:rPr>
                <w:color w:val="D4BE98"/>
                <w:lang w:val="en-US"/>
              </w:rPr>
              <w:t>(result.</w:t>
            </w:r>
            <w:r w:rsidRPr="00E21C7D">
              <w:rPr>
                <w:color w:val="A9B665"/>
                <w:lang w:val="en-US"/>
              </w:rPr>
              <w:t>getResultCode</w:t>
            </w:r>
            <w:r w:rsidRPr="00E21C7D">
              <w:rPr>
                <w:color w:val="D4BE98"/>
                <w:lang w:val="en-US"/>
              </w:rPr>
              <w:t xml:space="preserve">() </w:t>
            </w:r>
            <w:r w:rsidRPr="00E21C7D">
              <w:rPr>
                <w:color w:val="E78A4E"/>
                <w:lang w:val="en-US"/>
              </w:rPr>
              <w:t xml:space="preserve">== </w:t>
            </w:r>
            <w:r w:rsidRPr="00E21C7D">
              <w:rPr>
                <w:lang w:val="en-US"/>
              </w:rPr>
              <w:t>Activity</w:t>
            </w:r>
            <w:r w:rsidRPr="00E21C7D">
              <w:rPr>
                <w:color w:val="D4BE98"/>
                <w:lang w:val="en-US"/>
              </w:rPr>
              <w:t>.RESULT_OK){</w:t>
            </w:r>
            <w:r w:rsidRPr="00E21C7D">
              <w:rPr>
                <w:color w:val="D4BE98"/>
                <w:lang w:val="en-US"/>
              </w:rPr>
              <w:br/>
              <w:t xml:space="preserve">                            </w:t>
            </w:r>
            <w:r w:rsidRPr="00E21C7D">
              <w:rPr>
                <w:lang w:val="en-US"/>
              </w:rPr>
              <w:t xml:space="preserve">Intent </w:t>
            </w:r>
            <w:r w:rsidRPr="00E21C7D">
              <w:rPr>
                <w:color w:val="D4BE98"/>
                <w:lang w:val="en-US"/>
              </w:rPr>
              <w:t xml:space="preserve">intent </w:t>
            </w:r>
            <w:r w:rsidRPr="00E21C7D">
              <w:rPr>
                <w:color w:val="E78A4E"/>
                <w:lang w:val="en-US"/>
              </w:rPr>
              <w:t xml:space="preserve">= </w:t>
            </w:r>
            <w:r w:rsidRPr="00E21C7D">
              <w:rPr>
                <w:color w:val="D4BE98"/>
                <w:lang w:val="en-US"/>
              </w:rPr>
              <w:t>result.</w:t>
            </w:r>
            <w:r w:rsidRPr="00E21C7D">
              <w:rPr>
                <w:color w:val="A9B665"/>
                <w:lang w:val="en-US"/>
              </w:rPr>
              <w:t>getData</w:t>
            </w:r>
            <w:r w:rsidRPr="00E21C7D">
              <w:rPr>
                <w:color w:val="D4BE98"/>
                <w:lang w:val="en-US"/>
              </w:rPr>
              <w:t>();</w:t>
            </w:r>
            <w:r w:rsidRPr="00E21C7D">
              <w:rPr>
                <w:color w:val="D4BE98"/>
                <w:lang w:val="en-US"/>
              </w:rPr>
              <w:br/>
              <w:t xml:space="preserve">                            </w:t>
            </w:r>
            <w:r w:rsidRPr="00E21C7D">
              <w:rPr>
                <w:color w:val="EA6962"/>
                <w:lang w:val="en-US"/>
              </w:rPr>
              <w:t xml:space="preserve">assert </w:t>
            </w:r>
            <w:r w:rsidRPr="00E21C7D">
              <w:rPr>
                <w:color w:val="D4BE98"/>
                <w:lang w:val="en-US"/>
              </w:rPr>
              <w:t xml:space="preserve">intent </w:t>
            </w:r>
            <w:r w:rsidRPr="00E21C7D">
              <w:rPr>
                <w:color w:val="E78A4E"/>
                <w:lang w:val="en-US"/>
              </w:rPr>
              <w:t xml:space="preserve">!= </w:t>
            </w:r>
            <w:r w:rsidRPr="00E21C7D">
              <w:rPr>
                <w:color w:val="EA6962"/>
                <w:lang w:val="en-US"/>
              </w:rPr>
              <w:t>null</w:t>
            </w:r>
            <w:r w:rsidRPr="00E21C7D">
              <w:rPr>
                <w:color w:val="D4BE98"/>
                <w:lang w:val="en-US"/>
              </w:rPr>
              <w:t>;</w:t>
            </w:r>
            <w:r w:rsidRPr="00E21C7D">
              <w:rPr>
                <w:color w:val="D4BE98"/>
                <w:lang w:val="en-US"/>
              </w:rPr>
              <w:br/>
              <w:t xml:space="preserve">                            </w:t>
            </w:r>
            <w:r w:rsidRPr="00E21C7D">
              <w:rPr>
                <w:lang w:val="en-US"/>
              </w:rPr>
              <w:t xml:space="preserve">String </w:t>
            </w:r>
            <w:r w:rsidRPr="00E21C7D">
              <w:rPr>
                <w:color w:val="D4BE98"/>
                <w:lang w:val="en-US"/>
              </w:rPr>
              <w:t xml:space="preserve">accessMessage </w:t>
            </w:r>
            <w:r w:rsidRPr="00E21C7D">
              <w:rPr>
                <w:color w:val="E78A4E"/>
                <w:lang w:val="en-US"/>
              </w:rPr>
              <w:t>=</w:t>
            </w:r>
            <w:r w:rsidRPr="00E21C7D">
              <w:rPr>
                <w:color w:val="E78A4E"/>
                <w:lang w:val="en-US"/>
              </w:rPr>
              <w:br/>
              <w:t xml:space="preserve">                                    </w:t>
            </w:r>
            <w:r w:rsidRPr="00E21C7D">
              <w:rPr>
                <w:color w:val="D4BE98"/>
                <w:lang w:val="en-US"/>
              </w:rPr>
              <w:t>intent.</w:t>
            </w:r>
            <w:r w:rsidRPr="00E21C7D">
              <w:rPr>
                <w:color w:val="A9B665"/>
                <w:lang w:val="en-US"/>
              </w:rPr>
              <w:t>getStringExtra</w:t>
            </w:r>
            <w:r w:rsidRPr="00E21C7D">
              <w:rPr>
                <w:color w:val="D4BE98"/>
                <w:lang w:val="en-US"/>
              </w:rPr>
              <w:t>(ACCESS_MESSAGE);</w:t>
            </w:r>
            <w:r w:rsidRPr="00E21C7D">
              <w:rPr>
                <w:color w:val="D4BE98"/>
                <w:lang w:val="en-US"/>
              </w:rPr>
              <w:br/>
              <w:t xml:space="preserve">                            textView.</w:t>
            </w:r>
            <w:r w:rsidRPr="00E21C7D">
              <w:rPr>
                <w:color w:val="A9B665"/>
                <w:lang w:val="en-US"/>
              </w:rPr>
              <w:t>setText</w:t>
            </w:r>
            <w:r w:rsidRPr="00E21C7D">
              <w:rPr>
                <w:color w:val="D4BE98"/>
                <w:lang w:val="en-US"/>
              </w:rPr>
              <w:t>(accessMessage);</w:t>
            </w:r>
            <w:r w:rsidRPr="00E21C7D">
              <w:rPr>
                <w:color w:val="D4BE98"/>
                <w:lang w:val="en-US"/>
              </w:rPr>
              <w:br/>
              <w:t xml:space="preserve">                        }</w:t>
            </w:r>
            <w:r w:rsidRPr="00E21C7D">
              <w:rPr>
                <w:color w:val="D4BE98"/>
                <w:lang w:val="en-US"/>
              </w:rPr>
              <w:br/>
              <w:t xml:space="preserve">                        </w:t>
            </w:r>
            <w:r w:rsidRPr="00E21C7D">
              <w:rPr>
                <w:color w:val="EA6962"/>
                <w:lang w:val="en-US"/>
              </w:rPr>
              <w:t>else</w:t>
            </w:r>
            <w:r w:rsidRPr="00E21C7D">
              <w:rPr>
                <w:color w:val="D4BE98"/>
                <w:lang w:val="en-US"/>
              </w:rPr>
              <w:t>{</w:t>
            </w:r>
            <w:r w:rsidRPr="00E21C7D">
              <w:rPr>
                <w:color w:val="D4BE98"/>
                <w:lang w:val="en-US"/>
              </w:rPr>
              <w:br/>
              <w:t xml:space="preserve">                            textView.</w:t>
            </w:r>
            <w:r w:rsidRPr="00E21C7D">
              <w:rPr>
                <w:color w:val="A9B665"/>
                <w:lang w:val="en-US"/>
              </w:rPr>
              <w:t>setText</w:t>
            </w:r>
            <w:r w:rsidRPr="00E21C7D">
              <w:rPr>
                <w:color w:val="D4BE98"/>
                <w:lang w:val="en-US"/>
              </w:rPr>
              <w:t>(</w:t>
            </w:r>
            <w:r w:rsidRPr="00E21C7D">
              <w:rPr>
                <w:color w:val="D8A657"/>
                <w:lang w:val="en-US"/>
              </w:rPr>
              <w:t>"</w:t>
            </w:r>
            <w:r w:rsidRPr="00E21C7D">
              <w:rPr>
                <w:color w:val="D8A657"/>
              </w:rPr>
              <w:t>Ошибка</w:t>
            </w:r>
            <w:r w:rsidRPr="00E21C7D">
              <w:rPr>
                <w:color w:val="D8A657"/>
                <w:lang w:val="en-US"/>
              </w:rPr>
              <w:t xml:space="preserve"> </w:t>
            </w:r>
            <w:r w:rsidRPr="00E21C7D">
              <w:rPr>
                <w:color w:val="D8A657"/>
              </w:rPr>
              <w:t>доступа</w:t>
            </w:r>
            <w:r w:rsidRPr="00E21C7D">
              <w:rPr>
                <w:color w:val="D8A657"/>
                <w:lang w:val="en-US"/>
              </w:rPr>
              <w:t>"</w:t>
            </w:r>
            <w:r w:rsidRPr="00E21C7D">
              <w:rPr>
                <w:color w:val="D4BE98"/>
                <w:lang w:val="en-US"/>
              </w:rPr>
              <w:t>);</w:t>
            </w:r>
            <w:r w:rsidRPr="00E21C7D">
              <w:rPr>
                <w:color w:val="D4BE98"/>
                <w:lang w:val="en-US"/>
              </w:rPr>
              <w:br/>
              <w:t xml:space="preserve">                        }</w:t>
            </w:r>
            <w:r w:rsidRPr="00E21C7D">
              <w:rPr>
                <w:color w:val="D4BE98"/>
                <w:lang w:val="en-US"/>
              </w:rPr>
              <w:br/>
              <w:t xml:space="preserve">                    }</w:t>
            </w:r>
            <w:r w:rsidRPr="00E21C7D">
              <w:rPr>
                <w:color w:val="D4BE98"/>
                <w:lang w:val="en-US"/>
              </w:rPr>
              <w:br/>
              <w:t xml:space="preserve">                });</w:t>
            </w:r>
            <w:r w:rsidRPr="00E21C7D">
              <w:rPr>
                <w:color w:val="D4BE98"/>
                <w:lang w:val="en-US"/>
              </w:rPr>
              <w:br/>
            </w:r>
            <w:r w:rsidRPr="00E21C7D">
              <w:rPr>
                <w:color w:val="EA6962"/>
                <w:lang w:val="en-US"/>
              </w:rPr>
              <w:t xml:space="preserve">public void </w:t>
            </w:r>
            <w:r w:rsidRPr="00E21C7D">
              <w:rPr>
                <w:color w:val="A9B665"/>
                <w:lang w:val="en-US"/>
              </w:rPr>
              <w:t>onClick</w:t>
            </w:r>
            <w:r w:rsidRPr="00E21C7D">
              <w:rPr>
                <w:color w:val="D4BE98"/>
                <w:lang w:val="en-US"/>
              </w:rPr>
              <w:t>(</w:t>
            </w:r>
            <w:r w:rsidRPr="00E21C7D">
              <w:rPr>
                <w:lang w:val="en-US"/>
              </w:rPr>
              <w:t xml:space="preserve">View </w:t>
            </w:r>
            <w:r w:rsidRPr="00E21C7D">
              <w:rPr>
                <w:color w:val="D4BE98"/>
                <w:lang w:val="en-US"/>
              </w:rPr>
              <w:t>view) {</w:t>
            </w:r>
            <w:r w:rsidRPr="00E21C7D">
              <w:rPr>
                <w:color w:val="D4BE98"/>
                <w:lang w:val="en-US"/>
              </w:rPr>
              <w:br/>
              <w:t xml:space="preserve">    </w:t>
            </w:r>
            <w:r w:rsidRPr="00E21C7D">
              <w:rPr>
                <w:i/>
                <w:iCs/>
                <w:color w:val="928374"/>
                <w:lang w:val="en-US"/>
              </w:rPr>
              <w:t xml:space="preserve">// </w:t>
            </w:r>
            <w:r w:rsidRPr="00E21C7D">
              <w:rPr>
                <w:i/>
                <w:iCs/>
                <w:color w:val="928374"/>
              </w:rPr>
              <w:t>получаем</w:t>
            </w:r>
            <w:r w:rsidRPr="00E21C7D">
              <w:rPr>
                <w:i/>
                <w:iCs/>
                <w:color w:val="928374"/>
                <w:lang w:val="en-US"/>
              </w:rPr>
              <w:t xml:space="preserve"> </w:t>
            </w:r>
            <w:r w:rsidRPr="00E21C7D">
              <w:rPr>
                <w:i/>
                <w:iCs/>
                <w:color w:val="928374"/>
              </w:rPr>
              <w:t>введенный</w:t>
            </w:r>
            <w:r w:rsidRPr="00E21C7D">
              <w:rPr>
                <w:i/>
                <w:iCs/>
                <w:color w:val="928374"/>
                <w:lang w:val="en-US"/>
              </w:rPr>
              <w:t xml:space="preserve"> </w:t>
            </w:r>
            <w:r w:rsidRPr="00E21C7D">
              <w:rPr>
                <w:i/>
                <w:iCs/>
                <w:color w:val="928374"/>
              </w:rPr>
              <w:t>возраст</w:t>
            </w:r>
            <w:r w:rsidRPr="00E21C7D">
              <w:rPr>
                <w:i/>
                <w:iCs/>
                <w:color w:val="928374"/>
                <w:lang w:val="en-US"/>
              </w:rPr>
              <w:br/>
              <w:t xml:space="preserve">    </w:t>
            </w:r>
            <w:r w:rsidRPr="00E21C7D">
              <w:rPr>
                <w:lang w:val="en-US"/>
              </w:rPr>
              <w:t xml:space="preserve">EditText </w:t>
            </w:r>
            <w:r w:rsidRPr="00E21C7D">
              <w:rPr>
                <w:color w:val="D4BE98"/>
                <w:lang w:val="en-US"/>
              </w:rPr>
              <w:t xml:space="preserve">ageBox </w:t>
            </w:r>
            <w:r w:rsidRPr="00E21C7D">
              <w:rPr>
                <w:color w:val="E78A4E"/>
                <w:lang w:val="en-US"/>
              </w:rPr>
              <w:t xml:space="preserve">= </w:t>
            </w:r>
            <w:r w:rsidRPr="00E21C7D">
              <w:rPr>
                <w:color w:val="A9B665"/>
                <w:lang w:val="en-US"/>
              </w:rPr>
              <w:t>findViewById</w:t>
            </w:r>
            <w:r w:rsidRPr="00E21C7D">
              <w:rPr>
                <w:color w:val="D4BE98"/>
                <w:lang w:val="en-US"/>
              </w:rPr>
              <w:t>(</w:t>
            </w:r>
            <w:r w:rsidRPr="00E21C7D">
              <w:rPr>
                <w:lang w:val="en-US"/>
              </w:rPr>
              <w:t>R</w:t>
            </w:r>
            <w:r w:rsidRPr="00E21C7D">
              <w:rPr>
                <w:color w:val="D4BE98"/>
                <w:lang w:val="en-US"/>
              </w:rPr>
              <w:t>.</w:t>
            </w:r>
            <w:r w:rsidRPr="00E21C7D">
              <w:rPr>
                <w:lang w:val="en-US"/>
              </w:rPr>
              <w:t>id</w:t>
            </w:r>
            <w:r w:rsidRPr="00E21C7D">
              <w:rPr>
                <w:color w:val="D4BE98"/>
                <w:lang w:val="en-US"/>
              </w:rPr>
              <w:t>.age);</w:t>
            </w:r>
            <w:r w:rsidRPr="00E21C7D">
              <w:rPr>
                <w:color w:val="D4BE98"/>
                <w:lang w:val="en-US"/>
              </w:rPr>
              <w:br/>
              <w:t xml:space="preserve">    </w:t>
            </w:r>
            <w:r w:rsidRPr="00E21C7D">
              <w:rPr>
                <w:lang w:val="en-US"/>
              </w:rPr>
              <w:t xml:space="preserve">String </w:t>
            </w:r>
            <w:r w:rsidRPr="00E21C7D">
              <w:rPr>
                <w:color w:val="D4BE98"/>
                <w:lang w:val="en-US"/>
              </w:rPr>
              <w:t xml:space="preserve">age </w:t>
            </w:r>
            <w:r w:rsidRPr="00E21C7D">
              <w:rPr>
                <w:color w:val="E78A4E"/>
                <w:lang w:val="en-US"/>
              </w:rPr>
              <w:t xml:space="preserve">= </w:t>
            </w:r>
            <w:r w:rsidRPr="00E21C7D">
              <w:rPr>
                <w:color w:val="D4BE98"/>
                <w:lang w:val="en-US"/>
              </w:rPr>
              <w:t>ageBox.</w:t>
            </w:r>
            <w:r w:rsidRPr="00E21C7D">
              <w:rPr>
                <w:color w:val="A9B665"/>
                <w:lang w:val="en-US"/>
              </w:rPr>
              <w:t>getText</w:t>
            </w:r>
            <w:r w:rsidRPr="00E21C7D">
              <w:rPr>
                <w:color w:val="D4BE98"/>
                <w:lang w:val="en-US"/>
              </w:rPr>
              <w:t>().</w:t>
            </w:r>
            <w:r w:rsidRPr="00E21C7D">
              <w:rPr>
                <w:color w:val="A9B665"/>
                <w:lang w:val="en-US"/>
              </w:rPr>
              <w:t>toString</w:t>
            </w:r>
            <w:r w:rsidRPr="00E21C7D">
              <w:rPr>
                <w:color w:val="D4BE98"/>
                <w:lang w:val="en-US"/>
              </w:rPr>
              <w:t>();</w:t>
            </w:r>
            <w:r w:rsidRPr="00E21C7D">
              <w:rPr>
                <w:color w:val="D4BE98"/>
                <w:lang w:val="en-US"/>
              </w:rPr>
              <w:br/>
              <w:t xml:space="preserve">    </w:t>
            </w:r>
            <w:r w:rsidRPr="00E21C7D">
              <w:rPr>
                <w:lang w:val="en-US"/>
              </w:rPr>
              <w:t xml:space="preserve">Intent </w:t>
            </w:r>
            <w:r w:rsidRPr="00E21C7D">
              <w:rPr>
                <w:color w:val="D4BE98"/>
                <w:lang w:val="en-US"/>
              </w:rPr>
              <w:t xml:space="preserve">intent </w:t>
            </w:r>
            <w:r w:rsidRPr="00E21C7D">
              <w:rPr>
                <w:color w:val="E78A4E"/>
                <w:lang w:val="en-US"/>
              </w:rPr>
              <w:t xml:space="preserve">= </w:t>
            </w:r>
            <w:r w:rsidRPr="00E21C7D">
              <w:rPr>
                <w:color w:val="EA6962"/>
                <w:lang w:val="en-US"/>
              </w:rPr>
              <w:t xml:space="preserve">new </w:t>
            </w:r>
            <w:r w:rsidRPr="00E21C7D">
              <w:rPr>
                <w:color w:val="A9B665"/>
                <w:lang w:val="en-US"/>
              </w:rPr>
              <w:t>Intent</w:t>
            </w:r>
            <w:r w:rsidRPr="00E21C7D">
              <w:rPr>
                <w:color w:val="D4BE98"/>
                <w:lang w:val="en-US"/>
              </w:rPr>
              <w:t>(</w:t>
            </w:r>
            <w:r w:rsidRPr="00E21C7D">
              <w:rPr>
                <w:color w:val="EA6962"/>
                <w:lang w:val="en-US"/>
              </w:rPr>
              <w:t>this</w:t>
            </w:r>
            <w:r w:rsidRPr="00E21C7D">
              <w:rPr>
                <w:color w:val="D4BE98"/>
                <w:lang w:val="en-US"/>
              </w:rPr>
              <w:t xml:space="preserve">, </w:t>
            </w:r>
            <w:r w:rsidRPr="00E21C7D">
              <w:rPr>
                <w:lang w:val="en-US"/>
              </w:rPr>
              <w:t>PracticeActivity</w:t>
            </w:r>
            <w:r w:rsidRPr="00E21C7D">
              <w:rPr>
                <w:color w:val="D4BE98"/>
                <w:lang w:val="en-US"/>
              </w:rPr>
              <w:t>.</w:t>
            </w:r>
            <w:r w:rsidRPr="00E21C7D">
              <w:rPr>
                <w:color w:val="EA6962"/>
                <w:lang w:val="en-US"/>
              </w:rPr>
              <w:t>class</w:t>
            </w:r>
            <w:r w:rsidRPr="00E21C7D">
              <w:rPr>
                <w:color w:val="D4BE98"/>
                <w:lang w:val="en-US"/>
              </w:rPr>
              <w:t>);</w:t>
            </w:r>
            <w:r w:rsidRPr="00E21C7D">
              <w:rPr>
                <w:color w:val="D4BE98"/>
                <w:lang w:val="en-US"/>
              </w:rPr>
              <w:br/>
              <w:t xml:space="preserve">    intent.</w:t>
            </w:r>
            <w:r w:rsidRPr="00E21C7D">
              <w:rPr>
                <w:color w:val="A9B665"/>
                <w:lang w:val="en-US"/>
              </w:rPr>
              <w:t>putExtra</w:t>
            </w:r>
            <w:r w:rsidRPr="00E21C7D">
              <w:rPr>
                <w:color w:val="D4BE98"/>
                <w:lang w:val="en-US"/>
              </w:rPr>
              <w:t>(AGE_KEY, age);</w:t>
            </w:r>
            <w:r w:rsidRPr="00E21C7D">
              <w:rPr>
                <w:color w:val="D4BE98"/>
                <w:lang w:val="en-US"/>
              </w:rPr>
              <w:br/>
              <w:t xml:space="preserve">    mStartForResult.</w:t>
            </w:r>
            <w:r w:rsidRPr="00E21C7D">
              <w:rPr>
                <w:color w:val="A9B665"/>
                <w:lang w:val="en-US"/>
              </w:rPr>
              <w:t>launch</w:t>
            </w:r>
            <w:r w:rsidRPr="00E21C7D">
              <w:rPr>
                <w:color w:val="D4BE98"/>
                <w:lang w:val="en-US"/>
              </w:rPr>
              <w:t>(intent);</w:t>
            </w:r>
            <w:r w:rsidRPr="00E21C7D">
              <w:rPr>
                <w:color w:val="D4BE98"/>
                <w:lang w:val="en-US"/>
              </w:rPr>
              <w:br/>
              <w:t>}</w:t>
            </w:r>
          </w:p>
        </w:tc>
      </w:tr>
    </w:tbl>
    <w:p w14:paraId="254267AB" w14:textId="77777777" w:rsidR="00B94467" w:rsidRPr="00744960" w:rsidRDefault="00B94467" w:rsidP="00D83566">
      <w:pPr>
        <w:rPr>
          <w:rFonts w:ascii="Times" w:hAnsi="Times" w:cs="Times"/>
          <w:i/>
          <w:iCs/>
          <w:sz w:val="24"/>
          <w:szCs w:val="24"/>
          <w:lang w:val="en-US"/>
        </w:rPr>
      </w:pPr>
    </w:p>
    <w:p w14:paraId="1E39B13E" w14:textId="77777777" w:rsidR="00D23BEF" w:rsidRDefault="00D23BEF" w:rsidP="00D83566"/>
    <w:p w14:paraId="176C540A" w14:textId="77777777" w:rsidR="00D23BEF" w:rsidRDefault="00D23BEF" w:rsidP="00D83566"/>
    <w:p w14:paraId="0A9F232A" w14:textId="4E1A7F0A" w:rsidR="000C6D28" w:rsidRDefault="000C6D28" w:rsidP="0079465A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3F8D8065" wp14:editId="6DF91BCF">
            <wp:extent cx="2051145" cy="4209063"/>
            <wp:effectExtent l="0" t="0" r="6350" b="1270"/>
            <wp:docPr id="1701673834" name="Рисунок 1" descr="Изображение выглядит как электроника, текст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73834" name="Рисунок 1" descr="Изображение выглядит как электроника, текст, снимок экрана, мультимеди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9647" cy="42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CC8" w:rsidRPr="00DE3CC8">
        <w:rPr>
          <w:noProof/>
        </w:rPr>
        <w:t xml:space="preserve"> </w:t>
      </w:r>
      <w:r w:rsidR="00DE3CC8">
        <w:rPr>
          <w:noProof/>
        </w:rPr>
        <w:drawing>
          <wp:inline distT="0" distB="0" distL="0" distR="0" wp14:anchorId="25E71ED1" wp14:editId="6EF0D727">
            <wp:extent cx="2041634" cy="4213708"/>
            <wp:effectExtent l="0" t="0" r="0" b="0"/>
            <wp:docPr id="543391728" name="Рисунок 1" descr="Изображение выглядит как текст, снимок экрана, улыб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91728" name="Рисунок 1" descr="Изображение выглядит как текст, снимок экрана, улыб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6178" cy="42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02F6" w14:textId="58E39C46" w:rsidR="0079465A" w:rsidRDefault="0079465A" w:rsidP="008C7A21">
      <w:pPr>
        <w:spacing w:after="240"/>
        <w:jc w:val="center"/>
      </w:pPr>
      <w:r>
        <w:t xml:space="preserve">Рисунок </w:t>
      </w:r>
      <w:r w:rsidRPr="00751E47">
        <w:t>1</w:t>
      </w:r>
      <w:r w:rsidRPr="0079465A">
        <w:t>1</w:t>
      </w:r>
      <w:r w:rsidR="00BF6B8F" w:rsidRPr="00DE3CC8">
        <w:t>,12</w:t>
      </w:r>
      <w:r>
        <w:t xml:space="preserve"> – </w:t>
      </w:r>
      <w:r>
        <w:t xml:space="preserve">тестирование кода для </w:t>
      </w:r>
      <w:r>
        <w:rPr>
          <w:lang w:val="en-US"/>
        </w:rPr>
        <w:t>Activity</w:t>
      </w:r>
      <w:r w:rsidRPr="000C6D28">
        <w:t xml:space="preserve"> </w:t>
      </w:r>
      <w:r>
        <w:rPr>
          <w:lang w:val="en-US"/>
        </w:rPr>
        <w:t>Result</w:t>
      </w:r>
      <w:r w:rsidRPr="000C6D28">
        <w:t xml:space="preserve"> </w:t>
      </w:r>
      <w:r>
        <w:rPr>
          <w:lang w:val="en-US"/>
        </w:rPr>
        <w:t>API</w:t>
      </w:r>
      <w:r>
        <w:t>.</w:t>
      </w:r>
    </w:p>
    <w:p w14:paraId="087ABAAB" w14:textId="2651490E" w:rsidR="00D83566" w:rsidRDefault="00D83566" w:rsidP="00D83566">
      <w:r>
        <w:t xml:space="preserve">12.Реализовать взаимодействие между четырьмя Activity. Реализовать </w:t>
      </w:r>
    </w:p>
    <w:p w14:paraId="542F21C2" w14:textId="19A13769" w:rsidR="00D83566" w:rsidRDefault="00D83566" w:rsidP="00D83566">
      <w:r>
        <w:t>управление стеком activity</w:t>
      </w:r>
      <w:r w:rsidR="00FB1011">
        <w:t>.</w:t>
      </w:r>
    </w:p>
    <w:p w14:paraId="0A28BCF7" w14:textId="7DF8F06C" w:rsidR="00B468E4" w:rsidRPr="00CB5BFB" w:rsidRDefault="00B468E4" w:rsidP="00B468E4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6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 xml:space="preserve">код в </w:t>
      </w:r>
      <w:r>
        <w:rPr>
          <w:rFonts w:ascii="Times" w:hAnsi="Times" w:cs="Times"/>
          <w:i/>
          <w:iCs/>
          <w:sz w:val="24"/>
          <w:szCs w:val="24"/>
          <w:lang w:val="en-US"/>
        </w:rPr>
        <w:t>PracticeActivity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68E4" w:rsidRPr="007C75D3" w14:paraId="3151B4AE" w14:textId="77777777" w:rsidTr="003B3911">
        <w:tc>
          <w:tcPr>
            <w:tcW w:w="9345" w:type="dxa"/>
          </w:tcPr>
          <w:p w14:paraId="57E618C9" w14:textId="2BB3C035" w:rsidR="00B468E4" w:rsidRPr="004D42C9" w:rsidRDefault="004D42C9" w:rsidP="004D42C9">
            <w:pPr>
              <w:pStyle w:val="a5"/>
              <w:rPr>
                <w:color w:val="ADBAC7"/>
                <w:lang w:val="en-US"/>
              </w:rPr>
            </w:pPr>
            <w:r w:rsidRPr="004D42C9">
              <w:rPr>
                <w:lang w:val="en-US"/>
              </w:rPr>
              <w:t>binding.toggleButton.</w:t>
            </w:r>
            <w:r w:rsidRPr="004D42C9">
              <w:rPr>
                <w:color w:val="A9B665"/>
                <w:lang w:val="en-US"/>
              </w:rPr>
              <w:t>setOnClickListener</w:t>
            </w:r>
            <w:r w:rsidRPr="004D42C9">
              <w:rPr>
                <w:lang w:val="en-US"/>
              </w:rPr>
              <w:t xml:space="preserve">(v </w:t>
            </w:r>
            <w:r w:rsidRPr="004D42C9">
              <w:rPr>
                <w:color w:val="ADBAC7"/>
                <w:lang w:val="en-US"/>
              </w:rPr>
              <w:t xml:space="preserve">-&gt; </w:t>
            </w:r>
            <w:r w:rsidRPr="004D42C9">
              <w:rPr>
                <w:lang w:val="en-US"/>
              </w:rPr>
              <w:t>{</w:t>
            </w:r>
            <w:r w:rsidRPr="004D42C9">
              <w:rPr>
                <w:lang w:val="en-US"/>
              </w:rPr>
              <w:br/>
            </w:r>
            <w:r w:rsidRPr="004D42C9">
              <w:rPr>
                <w:lang w:val="en-US"/>
              </w:rPr>
              <w:br/>
              <w:t xml:space="preserve">    </w:t>
            </w:r>
            <w:r w:rsidRPr="004D42C9">
              <w:rPr>
                <w:color w:val="ADBAC7"/>
                <w:lang w:val="en-US"/>
              </w:rPr>
              <w:t xml:space="preserve">Intent </w:t>
            </w:r>
            <w:r w:rsidRPr="004D42C9">
              <w:rPr>
                <w:lang w:val="en-US"/>
              </w:rPr>
              <w:t xml:space="preserve">intent </w:t>
            </w:r>
            <w:r w:rsidRPr="004D42C9">
              <w:rPr>
                <w:color w:val="E78A4E"/>
                <w:lang w:val="en-US"/>
              </w:rPr>
              <w:t xml:space="preserve">= </w:t>
            </w:r>
            <w:r w:rsidRPr="004D42C9">
              <w:rPr>
                <w:color w:val="EA6962"/>
                <w:lang w:val="en-US"/>
              </w:rPr>
              <w:t xml:space="preserve">new </w:t>
            </w:r>
            <w:r w:rsidRPr="004D42C9">
              <w:rPr>
                <w:color w:val="A9B665"/>
                <w:lang w:val="en-US"/>
              </w:rPr>
              <w:t>Intent</w:t>
            </w:r>
            <w:r w:rsidRPr="004D42C9">
              <w:rPr>
                <w:lang w:val="en-US"/>
              </w:rPr>
              <w:t>(</w:t>
            </w:r>
            <w:r w:rsidRPr="004D42C9">
              <w:rPr>
                <w:color w:val="ADBAC7"/>
                <w:lang w:val="en-US"/>
              </w:rPr>
              <w:t>PracticeActivity</w:t>
            </w:r>
            <w:r w:rsidRPr="004D42C9">
              <w:rPr>
                <w:lang w:val="en-US"/>
              </w:rPr>
              <w:t>.</w:t>
            </w:r>
            <w:r w:rsidRPr="004D42C9">
              <w:rPr>
                <w:color w:val="EA6962"/>
                <w:lang w:val="en-US"/>
              </w:rPr>
              <w:t>this</w:t>
            </w:r>
            <w:r w:rsidRPr="004D42C9">
              <w:rPr>
                <w:lang w:val="en-US"/>
              </w:rPr>
              <w:t xml:space="preserve">, </w:t>
            </w:r>
            <w:r w:rsidRPr="004D42C9">
              <w:rPr>
                <w:color w:val="ADBAC7"/>
                <w:lang w:val="en-US"/>
              </w:rPr>
              <w:t>TestActivity</w:t>
            </w:r>
            <w:r w:rsidRPr="004D42C9">
              <w:rPr>
                <w:lang w:val="en-US"/>
              </w:rPr>
              <w:t>.</w:t>
            </w:r>
            <w:r w:rsidRPr="004D42C9">
              <w:rPr>
                <w:color w:val="EA6962"/>
                <w:lang w:val="en-US"/>
              </w:rPr>
              <w:t>class</w:t>
            </w:r>
            <w:r w:rsidRPr="004D42C9">
              <w:rPr>
                <w:lang w:val="en-US"/>
              </w:rPr>
              <w:t>);</w:t>
            </w:r>
            <w:r w:rsidRPr="004D42C9">
              <w:rPr>
                <w:lang w:val="en-US"/>
              </w:rPr>
              <w:br/>
              <w:t xml:space="preserve">    intent.</w:t>
            </w:r>
            <w:r w:rsidRPr="004D42C9">
              <w:rPr>
                <w:color w:val="A9B665"/>
                <w:lang w:val="en-US"/>
              </w:rPr>
              <w:t>addFlags</w:t>
            </w:r>
            <w:r w:rsidRPr="004D42C9">
              <w:rPr>
                <w:lang w:val="en-US"/>
              </w:rPr>
              <w:t>(</w:t>
            </w:r>
            <w:r w:rsidRPr="004D42C9">
              <w:rPr>
                <w:color w:val="ADBAC7"/>
                <w:lang w:val="en-US"/>
              </w:rPr>
              <w:t>Intent</w:t>
            </w:r>
            <w:r w:rsidRPr="004D42C9">
              <w:rPr>
                <w:lang w:val="en-US"/>
              </w:rPr>
              <w:t>.FLAG_ACTIVITY_REORDER_TO_FRONT);</w:t>
            </w:r>
            <w:r w:rsidRPr="004D42C9">
              <w:rPr>
                <w:lang w:val="en-US"/>
              </w:rPr>
              <w:br/>
              <w:t xml:space="preserve">    intent.</w:t>
            </w:r>
            <w:r w:rsidRPr="004D42C9">
              <w:rPr>
                <w:color w:val="A9B665"/>
                <w:lang w:val="en-US"/>
              </w:rPr>
              <w:t>addFlags</w:t>
            </w:r>
            <w:r w:rsidRPr="004D42C9">
              <w:rPr>
                <w:lang w:val="en-US"/>
              </w:rPr>
              <w:t>(</w:t>
            </w:r>
            <w:r w:rsidRPr="004D42C9">
              <w:rPr>
                <w:color w:val="ADBAC7"/>
                <w:lang w:val="en-US"/>
              </w:rPr>
              <w:t>Intent</w:t>
            </w:r>
            <w:r w:rsidRPr="004D42C9">
              <w:rPr>
                <w:lang w:val="en-US"/>
              </w:rPr>
              <w:t>.FLAG_ACTIVITY_NO_HISTORY);</w:t>
            </w:r>
            <w:r w:rsidRPr="004D42C9">
              <w:rPr>
                <w:lang w:val="en-US"/>
              </w:rPr>
              <w:br/>
              <w:t xml:space="preserve">    </w:t>
            </w:r>
            <w:r w:rsidRPr="004D42C9">
              <w:rPr>
                <w:color w:val="A9B665"/>
                <w:lang w:val="en-US"/>
              </w:rPr>
              <w:t>startActivity</w:t>
            </w:r>
            <w:r w:rsidRPr="004D42C9">
              <w:rPr>
                <w:lang w:val="en-US"/>
              </w:rPr>
              <w:t>(intent);</w:t>
            </w:r>
            <w:r w:rsidRPr="004D42C9">
              <w:rPr>
                <w:lang w:val="en-US"/>
              </w:rPr>
              <w:br/>
              <w:t>});</w:t>
            </w:r>
            <w:r w:rsidRPr="004D42C9">
              <w:rPr>
                <w:lang w:val="en-US"/>
              </w:rPr>
              <w:br/>
            </w:r>
            <w:r w:rsidRPr="004D42C9">
              <w:rPr>
                <w:lang w:val="en-US"/>
              </w:rPr>
              <w:br/>
              <w:t>binding.toggleButton2.</w:t>
            </w:r>
            <w:r w:rsidRPr="004D42C9">
              <w:rPr>
                <w:color w:val="A9B665"/>
                <w:lang w:val="en-US"/>
              </w:rPr>
              <w:t>setOnClickListener</w:t>
            </w:r>
            <w:r w:rsidRPr="004D42C9">
              <w:rPr>
                <w:lang w:val="en-US"/>
              </w:rPr>
              <w:t xml:space="preserve">(v </w:t>
            </w:r>
            <w:r w:rsidRPr="004D42C9">
              <w:rPr>
                <w:color w:val="ADBAC7"/>
                <w:lang w:val="en-US"/>
              </w:rPr>
              <w:t xml:space="preserve">-&gt; </w:t>
            </w:r>
            <w:r w:rsidRPr="004D42C9">
              <w:rPr>
                <w:lang w:val="en-US"/>
              </w:rPr>
              <w:t>{</w:t>
            </w:r>
            <w:r w:rsidRPr="004D42C9">
              <w:rPr>
                <w:lang w:val="en-US"/>
              </w:rPr>
              <w:br/>
            </w:r>
            <w:r w:rsidRPr="004D42C9">
              <w:rPr>
                <w:lang w:val="en-US"/>
              </w:rPr>
              <w:br/>
              <w:t xml:space="preserve">    </w:t>
            </w:r>
            <w:r w:rsidRPr="004D42C9">
              <w:rPr>
                <w:color w:val="ADBAC7"/>
                <w:lang w:val="en-US"/>
              </w:rPr>
              <w:t xml:space="preserve">Intent </w:t>
            </w:r>
            <w:r w:rsidRPr="004D42C9">
              <w:rPr>
                <w:lang w:val="en-US"/>
              </w:rPr>
              <w:t xml:space="preserve">intent </w:t>
            </w:r>
            <w:r w:rsidRPr="004D42C9">
              <w:rPr>
                <w:color w:val="E78A4E"/>
                <w:lang w:val="en-US"/>
              </w:rPr>
              <w:t xml:space="preserve">= </w:t>
            </w:r>
            <w:r w:rsidRPr="004D42C9">
              <w:rPr>
                <w:color w:val="EA6962"/>
                <w:lang w:val="en-US"/>
              </w:rPr>
              <w:t xml:space="preserve">new </w:t>
            </w:r>
            <w:r w:rsidRPr="004D42C9">
              <w:rPr>
                <w:color w:val="A9B665"/>
                <w:lang w:val="en-US"/>
              </w:rPr>
              <w:t>Intent</w:t>
            </w:r>
            <w:r w:rsidRPr="004D42C9">
              <w:rPr>
                <w:lang w:val="en-US"/>
              </w:rPr>
              <w:t>(</w:t>
            </w:r>
            <w:r w:rsidRPr="004D42C9">
              <w:rPr>
                <w:color w:val="ADBAC7"/>
                <w:lang w:val="en-US"/>
              </w:rPr>
              <w:t>PracticeActivity</w:t>
            </w:r>
            <w:r w:rsidRPr="004D42C9">
              <w:rPr>
                <w:lang w:val="en-US"/>
              </w:rPr>
              <w:t>.</w:t>
            </w:r>
            <w:r w:rsidRPr="004D42C9">
              <w:rPr>
                <w:color w:val="EA6962"/>
                <w:lang w:val="en-US"/>
              </w:rPr>
              <w:t>this</w:t>
            </w:r>
            <w:r w:rsidRPr="004D42C9">
              <w:rPr>
                <w:lang w:val="en-US"/>
              </w:rPr>
              <w:t xml:space="preserve">, </w:t>
            </w:r>
            <w:r w:rsidRPr="004D42C9">
              <w:rPr>
                <w:color w:val="ADBAC7"/>
                <w:lang w:val="en-US"/>
              </w:rPr>
              <w:t>MainActivity</w:t>
            </w:r>
            <w:r w:rsidRPr="004D42C9">
              <w:rPr>
                <w:lang w:val="en-US"/>
              </w:rPr>
              <w:t>.</w:t>
            </w:r>
            <w:r w:rsidRPr="004D42C9">
              <w:rPr>
                <w:color w:val="EA6962"/>
                <w:lang w:val="en-US"/>
              </w:rPr>
              <w:t>class</w:t>
            </w:r>
            <w:r w:rsidRPr="004D42C9">
              <w:rPr>
                <w:lang w:val="en-US"/>
              </w:rPr>
              <w:t>);</w:t>
            </w:r>
            <w:r w:rsidRPr="004D42C9">
              <w:rPr>
                <w:lang w:val="en-US"/>
              </w:rPr>
              <w:br/>
              <w:t xml:space="preserve">    intent.</w:t>
            </w:r>
            <w:r w:rsidRPr="004D42C9">
              <w:rPr>
                <w:color w:val="A9B665"/>
                <w:lang w:val="en-US"/>
              </w:rPr>
              <w:t>addFlags</w:t>
            </w:r>
            <w:r w:rsidRPr="004D42C9">
              <w:rPr>
                <w:lang w:val="en-US"/>
              </w:rPr>
              <w:t>(</w:t>
            </w:r>
            <w:r w:rsidRPr="004D42C9">
              <w:rPr>
                <w:color w:val="ADBAC7"/>
                <w:lang w:val="en-US"/>
              </w:rPr>
              <w:t>Intent</w:t>
            </w:r>
            <w:r w:rsidRPr="004D42C9">
              <w:rPr>
                <w:lang w:val="en-US"/>
              </w:rPr>
              <w:t>.FLAG_ACTIVITY_REORDER_TO_FRONT);</w:t>
            </w:r>
            <w:r w:rsidRPr="004D42C9">
              <w:rPr>
                <w:lang w:val="en-US"/>
              </w:rPr>
              <w:br/>
              <w:t xml:space="preserve">    </w:t>
            </w:r>
            <w:r w:rsidRPr="004D42C9">
              <w:rPr>
                <w:color w:val="A9B665"/>
                <w:lang w:val="en-US"/>
              </w:rPr>
              <w:t>startActivity</w:t>
            </w:r>
            <w:r w:rsidRPr="004D42C9">
              <w:rPr>
                <w:lang w:val="en-US"/>
              </w:rPr>
              <w:t>(intent);</w:t>
            </w:r>
            <w:r w:rsidRPr="004D42C9">
              <w:rPr>
                <w:lang w:val="en-US"/>
              </w:rPr>
              <w:br/>
              <w:t>});</w:t>
            </w:r>
          </w:p>
        </w:tc>
      </w:tr>
    </w:tbl>
    <w:p w14:paraId="268D5300" w14:textId="77777777" w:rsidR="00B468E4" w:rsidRDefault="00B468E4" w:rsidP="00B468E4">
      <w:pPr>
        <w:rPr>
          <w:lang w:val="en-US"/>
        </w:rPr>
      </w:pPr>
    </w:p>
    <w:p w14:paraId="4B6B775B" w14:textId="77777777" w:rsidR="004D42C9" w:rsidRDefault="004D42C9" w:rsidP="00B468E4">
      <w:pPr>
        <w:rPr>
          <w:lang w:val="en-US"/>
        </w:rPr>
      </w:pPr>
    </w:p>
    <w:p w14:paraId="71C9CD1F" w14:textId="77777777" w:rsidR="006D5BFB" w:rsidRDefault="006D5BFB" w:rsidP="00B468E4">
      <w:pPr>
        <w:rPr>
          <w:lang w:val="en-US"/>
        </w:rPr>
      </w:pPr>
    </w:p>
    <w:p w14:paraId="16B5EE09" w14:textId="2F04555F" w:rsidR="00B468E4" w:rsidRDefault="00B468E4" w:rsidP="00B468E4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lastRenderedPageBreak/>
        <w:t>Листинг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7</w:t>
      </w:r>
      <w:r w:rsidRPr="00DE4CA1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 xml:space="preserve">код в </w:t>
      </w:r>
      <w:r>
        <w:rPr>
          <w:rFonts w:ascii="Times" w:hAnsi="Times" w:cs="Times"/>
          <w:i/>
          <w:iCs/>
          <w:sz w:val="24"/>
          <w:szCs w:val="24"/>
          <w:lang w:val="en-US"/>
        </w:rPr>
        <w:t>TestActivity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68E4" w14:paraId="3DB91E20" w14:textId="77777777" w:rsidTr="003B3911">
        <w:tc>
          <w:tcPr>
            <w:tcW w:w="9345" w:type="dxa"/>
          </w:tcPr>
          <w:p w14:paraId="5C798A3D" w14:textId="674F2198" w:rsidR="00B468E4" w:rsidRPr="00ED457D" w:rsidRDefault="00ED457D" w:rsidP="00ED457D">
            <w:pPr>
              <w:pStyle w:val="a5"/>
              <w:rPr>
                <w:color w:val="ADBAC7"/>
                <w:lang w:val="en-US"/>
              </w:rPr>
            </w:pPr>
            <w:r w:rsidRPr="00ED457D">
              <w:rPr>
                <w:lang w:val="en-US"/>
              </w:rPr>
              <w:t>binding.toggleButton.</w:t>
            </w:r>
            <w:r w:rsidRPr="00ED457D">
              <w:rPr>
                <w:color w:val="A9B665"/>
                <w:lang w:val="en-US"/>
              </w:rPr>
              <w:t>setOnClickListener</w:t>
            </w:r>
            <w:r w:rsidRPr="00ED457D">
              <w:rPr>
                <w:lang w:val="en-US"/>
              </w:rPr>
              <w:t xml:space="preserve">(v </w:t>
            </w:r>
            <w:r w:rsidRPr="00ED457D">
              <w:rPr>
                <w:color w:val="ADBAC7"/>
                <w:lang w:val="en-US"/>
              </w:rPr>
              <w:t xml:space="preserve">-&gt; </w:t>
            </w:r>
            <w:r w:rsidRPr="00ED457D">
              <w:rPr>
                <w:lang w:val="en-US"/>
              </w:rPr>
              <w:t>{</w:t>
            </w:r>
            <w:r w:rsidRPr="00ED457D">
              <w:rPr>
                <w:lang w:val="en-US"/>
              </w:rPr>
              <w:br/>
            </w:r>
            <w:r w:rsidRPr="00ED457D">
              <w:rPr>
                <w:lang w:val="en-US"/>
              </w:rPr>
              <w:br/>
              <w:t xml:space="preserve">    </w:t>
            </w:r>
            <w:r w:rsidRPr="00ED457D">
              <w:rPr>
                <w:i/>
                <w:iCs/>
                <w:color w:val="928374"/>
                <w:lang w:val="en-US"/>
              </w:rPr>
              <w:t xml:space="preserve">// </w:t>
            </w:r>
            <w:r w:rsidRPr="00ED457D">
              <w:rPr>
                <w:i/>
                <w:iCs/>
                <w:color w:val="928374"/>
              </w:rPr>
              <w:t>Запускаем</w:t>
            </w:r>
            <w:r w:rsidRPr="00ED457D">
              <w:rPr>
                <w:i/>
                <w:iCs/>
                <w:color w:val="928374"/>
                <w:lang w:val="en-US"/>
              </w:rPr>
              <w:t xml:space="preserve"> MainActivity</w:t>
            </w:r>
            <w:r w:rsidRPr="00ED457D">
              <w:rPr>
                <w:i/>
                <w:iCs/>
                <w:color w:val="928374"/>
                <w:lang w:val="en-US"/>
              </w:rPr>
              <w:br/>
              <w:t xml:space="preserve">    </w:t>
            </w:r>
            <w:r w:rsidRPr="00ED457D">
              <w:rPr>
                <w:color w:val="ADBAC7"/>
                <w:lang w:val="en-US"/>
              </w:rPr>
              <w:t xml:space="preserve">Intent </w:t>
            </w:r>
            <w:r w:rsidRPr="00ED457D">
              <w:rPr>
                <w:lang w:val="en-US"/>
              </w:rPr>
              <w:t xml:space="preserve">intent </w:t>
            </w:r>
            <w:r w:rsidRPr="00ED457D">
              <w:rPr>
                <w:color w:val="E78A4E"/>
                <w:lang w:val="en-US"/>
              </w:rPr>
              <w:t xml:space="preserve">= </w:t>
            </w:r>
            <w:r w:rsidRPr="00ED457D">
              <w:rPr>
                <w:color w:val="EA6962"/>
                <w:lang w:val="en-US"/>
              </w:rPr>
              <w:t xml:space="preserve">new </w:t>
            </w:r>
            <w:r w:rsidRPr="00ED457D">
              <w:rPr>
                <w:color w:val="A9B665"/>
                <w:lang w:val="en-US"/>
              </w:rPr>
              <w:t>Intent</w:t>
            </w:r>
            <w:r w:rsidRPr="00ED457D">
              <w:rPr>
                <w:lang w:val="en-US"/>
              </w:rPr>
              <w:t>(</w:t>
            </w:r>
            <w:r w:rsidRPr="00ED457D">
              <w:rPr>
                <w:color w:val="ADBAC7"/>
                <w:lang w:val="en-US"/>
              </w:rPr>
              <w:t>TestActivity</w:t>
            </w:r>
            <w:r w:rsidRPr="00ED457D">
              <w:rPr>
                <w:lang w:val="en-US"/>
              </w:rPr>
              <w:t>.</w:t>
            </w:r>
            <w:r w:rsidRPr="00ED457D">
              <w:rPr>
                <w:color w:val="EA6962"/>
                <w:lang w:val="en-US"/>
              </w:rPr>
              <w:t>this</w:t>
            </w:r>
            <w:r w:rsidRPr="00ED457D">
              <w:rPr>
                <w:lang w:val="en-US"/>
              </w:rPr>
              <w:t xml:space="preserve">, </w:t>
            </w:r>
            <w:r w:rsidRPr="00ED457D">
              <w:rPr>
                <w:color w:val="ADBAC7"/>
                <w:lang w:val="en-US"/>
              </w:rPr>
              <w:t>MainActivity</w:t>
            </w:r>
            <w:r w:rsidRPr="00ED457D">
              <w:rPr>
                <w:lang w:val="en-US"/>
              </w:rPr>
              <w:t>.</w:t>
            </w:r>
            <w:r w:rsidRPr="00ED457D">
              <w:rPr>
                <w:color w:val="EA6962"/>
                <w:lang w:val="en-US"/>
              </w:rPr>
              <w:t>class</w:t>
            </w:r>
            <w:r w:rsidRPr="00ED457D">
              <w:rPr>
                <w:lang w:val="en-US"/>
              </w:rPr>
              <w:t>);</w:t>
            </w:r>
            <w:r w:rsidRPr="00ED457D">
              <w:rPr>
                <w:lang w:val="en-US"/>
              </w:rPr>
              <w:br/>
              <w:t xml:space="preserve">    intent.</w:t>
            </w:r>
            <w:r w:rsidRPr="00ED457D">
              <w:rPr>
                <w:color w:val="A9B665"/>
                <w:lang w:val="en-US"/>
              </w:rPr>
              <w:t>addFlags</w:t>
            </w:r>
            <w:r w:rsidRPr="00ED457D">
              <w:rPr>
                <w:lang w:val="en-US"/>
              </w:rPr>
              <w:t>(</w:t>
            </w:r>
            <w:r w:rsidRPr="00ED457D">
              <w:rPr>
                <w:color w:val="ADBAC7"/>
                <w:lang w:val="en-US"/>
              </w:rPr>
              <w:t>Intent</w:t>
            </w:r>
            <w:r w:rsidRPr="00ED457D">
              <w:rPr>
                <w:lang w:val="en-US"/>
              </w:rPr>
              <w:t>.FLAG_ACTIVITY_REORDER_TO_FRONT);</w:t>
            </w:r>
            <w:r w:rsidRPr="00ED457D">
              <w:rPr>
                <w:lang w:val="en-US"/>
              </w:rPr>
              <w:br/>
              <w:t xml:space="preserve">    </w:t>
            </w:r>
            <w:r w:rsidRPr="00ED457D">
              <w:rPr>
                <w:color w:val="A9B665"/>
                <w:lang w:val="en-US"/>
              </w:rPr>
              <w:t>startActivity</w:t>
            </w:r>
            <w:r w:rsidRPr="00ED457D">
              <w:rPr>
                <w:lang w:val="en-US"/>
              </w:rPr>
              <w:t>(intent);</w:t>
            </w:r>
            <w:r w:rsidRPr="00ED457D">
              <w:rPr>
                <w:lang w:val="en-US"/>
              </w:rPr>
              <w:br/>
              <w:t>});</w:t>
            </w:r>
            <w:r w:rsidRPr="00ED457D">
              <w:rPr>
                <w:lang w:val="en-US"/>
              </w:rPr>
              <w:br/>
            </w:r>
            <w:r w:rsidRPr="00ED457D">
              <w:rPr>
                <w:lang w:val="en-US"/>
              </w:rPr>
              <w:br/>
              <w:t>binding.toggleButton2.</w:t>
            </w:r>
            <w:r w:rsidRPr="00ED457D">
              <w:rPr>
                <w:color w:val="A9B665"/>
                <w:lang w:val="en-US"/>
              </w:rPr>
              <w:t>setOnClickListener</w:t>
            </w:r>
            <w:r w:rsidRPr="00ED457D">
              <w:rPr>
                <w:lang w:val="en-US"/>
              </w:rPr>
              <w:t xml:space="preserve">(v </w:t>
            </w:r>
            <w:r w:rsidRPr="00ED457D">
              <w:rPr>
                <w:color w:val="ADBAC7"/>
                <w:lang w:val="en-US"/>
              </w:rPr>
              <w:t xml:space="preserve">-&gt; </w:t>
            </w:r>
            <w:r w:rsidRPr="00ED457D">
              <w:rPr>
                <w:lang w:val="en-US"/>
              </w:rPr>
              <w:t>{</w:t>
            </w:r>
            <w:r w:rsidRPr="00ED457D">
              <w:rPr>
                <w:lang w:val="en-US"/>
              </w:rPr>
              <w:br/>
              <w:t xml:space="preserve">    </w:t>
            </w:r>
            <w:r w:rsidRPr="00ED457D">
              <w:rPr>
                <w:color w:val="ADBAC7"/>
                <w:lang w:val="en-US"/>
              </w:rPr>
              <w:t xml:space="preserve">Intent </w:t>
            </w:r>
            <w:r w:rsidRPr="00ED457D">
              <w:rPr>
                <w:lang w:val="en-US"/>
              </w:rPr>
              <w:t xml:space="preserve">intent </w:t>
            </w:r>
            <w:r w:rsidRPr="00ED457D">
              <w:rPr>
                <w:color w:val="E78A4E"/>
                <w:lang w:val="en-US"/>
              </w:rPr>
              <w:t xml:space="preserve">= </w:t>
            </w:r>
            <w:r w:rsidRPr="00ED457D">
              <w:rPr>
                <w:color w:val="EA6962"/>
                <w:lang w:val="en-US"/>
              </w:rPr>
              <w:t xml:space="preserve">new </w:t>
            </w:r>
            <w:r w:rsidRPr="00ED457D">
              <w:rPr>
                <w:color w:val="A9B665"/>
                <w:lang w:val="en-US"/>
              </w:rPr>
              <w:t>Intent</w:t>
            </w:r>
            <w:r w:rsidRPr="00ED457D">
              <w:rPr>
                <w:lang w:val="en-US"/>
              </w:rPr>
              <w:t>(</w:t>
            </w:r>
            <w:r w:rsidRPr="00ED457D">
              <w:rPr>
                <w:color w:val="ADBAC7"/>
                <w:lang w:val="en-US"/>
              </w:rPr>
              <w:t>TestActivity</w:t>
            </w:r>
            <w:r w:rsidRPr="00ED457D">
              <w:rPr>
                <w:lang w:val="en-US"/>
              </w:rPr>
              <w:t>.</w:t>
            </w:r>
            <w:r w:rsidRPr="00ED457D">
              <w:rPr>
                <w:color w:val="EA6962"/>
                <w:lang w:val="en-US"/>
              </w:rPr>
              <w:t>this</w:t>
            </w:r>
            <w:r w:rsidRPr="00ED457D">
              <w:rPr>
                <w:lang w:val="en-US"/>
              </w:rPr>
              <w:t xml:space="preserve">, </w:t>
            </w:r>
            <w:r w:rsidRPr="00ED457D">
              <w:rPr>
                <w:color w:val="ADBAC7"/>
                <w:lang w:val="en-US"/>
              </w:rPr>
              <w:t>PracticeActivity</w:t>
            </w:r>
            <w:r w:rsidRPr="00ED457D">
              <w:rPr>
                <w:lang w:val="en-US"/>
              </w:rPr>
              <w:t>.</w:t>
            </w:r>
            <w:r w:rsidRPr="00ED457D">
              <w:rPr>
                <w:color w:val="EA6962"/>
                <w:lang w:val="en-US"/>
              </w:rPr>
              <w:t>class</w:t>
            </w:r>
            <w:r w:rsidRPr="00ED457D">
              <w:rPr>
                <w:lang w:val="en-US"/>
              </w:rPr>
              <w:t>);</w:t>
            </w:r>
            <w:r w:rsidRPr="00ED457D">
              <w:rPr>
                <w:lang w:val="en-US"/>
              </w:rPr>
              <w:br/>
              <w:t xml:space="preserve">    intent.</w:t>
            </w:r>
            <w:r w:rsidRPr="00ED457D">
              <w:rPr>
                <w:color w:val="A9B665"/>
                <w:lang w:val="en-US"/>
              </w:rPr>
              <w:t>addFlags</w:t>
            </w:r>
            <w:r w:rsidRPr="00ED457D">
              <w:rPr>
                <w:lang w:val="en-US"/>
              </w:rPr>
              <w:t>(</w:t>
            </w:r>
            <w:r w:rsidRPr="00ED457D">
              <w:rPr>
                <w:color w:val="ADBAC7"/>
                <w:lang w:val="en-US"/>
              </w:rPr>
              <w:t>Intent</w:t>
            </w:r>
            <w:r w:rsidRPr="00ED457D">
              <w:rPr>
                <w:lang w:val="en-US"/>
              </w:rPr>
              <w:t>.FLAG_ACTIVITY_REORDER_TO_FRONT);</w:t>
            </w:r>
            <w:r w:rsidRPr="00ED457D">
              <w:rPr>
                <w:lang w:val="en-US"/>
              </w:rPr>
              <w:br/>
              <w:t xml:space="preserve">    </w:t>
            </w:r>
            <w:r w:rsidRPr="00ED457D">
              <w:rPr>
                <w:color w:val="A9B665"/>
                <w:lang w:val="en-US"/>
              </w:rPr>
              <w:t>startActivity</w:t>
            </w:r>
            <w:r w:rsidRPr="00ED457D">
              <w:rPr>
                <w:lang w:val="en-US"/>
              </w:rPr>
              <w:t>(intent);</w:t>
            </w:r>
            <w:r w:rsidRPr="00ED457D">
              <w:rPr>
                <w:lang w:val="en-US"/>
              </w:rPr>
              <w:br/>
              <w:t>});</w:t>
            </w:r>
            <w:r w:rsidR="00B468E4" w:rsidRPr="00E21C7D">
              <w:rPr>
                <w:color w:val="E78A4E"/>
                <w:lang w:val="en-US"/>
              </w:rPr>
              <w:t xml:space="preserve">                     </w:t>
            </w:r>
          </w:p>
        </w:tc>
      </w:tr>
    </w:tbl>
    <w:p w14:paraId="01C594E9" w14:textId="77777777" w:rsidR="00B468E4" w:rsidRPr="00744960" w:rsidRDefault="00B468E4" w:rsidP="00B468E4">
      <w:pPr>
        <w:rPr>
          <w:rFonts w:ascii="Times" w:hAnsi="Times" w:cs="Times"/>
          <w:i/>
          <w:iCs/>
          <w:sz w:val="24"/>
          <w:szCs w:val="24"/>
          <w:lang w:val="en-US"/>
        </w:rPr>
      </w:pPr>
    </w:p>
    <w:p w14:paraId="47095772" w14:textId="4C6C9BB6" w:rsidR="00105F23" w:rsidRPr="00B468E4" w:rsidRDefault="00105F23" w:rsidP="00E66656">
      <w:pPr>
        <w:rPr>
          <w:lang w:val="en-US"/>
        </w:rPr>
      </w:pPr>
    </w:p>
    <w:p w14:paraId="7D9E7326" w14:textId="42B4776F" w:rsidR="00105F23" w:rsidRPr="00B468E4" w:rsidRDefault="00105F23" w:rsidP="00E66656">
      <w:pPr>
        <w:rPr>
          <w:lang w:val="en-US"/>
        </w:rPr>
      </w:pPr>
    </w:p>
    <w:p w14:paraId="2056B644" w14:textId="399B197B" w:rsidR="00105F23" w:rsidRPr="00B468E4" w:rsidRDefault="00105F23" w:rsidP="00E66656">
      <w:pPr>
        <w:rPr>
          <w:lang w:val="en-US"/>
        </w:rPr>
      </w:pPr>
    </w:p>
    <w:p w14:paraId="0E2D682A" w14:textId="7F01DCFC" w:rsidR="00105F23" w:rsidRPr="00B468E4" w:rsidRDefault="00105F23" w:rsidP="00E66656">
      <w:pPr>
        <w:rPr>
          <w:lang w:val="en-US"/>
        </w:rPr>
      </w:pPr>
    </w:p>
    <w:p w14:paraId="0587A590" w14:textId="3FE73C16" w:rsidR="00105F23" w:rsidRPr="00B468E4" w:rsidRDefault="00105F23" w:rsidP="00E66656">
      <w:pPr>
        <w:rPr>
          <w:lang w:val="en-US"/>
        </w:rPr>
      </w:pPr>
    </w:p>
    <w:p w14:paraId="24F8E95E" w14:textId="7C1D78A9" w:rsidR="00105F23" w:rsidRPr="00B468E4" w:rsidRDefault="00105F23" w:rsidP="00E66656">
      <w:pPr>
        <w:rPr>
          <w:lang w:val="en-US"/>
        </w:rPr>
      </w:pPr>
    </w:p>
    <w:p w14:paraId="11AAF078" w14:textId="77777777" w:rsidR="00105F23" w:rsidRPr="00B468E4" w:rsidRDefault="00105F23" w:rsidP="00E66656">
      <w:pPr>
        <w:rPr>
          <w:lang w:val="en-US"/>
        </w:rPr>
      </w:pPr>
    </w:p>
    <w:p w14:paraId="399DBAD9" w14:textId="7315E175" w:rsidR="00425BAD" w:rsidRPr="00B468E4" w:rsidRDefault="00425BAD" w:rsidP="00E66656">
      <w:pPr>
        <w:rPr>
          <w:lang w:val="en-US"/>
        </w:rPr>
      </w:pPr>
    </w:p>
    <w:p w14:paraId="29774269" w14:textId="5F3B8830" w:rsidR="00425BAD" w:rsidRPr="00B468E4" w:rsidRDefault="00425BAD" w:rsidP="00E66656">
      <w:pPr>
        <w:rPr>
          <w:lang w:val="en-US"/>
        </w:rPr>
      </w:pPr>
    </w:p>
    <w:p w14:paraId="09E495AC" w14:textId="214EA11B" w:rsidR="00425BAD" w:rsidRPr="00B468E4" w:rsidRDefault="00425BAD" w:rsidP="00E66656">
      <w:pPr>
        <w:rPr>
          <w:lang w:val="en-US"/>
        </w:rPr>
      </w:pPr>
    </w:p>
    <w:p w14:paraId="6087566F" w14:textId="430BC10F" w:rsidR="00425BAD" w:rsidRPr="00B468E4" w:rsidRDefault="00425BAD" w:rsidP="00E66656">
      <w:pPr>
        <w:rPr>
          <w:lang w:val="en-US"/>
        </w:rPr>
      </w:pPr>
    </w:p>
    <w:p w14:paraId="34FA2308" w14:textId="7B1EC7CA" w:rsidR="00425BAD" w:rsidRPr="00B468E4" w:rsidRDefault="00425BAD" w:rsidP="00E66656">
      <w:pPr>
        <w:rPr>
          <w:lang w:val="en-US"/>
        </w:rPr>
      </w:pPr>
    </w:p>
    <w:p w14:paraId="66E38113" w14:textId="40DB96EF" w:rsidR="00425BAD" w:rsidRDefault="00425BAD" w:rsidP="00E66656">
      <w:pPr>
        <w:rPr>
          <w:lang w:val="en-US"/>
        </w:rPr>
      </w:pPr>
    </w:p>
    <w:p w14:paraId="25C4A1B0" w14:textId="77777777" w:rsidR="00150566" w:rsidRDefault="00150566" w:rsidP="00E66656">
      <w:pPr>
        <w:rPr>
          <w:lang w:val="en-US"/>
        </w:rPr>
      </w:pPr>
    </w:p>
    <w:p w14:paraId="37BEB467" w14:textId="77777777" w:rsidR="00150566" w:rsidRDefault="00150566" w:rsidP="00E66656">
      <w:pPr>
        <w:rPr>
          <w:lang w:val="en-US"/>
        </w:rPr>
      </w:pPr>
    </w:p>
    <w:p w14:paraId="02261669" w14:textId="77777777" w:rsidR="00150566" w:rsidRDefault="00150566" w:rsidP="00E66656">
      <w:pPr>
        <w:rPr>
          <w:lang w:val="en-US"/>
        </w:rPr>
      </w:pPr>
    </w:p>
    <w:p w14:paraId="679661B9" w14:textId="77777777" w:rsidR="00150566" w:rsidRDefault="00150566" w:rsidP="00E66656">
      <w:pPr>
        <w:rPr>
          <w:lang w:val="en-US"/>
        </w:rPr>
      </w:pPr>
    </w:p>
    <w:p w14:paraId="3C8E4101" w14:textId="77777777" w:rsidR="00150566" w:rsidRPr="00B468E4" w:rsidRDefault="00150566" w:rsidP="00E66656">
      <w:pPr>
        <w:rPr>
          <w:lang w:val="en-US"/>
        </w:rPr>
      </w:pPr>
    </w:p>
    <w:p w14:paraId="32E3CE9F" w14:textId="77777777" w:rsidR="00080E62" w:rsidRPr="00B468E4" w:rsidRDefault="00080E62" w:rsidP="00E66656">
      <w:pPr>
        <w:rPr>
          <w:lang w:val="en-US"/>
        </w:rPr>
      </w:pPr>
    </w:p>
    <w:p w14:paraId="362F7D84" w14:textId="38BD06CB" w:rsidR="00A77BEB" w:rsidRPr="00105F23" w:rsidRDefault="00737D54" w:rsidP="00737D54">
      <w:pPr>
        <w:pStyle w:val="1"/>
      </w:pPr>
      <w:r>
        <w:lastRenderedPageBreak/>
        <w:t>Вывод</w:t>
      </w:r>
    </w:p>
    <w:p w14:paraId="56EEFE34" w14:textId="2484F3B4" w:rsidR="00737D54" w:rsidRPr="00105F23" w:rsidRDefault="00737D54" w:rsidP="00737D54">
      <w:r>
        <w:t>В</w:t>
      </w:r>
      <w:r w:rsidRPr="00105F23">
        <w:t xml:space="preserve"> </w:t>
      </w:r>
      <w:r>
        <w:t>ходе</w:t>
      </w:r>
      <w:r w:rsidRPr="00105F23">
        <w:t xml:space="preserve"> </w:t>
      </w:r>
      <w:r>
        <w:t>работы</w:t>
      </w:r>
      <w:r w:rsidRPr="00105F23">
        <w:t xml:space="preserve"> </w:t>
      </w:r>
      <w:r w:rsidR="00150566">
        <w:t>мне удалось научиться работать с файлом манифеста и реализовывать взаимодействие между активностями разными способами с передачей простых и сложных данных.</w:t>
      </w:r>
    </w:p>
    <w:p w14:paraId="299AF525" w14:textId="77777777" w:rsidR="00E31F6F" w:rsidRPr="00105F23" w:rsidRDefault="00E31F6F" w:rsidP="005317E2"/>
    <w:sectPr w:rsidR="00E31F6F" w:rsidRPr="00105F23" w:rsidSect="00883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7DE8"/>
    <w:multiLevelType w:val="hybridMultilevel"/>
    <w:tmpl w:val="C106A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314D"/>
    <w:multiLevelType w:val="hybridMultilevel"/>
    <w:tmpl w:val="C4628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852153">
    <w:abstractNumId w:val="1"/>
  </w:num>
  <w:num w:numId="2" w16cid:durableId="148238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35"/>
    <w:rsid w:val="00001F83"/>
    <w:rsid w:val="00004C33"/>
    <w:rsid w:val="000061B9"/>
    <w:rsid w:val="00006970"/>
    <w:rsid w:val="000117D0"/>
    <w:rsid w:val="00013A9F"/>
    <w:rsid w:val="000143DE"/>
    <w:rsid w:val="000165C8"/>
    <w:rsid w:val="000251CC"/>
    <w:rsid w:val="00031404"/>
    <w:rsid w:val="000359DA"/>
    <w:rsid w:val="000401C8"/>
    <w:rsid w:val="00044992"/>
    <w:rsid w:val="00046685"/>
    <w:rsid w:val="0004774D"/>
    <w:rsid w:val="00057AA8"/>
    <w:rsid w:val="0006244C"/>
    <w:rsid w:val="00064F9E"/>
    <w:rsid w:val="00074173"/>
    <w:rsid w:val="000752D0"/>
    <w:rsid w:val="0008044D"/>
    <w:rsid w:val="00080E62"/>
    <w:rsid w:val="000811E3"/>
    <w:rsid w:val="00082253"/>
    <w:rsid w:val="00082AE6"/>
    <w:rsid w:val="00082FEB"/>
    <w:rsid w:val="00083ED0"/>
    <w:rsid w:val="00086D8B"/>
    <w:rsid w:val="00087533"/>
    <w:rsid w:val="00087576"/>
    <w:rsid w:val="00087FED"/>
    <w:rsid w:val="00090273"/>
    <w:rsid w:val="00091F33"/>
    <w:rsid w:val="00094A0F"/>
    <w:rsid w:val="00096F1A"/>
    <w:rsid w:val="000A0B5C"/>
    <w:rsid w:val="000B275B"/>
    <w:rsid w:val="000B3250"/>
    <w:rsid w:val="000C6D28"/>
    <w:rsid w:val="000D181F"/>
    <w:rsid w:val="000D34DA"/>
    <w:rsid w:val="000D5F11"/>
    <w:rsid w:val="000E0662"/>
    <w:rsid w:val="000F4BF3"/>
    <w:rsid w:val="000F66DE"/>
    <w:rsid w:val="00100D7B"/>
    <w:rsid w:val="00103C09"/>
    <w:rsid w:val="001046E8"/>
    <w:rsid w:val="0010533A"/>
    <w:rsid w:val="00105A00"/>
    <w:rsid w:val="00105F23"/>
    <w:rsid w:val="001067D6"/>
    <w:rsid w:val="0011445F"/>
    <w:rsid w:val="0012360A"/>
    <w:rsid w:val="001241C5"/>
    <w:rsid w:val="00135779"/>
    <w:rsid w:val="00136EC8"/>
    <w:rsid w:val="0014227C"/>
    <w:rsid w:val="00144E11"/>
    <w:rsid w:val="00145ADA"/>
    <w:rsid w:val="00145FDE"/>
    <w:rsid w:val="00147A82"/>
    <w:rsid w:val="00150566"/>
    <w:rsid w:val="00151966"/>
    <w:rsid w:val="00153E2D"/>
    <w:rsid w:val="00156186"/>
    <w:rsid w:val="001600FC"/>
    <w:rsid w:val="00176C43"/>
    <w:rsid w:val="00180821"/>
    <w:rsid w:val="00181227"/>
    <w:rsid w:val="00182F3D"/>
    <w:rsid w:val="00184D42"/>
    <w:rsid w:val="0018534C"/>
    <w:rsid w:val="001901EA"/>
    <w:rsid w:val="00197112"/>
    <w:rsid w:val="001A122E"/>
    <w:rsid w:val="001A6A9E"/>
    <w:rsid w:val="001B17EC"/>
    <w:rsid w:val="001B38F5"/>
    <w:rsid w:val="001B7DD7"/>
    <w:rsid w:val="001C44B5"/>
    <w:rsid w:val="001C5B38"/>
    <w:rsid w:val="001D0A8C"/>
    <w:rsid w:val="001D3820"/>
    <w:rsid w:val="001D6B6E"/>
    <w:rsid w:val="001D74CB"/>
    <w:rsid w:val="001D7F73"/>
    <w:rsid w:val="001E0C8F"/>
    <w:rsid w:val="001E0E89"/>
    <w:rsid w:val="001E1FD4"/>
    <w:rsid w:val="001E2C5B"/>
    <w:rsid w:val="001E4A75"/>
    <w:rsid w:val="001E59E6"/>
    <w:rsid w:val="001F0044"/>
    <w:rsid w:val="001F389E"/>
    <w:rsid w:val="00201C1F"/>
    <w:rsid w:val="00211733"/>
    <w:rsid w:val="002169AC"/>
    <w:rsid w:val="00223069"/>
    <w:rsid w:val="00231458"/>
    <w:rsid w:val="00234050"/>
    <w:rsid w:val="00247911"/>
    <w:rsid w:val="002514B1"/>
    <w:rsid w:val="002528E7"/>
    <w:rsid w:val="00256328"/>
    <w:rsid w:val="00266A63"/>
    <w:rsid w:val="00267AB8"/>
    <w:rsid w:val="0027324E"/>
    <w:rsid w:val="00276C93"/>
    <w:rsid w:val="002776F6"/>
    <w:rsid w:val="00285D37"/>
    <w:rsid w:val="00291B7F"/>
    <w:rsid w:val="0029655F"/>
    <w:rsid w:val="002A30B1"/>
    <w:rsid w:val="002C62D2"/>
    <w:rsid w:val="002C77CC"/>
    <w:rsid w:val="002D05BE"/>
    <w:rsid w:val="002D1505"/>
    <w:rsid w:val="002E1E42"/>
    <w:rsid w:val="002E5CD8"/>
    <w:rsid w:val="002F029E"/>
    <w:rsid w:val="002F06E4"/>
    <w:rsid w:val="002F0E80"/>
    <w:rsid w:val="002F0F64"/>
    <w:rsid w:val="002F10CC"/>
    <w:rsid w:val="002F2E8B"/>
    <w:rsid w:val="002F725B"/>
    <w:rsid w:val="003047CC"/>
    <w:rsid w:val="00304D45"/>
    <w:rsid w:val="00307427"/>
    <w:rsid w:val="00307951"/>
    <w:rsid w:val="00307ECA"/>
    <w:rsid w:val="00317476"/>
    <w:rsid w:val="00324F13"/>
    <w:rsid w:val="003252CD"/>
    <w:rsid w:val="003309D3"/>
    <w:rsid w:val="0033292A"/>
    <w:rsid w:val="00337BE0"/>
    <w:rsid w:val="00337F2D"/>
    <w:rsid w:val="00341A55"/>
    <w:rsid w:val="00342151"/>
    <w:rsid w:val="003431DE"/>
    <w:rsid w:val="00343343"/>
    <w:rsid w:val="00351D4A"/>
    <w:rsid w:val="00363A44"/>
    <w:rsid w:val="00371D0B"/>
    <w:rsid w:val="00372E41"/>
    <w:rsid w:val="00376621"/>
    <w:rsid w:val="00382233"/>
    <w:rsid w:val="003843F7"/>
    <w:rsid w:val="00391033"/>
    <w:rsid w:val="00394694"/>
    <w:rsid w:val="003A0430"/>
    <w:rsid w:val="003A2D5E"/>
    <w:rsid w:val="003A403A"/>
    <w:rsid w:val="003A6213"/>
    <w:rsid w:val="003C4B4A"/>
    <w:rsid w:val="003C6053"/>
    <w:rsid w:val="003C7CF1"/>
    <w:rsid w:val="003C7EE2"/>
    <w:rsid w:val="003E2C59"/>
    <w:rsid w:val="003F216C"/>
    <w:rsid w:val="003F31EC"/>
    <w:rsid w:val="003F5BCB"/>
    <w:rsid w:val="003F6881"/>
    <w:rsid w:val="00400E29"/>
    <w:rsid w:val="004047EF"/>
    <w:rsid w:val="00411146"/>
    <w:rsid w:val="0041609F"/>
    <w:rsid w:val="00416D24"/>
    <w:rsid w:val="0041772E"/>
    <w:rsid w:val="00421146"/>
    <w:rsid w:val="00421428"/>
    <w:rsid w:val="00425BAD"/>
    <w:rsid w:val="00431114"/>
    <w:rsid w:val="004428C7"/>
    <w:rsid w:val="004437D5"/>
    <w:rsid w:val="004441E8"/>
    <w:rsid w:val="00450C04"/>
    <w:rsid w:val="00453D52"/>
    <w:rsid w:val="004600AC"/>
    <w:rsid w:val="004643F8"/>
    <w:rsid w:val="00466405"/>
    <w:rsid w:val="00467F2A"/>
    <w:rsid w:val="0047633E"/>
    <w:rsid w:val="00482794"/>
    <w:rsid w:val="00482DD4"/>
    <w:rsid w:val="004837EB"/>
    <w:rsid w:val="00487B36"/>
    <w:rsid w:val="004919E9"/>
    <w:rsid w:val="00491F8E"/>
    <w:rsid w:val="00494990"/>
    <w:rsid w:val="004A131F"/>
    <w:rsid w:val="004A6075"/>
    <w:rsid w:val="004B166E"/>
    <w:rsid w:val="004B24AA"/>
    <w:rsid w:val="004B36ED"/>
    <w:rsid w:val="004C737E"/>
    <w:rsid w:val="004C788B"/>
    <w:rsid w:val="004D01DA"/>
    <w:rsid w:val="004D42C9"/>
    <w:rsid w:val="004D57CE"/>
    <w:rsid w:val="004D5C16"/>
    <w:rsid w:val="004E0AF2"/>
    <w:rsid w:val="004E128C"/>
    <w:rsid w:val="004E14CB"/>
    <w:rsid w:val="004E1EFC"/>
    <w:rsid w:val="004E4570"/>
    <w:rsid w:val="004E54AF"/>
    <w:rsid w:val="004F497C"/>
    <w:rsid w:val="004F59BA"/>
    <w:rsid w:val="004F7667"/>
    <w:rsid w:val="0050086D"/>
    <w:rsid w:val="00505BBD"/>
    <w:rsid w:val="00511F14"/>
    <w:rsid w:val="00513455"/>
    <w:rsid w:val="00516601"/>
    <w:rsid w:val="00516A45"/>
    <w:rsid w:val="005229FB"/>
    <w:rsid w:val="005317E2"/>
    <w:rsid w:val="005340C6"/>
    <w:rsid w:val="0053704B"/>
    <w:rsid w:val="005379E1"/>
    <w:rsid w:val="00547E94"/>
    <w:rsid w:val="00552834"/>
    <w:rsid w:val="00560263"/>
    <w:rsid w:val="00561BAF"/>
    <w:rsid w:val="00562B13"/>
    <w:rsid w:val="00563BFF"/>
    <w:rsid w:val="005710E3"/>
    <w:rsid w:val="00575D4E"/>
    <w:rsid w:val="0057707A"/>
    <w:rsid w:val="00581209"/>
    <w:rsid w:val="00585D64"/>
    <w:rsid w:val="0059057C"/>
    <w:rsid w:val="00594770"/>
    <w:rsid w:val="00594ADA"/>
    <w:rsid w:val="005977B0"/>
    <w:rsid w:val="005A4FC8"/>
    <w:rsid w:val="005A77CC"/>
    <w:rsid w:val="005A7E7D"/>
    <w:rsid w:val="005B2AA0"/>
    <w:rsid w:val="005B30E4"/>
    <w:rsid w:val="005B361B"/>
    <w:rsid w:val="005B72D7"/>
    <w:rsid w:val="005B75A4"/>
    <w:rsid w:val="005B7B2E"/>
    <w:rsid w:val="005C5315"/>
    <w:rsid w:val="005D2EE8"/>
    <w:rsid w:val="005D347F"/>
    <w:rsid w:val="005D3B21"/>
    <w:rsid w:val="005D5FBD"/>
    <w:rsid w:val="005E02C5"/>
    <w:rsid w:val="005E0D50"/>
    <w:rsid w:val="005E1CC1"/>
    <w:rsid w:val="005E560D"/>
    <w:rsid w:val="005E5B44"/>
    <w:rsid w:val="00607E13"/>
    <w:rsid w:val="00612D2F"/>
    <w:rsid w:val="00614154"/>
    <w:rsid w:val="00615336"/>
    <w:rsid w:val="00617492"/>
    <w:rsid w:val="006236F4"/>
    <w:rsid w:val="006237D3"/>
    <w:rsid w:val="006520FE"/>
    <w:rsid w:val="00652599"/>
    <w:rsid w:val="00657DA6"/>
    <w:rsid w:val="00661FB9"/>
    <w:rsid w:val="00670AD1"/>
    <w:rsid w:val="00675354"/>
    <w:rsid w:val="00676495"/>
    <w:rsid w:val="00690249"/>
    <w:rsid w:val="00696DF4"/>
    <w:rsid w:val="006970BA"/>
    <w:rsid w:val="006972CF"/>
    <w:rsid w:val="006A5782"/>
    <w:rsid w:val="006B3587"/>
    <w:rsid w:val="006B36A0"/>
    <w:rsid w:val="006B4C0E"/>
    <w:rsid w:val="006C0F50"/>
    <w:rsid w:val="006C7EB9"/>
    <w:rsid w:val="006D1B7A"/>
    <w:rsid w:val="006D4952"/>
    <w:rsid w:val="006D5BFB"/>
    <w:rsid w:val="006E08F3"/>
    <w:rsid w:val="006E3486"/>
    <w:rsid w:val="006E41BB"/>
    <w:rsid w:val="006F0836"/>
    <w:rsid w:val="00701887"/>
    <w:rsid w:val="00710120"/>
    <w:rsid w:val="00711272"/>
    <w:rsid w:val="00712214"/>
    <w:rsid w:val="00712C7C"/>
    <w:rsid w:val="007207C0"/>
    <w:rsid w:val="00724209"/>
    <w:rsid w:val="00737D54"/>
    <w:rsid w:val="007426E0"/>
    <w:rsid w:val="00744960"/>
    <w:rsid w:val="007471C7"/>
    <w:rsid w:val="00750B5B"/>
    <w:rsid w:val="00751E47"/>
    <w:rsid w:val="007600EC"/>
    <w:rsid w:val="007659F8"/>
    <w:rsid w:val="00766308"/>
    <w:rsid w:val="00771C48"/>
    <w:rsid w:val="007745DD"/>
    <w:rsid w:val="007747C5"/>
    <w:rsid w:val="0078132C"/>
    <w:rsid w:val="00782E09"/>
    <w:rsid w:val="00790FE2"/>
    <w:rsid w:val="007940D7"/>
    <w:rsid w:val="0079465A"/>
    <w:rsid w:val="00797996"/>
    <w:rsid w:val="007A1CD7"/>
    <w:rsid w:val="007A241B"/>
    <w:rsid w:val="007A34A3"/>
    <w:rsid w:val="007A3F85"/>
    <w:rsid w:val="007A7C13"/>
    <w:rsid w:val="007A7E7E"/>
    <w:rsid w:val="007B367B"/>
    <w:rsid w:val="007C1F79"/>
    <w:rsid w:val="007C23A2"/>
    <w:rsid w:val="007C348B"/>
    <w:rsid w:val="007C75D3"/>
    <w:rsid w:val="007D6017"/>
    <w:rsid w:val="007D7794"/>
    <w:rsid w:val="007E555A"/>
    <w:rsid w:val="007E6DD3"/>
    <w:rsid w:val="007E787D"/>
    <w:rsid w:val="007E7F48"/>
    <w:rsid w:val="007F7AC5"/>
    <w:rsid w:val="00800035"/>
    <w:rsid w:val="00804126"/>
    <w:rsid w:val="00805D5D"/>
    <w:rsid w:val="0080799A"/>
    <w:rsid w:val="00807E63"/>
    <w:rsid w:val="00810205"/>
    <w:rsid w:val="00811561"/>
    <w:rsid w:val="00814E33"/>
    <w:rsid w:val="008165CA"/>
    <w:rsid w:val="008175F1"/>
    <w:rsid w:val="008201DB"/>
    <w:rsid w:val="00823453"/>
    <w:rsid w:val="00825703"/>
    <w:rsid w:val="00826AEF"/>
    <w:rsid w:val="00832EEF"/>
    <w:rsid w:val="00836B6C"/>
    <w:rsid w:val="008375B7"/>
    <w:rsid w:val="00840DF0"/>
    <w:rsid w:val="008472F1"/>
    <w:rsid w:val="00852F5C"/>
    <w:rsid w:val="00855C4F"/>
    <w:rsid w:val="00856D75"/>
    <w:rsid w:val="008605DE"/>
    <w:rsid w:val="00861793"/>
    <w:rsid w:val="00871CF9"/>
    <w:rsid w:val="00874328"/>
    <w:rsid w:val="00880C6E"/>
    <w:rsid w:val="00883864"/>
    <w:rsid w:val="00885605"/>
    <w:rsid w:val="00885D8D"/>
    <w:rsid w:val="008875E6"/>
    <w:rsid w:val="00893714"/>
    <w:rsid w:val="00896EDA"/>
    <w:rsid w:val="008A1568"/>
    <w:rsid w:val="008A1B6D"/>
    <w:rsid w:val="008B1A9E"/>
    <w:rsid w:val="008B5397"/>
    <w:rsid w:val="008C0664"/>
    <w:rsid w:val="008C4FD8"/>
    <w:rsid w:val="008C6457"/>
    <w:rsid w:val="008C7A21"/>
    <w:rsid w:val="008D0B6E"/>
    <w:rsid w:val="008D6840"/>
    <w:rsid w:val="008F47CA"/>
    <w:rsid w:val="008F7E13"/>
    <w:rsid w:val="00901577"/>
    <w:rsid w:val="00907EC7"/>
    <w:rsid w:val="00910941"/>
    <w:rsid w:val="00911704"/>
    <w:rsid w:val="00911BA1"/>
    <w:rsid w:val="0091297C"/>
    <w:rsid w:val="00917C0D"/>
    <w:rsid w:val="0093044E"/>
    <w:rsid w:val="00942870"/>
    <w:rsid w:val="00945F7A"/>
    <w:rsid w:val="00946B91"/>
    <w:rsid w:val="00950EEF"/>
    <w:rsid w:val="00957195"/>
    <w:rsid w:val="00973CB8"/>
    <w:rsid w:val="00974853"/>
    <w:rsid w:val="00975229"/>
    <w:rsid w:val="00975A09"/>
    <w:rsid w:val="00976086"/>
    <w:rsid w:val="00983B0A"/>
    <w:rsid w:val="00990EF9"/>
    <w:rsid w:val="00992F1F"/>
    <w:rsid w:val="009935FC"/>
    <w:rsid w:val="00997F02"/>
    <w:rsid w:val="009A14FF"/>
    <w:rsid w:val="009A1A2A"/>
    <w:rsid w:val="009A23EF"/>
    <w:rsid w:val="009A50A8"/>
    <w:rsid w:val="009A519E"/>
    <w:rsid w:val="009B5954"/>
    <w:rsid w:val="009B6747"/>
    <w:rsid w:val="009C13AA"/>
    <w:rsid w:val="009C1C72"/>
    <w:rsid w:val="009D27A1"/>
    <w:rsid w:val="009D6021"/>
    <w:rsid w:val="009E002C"/>
    <w:rsid w:val="009E3885"/>
    <w:rsid w:val="009E4134"/>
    <w:rsid w:val="009F2701"/>
    <w:rsid w:val="009F46A5"/>
    <w:rsid w:val="009F65BB"/>
    <w:rsid w:val="009F6B6F"/>
    <w:rsid w:val="00A0328B"/>
    <w:rsid w:val="00A11662"/>
    <w:rsid w:val="00A16016"/>
    <w:rsid w:val="00A26D03"/>
    <w:rsid w:val="00A27B31"/>
    <w:rsid w:val="00A3582C"/>
    <w:rsid w:val="00A3683C"/>
    <w:rsid w:val="00A42577"/>
    <w:rsid w:val="00A51711"/>
    <w:rsid w:val="00A577D4"/>
    <w:rsid w:val="00A64C8C"/>
    <w:rsid w:val="00A71B05"/>
    <w:rsid w:val="00A71F08"/>
    <w:rsid w:val="00A74E70"/>
    <w:rsid w:val="00A74E94"/>
    <w:rsid w:val="00A75BAB"/>
    <w:rsid w:val="00A77BEB"/>
    <w:rsid w:val="00A808C3"/>
    <w:rsid w:val="00A8689E"/>
    <w:rsid w:val="00A92353"/>
    <w:rsid w:val="00AA063E"/>
    <w:rsid w:val="00AA18B6"/>
    <w:rsid w:val="00AA30D1"/>
    <w:rsid w:val="00AA3232"/>
    <w:rsid w:val="00AB1403"/>
    <w:rsid w:val="00AB2072"/>
    <w:rsid w:val="00AB6693"/>
    <w:rsid w:val="00AC10A8"/>
    <w:rsid w:val="00AC152E"/>
    <w:rsid w:val="00AC2DD6"/>
    <w:rsid w:val="00AC727C"/>
    <w:rsid w:val="00AD0F3D"/>
    <w:rsid w:val="00AD2861"/>
    <w:rsid w:val="00AD3FF4"/>
    <w:rsid w:val="00AE1E9B"/>
    <w:rsid w:val="00AE2177"/>
    <w:rsid w:val="00AE37AC"/>
    <w:rsid w:val="00AE75AC"/>
    <w:rsid w:val="00AE7969"/>
    <w:rsid w:val="00AF5A0B"/>
    <w:rsid w:val="00AF6967"/>
    <w:rsid w:val="00AF6B1D"/>
    <w:rsid w:val="00B01982"/>
    <w:rsid w:val="00B03902"/>
    <w:rsid w:val="00B03BE7"/>
    <w:rsid w:val="00B03EF4"/>
    <w:rsid w:val="00B065BE"/>
    <w:rsid w:val="00B14561"/>
    <w:rsid w:val="00B154E2"/>
    <w:rsid w:val="00B15D9F"/>
    <w:rsid w:val="00B22F41"/>
    <w:rsid w:val="00B23446"/>
    <w:rsid w:val="00B26A55"/>
    <w:rsid w:val="00B306D4"/>
    <w:rsid w:val="00B30935"/>
    <w:rsid w:val="00B4051D"/>
    <w:rsid w:val="00B44BAF"/>
    <w:rsid w:val="00B4582D"/>
    <w:rsid w:val="00B468E4"/>
    <w:rsid w:val="00B50DB8"/>
    <w:rsid w:val="00B53AEA"/>
    <w:rsid w:val="00B542EC"/>
    <w:rsid w:val="00B5475F"/>
    <w:rsid w:val="00B564DF"/>
    <w:rsid w:val="00B61F71"/>
    <w:rsid w:val="00B646BF"/>
    <w:rsid w:val="00B65AB3"/>
    <w:rsid w:val="00B722B6"/>
    <w:rsid w:val="00B72874"/>
    <w:rsid w:val="00B80C5E"/>
    <w:rsid w:val="00B86356"/>
    <w:rsid w:val="00B94467"/>
    <w:rsid w:val="00B94FFA"/>
    <w:rsid w:val="00BA4C5F"/>
    <w:rsid w:val="00BB0232"/>
    <w:rsid w:val="00BB087A"/>
    <w:rsid w:val="00BB7EB8"/>
    <w:rsid w:val="00BC101B"/>
    <w:rsid w:val="00BD1CFC"/>
    <w:rsid w:val="00BD65BD"/>
    <w:rsid w:val="00BE5323"/>
    <w:rsid w:val="00BE77CD"/>
    <w:rsid w:val="00BF6B8F"/>
    <w:rsid w:val="00C00E75"/>
    <w:rsid w:val="00C00F64"/>
    <w:rsid w:val="00C04A6B"/>
    <w:rsid w:val="00C12EAA"/>
    <w:rsid w:val="00C172DD"/>
    <w:rsid w:val="00C263DE"/>
    <w:rsid w:val="00C26DE6"/>
    <w:rsid w:val="00C32B22"/>
    <w:rsid w:val="00C34E13"/>
    <w:rsid w:val="00C37ECF"/>
    <w:rsid w:val="00C42098"/>
    <w:rsid w:val="00C45C22"/>
    <w:rsid w:val="00C50C27"/>
    <w:rsid w:val="00C54A9C"/>
    <w:rsid w:val="00C6166C"/>
    <w:rsid w:val="00C6245D"/>
    <w:rsid w:val="00C64A48"/>
    <w:rsid w:val="00C7401C"/>
    <w:rsid w:val="00C74090"/>
    <w:rsid w:val="00C83694"/>
    <w:rsid w:val="00C91136"/>
    <w:rsid w:val="00C92A90"/>
    <w:rsid w:val="00C960F6"/>
    <w:rsid w:val="00C97573"/>
    <w:rsid w:val="00CA047B"/>
    <w:rsid w:val="00CA0C58"/>
    <w:rsid w:val="00CA6199"/>
    <w:rsid w:val="00CB19CE"/>
    <w:rsid w:val="00CB5BFB"/>
    <w:rsid w:val="00CB65DC"/>
    <w:rsid w:val="00CC22B2"/>
    <w:rsid w:val="00CC3A33"/>
    <w:rsid w:val="00CD510D"/>
    <w:rsid w:val="00CD6F2A"/>
    <w:rsid w:val="00CD7BFE"/>
    <w:rsid w:val="00CE3E3A"/>
    <w:rsid w:val="00CE534E"/>
    <w:rsid w:val="00CF1984"/>
    <w:rsid w:val="00CF1A1B"/>
    <w:rsid w:val="00CF54B6"/>
    <w:rsid w:val="00CF56FC"/>
    <w:rsid w:val="00D00BA3"/>
    <w:rsid w:val="00D10F21"/>
    <w:rsid w:val="00D10FC4"/>
    <w:rsid w:val="00D129DD"/>
    <w:rsid w:val="00D13E82"/>
    <w:rsid w:val="00D154CA"/>
    <w:rsid w:val="00D23BEF"/>
    <w:rsid w:val="00D263BB"/>
    <w:rsid w:val="00D30B13"/>
    <w:rsid w:val="00D32ECB"/>
    <w:rsid w:val="00D336B7"/>
    <w:rsid w:val="00D418EF"/>
    <w:rsid w:val="00D4285C"/>
    <w:rsid w:val="00D45D7B"/>
    <w:rsid w:val="00D46DAA"/>
    <w:rsid w:val="00D478DC"/>
    <w:rsid w:val="00D50C36"/>
    <w:rsid w:val="00D54984"/>
    <w:rsid w:val="00D55F9F"/>
    <w:rsid w:val="00D57812"/>
    <w:rsid w:val="00D60380"/>
    <w:rsid w:val="00D61BF3"/>
    <w:rsid w:val="00D634C2"/>
    <w:rsid w:val="00D83566"/>
    <w:rsid w:val="00D8664C"/>
    <w:rsid w:val="00D86A56"/>
    <w:rsid w:val="00D91870"/>
    <w:rsid w:val="00D925FC"/>
    <w:rsid w:val="00DA043B"/>
    <w:rsid w:val="00DA2CC5"/>
    <w:rsid w:val="00DA3DDB"/>
    <w:rsid w:val="00DA6851"/>
    <w:rsid w:val="00DB0A95"/>
    <w:rsid w:val="00DB21BE"/>
    <w:rsid w:val="00DB4FDE"/>
    <w:rsid w:val="00DC242A"/>
    <w:rsid w:val="00DD13C1"/>
    <w:rsid w:val="00DD1E71"/>
    <w:rsid w:val="00DD386C"/>
    <w:rsid w:val="00DD4661"/>
    <w:rsid w:val="00DE1368"/>
    <w:rsid w:val="00DE3CC8"/>
    <w:rsid w:val="00DE3E2D"/>
    <w:rsid w:val="00DE4CA1"/>
    <w:rsid w:val="00DE6085"/>
    <w:rsid w:val="00DF1225"/>
    <w:rsid w:val="00DF6308"/>
    <w:rsid w:val="00E04960"/>
    <w:rsid w:val="00E079E8"/>
    <w:rsid w:val="00E12CF6"/>
    <w:rsid w:val="00E136E4"/>
    <w:rsid w:val="00E176CD"/>
    <w:rsid w:val="00E21842"/>
    <w:rsid w:val="00E21C7D"/>
    <w:rsid w:val="00E2322A"/>
    <w:rsid w:val="00E2353E"/>
    <w:rsid w:val="00E25875"/>
    <w:rsid w:val="00E25DD2"/>
    <w:rsid w:val="00E2637A"/>
    <w:rsid w:val="00E31F6F"/>
    <w:rsid w:val="00E35294"/>
    <w:rsid w:val="00E4028F"/>
    <w:rsid w:val="00E4400E"/>
    <w:rsid w:val="00E4571F"/>
    <w:rsid w:val="00E476E9"/>
    <w:rsid w:val="00E52E00"/>
    <w:rsid w:val="00E57463"/>
    <w:rsid w:val="00E66656"/>
    <w:rsid w:val="00E7045D"/>
    <w:rsid w:val="00E73C5C"/>
    <w:rsid w:val="00E7563F"/>
    <w:rsid w:val="00E82A3A"/>
    <w:rsid w:val="00E8379A"/>
    <w:rsid w:val="00E844D1"/>
    <w:rsid w:val="00E91517"/>
    <w:rsid w:val="00EA03F9"/>
    <w:rsid w:val="00EA2CD4"/>
    <w:rsid w:val="00EB3A6F"/>
    <w:rsid w:val="00EB59E0"/>
    <w:rsid w:val="00EB5B53"/>
    <w:rsid w:val="00EB63A3"/>
    <w:rsid w:val="00EC4B89"/>
    <w:rsid w:val="00ED0C23"/>
    <w:rsid w:val="00ED15A0"/>
    <w:rsid w:val="00ED1F3C"/>
    <w:rsid w:val="00ED218D"/>
    <w:rsid w:val="00ED457D"/>
    <w:rsid w:val="00EE01EF"/>
    <w:rsid w:val="00EE0C4B"/>
    <w:rsid w:val="00EE250B"/>
    <w:rsid w:val="00EE55FB"/>
    <w:rsid w:val="00EF5BAD"/>
    <w:rsid w:val="00EF7F4D"/>
    <w:rsid w:val="00F015BF"/>
    <w:rsid w:val="00F02B9E"/>
    <w:rsid w:val="00F0335A"/>
    <w:rsid w:val="00F05CBF"/>
    <w:rsid w:val="00F06829"/>
    <w:rsid w:val="00F10E1E"/>
    <w:rsid w:val="00F14267"/>
    <w:rsid w:val="00F209BA"/>
    <w:rsid w:val="00F20BD3"/>
    <w:rsid w:val="00F2111E"/>
    <w:rsid w:val="00F24389"/>
    <w:rsid w:val="00F2797A"/>
    <w:rsid w:val="00F304CB"/>
    <w:rsid w:val="00F32752"/>
    <w:rsid w:val="00F32988"/>
    <w:rsid w:val="00F33908"/>
    <w:rsid w:val="00F40C8A"/>
    <w:rsid w:val="00F4317D"/>
    <w:rsid w:val="00F52851"/>
    <w:rsid w:val="00F52AC5"/>
    <w:rsid w:val="00F540ED"/>
    <w:rsid w:val="00F54DDD"/>
    <w:rsid w:val="00F57242"/>
    <w:rsid w:val="00F5724B"/>
    <w:rsid w:val="00F57482"/>
    <w:rsid w:val="00F63FA2"/>
    <w:rsid w:val="00F65F96"/>
    <w:rsid w:val="00F707D9"/>
    <w:rsid w:val="00F71B44"/>
    <w:rsid w:val="00F80C5C"/>
    <w:rsid w:val="00F81AC4"/>
    <w:rsid w:val="00F95546"/>
    <w:rsid w:val="00FA07A7"/>
    <w:rsid w:val="00FA2BA7"/>
    <w:rsid w:val="00FA72A1"/>
    <w:rsid w:val="00FB1011"/>
    <w:rsid w:val="00FC1EE6"/>
    <w:rsid w:val="00FC2DBF"/>
    <w:rsid w:val="00FD1240"/>
    <w:rsid w:val="00FD413E"/>
    <w:rsid w:val="00FD4E32"/>
    <w:rsid w:val="00FE1EC4"/>
    <w:rsid w:val="00FE4484"/>
    <w:rsid w:val="00FE7331"/>
    <w:rsid w:val="00FF41BB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288E"/>
  <w15:chartTrackingRefBased/>
  <w15:docId w15:val="{65ED86DF-0388-4CA0-B72E-624B618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8E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8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8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86D8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86D8B"/>
  </w:style>
  <w:style w:type="table" w:styleId="a3">
    <w:name w:val="Table Grid"/>
    <w:basedOn w:val="a1"/>
    <w:uiPriority w:val="59"/>
    <w:rsid w:val="0008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6D8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8B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D129D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5340C6"/>
    <w:pPr>
      <w:spacing w:line="240" w:lineRule="auto"/>
      <w:jc w:val="left"/>
    </w:pPr>
    <w:rPr>
      <w:rFonts w:ascii="Courier New" w:hAnsi="Courier New"/>
      <w:sz w:val="22"/>
    </w:rPr>
  </w:style>
  <w:style w:type="character" w:customStyle="1" w:styleId="a6">
    <w:name w:val="Код Знак"/>
    <w:basedOn w:val="a0"/>
    <w:link w:val="a5"/>
    <w:rsid w:val="005340C6"/>
    <w:rPr>
      <w:rFonts w:ascii="Courier New" w:eastAsia="Times New Roman" w:hAnsi="Courier New" w:cs="Times New Roman"/>
      <w:szCs w:val="20"/>
      <w:lang w:eastAsia="ru-RU"/>
    </w:rPr>
  </w:style>
  <w:style w:type="paragraph" w:styleId="a7">
    <w:name w:val="No Spacing"/>
    <w:aliases w:val="Листинг"/>
    <w:autoRedefine/>
    <w:uiPriority w:val="1"/>
    <w:qFormat/>
    <w:rsid w:val="00421428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i/>
      <w:color w:val="000000" w:themeColor="text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ocuments\&#1053;&#1072;&#1089;&#1090;&#1088;&#1072;&#1080;&#1074;&#1072;&#1077;&#1084;&#1099;&#1077;%20&#1096;&#1072;&#1073;&#1083;&#1086;&#1085;&#1099;%20Office\&#1052;&#1086;&#1073;&#1080;&#1083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Мобилки</Template>
  <TotalTime>871</TotalTime>
  <Pages>12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697</cp:revision>
  <cp:lastPrinted>2024-02-27T16:11:00Z</cp:lastPrinted>
  <dcterms:created xsi:type="dcterms:W3CDTF">2024-02-16T16:32:00Z</dcterms:created>
  <dcterms:modified xsi:type="dcterms:W3CDTF">2024-02-27T16:11:00Z</dcterms:modified>
</cp:coreProperties>
</file>