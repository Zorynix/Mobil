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86D8B" w:rsidRPr="00F351BA" w14:paraId="4D46C614" w14:textId="77777777" w:rsidTr="007A14CC">
        <w:trPr>
          <w:cantSplit/>
          <w:trHeight w:val="184"/>
        </w:trPr>
        <w:tc>
          <w:tcPr>
            <w:tcW w:w="2599" w:type="dxa"/>
          </w:tcPr>
          <w:p w14:paraId="6D773030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1080853F" w14:textId="77777777" w:rsidR="00086D8B" w:rsidRPr="00F351BA" w:rsidRDefault="00086D8B" w:rsidP="007A14C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8BB67A1" wp14:editId="08836781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D847344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86D8B" w:rsidRPr="00F351BA" w14:paraId="70C268BD" w14:textId="77777777" w:rsidTr="007A14C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F29C6F5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86D8B" w:rsidRPr="00F351BA" w14:paraId="291DA3AB" w14:textId="77777777" w:rsidTr="007A14C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D38FC4A" w14:textId="77777777" w:rsidR="00086D8B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3E3396CC" w14:textId="77777777" w:rsidR="00086D8B" w:rsidRPr="00F351BA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C2CE9F2" w14:textId="77777777" w:rsidR="00086D8B" w:rsidRPr="00F351BA" w:rsidRDefault="00086D8B" w:rsidP="007A14C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4217E0F3" w14:textId="77777777" w:rsidR="00086D8B" w:rsidRPr="000642F9" w:rsidRDefault="00086D8B" w:rsidP="007A14C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711CA558" w14:textId="77777777" w:rsidR="00086D8B" w:rsidRDefault="00086D8B" w:rsidP="00086D8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3001315" w14:textId="77777777" w:rsidR="00086D8B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4E8FF0B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98D30EC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89AA51A" w14:textId="77777777" w:rsidR="00086D8B" w:rsidRPr="00F351BA" w:rsidRDefault="00086D8B" w:rsidP="00086D8B">
      <w:pPr>
        <w:pStyle w:val="5"/>
        <w:spacing w:line="240" w:lineRule="auto"/>
        <w:ind w:firstLine="0"/>
        <w:rPr>
          <w:noProof/>
          <w:sz w:val="28"/>
        </w:rPr>
      </w:pPr>
    </w:p>
    <w:p w14:paraId="7FBCA85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392FFE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97002C8" w14:textId="03F308DE" w:rsidR="00086D8B" w:rsidRPr="00800035" w:rsidRDefault="00086D8B" w:rsidP="00086D8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086D8B">
        <w:rPr>
          <w:b/>
          <w:sz w:val="32"/>
          <w:szCs w:val="32"/>
        </w:rPr>
        <w:t>№</w:t>
      </w:r>
      <w:r w:rsidR="00453D52">
        <w:rPr>
          <w:b/>
          <w:sz w:val="32"/>
          <w:szCs w:val="32"/>
        </w:rPr>
        <w:t>4</w:t>
      </w:r>
    </w:p>
    <w:p w14:paraId="19277F8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B546C2F" w14:textId="77777777" w:rsidR="00086D8B" w:rsidRPr="00F351BA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0C7108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FD0FF01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4FD3908B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25D13C5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7CC15ED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720920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0D51446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977A0D0" w14:textId="77777777" w:rsidR="00086D8B" w:rsidRPr="00E61E0C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6D8B" w14:paraId="6181D8E0" w14:textId="77777777" w:rsidTr="007A14CC">
        <w:trPr>
          <w:trHeight w:val="1109"/>
        </w:trPr>
        <w:tc>
          <w:tcPr>
            <w:tcW w:w="4672" w:type="dxa"/>
          </w:tcPr>
          <w:p w14:paraId="2D612E2B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043502F6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086D8B">
              <w:rPr>
                <w:sz w:val="28"/>
              </w:rPr>
              <w:t>ИКБО-1</w:t>
            </w:r>
            <w:r>
              <w:rPr>
                <w:sz w:val="28"/>
                <w:lang w:val="en-US"/>
              </w:rPr>
              <w:t>2</w:t>
            </w:r>
            <w:r w:rsidRPr="00086D8B">
              <w:rPr>
                <w:sz w:val="28"/>
              </w:rPr>
              <w:t>-</w:t>
            </w:r>
            <w:r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00BF5AF5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8111656" w14:textId="77777777" w:rsidR="00086D8B" w:rsidRPr="002E09F8" w:rsidRDefault="008D0B6E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Солобай</w:t>
            </w:r>
            <w:r w:rsidR="00086D8B"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086D8B" w:rsidRPr="002E09F8">
              <w:rPr>
                <w:sz w:val="28"/>
              </w:rPr>
              <w:t>.</w:t>
            </w:r>
            <w:r>
              <w:rPr>
                <w:sz w:val="28"/>
              </w:rPr>
              <w:t>П</w:t>
            </w:r>
            <w:r w:rsidR="00086D8B" w:rsidRPr="002E09F8">
              <w:rPr>
                <w:sz w:val="28"/>
              </w:rPr>
              <w:t>.</w:t>
            </w:r>
          </w:p>
          <w:p w14:paraId="5292B6F6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86D8B" w:rsidRPr="00BA177E" w14:paraId="35BCF15C" w14:textId="77777777" w:rsidTr="007A14CC">
        <w:trPr>
          <w:trHeight w:val="698"/>
        </w:trPr>
        <w:tc>
          <w:tcPr>
            <w:tcW w:w="4672" w:type="dxa"/>
          </w:tcPr>
          <w:p w14:paraId="4D69FD97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76325920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086D8B">
              <w:rPr>
                <w:sz w:val="28"/>
              </w:rPr>
              <w:t>Преподаватель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04922793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04EB1F" w14:textId="77777777" w:rsidR="00086D8B" w:rsidRPr="00BA177E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086D8B">
              <w:rPr>
                <w:sz w:val="28"/>
              </w:rPr>
              <w:t>Степанов П.В.</w:t>
            </w:r>
          </w:p>
        </w:tc>
      </w:tr>
    </w:tbl>
    <w:p w14:paraId="2C841BE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32E6F30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76C6639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49A4DC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EA5D60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B10C07C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CB504C7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78514D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777C7D8C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7EE41DCB" w14:textId="7D86934E" w:rsidR="00391033" w:rsidRDefault="00086D8B" w:rsidP="00C960F6">
      <w:pPr>
        <w:pStyle w:val="1"/>
      </w:pPr>
      <w:r>
        <w:lastRenderedPageBreak/>
        <w:t>Выполнение практической работы</w:t>
      </w:r>
    </w:p>
    <w:p w14:paraId="285BB7A4" w14:textId="3D25FAAA" w:rsidR="00D129DD" w:rsidRPr="001D0A8C" w:rsidRDefault="00391033" w:rsidP="007D7794">
      <w:pPr>
        <w:spacing w:after="240"/>
        <w:rPr>
          <w:b/>
          <w:bCs/>
        </w:rPr>
      </w:pPr>
      <w:r>
        <w:t xml:space="preserve">Ссылка на </w:t>
      </w:r>
      <w:r>
        <w:rPr>
          <w:lang w:val="en-US"/>
        </w:rPr>
        <w:t>GitHub</w:t>
      </w:r>
      <w:r w:rsidRPr="00391033">
        <w:t xml:space="preserve"> </w:t>
      </w:r>
      <w:r>
        <w:t xml:space="preserve">со всеми работами: </w:t>
      </w:r>
      <w:r w:rsidR="00453D52" w:rsidRPr="00324F13">
        <w:rPr>
          <w:b/>
          <w:bCs/>
          <w:i/>
          <w:iCs/>
        </w:rPr>
        <w:t>https://github.com/Eckorezze/Mobil</w:t>
      </w:r>
      <w:r w:rsidR="00D129DD">
        <w:t xml:space="preserve"> </w:t>
      </w:r>
    </w:p>
    <w:p w14:paraId="04E19CE7" w14:textId="3738D91F" w:rsidR="007745DD" w:rsidRDefault="001D0A8C" w:rsidP="007745DD">
      <w:r>
        <w:t>1</w:t>
      </w:r>
      <w:r w:rsidR="00946B91" w:rsidRPr="00946B91">
        <w:t xml:space="preserve">. </w:t>
      </w:r>
      <w:r w:rsidR="007745DD">
        <w:t xml:space="preserve">Контейнер </w:t>
      </w:r>
      <w:proofErr w:type="spellStart"/>
      <w:r w:rsidR="007745DD">
        <w:t>LinearLayout</w:t>
      </w:r>
      <w:proofErr w:type="spellEnd"/>
      <w:r w:rsidR="007745DD">
        <w:t>. Вес элемента. Программное создание</w:t>
      </w:r>
    </w:p>
    <w:p w14:paraId="3B59CF09" w14:textId="5CD38BB6" w:rsidR="00E66656" w:rsidRDefault="007745DD" w:rsidP="00064F9E">
      <w:proofErr w:type="spellStart"/>
      <w:r>
        <w:t>LinearLayout</w:t>
      </w:r>
      <w:proofErr w:type="spellEnd"/>
      <w:r>
        <w:t xml:space="preserve">. Атрибут </w:t>
      </w:r>
      <w:proofErr w:type="spellStart"/>
      <w:r>
        <w:t>Layout_gravity</w:t>
      </w:r>
      <w:proofErr w:type="spellEnd"/>
      <w:r>
        <w:t>.</w:t>
      </w:r>
    </w:p>
    <w:p w14:paraId="1D2D1C3F" w14:textId="50E6A521" w:rsidR="0093044E" w:rsidRPr="00064F9E" w:rsidRDefault="0093044E" w:rsidP="00064F9E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 w:rsidR="00893714">
        <w:rPr>
          <w:rFonts w:ascii="Times" w:eastAsia="Times" w:hAnsi="Times" w:cs="Times"/>
          <w:i/>
          <w:color w:val="000000"/>
          <w:sz w:val="24"/>
          <w:szCs w:val="24"/>
        </w:rPr>
        <w:t xml:space="preserve">Программное </w:t>
      </w:r>
      <w:r w:rsidR="005C5315" w:rsidRPr="005C5315">
        <w:rPr>
          <w:rFonts w:ascii="Times" w:eastAsia="Times" w:hAnsi="Times" w:cs="Times"/>
          <w:i/>
          <w:color w:val="000000"/>
          <w:sz w:val="24"/>
          <w:szCs w:val="24"/>
        </w:rPr>
        <w:t xml:space="preserve">создание </w:t>
      </w:r>
      <w:r w:rsidR="00893714">
        <w:rPr>
          <w:rFonts w:ascii="Times" w:eastAsia="Times" w:hAnsi="Times" w:cs="Times"/>
          <w:i/>
          <w:color w:val="000000"/>
          <w:sz w:val="24"/>
          <w:szCs w:val="24"/>
        </w:rPr>
        <w:t xml:space="preserve">контейнера </w:t>
      </w:r>
      <w:proofErr w:type="spellStart"/>
      <w:r w:rsidR="00893714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LinearLayout</w:t>
      </w:r>
      <w:proofErr w:type="spellEnd"/>
      <w:r w:rsidR="00893714">
        <w:rPr>
          <w:rFonts w:ascii="Times" w:eastAsia="Times" w:hAnsi="Times" w:cs="Times"/>
          <w:i/>
          <w:color w:val="000000"/>
          <w:sz w:val="24"/>
          <w:szCs w:val="24"/>
        </w:rPr>
        <w:t xml:space="preserve"> с весом элемента и атрибутом </w:t>
      </w:r>
      <w:r w:rsidR="00893714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Layout</w:t>
      </w:r>
      <w:r w:rsidR="00893714" w:rsidRPr="00893714">
        <w:rPr>
          <w:rFonts w:ascii="Times" w:eastAsia="Times" w:hAnsi="Times" w:cs="Times"/>
          <w:i/>
          <w:color w:val="000000"/>
          <w:sz w:val="24"/>
          <w:szCs w:val="24"/>
        </w:rPr>
        <w:t>_</w:t>
      </w:r>
      <w:r w:rsidR="00893714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gravity</w:t>
      </w:r>
      <w:r w:rsidR="00893714"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6EDA" w:rsidRPr="00615336" w14:paraId="447F51CE" w14:textId="77777777" w:rsidTr="00896EDA">
        <w:tc>
          <w:tcPr>
            <w:tcW w:w="9345" w:type="dxa"/>
          </w:tcPr>
          <w:p w14:paraId="17B63797" w14:textId="570F78EA" w:rsidR="00151966" w:rsidRPr="00EB5B53" w:rsidRDefault="00EB5B53" w:rsidP="00EB5B53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EB5B53">
              <w:rPr>
                <w:lang w:val="en-US"/>
              </w:rPr>
              <w:t>LinearLayout</w:t>
            </w:r>
            <w:proofErr w:type="spellEnd"/>
            <w:r w:rsidRPr="00EB5B53">
              <w:rPr>
                <w:lang w:val="en-US"/>
              </w:rPr>
              <w:t xml:space="preserve"> </w:t>
            </w:r>
            <w:proofErr w:type="spellStart"/>
            <w:r w:rsidRPr="00EB5B53">
              <w:rPr>
                <w:color w:val="B6B3EB"/>
                <w:lang w:val="en-US"/>
              </w:rPr>
              <w:t>linearLayout</w:t>
            </w:r>
            <w:proofErr w:type="spellEnd"/>
            <w:r w:rsidRPr="00EB5B53">
              <w:rPr>
                <w:color w:val="B6B3EB"/>
                <w:lang w:val="en-US"/>
              </w:rPr>
              <w:t xml:space="preserve"> </w:t>
            </w:r>
            <w:r w:rsidRPr="00EB5B53">
              <w:rPr>
                <w:color w:val="FFBDCE"/>
                <w:lang w:val="en-US"/>
              </w:rPr>
              <w:t xml:space="preserve">= </w:t>
            </w:r>
            <w:r w:rsidRPr="00EB5B53">
              <w:rPr>
                <w:color w:val="EE7762"/>
                <w:lang w:val="en-US"/>
              </w:rPr>
              <w:t xml:space="preserve">new </w:t>
            </w:r>
            <w:proofErr w:type="spellStart"/>
            <w:r w:rsidRPr="00EB5B53">
              <w:rPr>
                <w:color w:val="92D923"/>
                <w:lang w:val="en-US"/>
              </w:rPr>
              <w:t>LinearLayout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EE7762"/>
                <w:lang w:val="en-US"/>
              </w:rPr>
              <w:t>this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lang w:val="en-US"/>
              </w:rPr>
              <w:t>LayoutParams</w:t>
            </w:r>
            <w:proofErr w:type="spellEnd"/>
            <w:r w:rsidRPr="00EB5B53">
              <w:rPr>
                <w:lang w:val="en-US"/>
              </w:rPr>
              <w:t xml:space="preserve"> </w:t>
            </w:r>
            <w:proofErr w:type="spellStart"/>
            <w:r w:rsidRPr="00EB5B53">
              <w:rPr>
                <w:color w:val="B6B3EB"/>
                <w:lang w:val="en-US"/>
              </w:rPr>
              <w:t>layoutParams</w:t>
            </w:r>
            <w:proofErr w:type="spellEnd"/>
            <w:r w:rsidRPr="00EB5B53">
              <w:rPr>
                <w:color w:val="B6B3EB"/>
                <w:lang w:val="en-US"/>
              </w:rPr>
              <w:t xml:space="preserve"> </w:t>
            </w:r>
            <w:r w:rsidRPr="00EB5B53">
              <w:rPr>
                <w:color w:val="FFBDCE"/>
                <w:lang w:val="en-US"/>
              </w:rPr>
              <w:t xml:space="preserve">= </w:t>
            </w:r>
            <w:r w:rsidRPr="00EB5B53">
              <w:rPr>
                <w:color w:val="EE7762"/>
                <w:lang w:val="en-US"/>
              </w:rPr>
              <w:t xml:space="preserve">new 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LayoutParams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lang w:val="en-US"/>
              </w:rPr>
              <w:br/>
              <w:t xml:space="preserve">        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lang w:val="en-US"/>
              </w:rPr>
              <w:t>LayoutParams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MATCH_PARENT</w:t>
            </w:r>
            <w:proofErr w:type="spellEnd"/>
            <w:r w:rsidRPr="00EB5B53">
              <w:rPr>
                <w:color w:val="9380FF"/>
                <w:lang w:val="en-US"/>
              </w:rPr>
              <w:t xml:space="preserve">, 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lang w:val="en-US"/>
              </w:rPr>
              <w:t>LayoutParams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MATCH_PARENT</w:t>
            </w:r>
            <w:proofErr w:type="spellEnd"/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proofErr w:type="spellStart"/>
            <w:r w:rsidRPr="00EB5B53">
              <w:rPr>
                <w:color w:val="B6B3EB"/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setOrientation</w:t>
            </w:r>
            <w:proofErr w:type="spellEnd"/>
            <w:r w:rsidRPr="00EB5B53">
              <w:rPr>
                <w:lang w:val="en-US"/>
              </w:rPr>
              <w:t>(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VERTICAL</w:t>
            </w:r>
            <w:proofErr w:type="spellEnd"/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proofErr w:type="spellStart"/>
            <w:r w:rsidRPr="00EB5B53">
              <w:rPr>
                <w:color w:val="B6B3EB"/>
                <w:lang w:val="en-US"/>
              </w:rPr>
              <w:t>layoutParams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7D7AFF"/>
                <w:lang w:val="en-US"/>
              </w:rPr>
              <w:t>gravity</w:t>
            </w:r>
            <w:proofErr w:type="spellEnd"/>
            <w:r w:rsidRPr="00EB5B53">
              <w:rPr>
                <w:color w:val="7D7AFF"/>
                <w:lang w:val="en-US"/>
              </w:rPr>
              <w:t xml:space="preserve"> </w:t>
            </w:r>
            <w:r w:rsidRPr="00EB5B53">
              <w:rPr>
                <w:color w:val="FFBDCE"/>
                <w:lang w:val="en-US"/>
              </w:rPr>
              <w:t xml:space="preserve">= </w:t>
            </w:r>
            <w:proofErr w:type="spellStart"/>
            <w:r w:rsidRPr="00EB5B53">
              <w:rPr>
                <w:lang w:val="en-US"/>
              </w:rPr>
              <w:t>Gravity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CENTER</w:t>
            </w:r>
            <w:proofErr w:type="spellEnd"/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r w:rsidRPr="00EB5B53">
              <w:rPr>
                <w:color w:val="808080"/>
                <w:lang w:val="en-US"/>
              </w:rPr>
              <w:br/>
            </w:r>
            <w:r w:rsidRPr="00EB5B53">
              <w:rPr>
                <w:color w:val="808080"/>
                <w:lang w:val="en-US"/>
              </w:rPr>
              <w:br/>
            </w:r>
            <w:proofErr w:type="spellStart"/>
            <w:r w:rsidRPr="00EB5B53">
              <w:rPr>
                <w:lang w:val="en-US"/>
              </w:rPr>
              <w:t>TextView</w:t>
            </w:r>
            <w:proofErr w:type="spellEnd"/>
            <w:r w:rsidRPr="00EB5B53">
              <w:rPr>
                <w:lang w:val="en-US"/>
              </w:rPr>
              <w:t xml:space="preserve"> </w:t>
            </w:r>
            <w:r w:rsidRPr="00EB5B53">
              <w:rPr>
                <w:color w:val="B6B3EB"/>
                <w:lang w:val="en-US"/>
              </w:rPr>
              <w:t xml:space="preserve">textView1 </w:t>
            </w:r>
            <w:r w:rsidRPr="00EB5B53">
              <w:rPr>
                <w:color w:val="FFBDCE"/>
                <w:lang w:val="en-US"/>
              </w:rPr>
              <w:t xml:space="preserve">= </w:t>
            </w:r>
            <w:r w:rsidRPr="00EB5B53">
              <w:rPr>
                <w:color w:val="EE7762"/>
                <w:lang w:val="en-US"/>
              </w:rPr>
              <w:t xml:space="preserve">new </w:t>
            </w:r>
            <w:proofErr w:type="spellStart"/>
            <w:r w:rsidRPr="00EB5B53">
              <w:rPr>
                <w:color w:val="92D923"/>
                <w:lang w:val="en-US"/>
              </w:rPr>
              <w:t>TextView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EE7762"/>
                <w:lang w:val="en-US"/>
              </w:rPr>
              <w:t>this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B6B3EB"/>
                <w:lang w:val="en-US"/>
              </w:rPr>
              <w:t>textView1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setText</w:t>
            </w:r>
            <w:r w:rsidRPr="00EB5B53">
              <w:rPr>
                <w:lang w:val="en-US"/>
              </w:rPr>
              <w:t>(</w:t>
            </w:r>
            <w:r w:rsidRPr="00EB5B53">
              <w:rPr>
                <w:color w:val="FFD866"/>
                <w:lang w:val="en-US"/>
              </w:rPr>
              <w:t>"</w:t>
            </w:r>
            <w:r w:rsidRPr="00EB5B53">
              <w:rPr>
                <w:color w:val="FFD866"/>
              </w:rPr>
              <w:t>Практика</w:t>
            </w:r>
            <w:r w:rsidRPr="00EB5B53">
              <w:rPr>
                <w:color w:val="FFD866"/>
                <w:lang w:val="en-US"/>
              </w:rPr>
              <w:t xml:space="preserve"> 4"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B6B3EB"/>
                <w:lang w:val="en-US"/>
              </w:rPr>
              <w:t>textView1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setLayoutParams</w:t>
            </w:r>
            <w:r w:rsidRPr="00EB5B53">
              <w:rPr>
                <w:lang w:val="en-US"/>
              </w:rPr>
              <w:t>(</w:t>
            </w:r>
            <w:proofErr w:type="spellStart"/>
            <w:r w:rsidRPr="00EB5B53">
              <w:rPr>
                <w:color w:val="B6B3EB"/>
                <w:lang w:val="en-US"/>
              </w:rPr>
              <w:t>layoutParams</w:t>
            </w:r>
            <w:proofErr w:type="spellEnd"/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B6B3EB"/>
                <w:lang w:val="en-US"/>
              </w:rPr>
              <w:t>textView1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setTextSize</w:t>
            </w:r>
            <w:r w:rsidRPr="00EB5B53">
              <w:rPr>
                <w:lang w:val="en-US"/>
              </w:rPr>
              <w:t>(14)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EB5B53">
              <w:rPr>
                <w:lang w:val="en-US"/>
              </w:rPr>
              <w:t>TextView</w:t>
            </w:r>
            <w:proofErr w:type="spellEnd"/>
            <w:r w:rsidRPr="00EB5B53">
              <w:rPr>
                <w:lang w:val="en-US"/>
              </w:rPr>
              <w:t xml:space="preserve"> </w:t>
            </w:r>
            <w:r w:rsidRPr="00EB5B53">
              <w:rPr>
                <w:color w:val="B6B3EB"/>
                <w:lang w:val="en-US"/>
              </w:rPr>
              <w:t xml:space="preserve">textView2 </w:t>
            </w:r>
            <w:r w:rsidRPr="00EB5B53">
              <w:rPr>
                <w:color w:val="FFBDCE"/>
                <w:lang w:val="en-US"/>
              </w:rPr>
              <w:t xml:space="preserve">= </w:t>
            </w:r>
            <w:r w:rsidRPr="00EB5B53">
              <w:rPr>
                <w:color w:val="EE7762"/>
                <w:lang w:val="en-US"/>
              </w:rPr>
              <w:t xml:space="preserve">new </w:t>
            </w:r>
            <w:proofErr w:type="spellStart"/>
            <w:r w:rsidRPr="00EB5B53">
              <w:rPr>
                <w:color w:val="92D923"/>
                <w:lang w:val="en-US"/>
              </w:rPr>
              <w:t>TextView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EE7762"/>
                <w:lang w:val="en-US"/>
              </w:rPr>
              <w:t>this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B6B3EB"/>
                <w:lang w:val="en-US"/>
              </w:rPr>
              <w:t>textView2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setText</w:t>
            </w:r>
            <w:r w:rsidRPr="00EB5B53">
              <w:rPr>
                <w:lang w:val="en-US"/>
              </w:rPr>
              <w:t>(</w:t>
            </w:r>
            <w:r w:rsidRPr="00EB5B53">
              <w:rPr>
                <w:color w:val="FFD866"/>
                <w:lang w:val="en-US"/>
              </w:rPr>
              <w:t>"</w:t>
            </w:r>
            <w:r w:rsidRPr="00EB5B53">
              <w:rPr>
                <w:color w:val="FFD866"/>
              </w:rPr>
              <w:t>Практика</w:t>
            </w:r>
            <w:r w:rsidRPr="00EB5B53">
              <w:rPr>
                <w:color w:val="FFD866"/>
                <w:lang w:val="en-US"/>
              </w:rPr>
              <w:t xml:space="preserve"> 5"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B6B3EB"/>
                <w:lang w:val="en-US"/>
              </w:rPr>
              <w:t>textView2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setLayoutParams</w:t>
            </w:r>
            <w:r w:rsidRPr="00EB5B53">
              <w:rPr>
                <w:lang w:val="en-US"/>
              </w:rPr>
              <w:t>(</w:t>
            </w:r>
            <w:proofErr w:type="spellStart"/>
            <w:r w:rsidRPr="00EB5B53">
              <w:rPr>
                <w:color w:val="B6B3EB"/>
                <w:lang w:val="en-US"/>
              </w:rPr>
              <w:t>layoutParams</w:t>
            </w:r>
            <w:proofErr w:type="spellEnd"/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B6B3EB"/>
                <w:lang w:val="en-US"/>
              </w:rPr>
              <w:t>textView2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setTextSize</w:t>
            </w:r>
            <w:r w:rsidRPr="00EB5B53">
              <w:rPr>
                <w:lang w:val="en-US"/>
              </w:rPr>
              <w:t>(14)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EB5B53">
              <w:rPr>
                <w:color w:val="B6B3EB"/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addView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B6B3EB"/>
                <w:lang w:val="en-US"/>
              </w:rPr>
              <w:t>textView1</w:t>
            </w:r>
            <w:r w:rsidRPr="00EB5B53">
              <w:rPr>
                <w:color w:val="9380FF"/>
                <w:lang w:val="en-US"/>
              </w:rPr>
              <w:t xml:space="preserve">, </w:t>
            </w:r>
            <w:r w:rsidRPr="00EB5B53">
              <w:rPr>
                <w:color w:val="EE7762"/>
                <w:lang w:val="en-US"/>
              </w:rPr>
              <w:t xml:space="preserve">new 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LayoutParams</w:t>
            </w:r>
            <w:proofErr w:type="spellEnd"/>
            <w:r w:rsidRPr="00EB5B53">
              <w:rPr>
                <w:color w:val="92D923"/>
                <w:lang w:val="en-US"/>
              </w:rPr>
              <w:br/>
              <w:t xml:space="preserve">    </w:t>
            </w:r>
            <w:r w:rsidRPr="00EB5B53">
              <w:rPr>
                <w:lang w:val="en-US"/>
              </w:rPr>
              <w:t>(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lang w:val="en-US"/>
              </w:rPr>
              <w:t>LayoutParams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MATCH_PARENT</w:t>
            </w:r>
            <w:proofErr w:type="spellEnd"/>
            <w:r w:rsidRPr="00EB5B53">
              <w:rPr>
                <w:color w:val="9380FF"/>
                <w:lang w:val="en-US"/>
              </w:rPr>
              <w:t xml:space="preserve">, 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lang w:val="en-US"/>
              </w:rPr>
              <w:t>LayoutParams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WRAP_CONTENT</w:t>
            </w:r>
            <w:proofErr w:type="spellEnd"/>
            <w:r w:rsidRPr="00EB5B53">
              <w:rPr>
                <w:color w:val="9380FF"/>
                <w:lang w:val="en-US"/>
              </w:rPr>
              <w:t xml:space="preserve">, </w:t>
            </w:r>
            <w:r w:rsidRPr="00EB5B53">
              <w:rPr>
                <w:lang w:val="en-US"/>
              </w:rPr>
              <w:t>2))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EB5B53">
              <w:rPr>
                <w:color w:val="B6B3EB"/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addView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B6B3EB"/>
                <w:lang w:val="en-US"/>
              </w:rPr>
              <w:t>textView2</w:t>
            </w:r>
            <w:r w:rsidRPr="00EB5B53">
              <w:rPr>
                <w:color w:val="9380FF"/>
                <w:lang w:val="en-US"/>
              </w:rPr>
              <w:t>,</w:t>
            </w:r>
            <w:r w:rsidRPr="00EB5B53">
              <w:rPr>
                <w:color w:val="EE7762"/>
                <w:lang w:val="en-US"/>
              </w:rPr>
              <w:t xml:space="preserve">new 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LayoutParams</w:t>
            </w:r>
            <w:proofErr w:type="spellEnd"/>
            <w:r w:rsidRPr="00EB5B53">
              <w:rPr>
                <w:color w:val="92D923"/>
                <w:lang w:val="en-US"/>
              </w:rPr>
              <w:br/>
              <w:t xml:space="preserve">    </w:t>
            </w:r>
            <w:r w:rsidRPr="00EB5B53">
              <w:rPr>
                <w:lang w:val="en-US"/>
              </w:rPr>
              <w:t>(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lang w:val="en-US"/>
              </w:rPr>
              <w:t>LayoutParams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MATCH_PARENT</w:t>
            </w:r>
            <w:proofErr w:type="spellEnd"/>
            <w:r w:rsidRPr="00EB5B53">
              <w:rPr>
                <w:color w:val="9380FF"/>
                <w:lang w:val="en-US"/>
              </w:rPr>
              <w:t xml:space="preserve">, 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lang w:val="en-US"/>
              </w:rPr>
              <w:t>LayoutParams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WRAP_CONTENT</w:t>
            </w:r>
            <w:proofErr w:type="spellEnd"/>
            <w:r w:rsidRPr="00EB5B53">
              <w:rPr>
                <w:color w:val="9380FF"/>
                <w:lang w:val="en-US"/>
              </w:rPr>
              <w:t xml:space="preserve">, </w:t>
            </w:r>
            <w:r w:rsidRPr="00EB5B53">
              <w:rPr>
                <w:lang w:val="en-US"/>
              </w:rPr>
              <w:t>1))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EB5B53">
              <w:rPr>
                <w:color w:val="7D7AFF"/>
                <w:lang w:val="en-US"/>
              </w:rPr>
              <w:t>binding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7D7AFF"/>
                <w:lang w:val="en-US"/>
              </w:rPr>
              <w:t>toggleButton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setOnClickListener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ED005C"/>
                <w:lang w:val="en-US"/>
              </w:rPr>
              <w:t xml:space="preserve">v </w:t>
            </w:r>
            <w:r w:rsidRPr="00EB5B53">
              <w:rPr>
                <w:color w:val="DDDEDF"/>
                <w:lang w:val="en-US"/>
              </w:rPr>
              <w:t xml:space="preserve">-&gt; </w:t>
            </w:r>
            <w:r w:rsidRPr="00EB5B53">
              <w:rPr>
                <w:color w:val="FD971F"/>
                <w:lang w:val="en-US"/>
              </w:rPr>
              <w:t>{</w:t>
            </w:r>
            <w:r w:rsidRPr="00EB5B53">
              <w:rPr>
                <w:color w:val="FD971F"/>
                <w:lang w:val="en-US"/>
              </w:rPr>
              <w:br/>
            </w:r>
            <w:r w:rsidRPr="00EB5B53">
              <w:rPr>
                <w:color w:val="FD971F"/>
                <w:lang w:val="en-US"/>
              </w:rPr>
              <w:br/>
              <w:t xml:space="preserve">        </w:t>
            </w:r>
            <w:r w:rsidRPr="00EB5B53">
              <w:rPr>
                <w:lang w:val="en-US"/>
              </w:rPr>
              <w:t xml:space="preserve">Intent </w:t>
            </w:r>
            <w:proofErr w:type="spellStart"/>
            <w:r w:rsidRPr="00EB5B53">
              <w:rPr>
                <w:color w:val="B6B3EB"/>
                <w:lang w:val="en-US"/>
              </w:rPr>
              <w:t>intent</w:t>
            </w:r>
            <w:proofErr w:type="spellEnd"/>
            <w:r w:rsidRPr="00EB5B53">
              <w:rPr>
                <w:color w:val="B6B3EB"/>
                <w:lang w:val="en-US"/>
              </w:rPr>
              <w:t xml:space="preserve"> </w:t>
            </w:r>
            <w:r w:rsidRPr="00EB5B53">
              <w:rPr>
                <w:color w:val="FFBDCE"/>
                <w:lang w:val="en-US"/>
              </w:rPr>
              <w:t xml:space="preserve">= </w:t>
            </w:r>
            <w:r w:rsidRPr="00EB5B53">
              <w:rPr>
                <w:color w:val="EE7762"/>
                <w:lang w:val="en-US"/>
              </w:rPr>
              <w:t xml:space="preserve">new </w:t>
            </w:r>
            <w:r w:rsidRPr="00EB5B53">
              <w:rPr>
                <w:color w:val="92D923"/>
                <w:lang w:val="en-US"/>
              </w:rPr>
              <w:t>Intent</w:t>
            </w:r>
            <w:r w:rsidRPr="00EB5B53">
              <w:rPr>
                <w:lang w:val="en-US"/>
              </w:rPr>
              <w:t>(</w:t>
            </w:r>
            <w:proofErr w:type="spellStart"/>
            <w:r w:rsidRPr="00EB5B53">
              <w:rPr>
                <w:lang w:val="en-US"/>
              </w:rPr>
              <w:t>PracticeActivity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EE7762"/>
                <w:lang w:val="en-US"/>
              </w:rPr>
              <w:t>this</w:t>
            </w:r>
            <w:proofErr w:type="spellEnd"/>
            <w:r w:rsidRPr="00EB5B53">
              <w:rPr>
                <w:color w:val="9380FF"/>
                <w:lang w:val="en-US"/>
              </w:rPr>
              <w:t xml:space="preserve">, </w:t>
            </w:r>
            <w:proofErr w:type="spellStart"/>
            <w:r w:rsidRPr="00EB5B53">
              <w:rPr>
                <w:lang w:val="en-US"/>
              </w:rPr>
              <w:t>TestActivity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EE7762"/>
                <w:lang w:val="en-US"/>
              </w:rPr>
              <w:t>class</w:t>
            </w:r>
            <w:proofErr w:type="spellEnd"/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    </w:t>
            </w:r>
            <w:proofErr w:type="spellStart"/>
            <w:r w:rsidRPr="00EB5B53">
              <w:rPr>
                <w:color w:val="92D923"/>
                <w:lang w:val="en-US"/>
              </w:rPr>
              <w:t>startActivity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B6B3EB"/>
                <w:lang w:val="en-US"/>
              </w:rPr>
              <w:t>intent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FD971F"/>
                <w:lang w:val="en-US"/>
              </w:rPr>
              <w:t>}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7D7AFF"/>
                <w:lang w:val="en-US"/>
              </w:rPr>
              <w:t>binding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7D7AFF"/>
                <w:lang w:val="en-US"/>
              </w:rPr>
              <w:t>toggleButton2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setOnClickListener</w:t>
            </w:r>
            <w:r w:rsidRPr="00EB5B53">
              <w:rPr>
                <w:lang w:val="en-US"/>
              </w:rPr>
              <w:t>(</w:t>
            </w:r>
            <w:r w:rsidRPr="00EB5B53">
              <w:rPr>
                <w:color w:val="ED005C"/>
                <w:lang w:val="en-US"/>
              </w:rPr>
              <w:t xml:space="preserve">v </w:t>
            </w:r>
            <w:r w:rsidRPr="00EB5B53">
              <w:rPr>
                <w:color w:val="DDDEDF"/>
                <w:lang w:val="en-US"/>
              </w:rPr>
              <w:t xml:space="preserve">-&gt; </w:t>
            </w:r>
            <w:r w:rsidRPr="00EB5B53">
              <w:rPr>
                <w:color w:val="FD971F"/>
                <w:lang w:val="en-US"/>
              </w:rPr>
              <w:t>{</w:t>
            </w:r>
            <w:r w:rsidRPr="00EB5B53">
              <w:rPr>
                <w:color w:val="FD971F"/>
                <w:lang w:val="en-US"/>
              </w:rPr>
              <w:br/>
            </w:r>
            <w:r w:rsidRPr="00EB5B53">
              <w:rPr>
                <w:color w:val="FD971F"/>
                <w:lang w:val="en-US"/>
              </w:rPr>
              <w:br/>
              <w:t xml:space="preserve">        </w:t>
            </w:r>
            <w:r w:rsidRPr="00EB5B53">
              <w:rPr>
                <w:lang w:val="en-US"/>
              </w:rPr>
              <w:t xml:space="preserve">Intent </w:t>
            </w:r>
            <w:proofErr w:type="spellStart"/>
            <w:r w:rsidRPr="00EB5B53">
              <w:rPr>
                <w:color w:val="B6B3EB"/>
                <w:lang w:val="en-US"/>
              </w:rPr>
              <w:t>intent</w:t>
            </w:r>
            <w:proofErr w:type="spellEnd"/>
            <w:r w:rsidRPr="00EB5B53">
              <w:rPr>
                <w:color w:val="B6B3EB"/>
                <w:lang w:val="en-US"/>
              </w:rPr>
              <w:t xml:space="preserve"> </w:t>
            </w:r>
            <w:r w:rsidRPr="00EB5B53">
              <w:rPr>
                <w:color w:val="FFBDCE"/>
                <w:lang w:val="en-US"/>
              </w:rPr>
              <w:t xml:space="preserve">= </w:t>
            </w:r>
            <w:r w:rsidRPr="00EB5B53">
              <w:rPr>
                <w:color w:val="EE7762"/>
                <w:lang w:val="en-US"/>
              </w:rPr>
              <w:t xml:space="preserve">new </w:t>
            </w:r>
            <w:r w:rsidRPr="00EB5B53">
              <w:rPr>
                <w:color w:val="92D923"/>
                <w:lang w:val="en-US"/>
              </w:rPr>
              <w:t>Intent</w:t>
            </w:r>
            <w:r w:rsidRPr="00EB5B53">
              <w:rPr>
                <w:lang w:val="en-US"/>
              </w:rPr>
              <w:t>(</w:t>
            </w:r>
            <w:proofErr w:type="spellStart"/>
            <w:r w:rsidRPr="00EB5B53">
              <w:rPr>
                <w:lang w:val="en-US"/>
              </w:rPr>
              <w:t>PracticeActivity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EE7762"/>
                <w:lang w:val="en-US"/>
              </w:rPr>
              <w:t>this</w:t>
            </w:r>
            <w:proofErr w:type="spellEnd"/>
            <w:r w:rsidRPr="00EB5B53">
              <w:rPr>
                <w:color w:val="9380FF"/>
                <w:lang w:val="en-US"/>
              </w:rPr>
              <w:t xml:space="preserve">, </w:t>
            </w:r>
            <w:proofErr w:type="spellStart"/>
            <w:r w:rsidRPr="00EB5B53">
              <w:rPr>
                <w:lang w:val="en-US"/>
              </w:rPr>
              <w:t>MainActivity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EE7762"/>
                <w:lang w:val="en-US"/>
              </w:rPr>
              <w:t>class</w:t>
            </w:r>
            <w:proofErr w:type="spellEnd"/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    </w:t>
            </w:r>
            <w:proofErr w:type="spellStart"/>
            <w:r w:rsidRPr="00EB5B53">
              <w:rPr>
                <w:color w:val="92D923"/>
                <w:lang w:val="en-US"/>
              </w:rPr>
              <w:t>startActivity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B6B3EB"/>
                <w:lang w:val="en-US"/>
              </w:rPr>
              <w:t>intent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r w:rsidRPr="00EB5B53">
              <w:rPr>
                <w:color w:val="FD971F"/>
                <w:lang w:val="en-US"/>
              </w:rPr>
              <w:t>}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</w:p>
        </w:tc>
      </w:tr>
    </w:tbl>
    <w:p w14:paraId="63721D48" w14:textId="3B771BFA" w:rsidR="00896EDA" w:rsidRDefault="00896EDA" w:rsidP="005317E2">
      <w:pPr>
        <w:rPr>
          <w:lang w:val="en-US"/>
        </w:rPr>
      </w:pPr>
    </w:p>
    <w:p w14:paraId="637924C1" w14:textId="3AB526A0" w:rsidR="001D0A8C" w:rsidRDefault="00823453" w:rsidP="001D0A8C">
      <w:pPr>
        <w:jc w:val="center"/>
      </w:pPr>
      <w:r>
        <w:rPr>
          <w:noProof/>
        </w:rPr>
        <w:lastRenderedPageBreak/>
        <w:drawing>
          <wp:inline distT="0" distB="0" distL="0" distR="0" wp14:anchorId="42250A4E" wp14:editId="13FBB756">
            <wp:extent cx="3105785" cy="6400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2C3E" w14:textId="3C31E6E8" w:rsidR="00A808C3" w:rsidRPr="00615336" w:rsidRDefault="00871CF9" w:rsidP="00871CF9">
      <w:pPr>
        <w:ind w:left="1416"/>
        <w:jc w:val="left"/>
      </w:pPr>
      <w:r w:rsidRPr="00871CF9">
        <w:t xml:space="preserve">     </w:t>
      </w:r>
      <w:r w:rsidRPr="007D7794">
        <w:t xml:space="preserve"> </w:t>
      </w:r>
      <w:r w:rsidR="0057707A">
        <w:t xml:space="preserve">Рисунок 1 – тестирование кода для </w:t>
      </w:r>
      <w:proofErr w:type="spellStart"/>
      <w:r w:rsidR="0057707A">
        <w:rPr>
          <w:lang w:val="en-US"/>
        </w:rPr>
        <w:t>LinearLayout</w:t>
      </w:r>
      <w:proofErr w:type="spellEnd"/>
    </w:p>
    <w:p w14:paraId="61743569" w14:textId="77777777" w:rsidR="00E66656" w:rsidRPr="0057707A" w:rsidRDefault="00E66656" w:rsidP="00871CF9">
      <w:pPr>
        <w:ind w:left="1416"/>
        <w:jc w:val="left"/>
      </w:pPr>
    </w:p>
    <w:p w14:paraId="3D83572B" w14:textId="7146DE91" w:rsidR="00975229" w:rsidRDefault="00E66656" w:rsidP="00BE5323">
      <w:r w:rsidRPr="00BE5323">
        <w:t>2</w:t>
      </w:r>
      <w:r w:rsidRPr="00946B91">
        <w:t xml:space="preserve">. </w:t>
      </w:r>
      <w:r w:rsidR="00BE5323" w:rsidRPr="00BE5323">
        <w:t xml:space="preserve">Контейнер </w:t>
      </w:r>
      <w:proofErr w:type="spellStart"/>
      <w:r w:rsidR="00BE5323" w:rsidRPr="00BE5323">
        <w:t>RelativeLayout</w:t>
      </w:r>
      <w:proofErr w:type="spellEnd"/>
      <w:r w:rsidR="001600FC" w:rsidRPr="00615336">
        <w:t xml:space="preserve"> </w:t>
      </w:r>
      <w:r w:rsidR="00A64C8C" w:rsidRPr="00615336">
        <w:t>(</w:t>
      </w:r>
      <w:r w:rsidR="00A64C8C">
        <w:rPr>
          <w:lang w:val="en-US"/>
        </w:rPr>
        <w:t>Legacy</w:t>
      </w:r>
      <w:r w:rsidR="00A64C8C" w:rsidRPr="00615336">
        <w:t>)</w:t>
      </w:r>
      <w:r w:rsidR="00BE5323" w:rsidRPr="00BE5323">
        <w:t xml:space="preserve">. Программное создание </w:t>
      </w:r>
      <w:proofErr w:type="spellStart"/>
      <w:r w:rsidR="00BE5323" w:rsidRPr="00BE5323">
        <w:t>RelativeLayout</w:t>
      </w:r>
      <w:proofErr w:type="spellEnd"/>
      <w:r w:rsidR="00BE5323" w:rsidRPr="00BE5323">
        <w:t>.</w:t>
      </w:r>
    </w:p>
    <w:p w14:paraId="4EBE5658" w14:textId="32D45B68" w:rsidR="00E66656" w:rsidRPr="00064F9E" w:rsidRDefault="00E66656" w:rsidP="00BE5323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E66656">
        <w:rPr>
          <w:rFonts w:ascii="Times" w:eastAsia="Times" w:hAnsi="Times" w:cs="Times"/>
          <w:i/>
          <w:color w:val="000000"/>
          <w:sz w:val="24"/>
          <w:szCs w:val="24"/>
        </w:rPr>
        <w:t>2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Программное </w:t>
      </w:r>
      <w:r w:rsidRPr="005C5315">
        <w:rPr>
          <w:rFonts w:ascii="Times" w:eastAsia="Times" w:hAnsi="Times" w:cs="Times"/>
          <w:i/>
          <w:color w:val="000000"/>
          <w:sz w:val="24"/>
          <w:szCs w:val="24"/>
        </w:rPr>
        <w:t xml:space="preserve">создание </w:t>
      </w:r>
      <w:r>
        <w:rPr>
          <w:rFonts w:ascii="Times" w:eastAsia="Times" w:hAnsi="Times" w:cs="Times"/>
          <w:i/>
          <w:color w:val="000000"/>
          <w:sz w:val="24"/>
          <w:szCs w:val="24"/>
        </w:rPr>
        <w:t>контейнера</w:t>
      </w:r>
      <w:r w:rsidR="00975229" w:rsidRPr="001D6B6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="00975229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RelativeLayout</w:t>
      </w:r>
      <w:proofErr w:type="spellEnd"/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656" w:rsidRPr="00615336" w14:paraId="5564F0AB" w14:textId="77777777" w:rsidTr="00A00E7A">
        <w:tc>
          <w:tcPr>
            <w:tcW w:w="9345" w:type="dxa"/>
          </w:tcPr>
          <w:p w14:paraId="770351C5" w14:textId="1F2DF102" w:rsidR="00E66656" w:rsidRPr="007207C0" w:rsidRDefault="007207C0" w:rsidP="007207C0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7207C0">
              <w:rPr>
                <w:lang w:val="en-US"/>
              </w:rPr>
              <w:t>RelativeLayout</w:t>
            </w:r>
            <w:proofErr w:type="spellEnd"/>
            <w:r w:rsidRPr="007207C0">
              <w:rPr>
                <w:lang w:val="en-US"/>
              </w:rPr>
              <w:t xml:space="preserve"> </w:t>
            </w:r>
            <w:proofErr w:type="spellStart"/>
            <w:r w:rsidRPr="007207C0">
              <w:rPr>
                <w:color w:val="B6B3EB"/>
                <w:lang w:val="en-US"/>
              </w:rPr>
              <w:t>relativeLayout</w:t>
            </w:r>
            <w:proofErr w:type="spellEnd"/>
            <w:r w:rsidRPr="007207C0">
              <w:rPr>
                <w:color w:val="B6B3EB"/>
                <w:lang w:val="en-US"/>
              </w:rPr>
              <w:t xml:space="preserve"> </w:t>
            </w:r>
            <w:r w:rsidRPr="007207C0">
              <w:rPr>
                <w:color w:val="FFBDCE"/>
                <w:lang w:val="en-US"/>
              </w:rPr>
              <w:t xml:space="preserve">= </w:t>
            </w:r>
            <w:r w:rsidRPr="007207C0">
              <w:rPr>
                <w:color w:val="EE7762"/>
                <w:lang w:val="en-US"/>
              </w:rPr>
              <w:t xml:space="preserve">new </w:t>
            </w:r>
            <w:proofErr w:type="spellStart"/>
            <w:r w:rsidRPr="007207C0">
              <w:rPr>
                <w:color w:val="92D923"/>
                <w:lang w:val="en-US"/>
              </w:rPr>
              <w:t>RelativeLayout</w:t>
            </w:r>
            <w:proofErr w:type="spellEnd"/>
            <w:r w:rsidRPr="007207C0">
              <w:rPr>
                <w:lang w:val="en-US"/>
              </w:rPr>
              <w:t>(</w:t>
            </w:r>
            <w:r w:rsidRPr="007207C0">
              <w:rPr>
                <w:color w:val="EE7762"/>
                <w:lang w:val="en-US"/>
              </w:rPr>
              <w:t>this</w:t>
            </w:r>
            <w:r w:rsidRPr="007207C0">
              <w:rPr>
                <w:lang w:val="en-US"/>
              </w:rPr>
              <w:t>)</w:t>
            </w:r>
            <w:r w:rsidRPr="007207C0">
              <w:rPr>
                <w:color w:val="808080"/>
                <w:lang w:val="en-US"/>
              </w:rPr>
              <w:t>;</w:t>
            </w:r>
            <w:r w:rsidRPr="007207C0">
              <w:rPr>
                <w:color w:val="808080"/>
                <w:lang w:val="en-US"/>
              </w:rPr>
              <w:br/>
            </w:r>
            <w:proofErr w:type="spellStart"/>
            <w:r w:rsidRPr="007207C0">
              <w:rPr>
                <w:lang w:val="en-US"/>
              </w:rPr>
              <w:t>RelativeLayout</w:t>
            </w:r>
            <w:r w:rsidRPr="007207C0">
              <w:rPr>
                <w:color w:val="FFB900"/>
                <w:lang w:val="en-US"/>
              </w:rPr>
              <w:t>.</w:t>
            </w:r>
            <w:r w:rsidRPr="007207C0">
              <w:rPr>
                <w:lang w:val="en-US"/>
              </w:rPr>
              <w:t>LayoutParams</w:t>
            </w:r>
            <w:proofErr w:type="spellEnd"/>
            <w:r w:rsidRPr="007207C0">
              <w:rPr>
                <w:lang w:val="en-US"/>
              </w:rPr>
              <w:t xml:space="preserve"> </w:t>
            </w:r>
            <w:proofErr w:type="spellStart"/>
            <w:r w:rsidRPr="007207C0">
              <w:rPr>
                <w:color w:val="B6B3EB"/>
                <w:lang w:val="en-US"/>
              </w:rPr>
              <w:t>textView</w:t>
            </w:r>
            <w:proofErr w:type="spellEnd"/>
            <w:r w:rsidRPr="007207C0">
              <w:rPr>
                <w:color w:val="B6B3EB"/>
                <w:lang w:val="en-US"/>
              </w:rPr>
              <w:t xml:space="preserve"> </w:t>
            </w:r>
            <w:r w:rsidRPr="007207C0">
              <w:rPr>
                <w:color w:val="FFBDCE"/>
                <w:lang w:val="en-US"/>
              </w:rPr>
              <w:t xml:space="preserve">= </w:t>
            </w:r>
            <w:r w:rsidRPr="007207C0">
              <w:rPr>
                <w:color w:val="EE7762"/>
                <w:lang w:val="en-US"/>
              </w:rPr>
              <w:t>new</w:t>
            </w:r>
            <w:r w:rsidRPr="007207C0">
              <w:rPr>
                <w:color w:val="EE7762"/>
                <w:lang w:val="en-US"/>
              </w:rPr>
              <w:br/>
              <w:t xml:space="preserve">        </w:t>
            </w:r>
            <w:proofErr w:type="spellStart"/>
            <w:r w:rsidRPr="007207C0">
              <w:rPr>
                <w:lang w:val="en-US"/>
              </w:rPr>
              <w:t>RelativeLayout</w:t>
            </w:r>
            <w:r w:rsidRPr="007207C0">
              <w:rPr>
                <w:color w:val="FFB900"/>
                <w:lang w:val="en-US"/>
              </w:rPr>
              <w:t>.</w:t>
            </w:r>
            <w:r w:rsidRPr="007207C0">
              <w:rPr>
                <w:color w:val="92D923"/>
                <w:lang w:val="en-US"/>
              </w:rPr>
              <w:t>LayoutParams</w:t>
            </w:r>
            <w:proofErr w:type="spellEnd"/>
            <w:r w:rsidRPr="007207C0">
              <w:rPr>
                <w:lang w:val="en-US"/>
              </w:rPr>
              <w:t>(</w:t>
            </w:r>
            <w:r w:rsidRPr="007207C0">
              <w:rPr>
                <w:lang w:val="en-US"/>
              </w:rPr>
              <w:br/>
              <w:t xml:space="preserve">        </w:t>
            </w:r>
            <w:proofErr w:type="spellStart"/>
            <w:r w:rsidRPr="007207C0">
              <w:rPr>
                <w:lang w:val="en-US"/>
              </w:rPr>
              <w:t>RelativeLayout</w:t>
            </w:r>
            <w:r w:rsidRPr="007207C0">
              <w:rPr>
                <w:color w:val="FFB900"/>
                <w:lang w:val="en-US"/>
              </w:rPr>
              <w:t>.</w:t>
            </w:r>
            <w:r w:rsidRPr="007207C0">
              <w:rPr>
                <w:lang w:val="en-US"/>
              </w:rPr>
              <w:t>LayoutParams</w:t>
            </w:r>
            <w:r w:rsidRPr="007207C0">
              <w:rPr>
                <w:color w:val="FFB900"/>
                <w:lang w:val="en-US"/>
              </w:rPr>
              <w:t>.</w:t>
            </w:r>
            <w:r w:rsidRPr="007207C0">
              <w:rPr>
                <w:color w:val="FF8C00"/>
                <w:lang w:val="en-US"/>
              </w:rPr>
              <w:t>MATCH_PARENT</w:t>
            </w:r>
            <w:proofErr w:type="spellEnd"/>
            <w:r w:rsidRPr="007207C0">
              <w:rPr>
                <w:color w:val="9380FF"/>
                <w:lang w:val="en-US"/>
              </w:rPr>
              <w:t>,</w:t>
            </w:r>
            <w:r w:rsidRPr="007207C0">
              <w:rPr>
                <w:color w:val="9380FF"/>
                <w:lang w:val="en-US"/>
              </w:rPr>
              <w:br/>
              <w:t xml:space="preserve">        </w:t>
            </w:r>
            <w:proofErr w:type="spellStart"/>
            <w:r w:rsidRPr="007207C0">
              <w:rPr>
                <w:lang w:val="en-US"/>
              </w:rPr>
              <w:t>RelativeLayout</w:t>
            </w:r>
            <w:r w:rsidRPr="007207C0">
              <w:rPr>
                <w:color w:val="FFB900"/>
                <w:lang w:val="en-US"/>
              </w:rPr>
              <w:t>.</w:t>
            </w:r>
            <w:r w:rsidRPr="007207C0">
              <w:rPr>
                <w:lang w:val="en-US"/>
              </w:rPr>
              <w:t>LayoutParams</w:t>
            </w:r>
            <w:r w:rsidRPr="007207C0">
              <w:rPr>
                <w:color w:val="FFB900"/>
                <w:lang w:val="en-US"/>
              </w:rPr>
              <w:t>.</w:t>
            </w:r>
            <w:r w:rsidRPr="007207C0">
              <w:rPr>
                <w:color w:val="FF8C00"/>
                <w:lang w:val="en-US"/>
              </w:rPr>
              <w:t>WRAP_CONTENT</w:t>
            </w:r>
            <w:proofErr w:type="spellEnd"/>
            <w:r w:rsidRPr="007207C0">
              <w:rPr>
                <w:color w:val="FF8C00"/>
                <w:lang w:val="en-US"/>
              </w:rPr>
              <w:br/>
            </w:r>
            <w:r w:rsidRPr="007207C0">
              <w:rPr>
                <w:lang w:val="en-US"/>
              </w:rPr>
              <w:t>)</w:t>
            </w:r>
            <w:r w:rsidRPr="007207C0">
              <w:rPr>
                <w:color w:val="808080"/>
                <w:lang w:val="en-US"/>
              </w:rPr>
              <w:t>;</w:t>
            </w:r>
          </w:p>
        </w:tc>
      </w:tr>
    </w:tbl>
    <w:p w14:paraId="1C71C4F0" w14:textId="77777777" w:rsidR="00E66656" w:rsidRPr="007207C0" w:rsidRDefault="00E66656" w:rsidP="00E66656">
      <w:pPr>
        <w:rPr>
          <w:lang w:val="en-US"/>
        </w:rPr>
      </w:pPr>
    </w:p>
    <w:p w14:paraId="539CE57B" w14:textId="77777777" w:rsidR="00E66656" w:rsidRPr="007207C0" w:rsidRDefault="005A77CC" w:rsidP="00E6665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41FAF4" wp14:editId="0C4557AF">
            <wp:extent cx="3428571" cy="7085714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7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DC8C" w14:textId="775438E2" w:rsidR="00087576" w:rsidRPr="005A77CC" w:rsidRDefault="00E66656" w:rsidP="00F015BF">
      <w:pPr>
        <w:spacing w:after="240"/>
        <w:ind w:left="1416"/>
        <w:jc w:val="left"/>
      </w:pPr>
      <w:r w:rsidRPr="005A77CC">
        <w:t xml:space="preserve">      </w:t>
      </w:r>
      <w:r>
        <w:t>Рисунок</w:t>
      </w:r>
      <w:r w:rsidRPr="005A77CC">
        <w:t xml:space="preserve"> 2 – </w:t>
      </w:r>
      <w:r>
        <w:t>тестирование</w:t>
      </w:r>
      <w:r w:rsidRPr="005A77CC">
        <w:t xml:space="preserve"> </w:t>
      </w:r>
      <w:r>
        <w:t>кода</w:t>
      </w:r>
      <w:r w:rsidRPr="005A77CC">
        <w:t xml:space="preserve"> </w:t>
      </w:r>
      <w:r>
        <w:t>для</w:t>
      </w:r>
      <w:r w:rsidRPr="005A77CC">
        <w:t xml:space="preserve"> </w:t>
      </w:r>
      <w:proofErr w:type="spellStart"/>
      <w:r w:rsidR="001D6B6E" w:rsidRPr="00F57242">
        <w:rPr>
          <w:lang w:val="en-US"/>
        </w:rPr>
        <w:t>RelativeLayout</w:t>
      </w:r>
      <w:proofErr w:type="spellEnd"/>
    </w:p>
    <w:p w14:paraId="196294E2" w14:textId="77777777" w:rsidR="005D3B21" w:rsidRDefault="005D3B21" w:rsidP="00D50C36"/>
    <w:p w14:paraId="08A504C4" w14:textId="77777777" w:rsidR="005D3B21" w:rsidRDefault="005D3B21" w:rsidP="00D50C36"/>
    <w:p w14:paraId="519F92E2" w14:textId="77777777" w:rsidR="005D3B21" w:rsidRDefault="005D3B21" w:rsidP="00D50C36"/>
    <w:p w14:paraId="3D55CD00" w14:textId="77777777" w:rsidR="005D3B21" w:rsidRDefault="005D3B21" w:rsidP="00D50C36"/>
    <w:p w14:paraId="48A86C17" w14:textId="77777777" w:rsidR="005D3B21" w:rsidRDefault="005D3B21" w:rsidP="00D50C36"/>
    <w:p w14:paraId="24BE903B" w14:textId="1FA644C1" w:rsidR="00D50C36" w:rsidRPr="00615336" w:rsidRDefault="00087576" w:rsidP="00D50C36">
      <w:pPr>
        <w:rPr>
          <w:lang w:val="en-US"/>
        </w:rPr>
      </w:pPr>
      <w:r w:rsidRPr="001D6B6E">
        <w:lastRenderedPageBreak/>
        <w:t>3</w:t>
      </w:r>
      <w:r w:rsidRPr="00946B91">
        <w:t xml:space="preserve">. </w:t>
      </w:r>
      <w:r w:rsidR="00D50C36">
        <w:t xml:space="preserve">Контейнер </w:t>
      </w:r>
      <w:proofErr w:type="spellStart"/>
      <w:r w:rsidR="00D50C36">
        <w:t>TableLayout</w:t>
      </w:r>
      <w:proofErr w:type="spellEnd"/>
      <w:r w:rsidR="00D50C36">
        <w:t>. Элемент</w:t>
      </w:r>
      <w:r w:rsidR="00D50C36" w:rsidRPr="00615336">
        <w:rPr>
          <w:lang w:val="en-US"/>
        </w:rPr>
        <w:t xml:space="preserve"> </w:t>
      </w:r>
      <w:proofErr w:type="spellStart"/>
      <w:r w:rsidR="00D50C36" w:rsidRPr="00615336">
        <w:rPr>
          <w:lang w:val="en-US"/>
        </w:rPr>
        <w:t>TableRow</w:t>
      </w:r>
      <w:proofErr w:type="spellEnd"/>
      <w:r w:rsidR="00D50C36" w:rsidRPr="00615336">
        <w:rPr>
          <w:lang w:val="en-US"/>
        </w:rPr>
        <w:t xml:space="preserve">. </w:t>
      </w:r>
      <w:r w:rsidR="00D50C36">
        <w:t>Атрибут</w:t>
      </w:r>
      <w:r w:rsidR="00D50C36" w:rsidRPr="00615336">
        <w:rPr>
          <w:lang w:val="en-US"/>
        </w:rPr>
        <w:t xml:space="preserve"> </w:t>
      </w:r>
      <w:proofErr w:type="spellStart"/>
      <w:r w:rsidR="00D50C36" w:rsidRPr="00615336">
        <w:rPr>
          <w:lang w:val="en-US"/>
        </w:rPr>
        <w:t>layout_span</w:t>
      </w:r>
      <w:proofErr w:type="spellEnd"/>
      <w:r w:rsidR="00D50C36" w:rsidRPr="00615336">
        <w:rPr>
          <w:lang w:val="en-US"/>
        </w:rPr>
        <w:t>.</w:t>
      </w:r>
    </w:p>
    <w:p w14:paraId="79E29949" w14:textId="2E316FA5" w:rsidR="00087576" w:rsidRPr="00615336" w:rsidRDefault="00D50C36" w:rsidP="00D50C36">
      <w:pPr>
        <w:rPr>
          <w:lang w:val="en-US"/>
        </w:rPr>
      </w:pPr>
      <w:r>
        <w:t>Программное</w:t>
      </w:r>
      <w:r w:rsidRPr="00615336">
        <w:rPr>
          <w:lang w:val="en-US"/>
        </w:rPr>
        <w:t xml:space="preserve"> </w:t>
      </w:r>
      <w:r>
        <w:t>создание</w:t>
      </w:r>
      <w:r w:rsidRPr="00615336">
        <w:rPr>
          <w:lang w:val="en-US"/>
        </w:rPr>
        <w:t xml:space="preserve"> </w:t>
      </w:r>
      <w:proofErr w:type="spellStart"/>
      <w:r w:rsidRPr="00615336">
        <w:rPr>
          <w:lang w:val="en-US"/>
        </w:rPr>
        <w:t>TableLayout</w:t>
      </w:r>
      <w:proofErr w:type="spellEnd"/>
      <w:r w:rsidRPr="00615336">
        <w:rPr>
          <w:lang w:val="en-US"/>
        </w:rPr>
        <w:t>.</w:t>
      </w:r>
      <w:r w:rsidR="00A64C8C" w:rsidRPr="00615336">
        <w:rPr>
          <w:lang w:val="en-US"/>
        </w:rPr>
        <w:t xml:space="preserve"> </w:t>
      </w:r>
    </w:p>
    <w:p w14:paraId="051F7744" w14:textId="48AD9C80" w:rsidR="00087576" w:rsidRPr="00615336" w:rsidRDefault="00087576" w:rsidP="00087576">
      <w:pPr>
        <w:rPr>
          <w:lang w:val="en-US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3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>Программное</w:t>
      </w:r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r w:rsidRPr="005C5315">
        <w:rPr>
          <w:rFonts w:ascii="Times" w:eastAsia="Times" w:hAnsi="Times" w:cs="Times"/>
          <w:i/>
          <w:color w:val="000000"/>
          <w:sz w:val="24"/>
          <w:szCs w:val="24"/>
        </w:rPr>
        <w:t>создание</w:t>
      </w:r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контейнера</w:t>
      </w:r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3843F7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TableLayout</w:t>
      </w:r>
      <w:proofErr w:type="spellEnd"/>
      <w:r w:rsidR="003843F7"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r w:rsidR="003843F7">
        <w:rPr>
          <w:rFonts w:ascii="Times" w:eastAsia="Times" w:hAnsi="Times" w:cs="Times"/>
          <w:i/>
          <w:color w:val="000000"/>
          <w:sz w:val="24"/>
          <w:szCs w:val="24"/>
        </w:rPr>
        <w:t>с</w:t>
      </w:r>
      <w:r w:rsidR="003843F7"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r w:rsidR="003843F7">
        <w:rPr>
          <w:rFonts w:ascii="Times" w:eastAsia="Times" w:hAnsi="Times" w:cs="Times"/>
          <w:i/>
          <w:color w:val="000000"/>
          <w:sz w:val="24"/>
          <w:szCs w:val="24"/>
        </w:rPr>
        <w:t>элементом</w:t>
      </w:r>
      <w:r w:rsidR="003843F7"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3843F7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TableRow</w:t>
      </w:r>
      <w:proofErr w:type="spellEnd"/>
      <w:r w:rsidR="003843F7"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, </w:t>
      </w:r>
      <w:r w:rsidR="003843F7">
        <w:rPr>
          <w:rFonts w:ascii="Times" w:eastAsia="Times" w:hAnsi="Times" w:cs="Times"/>
          <w:i/>
          <w:color w:val="000000"/>
          <w:sz w:val="24"/>
          <w:szCs w:val="24"/>
        </w:rPr>
        <w:t>атрибутом</w:t>
      </w:r>
      <w:r w:rsidR="003843F7"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3843F7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layout</w:t>
      </w:r>
      <w:r w:rsidR="003843F7"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_</w:t>
      </w:r>
      <w:r w:rsidR="003843F7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span</w:t>
      </w:r>
      <w:proofErr w:type="spellEnd"/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7576" w:rsidRPr="00615336" w14:paraId="60450AF8" w14:textId="77777777" w:rsidTr="00A00E7A">
        <w:tc>
          <w:tcPr>
            <w:tcW w:w="9345" w:type="dxa"/>
          </w:tcPr>
          <w:p w14:paraId="232F14FE" w14:textId="35DE1ACB" w:rsidR="00087576" w:rsidRPr="00615336" w:rsidRDefault="00AB6693" w:rsidP="00AB6693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AB6693">
              <w:rPr>
                <w:lang w:val="en-US"/>
              </w:rPr>
              <w:t>TableLayout</w:t>
            </w:r>
            <w:proofErr w:type="spellEnd"/>
            <w:r w:rsidRPr="00AB6693">
              <w:rPr>
                <w:lang w:val="en-US"/>
              </w:rPr>
              <w:t xml:space="preserve"> </w:t>
            </w:r>
            <w:proofErr w:type="spellStart"/>
            <w:r w:rsidRPr="00AB6693">
              <w:rPr>
                <w:color w:val="B6B3EB"/>
                <w:lang w:val="en-US"/>
              </w:rPr>
              <w:t>tableLayout</w:t>
            </w:r>
            <w:proofErr w:type="spellEnd"/>
            <w:r w:rsidRPr="00AB6693">
              <w:rPr>
                <w:color w:val="B6B3EB"/>
                <w:lang w:val="en-US"/>
              </w:rPr>
              <w:t xml:space="preserve"> </w:t>
            </w:r>
            <w:r w:rsidRPr="00AB6693">
              <w:rPr>
                <w:color w:val="FFBDCE"/>
                <w:lang w:val="en-US"/>
              </w:rPr>
              <w:t xml:space="preserve">=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color w:val="92D923"/>
                <w:lang w:val="en-US"/>
              </w:rPr>
              <w:t>TableLayout</w:t>
            </w:r>
            <w:proofErr w:type="spellEnd"/>
            <w:r w:rsidRPr="00AB6693">
              <w:rPr>
                <w:lang w:val="en-US"/>
              </w:rPr>
              <w:t xml:space="preserve">( </w:t>
            </w:r>
            <w:r w:rsidRPr="00AB6693">
              <w:rPr>
                <w:color w:val="EE7762"/>
                <w:lang w:val="en-US"/>
              </w:rPr>
              <w:t>this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808080"/>
                <w:lang w:val="en-US"/>
              </w:rPr>
              <w:br/>
            </w:r>
            <w:proofErr w:type="spellStart"/>
            <w:r w:rsidRPr="00AB6693">
              <w:rPr>
                <w:lang w:val="en-US"/>
              </w:rPr>
              <w:t>TableRow</w:t>
            </w:r>
            <w:proofErr w:type="spellEnd"/>
            <w:r w:rsidRPr="00AB6693">
              <w:rPr>
                <w:lang w:val="en-US"/>
              </w:rPr>
              <w:t xml:space="preserve"> </w:t>
            </w:r>
            <w:r w:rsidRPr="00AB6693">
              <w:rPr>
                <w:color w:val="B6B3EB"/>
                <w:lang w:val="en-US"/>
              </w:rPr>
              <w:t xml:space="preserve">tableRow1 </w:t>
            </w:r>
            <w:r w:rsidRPr="00AB6693">
              <w:rPr>
                <w:color w:val="FFBDCE"/>
                <w:lang w:val="en-US"/>
              </w:rPr>
              <w:t xml:space="preserve">=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color w:val="92D923"/>
                <w:lang w:val="en-US"/>
              </w:rPr>
              <w:t>TableRow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EE7762"/>
                <w:lang w:val="en-US"/>
              </w:rPr>
              <w:t>this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proofErr w:type="spellStart"/>
            <w:r w:rsidRPr="00AB6693">
              <w:rPr>
                <w:lang w:val="en-US"/>
              </w:rPr>
              <w:t>TextView</w:t>
            </w:r>
            <w:proofErr w:type="spellEnd"/>
            <w:r w:rsidRPr="00AB6693">
              <w:rPr>
                <w:lang w:val="en-US"/>
              </w:rPr>
              <w:t xml:space="preserve"> </w:t>
            </w:r>
            <w:r w:rsidRPr="00AB6693">
              <w:rPr>
                <w:color w:val="B6B3EB"/>
                <w:lang w:val="en-US"/>
              </w:rPr>
              <w:t xml:space="preserve">textView1 </w:t>
            </w:r>
            <w:r w:rsidRPr="00AB6693">
              <w:rPr>
                <w:color w:val="FFBDCE"/>
                <w:lang w:val="en-US"/>
              </w:rPr>
              <w:t xml:space="preserve">=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color w:val="92D923"/>
                <w:lang w:val="en-US"/>
              </w:rPr>
              <w:t>TextView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EE7762"/>
                <w:lang w:val="en-US"/>
              </w:rPr>
              <w:t>this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B6B3EB"/>
                <w:lang w:val="en-US"/>
              </w:rPr>
              <w:t>textView1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setText</w:t>
            </w:r>
            <w:r w:rsidRPr="00AB6693">
              <w:rPr>
                <w:lang w:val="en-US"/>
              </w:rPr>
              <w:t>(</w:t>
            </w:r>
            <w:r w:rsidRPr="00AB6693">
              <w:rPr>
                <w:color w:val="FFD866"/>
                <w:lang w:val="en-US"/>
              </w:rPr>
              <w:t>"</w:t>
            </w:r>
            <w:r w:rsidRPr="00AB6693">
              <w:rPr>
                <w:color w:val="FFD866"/>
              </w:rPr>
              <w:t>Имя</w:t>
            </w:r>
            <w:r w:rsidRPr="00AB6693">
              <w:rPr>
                <w:color w:val="FFD866"/>
                <w:lang w:val="en-US"/>
              </w:rPr>
              <w:t>"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B6B3EB"/>
                <w:lang w:val="en-US"/>
              </w:rPr>
              <w:t>tableRow1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addView</w:t>
            </w:r>
            <w:r w:rsidRPr="00AB6693">
              <w:rPr>
                <w:lang w:val="en-US"/>
              </w:rPr>
              <w:t>(</w:t>
            </w:r>
            <w:r w:rsidRPr="00AB6693">
              <w:rPr>
                <w:color w:val="B6B3EB"/>
                <w:lang w:val="en-US"/>
              </w:rPr>
              <w:t>textView1</w:t>
            </w:r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LayoutParams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>,</w:t>
            </w:r>
            <w:r w:rsidRPr="00AB6693">
              <w:rPr>
                <w:color w:val="9380FF"/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lang w:val="en-US"/>
              </w:rPr>
              <w:t>0.5f))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proofErr w:type="spellStart"/>
            <w:r w:rsidRPr="00AB6693">
              <w:rPr>
                <w:lang w:val="en-US"/>
              </w:rPr>
              <w:t>EditText</w:t>
            </w:r>
            <w:proofErr w:type="spellEnd"/>
            <w:r w:rsidRPr="00AB6693">
              <w:rPr>
                <w:lang w:val="en-US"/>
              </w:rPr>
              <w:t xml:space="preserve"> </w:t>
            </w:r>
            <w:r w:rsidRPr="00AB6693">
              <w:rPr>
                <w:color w:val="B6B3EB"/>
                <w:lang w:val="en-US"/>
              </w:rPr>
              <w:t xml:space="preserve">editText1 </w:t>
            </w:r>
            <w:r w:rsidRPr="00AB6693">
              <w:rPr>
                <w:color w:val="FFBDCE"/>
                <w:lang w:val="en-US"/>
              </w:rPr>
              <w:t xml:space="preserve">=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color w:val="92D923"/>
                <w:lang w:val="en-US"/>
              </w:rPr>
              <w:t>EditText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EE7762"/>
                <w:lang w:val="en-US"/>
              </w:rPr>
              <w:t>this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B6B3EB"/>
                <w:lang w:val="en-US"/>
              </w:rPr>
              <w:t>tableRow1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addView</w:t>
            </w:r>
            <w:r w:rsidRPr="00AB6693">
              <w:rPr>
                <w:lang w:val="en-US"/>
              </w:rPr>
              <w:t>(</w:t>
            </w:r>
            <w:r w:rsidRPr="00AB6693">
              <w:rPr>
                <w:color w:val="B6B3EB"/>
                <w:lang w:val="en-US"/>
              </w:rPr>
              <w:t>editText1</w:t>
            </w:r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LayoutParams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>,</w:t>
            </w:r>
            <w:r w:rsidRPr="00AB6693">
              <w:rPr>
                <w:color w:val="9380FF"/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lang w:val="en-US"/>
              </w:rPr>
              <w:t>1.0f))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ACACAC"/>
                <w:lang w:val="en-US"/>
              </w:rPr>
              <w:t xml:space="preserve">// </w:t>
            </w:r>
            <w:r w:rsidRPr="00AB6693">
              <w:rPr>
                <w:color w:val="ACACAC"/>
              </w:rPr>
              <w:t>вторая</w:t>
            </w:r>
            <w:r w:rsidRPr="00AB6693">
              <w:rPr>
                <w:color w:val="ACACAC"/>
                <w:lang w:val="en-US"/>
              </w:rPr>
              <w:t xml:space="preserve"> </w:t>
            </w:r>
            <w:r w:rsidRPr="00AB6693">
              <w:rPr>
                <w:color w:val="ACACAC"/>
              </w:rPr>
              <w:t>строка</w:t>
            </w:r>
            <w:r w:rsidRPr="00AB6693">
              <w:rPr>
                <w:color w:val="ACACAC"/>
                <w:lang w:val="en-US"/>
              </w:rPr>
              <w:br/>
            </w:r>
            <w:proofErr w:type="spellStart"/>
            <w:r w:rsidRPr="00AB6693">
              <w:rPr>
                <w:lang w:val="en-US"/>
              </w:rPr>
              <w:t>TableRow</w:t>
            </w:r>
            <w:proofErr w:type="spellEnd"/>
            <w:r w:rsidRPr="00AB6693">
              <w:rPr>
                <w:lang w:val="en-US"/>
              </w:rPr>
              <w:t xml:space="preserve"> </w:t>
            </w:r>
            <w:r w:rsidRPr="00AB6693">
              <w:rPr>
                <w:color w:val="B6B3EB"/>
                <w:lang w:val="en-US"/>
              </w:rPr>
              <w:t xml:space="preserve">tableRow2 </w:t>
            </w:r>
            <w:r w:rsidRPr="00AB6693">
              <w:rPr>
                <w:color w:val="FFBDCE"/>
                <w:lang w:val="en-US"/>
              </w:rPr>
              <w:t xml:space="preserve">=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color w:val="92D923"/>
                <w:lang w:val="en-US"/>
              </w:rPr>
              <w:t>TableRow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EE7762"/>
                <w:lang w:val="en-US"/>
              </w:rPr>
              <w:t>this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proofErr w:type="spellStart"/>
            <w:r w:rsidRPr="00AB6693">
              <w:rPr>
                <w:lang w:val="en-US"/>
              </w:rPr>
              <w:t>TextView</w:t>
            </w:r>
            <w:proofErr w:type="spellEnd"/>
            <w:r w:rsidRPr="00AB6693">
              <w:rPr>
                <w:lang w:val="en-US"/>
              </w:rPr>
              <w:t xml:space="preserve"> </w:t>
            </w:r>
            <w:r w:rsidRPr="00AB6693">
              <w:rPr>
                <w:color w:val="B6B3EB"/>
                <w:lang w:val="en-US"/>
              </w:rPr>
              <w:t xml:space="preserve">textView2 </w:t>
            </w:r>
            <w:r w:rsidRPr="00AB6693">
              <w:rPr>
                <w:color w:val="FFBDCE"/>
                <w:lang w:val="en-US"/>
              </w:rPr>
              <w:t xml:space="preserve">=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color w:val="92D923"/>
                <w:lang w:val="en-US"/>
              </w:rPr>
              <w:t>TextView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EE7762"/>
                <w:lang w:val="en-US"/>
              </w:rPr>
              <w:t>this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B6B3EB"/>
                <w:lang w:val="en-US"/>
              </w:rPr>
              <w:t>textView2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setText</w:t>
            </w:r>
            <w:r w:rsidRPr="00AB6693">
              <w:rPr>
                <w:lang w:val="en-US"/>
              </w:rPr>
              <w:t>(</w:t>
            </w:r>
            <w:r w:rsidRPr="00AB6693">
              <w:rPr>
                <w:color w:val="FFD866"/>
                <w:lang w:val="en-US"/>
              </w:rPr>
              <w:t>"</w:t>
            </w:r>
            <w:r w:rsidRPr="00AB6693">
              <w:rPr>
                <w:color w:val="FFD866"/>
              </w:rPr>
              <w:t>Фамилия</w:t>
            </w:r>
            <w:r w:rsidRPr="00AB6693">
              <w:rPr>
                <w:color w:val="FFD866"/>
                <w:lang w:val="en-US"/>
              </w:rPr>
              <w:t>"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B6B3EB"/>
                <w:lang w:val="en-US"/>
              </w:rPr>
              <w:t>tableRow2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addView</w:t>
            </w:r>
            <w:r w:rsidRPr="00AB6693">
              <w:rPr>
                <w:lang w:val="en-US"/>
              </w:rPr>
              <w:t>(</w:t>
            </w:r>
            <w:r w:rsidRPr="00AB6693">
              <w:rPr>
                <w:color w:val="B6B3EB"/>
                <w:lang w:val="en-US"/>
              </w:rPr>
              <w:t>textView2</w:t>
            </w:r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LayoutParams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>,</w:t>
            </w:r>
            <w:r w:rsidRPr="00AB6693">
              <w:rPr>
                <w:color w:val="9380FF"/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lang w:val="en-US"/>
              </w:rPr>
              <w:t>0.5f))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proofErr w:type="spellStart"/>
            <w:r w:rsidRPr="00AB6693">
              <w:rPr>
                <w:lang w:val="en-US"/>
              </w:rPr>
              <w:t>EditText</w:t>
            </w:r>
            <w:proofErr w:type="spellEnd"/>
            <w:r w:rsidRPr="00AB6693">
              <w:rPr>
                <w:lang w:val="en-US"/>
              </w:rPr>
              <w:t xml:space="preserve"> </w:t>
            </w:r>
            <w:r w:rsidRPr="00AB6693">
              <w:rPr>
                <w:color w:val="B6B3EB"/>
                <w:lang w:val="en-US"/>
              </w:rPr>
              <w:t xml:space="preserve">editText2 </w:t>
            </w:r>
            <w:r w:rsidRPr="00AB6693">
              <w:rPr>
                <w:color w:val="FFBDCE"/>
                <w:lang w:val="en-US"/>
              </w:rPr>
              <w:t xml:space="preserve">=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color w:val="92D923"/>
                <w:lang w:val="en-US"/>
              </w:rPr>
              <w:t>EditText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EE7762"/>
                <w:lang w:val="en-US"/>
              </w:rPr>
              <w:t>this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B6B3EB"/>
                <w:lang w:val="en-US"/>
              </w:rPr>
              <w:t>tableRow2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addView</w:t>
            </w:r>
            <w:r w:rsidRPr="00AB6693">
              <w:rPr>
                <w:lang w:val="en-US"/>
              </w:rPr>
              <w:t>(</w:t>
            </w:r>
            <w:r w:rsidRPr="00AB6693">
              <w:rPr>
                <w:color w:val="B6B3EB"/>
                <w:lang w:val="en-US"/>
              </w:rPr>
              <w:t>editText2</w:t>
            </w:r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LayoutParams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>,</w:t>
            </w:r>
            <w:r w:rsidRPr="00AB6693">
              <w:rPr>
                <w:color w:val="9380FF"/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lang w:val="en-US"/>
              </w:rPr>
              <w:t>1.f))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proofErr w:type="spellStart"/>
            <w:r w:rsidRPr="00AB6693">
              <w:rPr>
                <w:color w:val="B6B3EB"/>
                <w:lang w:val="en-US"/>
              </w:rPr>
              <w:t>tableLayout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addView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B6B3EB"/>
                <w:lang w:val="en-US"/>
              </w:rPr>
              <w:t>tableRow1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proofErr w:type="spellStart"/>
            <w:r w:rsidRPr="00AB6693">
              <w:rPr>
                <w:color w:val="B6B3EB"/>
                <w:lang w:val="en-US"/>
              </w:rPr>
              <w:t>tableLayout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addView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B6B3EB"/>
                <w:lang w:val="en-US"/>
              </w:rPr>
              <w:t>tableRow2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</w:p>
        </w:tc>
      </w:tr>
    </w:tbl>
    <w:p w14:paraId="70D42BEB" w14:textId="6FAE18BA" w:rsidR="00087576" w:rsidRPr="00AB6693" w:rsidRDefault="00E7045D" w:rsidP="0008757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546D04" wp14:editId="6885CA48">
            <wp:extent cx="3168650" cy="6306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DB12" w14:textId="6F2CBD3F" w:rsidR="00087576" w:rsidRPr="00D30B13" w:rsidRDefault="00087576" w:rsidP="00087576">
      <w:pPr>
        <w:ind w:left="1416"/>
        <w:jc w:val="left"/>
      </w:pPr>
      <w:r w:rsidRPr="00307951">
        <w:t xml:space="preserve">      </w:t>
      </w:r>
      <w:r>
        <w:t xml:space="preserve">Рисунок </w:t>
      </w:r>
      <w:r w:rsidRPr="009F46A5">
        <w:t>3</w:t>
      </w:r>
      <w:r>
        <w:t xml:space="preserve"> – тестирование кода для </w:t>
      </w:r>
      <w:proofErr w:type="spellStart"/>
      <w:r w:rsidR="009F46A5">
        <w:rPr>
          <w:lang w:val="en-US"/>
        </w:rPr>
        <w:t>TableLayout</w:t>
      </w:r>
      <w:proofErr w:type="spellEnd"/>
    </w:p>
    <w:p w14:paraId="765D0786" w14:textId="77777777" w:rsidR="00307951" w:rsidRPr="00615336" w:rsidRDefault="00307951" w:rsidP="00307951">
      <w:pPr>
        <w:spacing w:before="240"/>
        <w:rPr>
          <w:lang w:val="en-US"/>
        </w:rPr>
      </w:pPr>
      <w:r w:rsidRPr="00615336">
        <w:rPr>
          <w:lang w:val="en-US"/>
        </w:rPr>
        <w:t xml:space="preserve">4. </w:t>
      </w:r>
      <w:r>
        <w:t>Контейнер</w:t>
      </w:r>
      <w:r w:rsidRPr="00615336">
        <w:rPr>
          <w:lang w:val="en-US"/>
        </w:rPr>
        <w:t xml:space="preserve"> </w:t>
      </w:r>
      <w:proofErr w:type="spellStart"/>
      <w:r w:rsidRPr="003309D3">
        <w:rPr>
          <w:lang w:val="en-US"/>
        </w:rPr>
        <w:t>FrameLayout</w:t>
      </w:r>
      <w:proofErr w:type="spellEnd"/>
      <w:r w:rsidRPr="00615336">
        <w:rPr>
          <w:lang w:val="en-US"/>
        </w:rPr>
        <w:t xml:space="preserve">. </w:t>
      </w:r>
      <w:r>
        <w:t>Атрибут</w:t>
      </w:r>
      <w:r w:rsidRPr="00615336">
        <w:rPr>
          <w:lang w:val="en-US"/>
        </w:rPr>
        <w:t xml:space="preserve"> </w:t>
      </w:r>
      <w:proofErr w:type="spellStart"/>
      <w:r w:rsidRPr="003309D3">
        <w:rPr>
          <w:lang w:val="en-US"/>
        </w:rPr>
        <w:t>android</w:t>
      </w:r>
      <w:r w:rsidRPr="00615336">
        <w:rPr>
          <w:lang w:val="en-US"/>
        </w:rPr>
        <w:t>:</w:t>
      </w:r>
      <w:r w:rsidRPr="003309D3">
        <w:rPr>
          <w:lang w:val="en-US"/>
        </w:rPr>
        <w:t>layout</w:t>
      </w:r>
      <w:r w:rsidRPr="00615336">
        <w:rPr>
          <w:lang w:val="en-US"/>
        </w:rPr>
        <w:t>_</w:t>
      </w:r>
      <w:r w:rsidRPr="003309D3">
        <w:rPr>
          <w:lang w:val="en-US"/>
        </w:rPr>
        <w:t>gravity</w:t>
      </w:r>
      <w:proofErr w:type="spellEnd"/>
      <w:r w:rsidRPr="00615336">
        <w:rPr>
          <w:lang w:val="en-US"/>
        </w:rPr>
        <w:t xml:space="preserve">. </w:t>
      </w:r>
      <w:r>
        <w:t>Программное</w:t>
      </w:r>
      <w:r w:rsidRPr="00615336">
        <w:rPr>
          <w:lang w:val="en-US"/>
        </w:rPr>
        <w:t xml:space="preserve"> </w:t>
      </w:r>
      <w:r>
        <w:t>создание</w:t>
      </w:r>
      <w:r w:rsidRPr="00615336">
        <w:rPr>
          <w:lang w:val="en-US"/>
        </w:rPr>
        <w:t xml:space="preserve"> </w:t>
      </w:r>
      <w:proofErr w:type="spellStart"/>
      <w:r w:rsidRPr="003309D3">
        <w:rPr>
          <w:lang w:val="en-US"/>
        </w:rPr>
        <w:t>FrameLayout</w:t>
      </w:r>
      <w:proofErr w:type="spellEnd"/>
      <w:r w:rsidRPr="00615336">
        <w:rPr>
          <w:lang w:val="en-US"/>
        </w:rPr>
        <w:t>.</w:t>
      </w:r>
    </w:p>
    <w:p w14:paraId="69F698B0" w14:textId="503EAB4D" w:rsidR="00307951" w:rsidRPr="00615336" w:rsidRDefault="00307951" w:rsidP="00307951">
      <w:pPr>
        <w:spacing w:before="240"/>
        <w:rPr>
          <w:rFonts w:ascii="Times" w:eastAsia="Times" w:hAnsi="Times" w:cs="Times"/>
          <w:i/>
          <w:color w:val="000000"/>
          <w:sz w:val="24"/>
          <w:szCs w:val="24"/>
          <w:lang w:val="en-US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4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>Программное</w:t>
      </w:r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r w:rsidRPr="005C5315">
        <w:rPr>
          <w:rFonts w:ascii="Times" w:eastAsia="Times" w:hAnsi="Times" w:cs="Times"/>
          <w:i/>
          <w:color w:val="000000"/>
          <w:sz w:val="24"/>
          <w:szCs w:val="24"/>
        </w:rPr>
        <w:t>создание</w:t>
      </w:r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контейнера</w:t>
      </w:r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TableLayout</w:t>
      </w:r>
      <w:proofErr w:type="spellEnd"/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с</w:t>
      </w:r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элементом</w:t>
      </w:r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TableRow</w:t>
      </w:r>
      <w:proofErr w:type="spellEnd"/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, </w:t>
      </w:r>
      <w:r>
        <w:rPr>
          <w:rFonts w:ascii="Times" w:eastAsia="Times" w:hAnsi="Times" w:cs="Times"/>
          <w:i/>
          <w:color w:val="000000"/>
          <w:sz w:val="24"/>
          <w:szCs w:val="24"/>
        </w:rPr>
        <w:t>атрибутом</w:t>
      </w:r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layout</w:t>
      </w:r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_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span</w:t>
      </w:r>
      <w:proofErr w:type="spellEnd"/>
      <w:r w:rsidRPr="0061533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7ECA" w:rsidRPr="00615336" w14:paraId="2BCBEEDF" w14:textId="77777777" w:rsidTr="00307ECA">
        <w:tc>
          <w:tcPr>
            <w:tcW w:w="9345" w:type="dxa"/>
          </w:tcPr>
          <w:p w14:paraId="20F68152" w14:textId="268D0663" w:rsidR="00307ECA" w:rsidRPr="00307ECA" w:rsidRDefault="00307ECA" w:rsidP="00307ECA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307ECA">
              <w:rPr>
                <w:lang w:val="en-US"/>
              </w:rPr>
              <w:t>FrameLayout</w:t>
            </w:r>
            <w:proofErr w:type="spellEnd"/>
            <w:r w:rsidRPr="00307ECA">
              <w:rPr>
                <w:lang w:val="en-US"/>
              </w:rPr>
              <w:t xml:space="preserve"> </w:t>
            </w:r>
            <w:proofErr w:type="spellStart"/>
            <w:r w:rsidRPr="00307ECA">
              <w:rPr>
                <w:color w:val="B6B3EB"/>
                <w:lang w:val="en-US"/>
              </w:rPr>
              <w:t>frameLayout</w:t>
            </w:r>
            <w:proofErr w:type="spellEnd"/>
            <w:r w:rsidRPr="00307ECA">
              <w:rPr>
                <w:color w:val="B6B3EB"/>
                <w:lang w:val="en-US"/>
              </w:rPr>
              <w:t xml:space="preserve"> </w:t>
            </w:r>
            <w:r w:rsidRPr="00307ECA">
              <w:rPr>
                <w:color w:val="FFBDCE"/>
                <w:lang w:val="en-US"/>
              </w:rPr>
              <w:t xml:space="preserve">= </w:t>
            </w:r>
            <w:r w:rsidRPr="00307ECA">
              <w:rPr>
                <w:color w:val="EE7762"/>
                <w:lang w:val="en-US"/>
              </w:rPr>
              <w:t xml:space="preserve">new </w:t>
            </w:r>
            <w:proofErr w:type="spellStart"/>
            <w:r w:rsidRPr="00307ECA">
              <w:rPr>
                <w:color w:val="92D923"/>
                <w:lang w:val="en-US"/>
              </w:rPr>
              <w:t>FrameLayout</w:t>
            </w:r>
            <w:proofErr w:type="spellEnd"/>
            <w:r w:rsidRPr="00307ECA">
              <w:rPr>
                <w:lang w:val="en-US"/>
              </w:rPr>
              <w:t>(</w:t>
            </w:r>
            <w:r w:rsidRPr="00307ECA">
              <w:rPr>
                <w:color w:val="EE7762"/>
                <w:lang w:val="en-US"/>
              </w:rPr>
              <w:t>this</w:t>
            </w:r>
            <w:r w:rsidRPr="00307ECA">
              <w:rPr>
                <w:lang w:val="en-US"/>
              </w:rPr>
              <w:t>)</w:t>
            </w:r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r w:rsidRPr="00307ECA">
              <w:rPr>
                <w:color w:val="808080"/>
                <w:lang w:val="en-US"/>
              </w:rPr>
              <w:br/>
            </w:r>
            <w:proofErr w:type="spellStart"/>
            <w:r w:rsidRPr="00307ECA">
              <w:rPr>
                <w:lang w:val="en-US"/>
              </w:rPr>
              <w:t>TextView</w:t>
            </w:r>
            <w:proofErr w:type="spellEnd"/>
            <w:r w:rsidRPr="00307ECA">
              <w:rPr>
                <w:lang w:val="en-US"/>
              </w:rPr>
              <w:t xml:space="preserve"> </w:t>
            </w:r>
            <w:r w:rsidRPr="00307ECA">
              <w:rPr>
                <w:color w:val="B6B3EB"/>
                <w:lang w:val="en-US"/>
              </w:rPr>
              <w:t xml:space="preserve">textView1 </w:t>
            </w:r>
            <w:r w:rsidRPr="00307ECA">
              <w:rPr>
                <w:color w:val="FFBDCE"/>
                <w:lang w:val="en-US"/>
              </w:rPr>
              <w:t xml:space="preserve">= </w:t>
            </w:r>
            <w:r w:rsidRPr="00307ECA">
              <w:rPr>
                <w:color w:val="EE7762"/>
                <w:lang w:val="en-US"/>
              </w:rPr>
              <w:t xml:space="preserve">new </w:t>
            </w:r>
            <w:proofErr w:type="spellStart"/>
            <w:r w:rsidRPr="00307ECA">
              <w:rPr>
                <w:color w:val="92D923"/>
                <w:lang w:val="en-US"/>
              </w:rPr>
              <w:t>TextView</w:t>
            </w:r>
            <w:proofErr w:type="spellEnd"/>
            <w:r w:rsidRPr="00307ECA">
              <w:rPr>
                <w:lang w:val="en-US"/>
              </w:rPr>
              <w:t>(</w:t>
            </w:r>
            <w:r w:rsidRPr="00307ECA">
              <w:rPr>
                <w:color w:val="EE7762"/>
                <w:lang w:val="en-US"/>
              </w:rPr>
              <w:t>this</w:t>
            </w:r>
            <w:r w:rsidRPr="00307ECA">
              <w:rPr>
                <w:lang w:val="en-US"/>
              </w:rPr>
              <w:t>)</w:t>
            </w:r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r w:rsidRPr="00307ECA">
              <w:rPr>
                <w:color w:val="B6B3EB"/>
                <w:lang w:val="en-US"/>
              </w:rPr>
              <w:t>textView1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92D923"/>
                <w:lang w:val="en-US"/>
              </w:rPr>
              <w:t>setText</w:t>
            </w:r>
            <w:r w:rsidRPr="00307ECA">
              <w:rPr>
                <w:lang w:val="en-US"/>
              </w:rPr>
              <w:t>(</w:t>
            </w:r>
            <w:r w:rsidRPr="00307ECA">
              <w:rPr>
                <w:color w:val="FFD866"/>
                <w:lang w:val="en-US"/>
              </w:rPr>
              <w:t>"</w:t>
            </w:r>
            <w:r w:rsidRPr="00307ECA">
              <w:rPr>
                <w:color w:val="FFD866"/>
              </w:rPr>
              <w:t>Практика</w:t>
            </w:r>
            <w:r w:rsidRPr="00307ECA">
              <w:rPr>
                <w:color w:val="FFD866"/>
                <w:lang w:val="en-US"/>
              </w:rPr>
              <w:t xml:space="preserve"> 4"</w:t>
            </w:r>
            <w:r w:rsidRPr="00307ECA">
              <w:rPr>
                <w:lang w:val="en-US"/>
              </w:rPr>
              <w:t>)</w:t>
            </w:r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r w:rsidRPr="00307ECA">
              <w:rPr>
                <w:color w:val="B6B3EB"/>
                <w:lang w:val="en-US"/>
              </w:rPr>
              <w:t>textView1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92D923"/>
                <w:lang w:val="en-US"/>
              </w:rPr>
              <w:t>setTextSize</w:t>
            </w:r>
            <w:r w:rsidRPr="00307ECA">
              <w:rPr>
                <w:lang w:val="en-US"/>
              </w:rPr>
              <w:t>(14)</w:t>
            </w:r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r w:rsidRPr="00307ECA">
              <w:rPr>
                <w:color w:val="808080"/>
                <w:lang w:val="en-US"/>
              </w:rPr>
              <w:br/>
            </w:r>
            <w:proofErr w:type="spellStart"/>
            <w:r w:rsidRPr="00307ECA">
              <w:rPr>
                <w:lang w:val="en-US"/>
              </w:rPr>
              <w:lastRenderedPageBreak/>
              <w:t>FrameLayout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lang w:val="en-US"/>
              </w:rPr>
              <w:t>LayoutParams</w:t>
            </w:r>
            <w:proofErr w:type="spellEnd"/>
            <w:r w:rsidRPr="00307ECA">
              <w:rPr>
                <w:lang w:val="en-US"/>
              </w:rPr>
              <w:t xml:space="preserve"> </w:t>
            </w:r>
            <w:proofErr w:type="spellStart"/>
            <w:r w:rsidRPr="00307ECA">
              <w:rPr>
                <w:color w:val="B6B3EB"/>
                <w:lang w:val="en-US"/>
              </w:rPr>
              <w:t>layoutParams</w:t>
            </w:r>
            <w:proofErr w:type="spellEnd"/>
            <w:r w:rsidRPr="00307ECA">
              <w:rPr>
                <w:color w:val="B6B3EB"/>
                <w:lang w:val="en-US"/>
              </w:rPr>
              <w:t xml:space="preserve"> </w:t>
            </w:r>
            <w:r w:rsidRPr="00307ECA">
              <w:rPr>
                <w:color w:val="FFBDCE"/>
                <w:lang w:val="en-US"/>
              </w:rPr>
              <w:t xml:space="preserve">= </w:t>
            </w:r>
            <w:r w:rsidRPr="00307ECA">
              <w:rPr>
                <w:color w:val="EE7762"/>
                <w:lang w:val="en-US"/>
              </w:rPr>
              <w:t>new</w:t>
            </w:r>
            <w:r w:rsidRPr="00307ECA">
              <w:rPr>
                <w:color w:val="EE7762"/>
                <w:lang w:val="en-US"/>
              </w:rPr>
              <w:br/>
              <w:t xml:space="preserve">        </w:t>
            </w:r>
            <w:proofErr w:type="spellStart"/>
            <w:r w:rsidRPr="00307ECA">
              <w:rPr>
                <w:lang w:val="en-US"/>
              </w:rPr>
              <w:t>FrameLayout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92D923"/>
                <w:lang w:val="en-US"/>
              </w:rPr>
              <w:t>LayoutParams</w:t>
            </w:r>
            <w:proofErr w:type="spellEnd"/>
            <w:r w:rsidRPr="00307ECA">
              <w:rPr>
                <w:color w:val="92D923"/>
                <w:lang w:val="en-US"/>
              </w:rPr>
              <w:br/>
              <w:t xml:space="preserve">        </w:t>
            </w:r>
            <w:r w:rsidRPr="00307ECA">
              <w:rPr>
                <w:lang w:val="en-US"/>
              </w:rPr>
              <w:t>(</w:t>
            </w:r>
            <w:proofErr w:type="spellStart"/>
            <w:r w:rsidRPr="00307ECA">
              <w:rPr>
                <w:lang w:val="en-US"/>
              </w:rPr>
              <w:t>FrameLayout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lang w:val="en-US"/>
              </w:rPr>
              <w:t>LayoutParams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FF8C00"/>
                <w:lang w:val="en-US"/>
              </w:rPr>
              <w:t>WRAP_CONTENT</w:t>
            </w:r>
            <w:proofErr w:type="spellEnd"/>
            <w:r w:rsidRPr="00307ECA">
              <w:rPr>
                <w:color w:val="9380FF"/>
                <w:lang w:val="en-US"/>
              </w:rPr>
              <w:t>,</w:t>
            </w:r>
            <w:r w:rsidRPr="00307ECA">
              <w:rPr>
                <w:color w:val="9380FF"/>
                <w:lang w:val="en-US"/>
              </w:rPr>
              <w:br/>
              <w:t xml:space="preserve">                </w:t>
            </w:r>
            <w:proofErr w:type="spellStart"/>
            <w:r w:rsidRPr="00307ECA">
              <w:rPr>
                <w:lang w:val="en-US"/>
              </w:rPr>
              <w:t>FrameLayout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lang w:val="en-US"/>
              </w:rPr>
              <w:t>LayoutParams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FF8C00"/>
                <w:lang w:val="en-US"/>
              </w:rPr>
              <w:t>WRAP_CONTENT</w:t>
            </w:r>
            <w:proofErr w:type="spellEnd"/>
            <w:r w:rsidRPr="00307ECA">
              <w:rPr>
                <w:lang w:val="en-US"/>
              </w:rPr>
              <w:t>)</w:t>
            </w:r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proofErr w:type="spellStart"/>
            <w:r w:rsidRPr="00307ECA">
              <w:rPr>
                <w:color w:val="B6B3EB"/>
                <w:lang w:val="en-US"/>
              </w:rPr>
              <w:t>layoutParams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7D7AFF"/>
                <w:lang w:val="en-US"/>
              </w:rPr>
              <w:t>gravity</w:t>
            </w:r>
            <w:proofErr w:type="spellEnd"/>
            <w:r w:rsidRPr="00307ECA">
              <w:rPr>
                <w:color w:val="7D7AFF"/>
                <w:lang w:val="en-US"/>
              </w:rPr>
              <w:t xml:space="preserve"> </w:t>
            </w:r>
            <w:r w:rsidRPr="00307ECA">
              <w:rPr>
                <w:color w:val="FFBDCE"/>
                <w:lang w:val="en-US"/>
              </w:rPr>
              <w:t xml:space="preserve">= </w:t>
            </w:r>
            <w:proofErr w:type="spellStart"/>
            <w:r w:rsidRPr="00307ECA">
              <w:rPr>
                <w:lang w:val="en-US"/>
              </w:rPr>
              <w:t>Gravity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FF8C00"/>
                <w:lang w:val="en-US"/>
              </w:rPr>
              <w:t>CENTER_HORIZONTAL</w:t>
            </w:r>
            <w:proofErr w:type="spellEnd"/>
            <w:r w:rsidRPr="00307ECA">
              <w:rPr>
                <w:color w:val="FF8C00"/>
                <w:lang w:val="en-US"/>
              </w:rPr>
              <w:t xml:space="preserve"> </w:t>
            </w:r>
            <w:r w:rsidRPr="00307ECA">
              <w:rPr>
                <w:color w:val="FFBDCE"/>
                <w:lang w:val="en-US"/>
              </w:rPr>
              <w:t xml:space="preserve">| </w:t>
            </w:r>
            <w:proofErr w:type="spellStart"/>
            <w:r w:rsidRPr="00307ECA">
              <w:rPr>
                <w:lang w:val="en-US"/>
              </w:rPr>
              <w:t>Gravity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FF8C00"/>
                <w:lang w:val="en-US"/>
              </w:rPr>
              <w:t>TOP</w:t>
            </w:r>
            <w:proofErr w:type="spellEnd"/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r w:rsidRPr="00307ECA">
              <w:rPr>
                <w:color w:val="B6B3EB"/>
                <w:lang w:val="en-US"/>
              </w:rPr>
              <w:t>textView1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92D923"/>
                <w:lang w:val="en-US"/>
              </w:rPr>
              <w:t>setLayoutParams</w:t>
            </w:r>
            <w:r w:rsidRPr="00307ECA">
              <w:rPr>
                <w:lang w:val="en-US"/>
              </w:rPr>
              <w:t>(</w:t>
            </w:r>
            <w:proofErr w:type="spellStart"/>
            <w:r w:rsidRPr="00307ECA">
              <w:rPr>
                <w:color w:val="B6B3EB"/>
                <w:lang w:val="en-US"/>
              </w:rPr>
              <w:t>layoutParams</w:t>
            </w:r>
            <w:proofErr w:type="spellEnd"/>
            <w:r w:rsidRPr="00307ECA">
              <w:rPr>
                <w:lang w:val="en-US"/>
              </w:rPr>
              <w:t>)</w:t>
            </w:r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r w:rsidRPr="00307ECA">
              <w:rPr>
                <w:color w:val="B6B3EB"/>
                <w:lang w:val="en-US"/>
              </w:rPr>
              <w:t>textView1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92D923"/>
                <w:lang w:val="en-US"/>
              </w:rPr>
              <w:t>setTextSize</w:t>
            </w:r>
            <w:r w:rsidRPr="00307ECA">
              <w:rPr>
                <w:lang w:val="en-US"/>
              </w:rPr>
              <w:t>(26)</w:t>
            </w:r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proofErr w:type="spellStart"/>
            <w:r w:rsidRPr="00307ECA">
              <w:rPr>
                <w:color w:val="B6B3EB"/>
                <w:lang w:val="en-US"/>
              </w:rPr>
              <w:t>frameLayout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92D923"/>
                <w:lang w:val="en-US"/>
              </w:rPr>
              <w:t>addView</w:t>
            </w:r>
            <w:proofErr w:type="spellEnd"/>
            <w:r w:rsidRPr="00307ECA">
              <w:rPr>
                <w:lang w:val="en-US"/>
              </w:rPr>
              <w:t>(</w:t>
            </w:r>
            <w:r w:rsidRPr="00307ECA">
              <w:rPr>
                <w:color w:val="B6B3EB"/>
                <w:lang w:val="en-US"/>
              </w:rPr>
              <w:t>textView1</w:t>
            </w:r>
            <w:r w:rsidRPr="00307ECA">
              <w:rPr>
                <w:lang w:val="en-US"/>
              </w:rPr>
              <w:t>)</w:t>
            </w:r>
            <w:r w:rsidRPr="00307ECA">
              <w:rPr>
                <w:color w:val="808080"/>
                <w:lang w:val="en-US"/>
              </w:rPr>
              <w:t>;</w:t>
            </w:r>
          </w:p>
        </w:tc>
      </w:tr>
    </w:tbl>
    <w:p w14:paraId="0F3E8151" w14:textId="77777777" w:rsidR="00307ECA" w:rsidRPr="00307ECA" w:rsidRDefault="00307ECA" w:rsidP="00307951">
      <w:pPr>
        <w:spacing w:before="240"/>
        <w:rPr>
          <w:lang w:val="en-US"/>
        </w:rPr>
      </w:pPr>
    </w:p>
    <w:p w14:paraId="0812968E" w14:textId="3B3CD8DB" w:rsidR="00087576" w:rsidRPr="00307ECA" w:rsidRDefault="005A4FC8" w:rsidP="005A4F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0FF27F" wp14:editId="3DED3A7F">
            <wp:extent cx="1988156" cy="413056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379" cy="413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2F93" w14:textId="27EBC6A9" w:rsidR="00A808C3" w:rsidRPr="00804126" w:rsidRDefault="005A4FC8" w:rsidP="00804126">
      <w:pPr>
        <w:ind w:left="1416"/>
        <w:jc w:val="left"/>
      </w:pPr>
      <w:r w:rsidRPr="005A4FC8">
        <w:t xml:space="preserve">     </w:t>
      </w:r>
      <w:r w:rsidRPr="00917C0D">
        <w:t xml:space="preserve"> </w:t>
      </w:r>
      <w:r>
        <w:t xml:space="preserve">Рисунок </w:t>
      </w:r>
      <w:r w:rsidRPr="00917C0D">
        <w:t>4</w:t>
      </w:r>
      <w:r>
        <w:t xml:space="preserve"> – тестирование кода для </w:t>
      </w:r>
      <w:proofErr w:type="spellStart"/>
      <w:r>
        <w:rPr>
          <w:lang w:val="en-US"/>
        </w:rPr>
        <w:t>TableLayout</w:t>
      </w:r>
      <w:proofErr w:type="spellEnd"/>
    </w:p>
    <w:p w14:paraId="2E2CB7E8" w14:textId="31B36AA0" w:rsidR="00917C0D" w:rsidRPr="00394694" w:rsidRDefault="00917C0D" w:rsidP="00394694">
      <w:pPr>
        <w:spacing w:before="240"/>
        <w:jc w:val="left"/>
      </w:pPr>
      <w:r w:rsidRPr="00917C0D">
        <w:t xml:space="preserve">5. </w:t>
      </w:r>
      <w:r>
        <w:t xml:space="preserve">Контейнер </w:t>
      </w:r>
      <w:proofErr w:type="spellStart"/>
      <w:r>
        <w:t>GridLayout</w:t>
      </w:r>
      <w:proofErr w:type="spellEnd"/>
      <w:r>
        <w:t>. Атрибуты</w:t>
      </w:r>
      <w:r w:rsidRPr="00394694">
        <w:t xml:space="preserve"> </w:t>
      </w:r>
      <w:r w:rsidRPr="00917C0D">
        <w:rPr>
          <w:lang w:val="en-US"/>
        </w:rPr>
        <w:t>android</w:t>
      </w:r>
      <w:r w:rsidRPr="00394694">
        <w:t>:</w:t>
      </w:r>
      <w:proofErr w:type="spellStart"/>
      <w:r w:rsidRPr="00917C0D">
        <w:rPr>
          <w:lang w:val="en-US"/>
        </w:rPr>
        <w:t>rowCount</w:t>
      </w:r>
      <w:proofErr w:type="spellEnd"/>
      <w:r w:rsidRPr="00394694">
        <w:t xml:space="preserve"> </w:t>
      </w:r>
      <w:r>
        <w:t>и</w:t>
      </w:r>
      <w:r w:rsidRPr="00394694">
        <w:t xml:space="preserve"> </w:t>
      </w:r>
      <w:r w:rsidRPr="00917C0D">
        <w:rPr>
          <w:lang w:val="en-US"/>
        </w:rPr>
        <w:t>android</w:t>
      </w:r>
      <w:r w:rsidRPr="00394694">
        <w:t>:</w:t>
      </w:r>
      <w:proofErr w:type="spellStart"/>
      <w:r w:rsidRPr="00917C0D">
        <w:rPr>
          <w:lang w:val="en-US"/>
        </w:rPr>
        <w:t>columnCount</w:t>
      </w:r>
      <w:proofErr w:type="spellEnd"/>
      <w:r w:rsidRPr="00394694">
        <w:t xml:space="preserve">. </w:t>
      </w:r>
      <w:r>
        <w:t>Атрибуты</w:t>
      </w:r>
      <w:r>
        <w:rPr>
          <w:lang w:val="en-US"/>
        </w:rPr>
        <w:t xml:space="preserve"> </w:t>
      </w:r>
      <w:proofErr w:type="spellStart"/>
      <w:r w:rsidRPr="00917C0D">
        <w:rPr>
          <w:lang w:val="en-US"/>
        </w:rPr>
        <w:t>android:layout_column</w:t>
      </w:r>
      <w:proofErr w:type="spellEnd"/>
      <w:r w:rsidRPr="00917C0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android:layout_row</w:t>
      </w:r>
      <w:proofErr w:type="spellEnd"/>
      <w:r>
        <w:rPr>
          <w:lang w:val="en-US"/>
        </w:rPr>
        <w:t>,</w:t>
      </w:r>
      <w:r w:rsidR="00394694">
        <w:rPr>
          <w:lang w:val="en-US"/>
        </w:rPr>
        <w:t xml:space="preserve"> </w:t>
      </w:r>
      <w:proofErr w:type="spellStart"/>
      <w:r>
        <w:rPr>
          <w:lang w:val="en-US"/>
        </w:rPr>
        <w:t>android:layout_columnSpan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android:layout_rowSpan</w:t>
      </w:r>
      <w:proofErr w:type="spellEnd"/>
      <w:r>
        <w:rPr>
          <w:lang w:val="en-US"/>
        </w:rPr>
        <w:t>.</w:t>
      </w:r>
      <w:r w:rsidR="00CF1984">
        <w:rPr>
          <w:lang w:val="en-US"/>
        </w:rPr>
        <w:t xml:space="preserve"> </w:t>
      </w:r>
      <w:r w:rsidR="00CF1984">
        <w:t>Программное</w:t>
      </w:r>
      <w:r w:rsidR="00CF1984" w:rsidRPr="00805D5D">
        <w:rPr>
          <w:lang w:val="en-US"/>
        </w:rPr>
        <w:t xml:space="preserve"> </w:t>
      </w:r>
      <w:r w:rsidR="00CF1984">
        <w:t>создание</w:t>
      </w:r>
      <w:r w:rsidR="00CF1984" w:rsidRPr="00805D5D">
        <w:rPr>
          <w:lang w:val="en-US"/>
        </w:rPr>
        <w:t xml:space="preserve"> </w:t>
      </w:r>
      <w:proofErr w:type="spellStart"/>
      <w:r w:rsidR="00CF1984">
        <w:rPr>
          <w:lang w:val="en-US"/>
        </w:rPr>
        <w:t>GridLayout</w:t>
      </w:r>
      <w:proofErr w:type="spellEnd"/>
      <w:r w:rsidR="00CF1984">
        <w:rPr>
          <w:lang w:val="en-US"/>
        </w:rPr>
        <w:t>.</w:t>
      </w:r>
      <w:r w:rsidR="00CF1984" w:rsidRPr="00805D5D">
        <w:rPr>
          <w:lang w:val="en-US"/>
        </w:rPr>
        <w:t xml:space="preserve"> </w:t>
      </w:r>
      <w:r w:rsidR="00CF1984">
        <w:t>Класс</w:t>
      </w:r>
      <w:r w:rsidR="00CF1984" w:rsidRPr="00805D5D">
        <w:rPr>
          <w:lang w:val="en-US"/>
        </w:rPr>
        <w:t xml:space="preserve"> </w:t>
      </w:r>
      <w:proofErr w:type="spellStart"/>
      <w:r w:rsidR="00CF1984">
        <w:rPr>
          <w:lang w:val="en-US"/>
        </w:rPr>
        <w:t>GridLayout.LayoutParams</w:t>
      </w:r>
      <w:proofErr w:type="spellEnd"/>
      <w:r w:rsidR="00CF1984">
        <w:rPr>
          <w:lang w:val="en-US"/>
        </w:rPr>
        <w:t>.</w:t>
      </w:r>
      <w:r w:rsidR="00805D5D">
        <w:rPr>
          <w:lang w:val="en-US"/>
        </w:rPr>
        <w:t xml:space="preserve"> </w:t>
      </w:r>
      <w:r w:rsidR="00805D5D">
        <w:t>Свойство</w:t>
      </w:r>
      <w:r w:rsidR="00805D5D" w:rsidRPr="00805D5D">
        <w:rPr>
          <w:lang w:val="en-US"/>
        </w:rPr>
        <w:t xml:space="preserve"> </w:t>
      </w:r>
      <w:proofErr w:type="spellStart"/>
      <w:r w:rsidR="00805D5D">
        <w:rPr>
          <w:lang w:val="en-US"/>
        </w:rPr>
        <w:t>columnSpec</w:t>
      </w:r>
      <w:proofErr w:type="spellEnd"/>
      <w:r w:rsidR="00805D5D">
        <w:rPr>
          <w:lang w:val="en-US"/>
        </w:rPr>
        <w:t xml:space="preserve">, </w:t>
      </w:r>
      <w:proofErr w:type="spellStart"/>
      <w:r w:rsidR="00805D5D">
        <w:rPr>
          <w:lang w:val="en-US"/>
        </w:rPr>
        <w:t>rowSpec</w:t>
      </w:r>
      <w:proofErr w:type="spellEnd"/>
      <w:r w:rsidR="00805D5D">
        <w:rPr>
          <w:lang w:val="en-US"/>
        </w:rPr>
        <w:t xml:space="preserve">, </w:t>
      </w:r>
      <w:proofErr w:type="spellStart"/>
      <w:r w:rsidR="00805D5D">
        <w:rPr>
          <w:lang w:val="en-US"/>
        </w:rPr>
        <w:t>leftMargin</w:t>
      </w:r>
      <w:proofErr w:type="spellEnd"/>
      <w:r w:rsidR="00805D5D">
        <w:rPr>
          <w:lang w:val="en-US"/>
        </w:rPr>
        <w:t xml:space="preserve">, </w:t>
      </w:r>
      <w:proofErr w:type="spellStart"/>
      <w:r w:rsidR="00805D5D">
        <w:rPr>
          <w:lang w:val="en-US"/>
        </w:rPr>
        <w:t>rightMargin</w:t>
      </w:r>
      <w:proofErr w:type="spellEnd"/>
      <w:r w:rsidR="00805D5D">
        <w:rPr>
          <w:lang w:val="en-US"/>
        </w:rPr>
        <w:t xml:space="preserve">, </w:t>
      </w:r>
      <w:proofErr w:type="spellStart"/>
      <w:r w:rsidR="00805D5D" w:rsidRPr="00805D5D">
        <w:rPr>
          <w:lang w:val="en-US"/>
        </w:rPr>
        <w:t>topMargin</w:t>
      </w:r>
      <w:proofErr w:type="spellEnd"/>
      <w:r w:rsidR="00805D5D" w:rsidRPr="00805D5D">
        <w:rPr>
          <w:lang w:val="en-US"/>
        </w:rPr>
        <w:t xml:space="preserve">, </w:t>
      </w:r>
      <w:proofErr w:type="spellStart"/>
      <w:r w:rsidR="00805D5D" w:rsidRPr="00805D5D">
        <w:rPr>
          <w:lang w:val="en-US"/>
        </w:rPr>
        <w:t>bottomMargin</w:t>
      </w:r>
      <w:proofErr w:type="spellEnd"/>
      <w:r w:rsidR="00805D5D" w:rsidRPr="00805D5D">
        <w:rPr>
          <w:lang w:val="en-US"/>
        </w:rPr>
        <w:t xml:space="preserve">, width, height. </w:t>
      </w:r>
      <w:r w:rsidR="00805D5D">
        <w:t xml:space="preserve">Объект </w:t>
      </w:r>
      <w:proofErr w:type="spellStart"/>
      <w:r w:rsidR="00805D5D">
        <w:t>GridLayout.Spec</w:t>
      </w:r>
      <w:proofErr w:type="spellEnd"/>
      <w:r w:rsidR="00805D5D">
        <w:t>.</w:t>
      </w:r>
    </w:p>
    <w:p w14:paraId="42BB29FE" w14:textId="1B311445" w:rsidR="004E1EFC" w:rsidRPr="00615336" w:rsidRDefault="004E1EFC" w:rsidP="00917C0D"/>
    <w:p w14:paraId="44E34A7F" w14:textId="77777777" w:rsidR="00804126" w:rsidRPr="00615336" w:rsidRDefault="00804126" w:rsidP="00917C0D"/>
    <w:p w14:paraId="2AEF4FA1" w14:textId="77777777" w:rsidR="00AB1403" w:rsidRPr="00615336" w:rsidRDefault="00AB1403" w:rsidP="00917C0D"/>
    <w:p w14:paraId="66BDEC78" w14:textId="3E45E483" w:rsidR="004D5C16" w:rsidRPr="00917C0D" w:rsidRDefault="00917C0D" w:rsidP="00917C0D">
      <w:r>
        <w:rPr>
          <w:rFonts w:ascii="Times" w:eastAsia="Times" w:hAnsi="Times" w:cs="Times"/>
          <w:i/>
          <w:color w:val="000000"/>
          <w:sz w:val="24"/>
          <w:szCs w:val="24"/>
        </w:rPr>
        <w:lastRenderedPageBreak/>
        <w:t>Листинг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4E1EFC" w:rsidRPr="004E1EFC">
        <w:rPr>
          <w:rFonts w:ascii="Times" w:eastAsia="Times" w:hAnsi="Times" w:cs="Times"/>
          <w:i/>
          <w:color w:val="000000"/>
          <w:sz w:val="24"/>
          <w:szCs w:val="24"/>
        </w:rPr>
        <w:t>5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>Программное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5C5315">
        <w:rPr>
          <w:rFonts w:ascii="Times" w:eastAsia="Times" w:hAnsi="Times" w:cs="Times"/>
          <w:i/>
          <w:color w:val="000000"/>
          <w:sz w:val="24"/>
          <w:szCs w:val="24"/>
        </w:rPr>
        <w:t>создание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контейнера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="00FE1EC4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Grid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Layout</w:t>
      </w:r>
      <w:proofErr w:type="spellEnd"/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5D5FBD">
        <w:rPr>
          <w:rFonts w:ascii="Times" w:eastAsia="Times" w:hAnsi="Times" w:cs="Times"/>
          <w:i/>
          <w:color w:val="000000"/>
          <w:sz w:val="24"/>
          <w:szCs w:val="24"/>
        </w:rPr>
        <w:t>с требуемыми атрибутами и свойствами.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4126" w14:paraId="629918E6" w14:textId="77777777" w:rsidTr="00804126">
        <w:tc>
          <w:tcPr>
            <w:tcW w:w="9345" w:type="dxa"/>
          </w:tcPr>
          <w:p w14:paraId="0CCAFEAE" w14:textId="553AD77C" w:rsidR="00804126" w:rsidRPr="00804126" w:rsidRDefault="00804126" w:rsidP="00804126">
            <w:pPr>
              <w:pStyle w:val="a5"/>
              <w:rPr>
                <w:color w:val="DDDEDF"/>
              </w:rPr>
            </w:pPr>
            <w:proofErr w:type="spellStart"/>
            <w:r w:rsidRPr="00804126">
              <w:t>GridLayout</w:t>
            </w:r>
            <w:proofErr w:type="spellEnd"/>
            <w:r w:rsidRPr="00804126">
              <w:t xml:space="preserve"> </w:t>
            </w:r>
            <w:proofErr w:type="spellStart"/>
            <w:r w:rsidRPr="00804126">
              <w:rPr>
                <w:color w:val="B6B3EB"/>
              </w:rPr>
              <w:t>gridLayout</w:t>
            </w:r>
            <w:proofErr w:type="spellEnd"/>
            <w:r w:rsidRPr="00804126">
              <w:rPr>
                <w:color w:val="B6B3EB"/>
              </w:rPr>
              <w:t xml:space="preserve"> </w:t>
            </w:r>
            <w:r w:rsidRPr="00804126">
              <w:rPr>
                <w:color w:val="FFBDCE"/>
              </w:rPr>
              <w:t xml:space="preserve">= </w:t>
            </w:r>
            <w:proofErr w:type="spellStart"/>
            <w:r w:rsidRPr="00804126">
              <w:rPr>
                <w:color w:val="EE7762"/>
              </w:rPr>
              <w:t>new</w:t>
            </w:r>
            <w:proofErr w:type="spellEnd"/>
            <w:r w:rsidRPr="00804126">
              <w:rPr>
                <w:color w:val="EE7762"/>
              </w:rPr>
              <w:t xml:space="preserve"> </w:t>
            </w:r>
            <w:proofErr w:type="spellStart"/>
            <w:r w:rsidRPr="00804126">
              <w:rPr>
                <w:color w:val="92D923"/>
              </w:rPr>
              <w:t>GridLayout</w:t>
            </w:r>
            <w:proofErr w:type="spellEnd"/>
            <w:r w:rsidRPr="00804126">
              <w:t xml:space="preserve">( </w:t>
            </w:r>
            <w:proofErr w:type="spellStart"/>
            <w:r w:rsidRPr="00804126">
              <w:rPr>
                <w:color w:val="EE7762"/>
              </w:rPr>
              <w:t>this</w:t>
            </w:r>
            <w:proofErr w:type="spellEnd"/>
            <w:r w:rsidRPr="00804126">
              <w:t>)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t>Button</w:t>
            </w:r>
            <w:proofErr w:type="spellEnd"/>
            <w:r w:rsidRPr="00804126">
              <w:t xml:space="preserve"> </w:t>
            </w:r>
            <w:proofErr w:type="spellStart"/>
            <w:r w:rsidRPr="00804126">
              <w:rPr>
                <w:color w:val="B6B3EB"/>
              </w:rPr>
              <w:t>btn</w:t>
            </w:r>
            <w:proofErr w:type="spellEnd"/>
            <w:r w:rsidRPr="00804126">
              <w:rPr>
                <w:color w:val="B6B3EB"/>
              </w:rPr>
              <w:t xml:space="preserve"> </w:t>
            </w:r>
            <w:r w:rsidRPr="00804126">
              <w:rPr>
                <w:color w:val="FFBDCE"/>
              </w:rPr>
              <w:t xml:space="preserve">= </w:t>
            </w:r>
            <w:proofErr w:type="spellStart"/>
            <w:r w:rsidRPr="00804126">
              <w:rPr>
                <w:color w:val="EE7762"/>
              </w:rPr>
              <w:t>new</w:t>
            </w:r>
            <w:proofErr w:type="spellEnd"/>
            <w:r w:rsidRPr="00804126">
              <w:rPr>
                <w:color w:val="EE7762"/>
              </w:rPr>
              <w:t xml:space="preserve"> </w:t>
            </w:r>
            <w:proofErr w:type="spellStart"/>
            <w:r w:rsidRPr="00804126">
              <w:rPr>
                <w:color w:val="92D923"/>
              </w:rPr>
              <w:t>Button</w:t>
            </w:r>
            <w:proofErr w:type="spellEnd"/>
            <w:r w:rsidRPr="00804126">
              <w:t>(</w:t>
            </w:r>
            <w:proofErr w:type="spellStart"/>
            <w:r w:rsidRPr="00804126">
              <w:rPr>
                <w:color w:val="EE7762"/>
              </w:rPr>
              <w:t>this</w:t>
            </w:r>
            <w:proofErr w:type="spellEnd"/>
            <w:r w:rsidRPr="00804126">
              <w:t>)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btn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92D923"/>
              </w:rPr>
              <w:t>setText</w:t>
            </w:r>
            <w:proofErr w:type="spellEnd"/>
            <w:r w:rsidRPr="00804126">
              <w:t>(</w:t>
            </w:r>
            <w:r w:rsidRPr="00804126">
              <w:rPr>
                <w:color w:val="FFD866"/>
              </w:rPr>
              <w:t>"</w:t>
            </w:r>
            <w:proofErr w:type="spellStart"/>
            <w:r w:rsidRPr="00804126">
              <w:rPr>
                <w:color w:val="FFD866"/>
              </w:rPr>
              <w:t>click</w:t>
            </w:r>
            <w:proofErr w:type="spellEnd"/>
            <w:r w:rsidRPr="00804126">
              <w:rPr>
                <w:color w:val="FFD866"/>
              </w:rPr>
              <w:t>"</w:t>
            </w:r>
            <w:r w:rsidRPr="00804126">
              <w:t>)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t>GridLayout</w:t>
            </w:r>
            <w:r w:rsidRPr="00804126">
              <w:rPr>
                <w:color w:val="FFB900"/>
              </w:rPr>
              <w:t>.</w:t>
            </w:r>
            <w:r w:rsidRPr="00804126">
              <w:t>LayoutParams</w:t>
            </w:r>
            <w:proofErr w:type="spellEnd"/>
            <w:r w:rsidRPr="00804126">
              <w:t xml:space="preserve"> </w:t>
            </w:r>
            <w:proofErr w:type="spellStart"/>
            <w:r w:rsidRPr="00804126">
              <w:rPr>
                <w:color w:val="B6B3EB"/>
              </w:rPr>
              <w:t>layoutParams</w:t>
            </w:r>
            <w:proofErr w:type="spellEnd"/>
            <w:r w:rsidRPr="00804126">
              <w:rPr>
                <w:color w:val="B6B3EB"/>
              </w:rPr>
              <w:t xml:space="preserve"> </w:t>
            </w:r>
            <w:r w:rsidRPr="00804126">
              <w:rPr>
                <w:color w:val="FFBDCE"/>
              </w:rPr>
              <w:t xml:space="preserve">= </w:t>
            </w:r>
            <w:proofErr w:type="spellStart"/>
            <w:r w:rsidRPr="00804126">
              <w:rPr>
                <w:color w:val="EE7762"/>
              </w:rPr>
              <w:t>new</w:t>
            </w:r>
            <w:proofErr w:type="spellEnd"/>
            <w:r w:rsidRPr="00804126">
              <w:rPr>
                <w:color w:val="EE7762"/>
              </w:rPr>
              <w:t xml:space="preserve"> </w:t>
            </w:r>
            <w:proofErr w:type="spellStart"/>
            <w:r w:rsidRPr="00804126">
              <w:t>GridLayout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92D923"/>
              </w:rPr>
              <w:t>LayoutParams</w:t>
            </w:r>
            <w:proofErr w:type="spellEnd"/>
            <w:r w:rsidRPr="00804126">
              <w:t>()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columnSpec</w:t>
            </w:r>
            <w:proofErr w:type="spellEnd"/>
            <w:r w:rsidRPr="00804126">
              <w:rPr>
                <w:color w:val="7D7AFF"/>
              </w:rPr>
              <w:t xml:space="preserve"> </w:t>
            </w:r>
            <w:r w:rsidRPr="00804126">
              <w:rPr>
                <w:color w:val="FFBDCE"/>
              </w:rPr>
              <w:t xml:space="preserve">= </w:t>
            </w:r>
            <w:proofErr w:type="spellStart"/>
            <w:r w:rsidRPr="00804126">
              <w:t>GridLayout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B7E66E"/>
              </w:rPr>
              <w:t>spec</w:t>
            </w:r>
            <w:proofErr w:type="spellEnd"/>
            <w:r w:rsidRPr="00804126">
              <w:t>(0</w:t>
            </w:r>
            <w:r w:rsidRPr="00804126">
              <w:rPr>
                <w:color w:val="9380FF"/>
              </w:rPr>
              <w:t>,</w:t>
            </w:r>
            <w:r w:rsidRPr="00804126">
              <w:t>2)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rowSpec</w:t>
            </w:r>
            <w:proofErr w:type="spellEnd"/>
            <w:r w:rsidRPr="00804126">
              <w:rPr>
                <w:color w:val="7D7AFF"/>
              </w:rPr>
              <w:t xml:space="preserve"> </w:t>
            </w:r>
            <w:r w:rsidRPr="00804126">
              <w:rPr>
                <w:color w:val="FFBDCE"/>
              </w:rPr>
              <w:t xml:space="preserve">= </w:t>
            </w:r>
            <w:proofErr w:type="spellStart"/>
            <w:r w:rsidRPr="00804126">
              <w:t>GridLayout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B7E66E"/>
              </w:rPr>
              <w:t>spec</w:t>
            </w:r>
            <w:proofErr w:type="spellEnd"/>
            <w:r w:rsidRPr="00804126">
              <w:t>(1</w:t>
            </w:r>
            <w:r w:rsidRPr="00804126">
              <w:rPr>
                <w:color w:val="9380FF"/>
              </w:rPr>
              <w:t>,</w:t>
            </w:r>
            <w:r w:rsidRPr="00804126">
              <w:t>1)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leftMargin</w:t>
            </w:r>
            <w:proofErr w:type="spellEnd"/>
            <w:r w:rsidRPr="00804126">
              <w:rPr>
                <w:color w:val="FFBDCE"/>
              </w:rPr>
              <w:t>=</w:t>
            </w:r>
            <w:r w:rsidRPr="00804126">
              <w:t>5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rightMargin</w:t>
            </w:r>
            <w:proofErr w:type="spellEnd"/>
            <w:r w:rsidRPr="00804126">
              <w:rPr>
                <w:color w:val="FFBDCE"/>
              </w:rPr>
              <w:t>=</w:t>
            </w:r>
            <w:r w:rsidRPr="00804126">
              <w:t>5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topMargin</w:t>
            </w:r>
            <w:proofErr w:type="spellEnd"/>
            <w:r w:rsidRPr="00804126">
              <w:rPr>
                <w:color w:val="FFBDCE"/>
              </w:rPr>
              <w:t>=</w:t>
            </w:r>
            <w:r w:rsidRPr="00804126">
              <w:t>4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bottomMargin</w:t>
            </w:r>
            <w:proofErr w:type="spellEnd"/>
            <w:r w:rsidRPr="00804126">
              <w:rPr>
                <w:color w:val="FFBDCE"/>
              </w:rPr>
              <w:t>=</w:t>
            </w:r>
            <w:r w:rsidRPr="00804126">
              <w:t>4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width</w:t>
            </w:r>
            <w:proofErr w:type="spellEnd"/>
            <w:r w:rsidRPr="00804126">
              <w:rPr>
                <w:color w:val="7D7AFF"/>
              </w:rPr>
              <w:t xml:space="preserve"> </w:t>
            </w:r>
            <w:r w:rsidRPr="00804126">
              <w:rPr>
                <w:color w:val="FFBDCE"/>
              </w:rPr>
              <w:t xml:space="preserve">= </w:t>
            </w:r>
            <w:proofErr w:type="spellStart"/>
            <w:r w:rsidRPr="00804126">
              <w:t>GridLayout</w:t>
            </w:r>
            <w:r w:rsidRPr="00804126">
              <w:rPr>
                <w:color w:val="FFB900"/>
              </w:rPr>
              <w:t>.</w:t>
            </w:r>
            <w:r w:rsidRPr="00804126"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FF8C00"/>
              </w:rPr>
              <w:t>MATCH_PARENT</w:t>
            </w:r>
            <w:proofErr w:type="spellEnd"/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height</w:t>
            </w:r>
            <w:proofErr w:type="spellEnd"/>
            <w:r w:rsidRPr="00804126">
              <w:rPr>
                <w:color w:val="7D7AFF"/>
              </w:rPr>
              <w:t xml:space="preserve"> </w:t>
            </w:r>
            <w:r w:rsidRPr="00804126">
              <w:rPr>
                <w:color w:val="FFBDCE"/>
              </w:rPr>
              <w:t xml:space="preserve">= </w:t>
            </w:r>
            <w:proofErr w:type="spellStart"/>
            <w:r w:rsidRPr="00804126">
              <w:t>GridLayout</w:t>
            </w:r>
            <w:r w:rsidRPr="00804126">
              <w:rPr>
                <w:color w:val="FFB900"/>
              </w:rPr>
              <w:t>.</w:t>
            </w:r>
            <w:r w:rsidRPr="00804126"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FF8C00"/>
              </w:rPr>
              <w:t>WRAP_CONTENT</w:t>
            </w:r>
            <w:proofErr w:type="spellEnd"/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gridLayout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92D923"/>
              </w:rPr>
              <w:t>addView</w:t>
            </w:r>
            <w:proofErr w:type="spellEnd"/>
            <w:r w:rsidRPr="00804126">
              <w:t>(</w:t>
            </w:r>
            <w:proofErr w:type="spellStart"/>
            <w:r w:rsidRPr="00804126">
              <w:rPr>
                <w:color w:val="B6B3EB"/>
              </w:rPr>
              <w:t>btn</w:t>
            </w:r>
            <w:proofErr w:type="spellEnd"/>
            <w:r w:rsidRPr="00804126">
              <w:rPr>
                <w:color w:val="9380FF"/>
              </w:rPr>
              <w:t xml:space="preserve">, </w:t>
            </w:r>
            <w:proofErr w:type="spellStart"/>
            <w:r w:rsidRPr="00804126">
              <w:rPr>
                <w:color w:val="B6B3EB"/>
              </w:rPr>
              <w:t>layoutParams</w:t>
            </w:r>
            <w:proofErr w:type="spellEnd"/>
            <w:r w:rsidRPr="00804126">
              <w:t>)</w:t>
            </w:r>
            <w:r w:rsidRPr="00804126">
              <w:rPr>
                <w:color w:val="808080"/>
              </w:rPr>
              <w:t>;</w:t>
            </w:r>
          </w:p>
        </w:tc>
      </w:tr>
    </w:tbl>
    <w:p w14:paraId="44F46311" w14:textId="77777777" w:rsidR="005B30E4" w:rsidRPr="00917C0D" w:rsidRDefault="005B30E4" w:rsidP="00482DD4"/>
    <w:p w14:paraId="7CE08EAC" w14:textId="3B045589" w:rsidR="009A519E" w:rsidRDefault="00AC152E" w:rsidP="00AC152E">
      <w:pPr>
        <w:jc w:val="center"/>
      </w:pPr>
      <w:r>
        <w:rPr>
          <w:noProof/>
        </w:rPr>
        <w:drawing>
          <wp:inline distT="0" distB="0" distL="0" distR="0" wp14:anchorId="0DF5B197" wp14:editId="4C009701">
            <wp:extent cx="2151993" cy="438721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918" cy="43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2DEE" w14:textId="253D34E5" w:rsidR="00E57463" w:rsidRPr="00804126" w:rsidRDefault="00E57463" w:rsidP="00AC152E">
      <w:pPr>
        <w:jc w:val="center"/>
      </w:pPr>
      <w:r>
        <w:t xml:space="preserve">Рисунок </w:t>
      </w:r>
      <w:r w:rsidR="00855C4F" w:rsidRPr="00615336">
        <w:t>5</w:t>
      </w:r>
      <w:r>
        <w:t xml:space="preserve"> – тестирование кода для </w:t>
      </w:r>
      <w:proofErr w:type="spellStart"/>
      <w:r>
        <w:rPr>
          <w:lang w:val="en-US"/>
        </w:rPr>
        <w:t>GridLayout</w:t>
      </w:r>
      <w:proofErr w:type="spellEnd"/>
    </w:p>
    <w:p w14:paraId="62370AB4" w14:textId="2F11156C" w:rsidR="00737D54" w:rsidRDefault="00737D54" w:rsidP="007A3F85"/>
    <w:p w14:paraId="3D6FA055" w14:textId="7E66BD62" w:rsidR="00615336" w:rsidRDefault="00615336" w:rsidP="007A3F85"/>
    <w:p w14:paraId="467C5701" w14:textId="2B22ABB0" w:rsidR="00615336" w:rsidRDefault="00615336" w:rsidP="007A3F85"/>
    <w:p w14:paraId="6C214F1C" w14:textId="54E4CCA6" w:rsidR="00615336" w:rsidRDefault="00615336" w:rsidP="007A3F85"/>
    <w:p w14:paraId="688BD04C" w14:textId="3AF44651" w:rsidR="00615336" w:rsidRDefault="00615336" w:rsidP="007A3F85"/>
    <w:p w14:paraId="04FB1853" w14:textId="70043F54" w:rsidR="00DA6851" w:rsidRDefault="00DA6851" w:rsidP="00DA6851">
      <w:pPr>
        <w:spacing w:before="240"/>
        <w:jc w:val="left"/>
      </w:pPr>
      <w:r w:rsidRPr="00DA6851">
        <w:lastRenderedPageBreak/>
        <w:t>6</w:t>
      </w:r>
      <w:r w:rsidRPr="00917C0D">
        <w:t xml:space="preserve">. </w:t>
      </w:r>
      <w:r>
        <w:t xml:space="preserve">Контейнер </w:t>
      </w:r>
      <w:proofErr w:type="spellStart"/>
      <w:r>
        <w:t>ScrollView</w:t>
      </w:r>
      <w:proofErr w:type="spellEnd"/>
      <w:r>
        <w:t xml:space="preserve">. Создание </w:t>
      </w:r>
      <w:proofErr w:type="spellStart"/>
      <w:r>
        <w:t>ScrollView</w:t>
      </w:r>
      <w:proofErr w:type="spellEnd"/>
      <w:r>
        <w:t xml:space="preserve"> </w:t>
      </w:r>
      <w:proofErr w:type="spellStart"/>
      <w:r>
        <w:t>программно</w:t>
      </w:r>
      <w:proofErr w:type="spellEnd"/>
      <w:r>
        <w:t xml:space="preserve"> в коде </w:t>
      </w:r>
      <w:proofErr w:type="spellStart"/>
      <w:r>
        <w:t>MainActivity</w:t>
      </w:r>
      <w:proofErr w:type="spellEnd"/>
      <w:r w:rsidRPr="00DA6851">
        <w:t>.</w:t>
      </w:r>
    </w:p>
    <w:p w14:paraId="6DFE78D1" w14:textId="5FEDD62E" w:rsidR="00505BBD" w:rsidRPr="00505BBD" w:rsidRDefault="00505BBD" w:rsidP="00505BBD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505BBD">
        <w:rPr>
          <w:rFonts w:ascii="Times" w:eastAsia="Times" w:hAnsi="Times" w:cs="Times"/>
          <w:i/>
          <w:color w:val="000000"/>
          <w:sz w:val="24"/>
          <w:szCs w:val="24"/>
        </w:rPr>
        <w:t>6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>Программное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5C5315">
        <w:rPr>
          <w:rFonts w:ascii="Times" w:eastAsia="Times" w:hAnsi="Times" w:cs="Times"/>
          <w:i/>
          <w:color w:val="000000"/>
          <w:sz w:val="24"/>
          <w:szCs w:val="24"/>
        </w:rPr>
        <w:t>создание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контейнера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ScrollView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5BBD" w:rsidRPr="001E1FD4" w14:paraId="4538E3F4" w14:textId="77777777" w:rsidTr="00505BBD">
        <w:tc>
          <w:tcPr>
            <w:tcW w:w="9345" w:type="dxa"/>
          </w:tcPr>
          <w:p w14:paraId="26D7F0AD" w14:textId="39473B90" w:rsidR="00505BBD" w:rsidRPr="001E1FD4" w:rsidRDefault="001E1FD4" w:rsidP="001E1FD4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1E1FD4">
              <w:rPr>
                <w:color w:val="57D1EB"/>
                <w:lang w:val="en-US"/>
              </w:rPr>
              <w:t>ScrollView</w:t>
            </w:r>
            <w:proofErr w:type="spellEnd"/>
            <w:r w:rsidRPr="001E1FD4">
              <w:rPr>
                <w:color w:val="57D1EB"/>
                <w:lang w:val="en-US"/>
              </w:rPr>
              <w:t xml:space="preserve"> </w:t>
            </w:r>
            <w:proofErr w:type="spellStart"/>
            <w:r w:rsidRPr="001E1FD4">
              <w:rPr>
                <w:color w:val="B6B3EB"/>
                <w:lang w:val="en-US"/>
              </w:rPr>
              <w:t>scrollView</w:t>
            </w:r>
            <w:proofErr w:type="spellEnd"/>
            <w:r w:rsidRPr="001E1FD4">
              <w:rPr>
                <w:color w:val="B6B3EB"/>
                <w:lang w:val="en-US"/>
              </w:rPr>
              <w:t xml:space="preserve"> </w:t>
            </w:r>
            <w:r w:rsidRPr="001E1FD4">
              <w:rPr>
                <w:color w:val="FFBDCE"/>
                <w:lang w:val="en-US"/>
              </w:rPr>
              <w:t xml:space="preserve">= </w:t>
            </w:r>
            <w:r w:rsidRPr="001E1FD4">
              <w:rPr>
                <w:color w:val="EE7762"/>
                <w:lang w:val="en-US"/>
              </w:rPr>
              <w:t xml:space="preserve">new </w:t>
            </w:r>
            <w:proofErr w:type="spellStart"/>
            <w:r w:rsidRPr="001E1FD4">
              <w:rPr>
                <w:color w:val="92D923"/>
                <w:lang w:val="en-US"/>
              </w:rPr>
              <w:t>ScrollView</w:t>
            </w:r>
            <w:proofErr w:type="spellEnd"/>
            <w:r w:rsidRPr="001E1FD4">
              <w:rPr>
                <w:color w:val="57D1EB"/>
                <w:lang w:val="en-US"/>
              </w:rPr>
              <w:t>(</w:t>
            </w:r>
            <w:r w:rsidRPr="001E1FD4">
              <w:rPr>
                <w:color w:val="EE7762"/>
                <w:lang w:val="en-US"/>
              </w:rPr>
              <w:t>this</w:t>
            </w:r>
            <w:r w:rsidRPr="001E1FD4">
              <w:rPr>
                <w:color w:val="57D1EB"/>
                <w:lang w:val="en-US"/>
              </w:rPr>
              <w:t>)</w:t>
            </w:r>
            <w:r w:rsidRPr="001E1FD4">
              <w:rPr>
                <w:color w:val="808080"/>
                <w:lang w:val="en-US"/>
              </w:rPr>
              <w:t>;</w:t>
            </w:r>
            <w:r w:rsidRPr="001E1FD4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1E1FD4">
              <w:rPr>
                <w:color w:val="57D1EB"/>
                <w:lang w:val="en-US"/>
              </w:rPr>
              <w:t>TextView</w:t>
            </w:r>
            <w:proofErr w:type="spellEnd"/>
            <w:r w:rsidRPr="001E1FD4">
              <w:rPr>
                <w:color w:val="57D1EB"/>
                <w:lang w:val="en-US"/>
              </w:rPr>
              <w:t xml:space="preserve"> </w:t>
            </w:r>
            <w:proofErr w:type="spellStart"/>
            <w:r w:rsidRPr="001E1FD4">
              <w:rPr>
                <w:color w:val="B6B3EB"/>
                <w:lang w:val="en-US"/>
              </w:rPr>
              <w:t>textView</w:t>
            </w:r>
            <w:proofErr w:type="spellEnd"/>
            <w:r w:rsidRPr="001E1FD4">
              <w:rPr>
                <w:color w:val="B6B3EB"/>
                <w:lang w:val="en-US"/>
              </w:rPr>
              <w:t xml:space="preserve"> </w:t>
            </w:r>
            <w:r w:rsidRPr="001E1FD4">
              <w:rPr>
                <w:color w:val="FFBDCE"/>
                <w:lang w:val="en-US"/>
              </w:rPr>
              <w:t xml:space="preserve">= </w:t>
            </w:r>
            <w:r w:rsidRPr="001E1FD4">
              <w:rPr>
                <w:color w:val="EE7762"/>
                <w:lang w:val="en-US"/>
              </w:rPr>
              <w:t xml:space="preserve">new </w:t>
            </w:r>
            <w:proofErr w:type="spellStart"/>
            <w:r w:rsidRPr="001E1FD4">
              <w:rPr>
                <w:color w:val="92D923"/>
                <w:lang w:val="en-US"/>
              </w:rPr>
              <w:t>TextView</w:t>
            </w:r>
            <w:proofErr w:type="spellEnd"/>
            <w:r w:rsidRPr="001E1FD4">
              <w:rPr>
                <w:color w:val="57D1EB"/>
                <w:lang w:val="en-US"/>
              </w:rPr>
              <w:t>(</w:t>
            </w:r>
            <w:r w:rsidRPr="001E1FD4">
              <w:rPr>
                <w:color w:val="EE7762"/>
                <w:lang w:val="en-US"/>
              </w:rPr>
              <w:t>this</w:t>
            </w:r>
            <w:r w:rsidRPr="001E1FD4">
              <w:rPr>
                <w:color w:val="57D1EB"/>
                <w:lang w:val="en-US"/>
              </w:rPr>
              <w:t>)</w:t>
            </w:r>
            <w:r w:rsidRPr="001E1FD4">
              <w:rPr>
                <w:color w:val="808080"/>
                <w:lang w:val="en-US"/>
              </w:rPr>
              <w:t>;</w:t>
            </w:r>
            <w:r w:rsidRPr="001E1FD4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1E1FD4">
              <w:rPr>
                <w:color w:val="B6B3EB"/>
                <w:lang w:val="en-US"/>
              </w:rPr>
              <w:t>textView</w:t>
            </w:r>
            <w:r w:rsidRPr="001E1FD4">
              <w:rPr>
                <w:color w:val="FFB900"/>
                <w:lang w:val="en-US"/>
              </w:rPr>
              <w:t>.</w:t>
            </w:r>
            <w:r w:rsidRPr="001E1FD4">
              <w:rPr>
                <w:color w:val="92D923"/>
                <w:lang w:val="en-US"/>
              </w:rPr>
              <w:t>setText</w:t>
            </w:r>
            <w:proofErr w:type="spellEnd"/>
            <w:r w:rsidRPr="001E1FD4">
              <w:rPr>
                <w:color w:val="57D1EB"/>
                <w:lang w:val="en-US"/>
              </w:rPr>
              <w:t>(</w:t>
            </w:r>
            <w:r w:rsidRPr="001E1FD4">
              <w:rPr>
                <w:lang w:val="en-US"/>
              </w:rPr>
              <w:t xml:space="preserve">"Lorem ipsum dolor sit </w:t>
            </w:r>
            <w:proofErr w:type="spellStart"/>
            <w:r w:rsidRPr="001E1FD4">
              <w:rPr>
                <w:lang w:val="en-US"/>
              </w:rPr>
              <w:t>amet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consectetur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adipiscing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elit</w:t>
            </w:r>
            <w:proofErr w:type="spellEnd"/>
            <w:r w:rsidRPr="001E1FD4">
              <w:rPr>
                <w:lang w:val="en-US"/>
              </w:rPr>
              <w:t xml:space="preserve">. Morbi ac diam </w:t>
            </w:r>
            <w:proofErr w:type="spellStart"/>
            <w:r w:rsidRPr="001E1FD4">
              <w:rPr>
                <w:lang w:val="en-US"/>
              </w:rPr>
              <w:t>blandit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sem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laoreet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blandit</w:t>
            </w:r>
            <w:proofErr w:type="spellEnd"/>
            <w:r w:rsidRPr="001E1FD4">
              <w:rPr>
                <w:lang w:val="en-US"/>
              </w:rPr>
              <w:t xml:space="preserve"> id </w:t>
            </w:r>
            <w:proofErr w:type="spellStart"/>
            <w:r w:rsidRPr="001E1FD4">
              <w:rPr>
                <w:lang w:val="en-US"/>
              </w:rPr>
              <w:t>eget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leo</w:t>
            </w:r>
            <w:proofErr w:type="spellEnd"/>
            <w:r w:rsidRPr="001E1FD4">
              <w:rPr>
                <w:lang w:val="en-US"/>
              </w:rPr>
              <w:t xml:space="preserve">. Nam </w:t>
            </w:r>
            <w:proofErr w:type="spellStart"/>
            <w:r w:rsidRPr="001E1FD4">
              <w:rPr>
                <w:lang w:val="en-US"/>
              </w:rPr>
              <w:t>blandit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tellus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eget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tempor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eleifend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Phasellus</w:t>
            </w:r>
            <w:proofErr w:type="spellEnd"/>
            <w:r w:rsidRPr="001E1FD4">
              <w:rPr>
                <w:lang w:val="en-US"/>
              </w:rPr>
              <w:t xml:space="preserve"> id </w:t>
            </w:r>
            <w:proofErr w:type="spellStart"/>
            <w:r w:rsidRPr="001E1FD4">
              <w:rPr>
                <w:lang w:val="en-US"/>
              </w:rPr>
              <w:t>varius</w:t>
            </w:r>
            <w:proofErr w:type="spellEnd"/>
            <w:r w:rsidRPr="001E1FD4">
              <w:rPr>
                <w:lang w:val="en-US"/>
              </w:rPr>
              <w:t xml:space="preserve"> ipsum, ac </w:t>
            </w:r>
            <w:proofErr w:type="spellStart"/>
            <w:r w:rsidRPr="001E1FD4">
              <w:rPr>
                <w:lang w:val="en-US"/>
              </w:rPr>
              <w:t>sagittis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risus</w:t>
            </w:r>
            <w:proofErr w:type="spellEnd"/>
            <w:r w:rsidRPr="001E1FD4">
              <w:rPr>
                <w:lang w:val="en-US"/>
              </w:rPr>
              <w:t xml:space="preserve">. Morbi </w:t>
            </w:r>
            <w:proofErr w:type="spellStart"/>
            <w:r w:rsidRPr="001E1FD4">
              <w:rPr>
                <w:lang w:val="en-US"/>
              </w:rPr>
              <w:t>dignissim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mollis</w:t>
            </w:r>
            <w:proofErr w:type="spellEnd"/>
            <w:r w:rsidRPr="001E1FD4">
              <w:rPr>
                <w:lang w:val="en-US"/>
              </w:rPr>
              <w:t xml:space="preserve"> ligula </w:t>
            </w:r>
            <w:proofErr w:type="spellStart"/>
            <w:r w:rsidRPr="001E1FD4">
              <w:rPr>
                <w:lang w:val="en-US"/>
              </w:rPr>
              <w:t>eget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rhoncus</w:t>
            </w:r>
            <w:proofErr w:type="spellEnd"/>
            <w:r w:rsidRPr="001E1FD4">
              <w:rPr>
                <w:lang w:val="en-US"/>
              </w:rPr>
              <w:t xml:space="preserve">. Maecenas </w:t>
            </w:r>
            <w:proofErr w:type="spellStart"/>
            <w:r w:rsidRPr="001E1FD4">
              <w:rPr>
                <w:lang w:val="en-US"/>
              </w:rPr>
              <w:t>bibendum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turpis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erat</w:t>
            </w:r>
            <w:proofErr w:type="spellEnd"/>
            <w:r w:rsidRPr="001E1FD4">
              <w:rPr>
                <w:lang w:val="en-US"/>
              </w:rPr>
              <w:t xml:space="preserve">, non </w:t>
            </w:r>
            <w:proofErr w:type="spellStart"/>
            <w:r w:rsidRPr="001E1FD4">
              <w:rPr>
                <w:lang w:val="en-US"/>
              </w:rPr>
              <w:t>sollicitudin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enim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faucibus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nec</w:t>
            </w:r>
            <w:proofErr w:type="spellEnd"/>
            <w:r w:rsidRPr="001E1FD4">
              <w:rPr>
                <w:lang w:val="en-US"/>
              </w:rPr>
              <w:t xml:space="preserve">. Duis </w:t>
            </w:r>
            <w:proofErr w:type="spellStart"/>
            <w:r w:rsidRPr="001E1FD4">
              <w:rPr>
                <w:lang w:val="en-US"/>
              </w:rPr>
              <w:t>volutpat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felis</w:t>
            </w:r>
            <w:proofErr w:type="spellEnd"/>
            <w:r w:rsidRPr="001E1FD4">
              <w:rPr>
                <w:lang w:val="en-US"/>
              </w:rPr>
              <w:t xml:space="preserve"> et </w:t>
            </w:r>
            <w:proofErr w:type="spellStart"/>
            <w:r w:rsidRPr="001E1FD4">
              <w:rPr>
                <w:lang w:val="en-US"/>
              </w:rPr>
              <w:t>enim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ornare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eu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pretium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urna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efficitur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Nulla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facilisi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Quisque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elementum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faucibus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ullamcorper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Vivamus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blandit</w:t>
            </w:r>
            <w:proofErr w:type="spellEnd"/>
            <w:r w:rsidRPr="001E1FD4">
              <w:rPr>
                <w:lang w:val="en-US"/>
              </w:rPr>
              <w:t xml:space="preserve">, magna et </w:t>
            </w:r>
            <w:proofErr w:type="spellStart"/>
            <w:r w:rsidRPr="001E1FD4">
              <w:rPr>
                <w:lang w:val="en-US"/>
              </w:rPr>
              <w:t>sodales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tempor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quam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turpis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sollicitudin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mauris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eu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sollicitudin</w:t>
            </w:r>
            <w:proofErr w:type="spellEnd"/>
            <w:r w:rsidRPr="001E1FD4">
              <w:rPr>
                <w:lang w:val="en-US"/>
              </w:rPr>
              <w:t xml:space="preserve"> magna </w:t>
            </w:r>
            <w:proofErr w:type="spellStart"/>
            <w:r w:rsidRPr="001E1FD4">
              <w:rPr>
                <w:lang w:val="en-US"/>
              </w:rPr>
              <w:t>nibh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eget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tellus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Vivamus</w:t>
            </w:r>
            <w:proofErr w:type="spellEnd"/>
            <w:r w:rsidRPr="001E1FD4">
              <w:rPr>
                <w:lang w:val="en-US"/>
              </w:rPr>
              <w:t xml:space="preserve"> sit </w:t>
            </w:r>
            <w:proofErr w:type="spellStart"/>
            <w:r w:rsidRPr="001E1FD4">
              <w:rPr>
                <w:lang w:val="en-US"/>
              </w:rPr>
              <w:t>amet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eleifend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odio</w:t>
            </w:r>
            <w:proofErr w:type="spellEnd"/>
            <w:r w:rsidRPr="001E1FD4">
              <w:rPr>
                <w:lang w:val="en-US"/>
              </w:rPr>
              <w:t>.</w:t>
            </w:r>
            <w:r w:rsidRPr="001E1FD4">
              <w:rPr>
                <w:color w:val="FFBDCE"/>
                <w:lang w:val="en-US"/>
              </w:rPr>
              <w:t>\n</w:t>
            </w:r>
            <w:r w:rsidRPr="001E1FD4">
              <w:rPr>
                <w:lang w:val="en-US"/>
              </w:rPr>
              <w:t xml:space="preserve">" </w:t>
            </w:r>
            <w:r w:rsidRPr="001E1FD4">
              <w:rPr>
                <w:color w:val="FFBDCE"/>
                <w:lang w:val="en-US"/>
              </w:rPr>
              <w:t>+</w:t>
            </w:r>
            <w:r w:rsidRPr="001E1FD4">
              <w:rPr>
                <w:color w:val="FFBDCE"/>
                <w:lang w:val="en-US"/>
              </w:rPr>
              <w:br/>
              <w:t xml:space="preserve">            </w:t>
            </w:r>
            <w:r w:rsidRPr="001E1FD4">
              <w:rPr>
                <w:lang w:val="en-US"/>
              </w:rPr>
              <w:t>"</w:t>
            </w:r>
            <w:r w:rsidRPr="001E1FD4">
              <w:rPr>
                <w:color w:val="FFBDCE"/>
                <w:lang w:val="en-US"/>
              </w:rPr>
              <w:t>\n</w:t>
            </w:r>
            <w:r w:rsidRPr="001E1FD4">
              <w:rPr>
                <w:lang w:val="en-US"/>
              </w:rPr>
              <w:t xml:space="preserve">" </w:t>
            </w:r>
            <w:r w:rsidRPr="001E1FD4">
              <w:rPr>
                <w:color w:val="FFBDCE"/>
                <w:lang w:val="en-US"/>
              </w:rPr>
              <w:t>+</w:t>
            </w:r>
            <w:r w:rsidRPr="001E1FD4">
              <w:rPr>
                <w:color w:val="FFBDCE"/>
                <w:lang w:val="en-US"/>
              </w:rPr>
              <w:br/>
              <w:t xml:space="preserve">            </w:t>
            </w:r>
            <w:r w:rsidRPr="001E1FD4">
              <w:rPr>
                <w:lang w:val="en-US"/>
              </w:rPr>
              <w:t>"</w:t>
            </w:r>
            <w:proofErr w:type="spellStart"/>
            <w:r w:rsidRPr="001E1FD4">
              <w:rPr>
                <w:lang w:val="en-US"/>
              </w:rPr>
              <w:t>Fusce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tincidunt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posuere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nisl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hendrerit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mollis</w:t>
            </w:r>
            <w:proofErr w:type="spellEnd"/>
            <w:r w:rsidRPr="001E1FD4">
              <w:rPr>
                <w:lang w:val="en-US"/>
              </w:rPr>
              <w:t xml:space="preserve">. Cras </w:t>
            </w:r>
            <w:proofErr w:type="spellStart"/>
            <w:r w:rsidRPr="001E1FD4">
              <w:rPr>
                <w:lang w:val="en-US"/>
              </w:rPr>
              <w:t>rutrum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congue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nunc</w:t>
            </w:r>
            <w:proofErr w:type="spellEnd"/>
            <w:r w:rsidRPr="001E1FD4">
              <w:rPr>
                <w:lang w:val="en-US"/>
              </w:rPr>
              <w:t xml:space="preserve"> a gravida. Vestibulum ante ipsum </w:t>
            </w:r>
            <w:proofErr w:type="spellStart"/>
            <w:r w:rsidRPr="001E1FD4">
              <w:rPr>
                <w:lang w:val="en-US"/>
              </w:rPr>
              <w:t>primis</w:t>
            </w:r>
            <w:proofErr w:type="spellEnd"/>
            <w:r w:rsidRPr="001E1FD4">
              <w:rPr>
                <w:lang w:val="en-US"/>
              </w:rPr>
              <w:t xml:space="preserve"> in </w:t>
            </w:r>
            <w:proofErr w:type="spellStart"/>
            <w:r w:rsidRPr="001E1FD4">
              <w:rPr>
                <w:lang w:val="en-US"/>
              </w:rPr>
              <w:t>faucibus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orci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luctus</w:t>
            </w:r>
            <w:proofErr w:type="spellEnd"/>
            <w:r w:rsidRPr="001E1FD4">
              <w:rPr>
                <w:lang w:val="en-US"/>
              </w:rPr>
              <w:t xml:space="preserve"> et </w:t>
            </w:r>
            <w:proofErr w:type="spellStart"/>
            <w:r w:rsidRPr="001E1FD4">
              <w:rPr>
                <w:lang w:val="en-US"/>
              </w:rPr>
              <w:t>ultrices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posuere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cubilia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curae</w:t>
            </w:r>
            <w:proofErr w:type="spellEnd"/>
            <w:r w:rsidRPr="001E1FD4">
              <w:rPr>
                <w:lang w:val="en-US"/>
              </w:rPr>
              <w:t xml:space="preserve">; </w:t>
            </w:r>
            <w:proofErr w:type="spellStart"/>
            <w:r w:rsidRPr="001E1FD4">
              <w:rPr>
                <w:lang w:val="en-US"/>
              </w:rPr>
              <w:t>Aliquam</w:t>
            </w:r>
            <w:proofErr w:type="spellEnd"/>
            <w:r w:rsidRPr="001E1FD4">
              <w:rPr>
                <w:lang w:val="en-US"/>
              </w:rPr>
              <w:t xml:space="preserve"> non </w:t>
            </w:r>
            <w:proofErr w:type="spellStart"/>
            <w:r w:rsidRPr="001E1FD4">
              <w:rPr>
                <w:lang w:val="en-US"/>
              </w:rPr>
              <w:t>hendrerit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enim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Nullam</w:t>
            </w:r>
            <w:proofErr w:type="spellEnd"/>
            <w:r w:rsidRPr="001E1FD4">
              <w:rPr>
                <w:lang w:val="en-US"/>
              </w:rPr>
              <w:t xml:space="preserve"> mi </w:t>
            </w:r>
            <w:proofErr w:type="spellStart"/>
            <w:r w:rsidRPr="001E1FD4">
              <w:rPr>
                <w:lang w:val="en-US"/>
              </w:rPr>
              <w:t>lectus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posuere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eu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rutrum</w:t>
            </w:r>
            <w:proofErr w:type="spellEnd"/>
            <w:r w:rsidRPr="001E1FD4">
              <w:rPr>
                <w:lang w:val="en-US"/>
              </w:rPr>
              <w:t xml:space="preserve"> ac, </w:t>
            </w:r>
            <w:proofErr w:type="spellStart"/>
            <w:r w:rsidRPr="001E1FD4">
              <w:rPr>
                <w:lang w:val="en-US"/>
              </w:rPr>
              <w:t>vehicula</w:t>
            </w:r>
            <w:proofErr w:type="spellEnd"/>
            <w:r w:rsidRPr="001E1FD4">
              <w:rPr>
                <w:lang w:val="en-US"/>
              </w:rPr>
              <w:t xml:space="preserve"> vitae magna. Sed </w:t>
            </w:r>
            <w:proofErr w:type="spellStart"/>
            <w:r w:rsidRPr="001E1FD4">
              <w:rPr>
                <w:lang w:val="en-US"/>
              </w:rPr>
              <w:t>ut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augue</w:t>
            </w:r>
            <w:proofErr w:type="spellEnd"/>
            <w:r w:rsidRPr="001E1FD4">
              <w:rPr>
                <w:lang w:val="en-US"/>
              </w:rPr>
              <w:t xml:space="preserve"> sed </w:t>
            </w:r>
            <w:proofErr w:type="spellStart"/>
            <w:r w:rsidRPr="001E1FD4">
              <w:rPr>
                <w:lang w:val="en-US"/>
              </w:rPr>
              <w:t>est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faucibus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lobortis</w:t>
            </w:r>
            <w:proofErr w:type="spellEnd"/>
            <w:r w:rsidRPr="001E1FD4">
              <w:rPr>
                <w:lang w:val="en-US"/>
              </w:rPr>
              <w:t xml:space="preserve"> in non nisi. </w:t>
            </w:r>
            <w:proofErr w:type="spellStart"/>
            <w:r w:rsidRPr="001E1FD4">
              <w:rPr>
                <w:lang w:val="en-US"/>
              </w:rPr>
              <w:t>Phasellus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aliquet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turpis</w:t>
            </w:r>
            <w:proofErr w:type="spellEnd"/>
            <w:r w:rsidRPr="001E1FD4">
              <w:rPr>
                <w:lang w:val="en-US"/>
              </w:rPr>
              <w:t xml:space="preserve"> vitae </w:t>
            </w:r>
            <w:proofErr w:type="spellStart"/>
            <w:r w:rsidRPr="001E1FD4">
              <w:rPr>
                <w:lang w:val="en-US"/>
              </w:rPr>
              <w:t>faucibus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consectetur</w:t>
            </w:r>
            <w:proofErr w:type="spellEnd"/>
            <w:r w:rsidRPr="001E1FD4">
              <w:rPr>
                <w:lang w:val="en-US"/>
              </w:rPr>
              <w:t>.</w:t>
            </w:r>
            <w:r w:rsidRPr="001E1FD4">
              <w:rPr>
                <w:color w:val="FFBDCE"/>
                <w:lang w:val="en-US"/>
              </w:rPr>
              <w:t>\n</w:t>
            </w:r>
            <w:r w:rsidRPr="001E1FD4">
              <w:rPr>
                <w:lang w:val="en-US"/>
              </w:rPr>
              <w:t xml:space="preserve">" </w:t>
            </w:r>
            <w:r w:rsidRPr="001E1FD4">
              <w:rPr>
                <w:color w:val="FFBDCE"/>
                <w:lang w:val="en-US"/>
              </w:rPr>
              <w:t>+</w:t>
            </w:r>
            <w:r w:rsidRPr="001E1FD4">
              <w:rPr>
                <w:color w:val="FFBDCE"/>
                <w:lang w:val="en-US"/>
              </w:rPr>
              <w:br/>
              <w:t xml:space="preserve">            </w:t>
            </w:r>
            <w:r w:rsidRPr="001E1FD4">
              <w:rPr>
                <w:lang w:val="en-US"/>
              </w:rPr>
              <w:t>"</w:t>
            </w:r>
            <w:r w:rsidRPr="001E1FD4">
              <w:rPr>
                <w:color w:val="FFBDCE"/>
                <w:lang w:val="en-US"/>
              </w:rPr>
              <w:t>\n</w:t>
            </w:r>
            <w:r w:rsidRPr="001E1FD4">
              <w:rPr>
                <w:lang w:val="en-US"/>
              </w:rPr>
              <w:t xml:space="preserve">" </w:t>
            </w:r>
            <w:r w:rsidRPr="001E1FD4">
              <w:rPr>
                <w:color w:val="FFBDCE"/>
                <w:lang w:val="en-US"/>
              </w:rPr>
              <w:t>+</w:t>
            </w:r>
            <w:r w:rsidRPr="001E1FD4">
              <w:rPr>
                <w:color w:val="FFBDCE"/>
                <w:lang w:val="en-US"/>
              </w:rPr>
              <w:br/>
              <w:t xml:space="preserve">            </w:t>
            </w:r>
            <w:r w:rsidRPr="001E1FD4">
              <w:rPr>
                <w:lang w:val="en-US"/>
              </w:rPr>
              <w:t xml:space="preserve">"Vestibulum ante nisi, </w:t>
            </w:r>
            <w:proofErr w:type="spellStart"/>
            <w:r w:rsidRPr="001E1FD4">
              <w:rPr>
                <w:lang w:val="en-US"/>
              </w:rPr>
              <w:t>molestie</w:t>
            </w:r>
            <w:proofErr w:type="spellEnd"/>
            <w:r w:rsidRPr="001E1FD4">
              <w:rPr>
                <w:lang w:val="en-US"/>
              </w:rPr>
              <w:t xml:space="preserve"> sed </w:t>
            </w:r>
            <w:proofErr w:type="spellStart"/>
            <w:r w:rsidRPr="001E1FD4">
              <w:rPr>
                <w:lang w:val="en-US"/>
              </w:rPr>
              <w:t>bibendum</w:t>
            </w:r>
            <w:proofErr w:type="spellEnd"/>
            <w:r w:rsidRPr="001E1FD4">
              <w:rPr>
                <w:lang w:val="en-US"/>
              </w:rPr>
              <w:t xml:space="preserve"> sit </w:t>
            </w:r>
            <w:proofErr w:type="spellStart"/>
            <w:r w:rsidRPr="001E1FD4">
              <w:rPr>
                <w:lang w:val="en-US"/>
              </w:rPr>
              <w:t>amet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egestas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faucibus</w:t>
            </w:r>
            <w:proofErr w:type="spellEnd"/>
            <w:r w:rsidRPr="001E1FD4">
              <w:rPr>
                <w:lang w:val="en-US"/>
              </w:rPr>
              <w:t xml:space="preserve"> ipsum. Integer non </w:t>
            </w:r>
            <w:proofErr w:type="spellStart"/>
            <w:r w:rsidRPr="001E1FD4">
              <w:rPr>
                <w:lang w:val="en-US"/>
              </w:rPr>
              <w:t>congue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nulla</w:t>
            </w:r>
            <w:proofErr w:type="spellEnd"/>
            <w:r w:rsidRPr="001E1FD4">
              <w:rPr>
                <w:lang w:val="en-US"/>
              </w:rPr>
              <w:t xml:space="preserve">, sed </w:t>
            </w:r>
            <w:proofErr w:type="spellStart"/>
            <w:r w:rsidRPr="001E1FD4">
              <w:rPr>
                <w:lang w:val="en-US"/>
              </w:rPr>
              <w:t>congue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metus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Pellentesque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hendrerit</w:t>
            </w:r>
            <w:proofErr w:type="spellEnd"/>
            <w:r w:rsidRPr="001E1FD4">
              <w:rPr>
                <w:lang w:val="en-US"/>
              </w:rPr>
              <w:t xml:space="preserve"> ex et ligula </w:t>
            </w:r>
            <w:proofErr w:type="spellStart"/>
            <w:r w:rsidRPr="001E1FD4">
              <w:rPr>
                <w:lang w:val="en-US"/>
              </w:rPr>
              <w:t>accumsan</w:t>
            </w:r>
            <w:proofErr w:type="spellEnd"/>
            <w:r w:rsidRPr="001E1FD4">
              <w:rPr>
                <w:lang w:val="en-US"/>
              </w:rPr>
              <w:t xml:space="preserve">, et </w:t>
            </w:r>
            <w:proofErr w:type="spellStart"/>
            <w:r w:rsidRPr="001E1FD4">
              <w:rPr>
                <w:lang w:val="en-US"/>
              </w:rPr>
              <w:t>suscipit</w:t>
            </w:r>
            <w:proofErr w:type="spellEnd"/>
            <w:r w:rsidRPr="001E1FD4">
              <w:rPr>
                <w:lang w:val="en-US"/>
              </w:rPr>
              <w:t xml:space="preserve"> magna pharetra. </w:t>
            </w:r>
            <w:proofErr w:type="spellStart"/>
            <w:r w:rsidRPr="001E1FD4">
              <w:rPr>
                <w:lang w:val="en-US"/>
              </w:rPr>
              <w:t>Quisque</w:t>
            </w:r>
            <w:proofErr w:type="spellEnd"/>
            <w:r w:rsidRPr="001E1FD4">
              <w:rPr>
                <w:lang w:val="en-US"/>
              </w:rPr>
              <w:t xml:space="preserve"> fermentum lorem ac </w:t>
            </w:r>
            <w:proofErr w:type="spellStart"/>
            <w:r w:rsidRPr="001E1FD4">
              <w:rPr>
                <w:lang w:val="en-US"/>
              </w:rPr>
              <w:t>consectetur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lobortis</w:t>
            </w:r>
            <w:proofErr w:type="spellEnd"/>
            <w:r w:rsidRPr="001E1FD4">
              <w:rPr>
                <w:lang w:val="en-US"/>
              </w:rPr>
              <w:t xml:space="preserve">. Aenean </w:t>
            </w:r>
            <w:proofErr w:type="spellStart"/>
            <w:r w:rsidRPr="001E1FD4">
              <w:rPr>
                <w:lang w:val="en-US"/>
              </w:rPr>
              <w:t>volutpat</w:t>
            </w:r>
            <w:proofErr w:type="spellEnd"/>
            <w:r w:rsidRPr="001E1FD4">
              <w:rPr>
                <w:lang w:val="en-US"/>
              </w:rPr>
              <w:t xml:space="preserve"> lorem non </w:t>
            </w:r>
            <w:proofErr w:type="spellStart"/>
            <w:r w:rsidRPr="001E1FD4">
              <w:rPr>
                <w:lang w:val="en-US"/>
              </w:rPr>
              <w:t>lacus</w:t>
            </w:r>
            <w:proofErr w:type="spellEnd"/>
            <w:r w:rsidRPr="001E1FD4">
              <w:rPr>
                <w:lang w:val="en-US"/>
              </w:rPr>
              <w:t xml:space="preserve"> pulvinar, in </w:t>
            </w:r>
            <w:proofErr w:type="spellStart"/>
            <w:r w:rsidRPr="001E1FD4">
              <w:rPr>
                <w:lang w:val="en-US"/>
              </w:rPr>
              <w:t>commodo</w:t>
            </w:r>
            <w:proofErr w:type="spellEnd"/>
            <w:r w:rsidRPr="001E1FD4">
              <w:rPr>
                <w:lang w:val="en-US"/>
              </w:rPr>
              <w:t xml:space="preserve"> ipsum </w:t>
            </w:r>
            <w:proofErr w:type="spellStart"/>
            <w:r w:rsidRPr="001E1FD4">
              <w:rPr>
                <w:lang w:val="en-US"/>
              </w:rPr>
              <w:t>dignissim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Etiam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mollis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lacus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quis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dignissim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dignissim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Nulla</w:t>
            </w:r>
            <w:proofErr w:type="spellEnd"/>
            <w:r w:rsidRPr="001E1FD4">
              <w:rPr>
                <w:lang w:val="en-US"/>
              </w:rPr>
              <w:t xml:space="preserve"> in </w:t>
            </w:r>
            <w:proofErr w:type="spellStart"/>
            <w:r w:rsidRPr="001E1FD4">
              <w:rPr>
                <w:lang w:val="en-US"/>
              </w:rPr>
              <w:t>consequat</w:t>
            </w:r>
            <w:proofErr w:type="spellEnd"/>
            <w:r w:rsidRPr="001E1FD4">
              <w:rPr>
                <w:lang w:val="en-US"/>
              </w:rPr>
              <w:t xml:space="preserve"> libero. Integer </w:t>
            </w:r>
            <w:proofErr w:type="spellStart"/>
            <w:r w:rsidRPr="001E1FD4">
              <w:rPr>
                <w:lang w:val="en-US"/>
              </w:rPr>
              <w:t>sem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mauris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ullamcorper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eget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consequat</w:t>
            </w:r>
            <w:proofErr w:type="spellEnd"/>
            <w:r w:rsidRPr="001E1FD4">
              <w:rPr>
                <w:lang w:val="en-US"/>
              </w:rPr>
              <w:t xml:space="preserve"> id, </w:t>
            </w:r>
            <w:proofErr w:type="spellStart"/>
            <w:r w:rsidRPr="001E1FD4">
              <w:rPr>
                <w:lang w:val="en-US"/>
              </w:rPr>
              <w:t>laoreet</w:t>
            </w:r>
            <w:proofErr w:type="spellEnd"/>
            <w:r w:rsidRPr="001E1FD4">
              <w:rPr>
                <w:lang w:val="en-US"/>
              </w:rPr>
              <w:t xml:space="preserve"> vel </w:t>
            </w:r>
            <w:proofErr w:type="spellStart"/>
            <w:r w:rsidRPr="001E1FD4">
              <w:rPr>
                <w:lang w:val="en-US"/>
              </w:rPr>
              <w:t>nisl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Etiam</w:t>
            </w:r>
            <w:proofErr w:type="spellEnd"/>
            <w:r w:rsidRPr="001E1FD4">
              <w:rPr>
                <w:lang w:val="en-US"/>
              </w:rPr>
              <w:t xml:space="preserve"> gravida </w:t>
            </w:r>
            <w:proofErr w:type="spellStart"/>
            <w:r w:rsidRPr="001E1FD4">
              <w:rPr>
                <w:lang w:val="en-US"/>
              </w:rPr>
              <w:t>sollicitudin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bibendum</w:t>
            </w:r>
            <w:proofErr w:type="spellEnd"/>
            <w:r w:rsidRPr="001E1FD4">
              <w:rPr>
                <w:lang w:val="en-US"/>
              </w:rPr>
              <w:t xml:space="preserve">. Cras </w:t>
            </w:r>
            <w:proofErr w:type="spellStart"/>
            <w:r w:rsidRPr="001E1FD4">
              <w:rPr>
                <w:lang w:val="en-US"/>
              </w:rPr>
              <w:t>bibendum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purus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nibh</w:t>
            </w:r>
            <w:proofErr w:type="spellEnd"/>
            <w:r w:rsidRPr="001E1FD4">
              <w:rPr>
                <w:lang w:val="en-US"/>
              </w:rPr>
              <w:t xml:space="preserve">, et </w:t>
            </w:r>
            <w:proofErr w:type="spellStart"/>
            <w:r w:rsidRPr="001E1FD4">
              <w:rPr>
                <w:lang w:val="en-US"/>
              </w:rPr>
              <w:t>luctus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erat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aliquet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nec</w:t>
            </w:r>
            <w:proofErr w:type="spellEnd"/>
            <w:r w:rsidRPr="001E1FD4">
              <w:rPr>
                <w:lang w:val="en-US"/>
              </w:rPr>
              <w:t xml:space="preserve">. Ut sit </w:t>
            </w:r>
            <w:proofErr w:type="spellStart"/>
            <w:r w:rsidRPr="001E1FD4">
              <w:rPr>
                <w:lang w:val="en-US"/>
              </w:rPr>
              <w:t>amet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neque</w:t>
            </w:r>
            <w:proofErr w:type="spellEnd"/>
            <w:r w:rsidRPr="001E1FD4">
              <w:rPr>
                <w:lang w:val="en-US"/>
              </w:rPr>
              <w:t xml:space="preserve"> vel </w:t>
            </w:r>
            <w:proofErr w:type="spellStart"/>
            <w:r w:rsidRPr="001E1FD4">
              <w:rPr>
                <w:lang w:val="en-US"/>
              </w:rPr>
              <w:t>velit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vulputate</w:t>
            </w:r>
            <w:proofErr w:type="spellEnd"/>
            <w:r w:rsidRPr="001E1FD4">
              <w:rPr>
                <w:lang w:val="en-US"/>
              </w:rPr>
              <w:t xml:space="preserve"> porta id ac </w:t>
            </w:r>
            <w:proofErr w:type="spellStart"/>
            <w:r w:rsidRPr="001E1FD4">
              <w:rPr>
                <w:lang w:val="en-US"/>
              </w:rPr>
              <w:t>erat</w:t>
            </w:r>
            <w:proofErr w:type="spellEnd"/>
            <w:r w:rsidRPr="001E1FD4">
              <w:rPr>
                <w:lang w:val="en-US"/>
              </w:rPr>
              <w:t xml:space="preserve">. Aenean lorem </w:t>
            </w:r>
            <w:proofErr w:type="spellStart"/>
            <w:r w:rsidRPr="001E1FD4">
              <w:rPr>
                <w:lang w:val="en-US"/>
              </w:rPr>
              <w:t>enim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condimentum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ut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justo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eget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sollicitudin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efficitur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nisl</w:t>
            </w:r>
            <w:proofErr w:type="spellEnd"/>
            <w:r w:rsidRPr="001E1FD4">
              <w:rPr>
                <w:lang w:val="en-US"/>
              </w:rPr>
              <w:t xml:space="preserve">. Ut </w:t>
            </w:r>
            <w:proofErr w:type="spellStart"/>
            <w:r w:rsidRPr="001E1FD4">
              <w:rPr>
                <w:lang w:val="en-US"/>
              </w:rPr>
              <w:t>molestie</w:t>
            </w:r>
            <w:proofErr w:type="spellEnd"/>
            <w:r w:rsidRPr="001E1FD4">
              <w:rPr>
                <w:lang w:val="en-US"/>
              </w:rPr>
              <w:t xml:space="preserve">, lorem vitae </w:t>
            </w:r>
            <w:proofErr w:type="spellStart"/>
            <w:r w:rsidRPr="001E1FD4">
              <w:rPr>
                <w:lang w:val="en-US"/>
              </w:rPr>
              <w:t>tempor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condimentum</w:t>
            </w:r>
            <w:proofErr w:type="spellEnd"/>
            <w:r w:rsidRPr="001E1FD4">
              <w:rPr>
                <w:lang w:val="en-US"/>
              </w:rPr>
              <w:t xml:space="preserve">, nisi </w:t>
            </w:r>
            <w:proofErr w:type="spellStart"/>
            <w:r w:rsidRPr="001E1FD4">
              <w:rPr>
                <w:lang w:val="en-US"/>
              </w:rPr>
              <w:t>sem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tristique</w:t>
            </w:r>
            <w:proofErr w:type="spellEnd"/>
            <w:r w:rsidRPr="001E1FD4">
              <w:rPr>
                <w:lang w:val="en-US"/>
              </w:rPr>
              <w:t xml:space="preserve"> libero, </w:t>
            </w:r>
            <w:proofErr w:type="spellStart"/>
            <w:r w:rsidRPr="001E1FD4">
              <w:rPr>
                <w:lang w:val="en-US"/>
              </w:rPr>
              <w:t>non porta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lectus</w:t>
            </w:r>
            <w:proofErr w:type="spellEnd"/>
            <w:r w:rsidRPr="001E1FD4">
              <w:rPr>
                <w:lang w:val="en-US"/>
              </w:rPr>
              <w:t xml:space="preserve"> eros a </w:t>
            </w:r>
            <w:proofErr w:type="spellStart"/>
            <w:r w:rsidRPr="001E1FD4">
              <w:rPr>
                <w:lang w:val="en-US"/>
              </w:rPr>
              <w:t>felis</w:t>
            </w:r>
            <w:proofErr w:type="spellEnd"/>
            <w:r w:rsidRPr="001E1FD4">
              <w:rPr>
                <w:lang w:val="en-US"/>
              </w:rPr>
              <w:t xml:space="preserve">. Sed sit </w:t>
            </w:r>
            <w:proofErr w:type="spellStart"/>
            <w:r w:rsidRPr="001E1FD4">
              <w:rPr>
                <w:lang w:val="en-US"/>
              </w:rPr>
              <w:t>amet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elit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velit</w:t>
            </w:r>
            <w:proofErr w:type="spellEnd"/>
            <w:r w:rsidRPr="001E1FD4">
              <w:rPr>
                <w:lang w:val="en-US"/>
              </w:rPr>
              <w:t xml:space="preserve">. Integer </w:t>
            </w:r>
            <w:proofErr w:type="spellStart"/>
            <w:r w:rsidRPr="001E1FD4">
              <w:rPr>
                <w:lang w:val="en-US"/>
              </w:rPr>
              <w:t>vulputate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commodo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sapien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eu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dignissim</w:t>
            </w:r>
            <w:proofErr w:type="spellEnd"/>
            <w:r w:rsidRPr="001E1FD4">
              <w:rPr>
                <w:lang w:val="en-US"/>
              </w:rPr>
              <w:t xml:space="preserve"> magna </w:t>
            </w:r>
            <w:proofErr w:type="spellStart"/>
            <w:r w:rsidRPr="001E1FD4">
              <w:rPr>
                <w:lang w:val="en-US"/>
              </w:rPr>
              <w:t>sollicitudin</w:t>
            </w:r>
            <w:proofErr w:type="spellEnd"/>
            <w:r w:rsidRPr="001E1FD4">
              <w:rPr>
                <w:lang w:val="en-US"/>
              </w:rPr>
              <w:t xml:space="preserve"> in.</w:t>
            </w:r>
            <w:r w:rsidRPr="001E1FD4">
              <w:rPr>
                <w:color w:val="FFBDCE"/>
                <w:lang w:val="en-US"/>
              </w:rPr>
              <w:t>\n</w:t>
            </w:r>
            <w:r w:rsidRPr="001E1FD4">
              <w:rPr>
                <w:lang w:val="en-US"/>
              </w:rPr>
              <w:t xml:space="preserve">" </w:t>
            </w:r>
            <w:r w:rsidRPr="001E1FD4">
              <w:rPr>
                <w:color w:val="FFBDCE"/>
                <w:lang w:val="en-US"/>
              </w:rPr>
              <w:t>+</w:t>
            </w:r>
            <w:r w:rsidRPr="001E1FD4">
              <w:rPr>
                <w:color w:val="FFBDCE"/>
                <w:lang w:val="en-US"/>
              </w:rPr>
              <w:br/>
              <w:t xml:space="preserve">            </w:t>
            </w:r>
            <w:r w:rsidRPr="001E1FD4">
              <w:rPr>
                <w:lang w:val="en-US"/>
              </w:rPr>
              <w:t>"</w:t>
            </w:r>
            <w:r w:rsidRPr="001E1FD4">
              <w:rPr>
                <w:color w:val="FFBDCE"/>
                <w:lang w:val="en-US"/>
              </w:rPr>
              <w:t>\n</w:t>
            </w:r>
            <w:r w:rsidRPr="001E1FD4">
              <w:rPr>
                <w:lang w:val="en-US"/>
              </w:rPr>
              <w:t xml:space="preserve">" </w:t>
            </w:r>
            <w:r w:rsidRPr="001E1FD4">
              <w:rPr>
                <w:color w:val="FFBDCE"/>
                <w:lang w:val="en-US"/>
              </w:rPr>
              <w:t>+</w:t>
            </w:r>
            <w:r w:rsidRPr="001E1FD4">
              <w:rPr>
                <w:color w:val="FFBDCE"/>
                <w:lang w:val="en-US"/>
              </w:rPr>
              <w:br/>
              <w:t xml:space="preserve">            </w:t>
            </w:r>
            <w:r w:rsidRPr="001E1FD4">
              <w:rPr>
                <w:lang w:val="en-US"/>
              </w:rPr>
              <w:t xml:space="preserve">"In </w:t>
            </w:r>
            <w:proofErr w:type="spellStart"/>
            <w:r w:rsidRPr="001E1FD4">
              <w:rPr>
                <w:lang w:val="en-US"/>
              </w:rPr>
              <w:t>sollicitudin</w:t>
            </w:r>
            <w:proofErr w:type="spellEnd"/>
            <w:r w:rsidRPr="001E1FD4">
              <w:rPr>
                <w:lang w:val="en-US"/>
              </w:rPr>
              <w:t xml:space="preserve"> lacinia </w:t>
            </w:r>
            <w:proofErr w:type="spellStart"/>
            <w:r w:rsidRPr="001E1FD4">
              <w:rPr>
                <w:lang w:val="en-US"/>
              </w:rPr>
              <w:t>luctus</w:t>
            </w:r>
            <w:proofErr w:type="spellEnd"/>
            <w:r w:rsidRPr="001E1FD4">
              <w:rPr>
                <w:lang w:val="en-US"/>
              </w:rPr>
              <w:t xml:space="preserve">. Sed et ipsum </w:t>
            </w:r>
            <w:proofErr w:type="spellStart"/>
            <w:r w:rsidRPr="001E1FD4">
              <w:rPr>
                <w:lang w:val="en-US"/>
              </w:rPr>
              <w:t>ullamcorper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tristique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odio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eget</w:t>
            </w:r>
            <w:proofErr w:type="spellEnd"/>
            <w:r w:rsidRPr="001E1FD4">
              <w:rPr>
                <w:lang w:val="en-US"/>
              </w:rPr>
              <w:t xml:space="preserve">, dictum </w:t>
            </w:r>
            <w:proofErr w:type="spellStart"/>
            <w:r w:rsidRPr="001E1FD4">
              <w:rPr>
                <w:lang w:val="en-US"/>
              </w:rPr>
              <w:t>augue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Mauris</w:t>
            </w:r>
            <w:proofErr w:type="spellEnd"/>
            <w:r w:rsidRPr="001E1FD4">
              <w:rPr>
                <w:lang w:val="en-US"/>
              </w:rPr>
              <w:t xml:space="preserve"> at </w:t>
            </w:r>
            <w:proofErr w:type="spellStart"/>
            <w:r w:rsidRPr="001E1FD4">
              <w:rPr>
                <w:lang w:val="en-US"/>
              </w:rPr>
              <w:t>hendrerit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odio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Nullam</w:t>
            </w:r>
            <w:proofErr w:type="spellEnd"/>
            <w:r w:rsidRPr="001E1FD4">
              <w:rPr>
                <w:lang w:val="en-US"/>
              </w:rPr>
              <w:t xml:space="preserve"> magna </w:t>
            </w:r>
            <w:proofErr w:type="spellStart"/>
            <w:r w:rsidRPr="001E1FD4">
              <w:rPr>
                <w:lang w:val="en-US"/>
              </w:rPr>
              <w:t>odio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lobortis</w:t>
            </w:r>
            <w:proofErr w:type="spellEnd"/>
            <w:r w:rsidRPr="001E1FD4">
              <w:rPr>
                <w:lang w:val="en-US"/>
              </w:rPr>
              <w:t xml:space="preserve"> sit </w:t>
            </w:r>
            <w:proofErr w:type="spellStart"/>
            <w:r w:rsidRPr="001E1FD4">
              <w:rPr>
                <w:lang w:val="en-US"/>
              </w:rPr>
              <w:t>amet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efficitur</w:t>
            </w:r>
            <w:proofErr w:type="spellEnd"/>
            <w:r w:rsidRPr="001E1FD4">
              <w:rPr>
                <w:lang w:val="en-US"/>
              </w:rPr>
              <w:t xml:space="preserve"> at, </w:t>
            </w:r>
            <w:proofErr w:type="spellStart"/>
            <w:r w:rsidRPr="001E1FD4">
              <w:rPr>
                <w:lang w:val="en-US"/>
              </w:rPr>
              <w:t>luctus</w:t>
            </w:r>
            <w:proofErr w:type="spellEnd"/>
            <w:r w:rsidRPr="001E1FD4">
              <w:rPr>
                <w:lang w:val="en-US"/>
              </w:rPr>
              <w:t xml:space="preserve"> sed diam. Nunc </w:t>
            </w:r>
            <w:proofErr w:type="spellStart"/>
            <w:r w:rsidRPr="001E1FD4">
              <w:rPr>
                <w:lang w:val="en-US"/>
              </w:rPr>
              <w:t>volutpat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placerat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elit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quis</w:t>
            </w:r>
            <w:proofErr w:type="spellEnd"/>
            <w:r w:rsidRPr="001E1FD4">
              <w:rPr>
                <w:lang w:val="en-US"/>
              </w:rPr>
              <w:t xml:space="preserve"> lacinia. Sed non pharetra ex. Nunc </w:t>
            </w:r>
            <w:proofErr w:type="spellStart"/>
            <w:r w:rsidRPr="001E1FD4">
              <w:rPr>
                <w:lang w:val="en-US"/>
              </w:rPr>
              <w:t>mattis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neque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nec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finibus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aliquam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sem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metus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finibus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nibh</w:t>
            </w:r>
            <w:proofErr w:type="spellEnd"/>
            <w:r w:rsidRPr="001E1FD4">
              <w:rPr>
                <w:lang w:val="en-US"/>
              </w:rPr>
              <w:t xml:space="preserve">, sed </w:t>
            </w:r>
            <w:proofErr w:type="spellStart"/>
            <w:r w:rsidRPr="001E1FD4">
              <w:rPr>
                <w:lang w:val="en-US"/>
              </w:rPr>
              <w:t>finibus</w:t>
            </w:r>
            <w:proofErr w:type="spellEnd"/>
            <w:r w:rsidRPr="001E1FD4">
              <w:rPr>
                <w:lang w:val="en-US"/>
              </w:rPr>
              <w:t xml:space="preserve"> ipsum </w:t>
            </w:r>
            <w:proofErr w:type="spellStart"/>
            <w:r w:rsidRPr="001E1FD4">
              <w:rPr>
                <w:lang w:val="en-US"/>
              </w:rPr>
              <w:t>lectus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eu</w:t>
            </w:r>
            <w:proofErr w:type="spellEnd"/>
            <w:r w:rsidRPr="001E1FD4">
              <w:rPr>
                <w:lang w:val="en-US"/>
              </w:rPr>
              <w:t xml:space="preserve"> libero. </w:t>
            </w:r>
            <w:proofErr w:type="spellStart"/>
            <w:r w:rsidRPr="001E1FD4">
              <w:rPr>
                <w:lang w:val="en-US"/>
              </w:rPr>
              <w:t>Suspendisse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potenti</w:t>
            </w:r>
            <w:proofErr w:type="spellEnd"/>
            <w:r w:rsidRPr="001E1FD4">
              <w:rPr>
                <w:lang w:val="en-US"/>
              </w:rPr>
              <w:t xml:space="preserve">. Morbi </w:t>
            </w:r>
            <w:proofErr w:type="spellStart"/>
            <w:r w:rsidRPr="001E1FD4">
              <w:rPr>
                <w:lang w:val="en-US"/>
              </w:rPr>
              <w:t>dignissim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vehicula</w:t>
            </w:r>
            <w:proofErr w:type="spellEnd"/>
            <w:r w:rsidRPr="001E1FD4">
              <w:rPr>
                <w:lang w:val="en-US"/>
              </w:rPr>
              <w:t xml:space="preserve"> nisi vitae </w:t>
            </w:r>
            <w:proofErr w:type="spellStart"/>
            <w:r w:rsidRPr="001E1FD4">
              <w:rPr>
                <w:lang w:val="en-US"/>
              </w:rPr>
              <w:t>consectetur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Phasellus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suscipit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enim</w:t>
            </w:r>
            <w:proofErr w:type="spellEnd"/>
            <w:r w:rsidRPr="001E1FD4">
              <w:rPr>
                <w:lang w:val="en-US"/>
              </w:rPr>
              <w:t xml:space="preserve"> vitae </w:t>
            </w:r>
            <w:proofErr w:type="spellStart"/>
            <w:r w:rsidRPr="001E1FD4">
              <w:rPr>
                <w:lang w:val="en-US"/>
              </w:rPr>
              <w:t>erat</w:t>
            </w:r>
            <w:proofErr w:type="spellEnd"/>
            <w:r w:rsidRPr="001E1FD4">
              <w:rPr>
                <w:lang w:val="en-US"/>
              </w:rPr>
              <w:t xml:space="preserve"> maximus, non </w:t>
            </w:r>
            <w:proofErr w:type="spellStart"/>
            <w:r w:rsidRPr="001E1FD4">
              <w:rPr>
                <w:lang w:val="en-US"/>
              </w:rPr>
              <w:t>eleifend</w:t>
            </w:r>
            <w:proofErr w:type="spellEnd"/>
            <w:r w:rsidRPr="001E1FD4">
              <w:rPr>
                <w:lang w:val="en-US"/>
              </w:rPr>
              <w:t xml:space="preserve"> diam </w:t>
            </w:r>
            <w:proofErr w:type="spellStart"/>
            <w:r w:rsidRPr="001E1FD4">
              <w:rPr>
                <w:lang w:val="en-US"/>
              </w:rPr>
              <w:t>ullamcorper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Phasellus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orci</w:t>
            </w:r>
            <w:proofErr w:type="spellEnd"/>
            <w:r w:rsidRPr="001E1FD4">
              <w:rPr>
                <w:lang w:val="en-US"/>
              </w:rPr>
              <w:t xml:space="preserve"> ante, vestibulum a </w:t>
            </w:r>
            <w:proofErr w:type="spellStart"/>
            <w:r w:rsidRPr="001E1FD4">
              <w:rPr>
                <w:lang w:val="en-US"/>
              </w:rPr>
              <w:t>odio</w:t>
            </w:r>
            <w:proofErr w:type="spellEnd"/>
            <w:r w:rsidRPr="001E1FD4">
              <w:rPr>
                <w:lang w:val="en-US"/>
              </w:rPr>
              <w:t xml:space="preserve"> id, </w:t>
            </w:r>
            <w:proofErr w:type="spellStart"/>
            <w:r w:rsidRPr="001E1FD4">
              <w:rPr>
                <w:lang w:val="en-US"/>
              </w:rPr>
              <w:t>bibendum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iaculis</w:t>
            </w:r>
            <w:proofErr w:type="spellEnd"/>
            <w:r w:rsidRPr="001E1FD4">
              <w:rPr>
                <w:lang w:val="en-US"/>
              </w:rPr>
              <w:t xml:space="preserve"> mi. Maecenas </w:t>
            </w:r>
            <w:proofErr w:type="spellStart"/>
            <w:r w:rsidRPr="001E1FD4">
              <w:rPr>
                <w:lang w:val="en-US"/>
              </w:rPr>
              <w:t>sagittis</w:t>
            </w:r>
            <w:proofErr w:type="spellEnd"/>
            <w:r w:rsidRPr="001E1FD4">
              <w:rPr>
                <w:lang w:val="en-US"/>
              </w:rPr>
              <w:t xml:space="preserve"> ac </w:t>
            </w:r>
            <w:proofErr w:type="spellStart"/>
            <w:r w:rsidRPr="001E1FD4">
              <w:rPr>
                <w:lang w:val="en-US"/>
              </w:rPr>
              <w:t>enim</w:t>
            </w:r>
            <w:proofErr w:type="spellEnd"/>
            <w:r w:rsidRPr="001E1FD4">
              <w:rPr>
                <w:lang w:val="en-US"/>
              </w:rPr>
              <w:t xml:space="preserve"> et </w:t>
            </w:r>
            <w:proofErr w:type="spellStart"/>
            <w:r w:rsidRPr="001E1FD4">
              <w:rPr>
                <w:lang w:val="en-US"/>
              </w:rPr>
              <w:t>bibendum</w:t>
            </w:r>
            <w:proofErr w:type="spellEnd"/>
            <w:r w:rsidRPr="001E1FD4">
              <w:rPr>
                <w:lang w:val="en-US"/>
              </w:rPr>
              <w:t>.</w:t>
            </w:r>
            <w:r w:rsidRPr="001E1FD4">
              <w:rPr>
                <w:color w:val="FFBDCE"/>
                <w:lang w:val="en-US"/>
              </w:rPr>
              <w:t>\n</w:t>
            </w:r>
            <w:r w:rsidRPr="001E1FD4">
              <w:rPr>
                <w:lang w:val="en-US"/>
              </w:rPr>
              <w:t xml:space="preserve">" </w:t>
            </w:r>
            <w:r w:rsidRPr="001E1FD4">
              <w:rPr>
                <w:color w:val="FFBDCE"/>
                <w:lang w:val="en-US"/>
              </w:rPr>
              <w:t>+</w:t>
            </w:r>
            <w:r w:rsidRPr="001E1FD4">
              <w:rPr>
                <w:color w:val="FFBDCE"/>
                <w:lang w:val="en-US"/>
              </w:rPr>
              <w:br/>
              <w:t xml:space="preserve">            </w:t>
            </w:r>
            <w:r w:rsidRPr="001E1FD4">
              <w:rPr>
                <w:lang w:val="en-US"/>
              </w:rPr>
              <w:t>"</w:t>
            </w:r>
            <w:r w:rsidRPr="001E1FD4">
              <w:rPr>
                <w:color w:val="FFBDCE"/>
                <w:lang w:val="en-US"/>
              </w:rPr>
              <w:t>\n</w:t>
            </w:r>
            <w:r w:rsidRPr="001E1FD4">
              <w:rPr>
                <w:lang w:val="en-US"/>
              </w:rPr>
              <w:t xml:space="preserve">" </w:t>
            </w:r>
            <w:r w:rsidRPr="001E1FD4">
              <w:rPr>
                <w:color w:val="FFBDCE"/>
                <w:lang w:val="en-US"/>
              </w:rPr>
              <w:t>+</w:t>
            </w:r>
            <w:r w:rsidRPr="001E1FD4">
              <w:rPr>
                <w:color w:val="FFBDCE"/>
                <w:lang w:val="en-US"/>
              </w:rPr>
              <w:br/>
              <w:t xml:space="preserve">            </w:t>
            </w:r>
            <w:r w:rsidRPr="001E1FD4">
              <w:rPr>
                <w:lang w:val="en-US"/>
              </w:rPr>
              <w:t>"</w:t>
            </w:r>
            <w:proofErr w:type="spellStart"/>
            <w:r w:rsidRPr="001E1FD4">
              <w:rPr>
                <w:lang w:val="en-US"/>
              </w:rPr>
              <w:t>Vivamus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rhoncus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enim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accumsan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faucibus</w:t>
            </w:r>
            <w:proofErr w:type="spellEnd"/>
            <w:r w:rsidRPr="001E1FD4">
              <w:rPr>
                <w:lang w:val="en-US"/>
              </w:rPr>
              <w:t xml:space="preserve"> gravida, </w:t>
            </w:r>
            <w:proofErr w:type="spellStart"/>
            <w:r w:rsidRPr="001E1FD4">
              <w:rPr>
                <w:lang w:val="en-US"/>
              </w:rPr>
              <w:t>elit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elit</w:t>
            </w:r>
            <w:proofErr w:type="spellEnd"/>
            <w:r w:rsidRPr="001E1FD4">
              <w:rPr>
                <w:lang w:val="en-US"/>
              </w:rPr>
              <w:t xml:space="preserve"> pulvinar </w:t>
            </w:r>
            <w:proofErr w:type="spellStart"/>
            <w:r w:rsidRPr="001E1FD4">
              <w:rPr>
                <w:lang w:val="en-US"/>
              </w:rPr>
              <w:t>enim</w:t>
            </w:r>
            <w:proofErr w:type="spellEnd"/>
            <w:r w:rsidRPr="001E1FD4">
              <w:rPr>
                <w:lang w:val="en-US"/>
              </w:rPr>
              <w:t xml:space="preserve">, </w:t>
            </w:r>
            <w:proofErr w:type="spellStart"/>
            <w:r w:rsidRPr="001E1FD4">
              <w:rPr>
                <w:lang w:val="en-US"/>
              </w:rPr>
              <w:t>eleifend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aliquam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lectus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erat</w:t>
            </w:r>
            <w:proofErr w:type="spellEnd"/>
            <w:r w:rsidRPr="001E1FD4">
              <w:rPr>
                <w:lang w:val="en-US"/>
              </w:rPr>
              <w:t xml:space="preserve"> vel </w:t>
            </w:r>
            <w:proofErr w:type="spellStart"/>
            <w:r w:rsidRPr="001E1FD4">
              <w:rPr>
                <w:lang w:val="en-US"/>
              </w:rPr>
              <w:t>lacus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Nulla</w:t>
            </w:r>
            <w:proofErr w:type="spellEnd"/>
            <w:r w:rsidRPr="001E1FD4">
              <w:rPr>
                <w:lang w:val="en-US"/>
              </w:rPr>
              <w:t xml:space="preserve"> sit </w:t>
            </w:r>
            <w:proofErr w:type="spellStart"/>
            <w:r w:rsidRPr="001E1FD4">
              <w:rPr>
                <w:lang w:val="en-US"/>
              </w:rPr>
              <w:t>amet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scelerisque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quam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Quisque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mollis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mauris</w:t>
            </w:r>
            <w:proofErr w:type="spellEnd"/>
            <w:r w:rsidRPr="001E1FD4">
              <w:rPr>
                <w:lang w:val="en-US"/>
              </w:rPr>
              <w:t xml:space="preserve"> at diam auctor vestibulum et </w:t>
            </w:r>
            <w:proofErr w:type="spellStart"/>
            <w:r w:rsidRPr="001E1FD4">
              <w:rPr>
                <w:lang w:val="en-US"/>
              </w:rPr>
              <w:t>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quam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Nullam</w:t>
            </w:r>
            <w:proofErr w:type="spellEnd"/>
            <w:r w:rsidRPr="001E1FD4">
              <w:rPr>
                <w:lang w:val="en-US"/>
              </w:rPr>
              <w:t xml:space="preserve"> fermentum dui </w:t>
            </w:r>
            <w:proofErr w:type="spellStart"/>
            <w:r w:rsidRPr="001E1FD4">
              <w:rPr>
                <w:lang w:val="en-US"/>
              </w:rPr>
              <w:t>facilisis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efficitur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egestas</w:t>
            </w:r>
            <w:proofErr w:type="spellEnd"/>
            <w:r w:rsidRPr="001E1FD4">
              <w:rPr>
                <w:lang w:val="en-US"/>
              </w:rPr>
              <w:t xml:space="preserve">. Maecenas ac </w:t>
            </w:r>
            <w:proofErr w:type="spellStart"/>
            <w:r w:rsidRPr="001E1FD4">
              <w:rPr>
                <w:lang w:val="en-US"/>
              </w:rPr>
              <w:t>arcu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tincidunt</w:t>
            </w:r>
            <w:proofErr w:type="spellEnd"/>
            <w:r w:rsidRPr="001E1FD4">
              <w:rPr>
                <w:lang w:val="en-US"/>
              </w:rPr>
              <w:t xml:space="preserve">, fermentum </w:t>
            </w:r>
            <w:proofErr w:type="spellStart"/>
            <w:r w:rsidRPr="001E1FD4">
              <w:rPr>
                <w:lang w:val="en-US"/>
              </w:rPr>
              <w:t>purus</w:t>
            </w:r>
            <w:proofErr w:type="spellEnd"/>
            <w:r w:rsidRPr="001E1FD4">
              <w:rPr>
                <w:lang w:val="en-US"/>
              </w:rPr>
              <w:t xml:space="preserve"> non, </w:t>
            </w:r>
            <w:proofErr w:type="spellStart"/>
            <w:r w:rsidRPr="001E1FD4">
              <w:rPr>
                <w:lang w:val="en-US"/>
              </w:rPr>
              <w:t>euismod</w:t>
            </w:r>
            <w:proofErr w:type="spellEnd"/>
            <w:r w:rsidRPr="001E1FD4">
              <w:rPr>
                <w:lang w:val="en-US"/>
              </w:rPr>
              <w:t xml:space="preserve"> dolor. </w:t>
            </w:r>
            <w:proofErr w:type="spellStart"/>
            <w:r w:rsidRPr="001E1FD4">
              <w:rPr>
                <w:lang w:val="en-US"/>
              </w:rPr>
              <w:t>Aliquam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erat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volutpat</w:t>
            </w:r>
            <w:proofErr w:type="spellEnd"/>
            <w:r w:rsidRPr="001E1FD4">
              <w:rPr>
                <w:lang w:val="en-US"/>
              </w:rPr>
              <w:t xml:space="preserve">. </w:t>
            </w:r>
            <w:proofErr w:type="spellStart"/>
            <w:r w:rsidRPr="001E1FD4">
              <w:rPr>
                <w:lang w:val="en-US"/>
              </w:rPr>
              <w:t>Phasellus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aliquam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purus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massa</w:t>
            </w:r>
            <w:proofErr w:type="spellEnd"/>
            <w:r w:rsidRPr="001E1FD4">
              <w:rPr>
                <w:lang w:val="en-US"/>
              </w:rPr>
              <w:t xml:space="preserve">, in </w:t>
            </w:r>
            <w:r w:rsidRPr="001E1FD4">
              <w:rPr>
                <w:lang w:val="en-US"/>
              </w:rPr>
              <w:lastRenderedPageBreak/>
              <w:t xml:space="preserve">cursus </w:t>
            </w:r>
            <w:proofErr w:type="spellStart"/>
            <w:r w:rsidRPr="001E1FD4">
              <w:rPr>
                <w:lang w:val="en-US"/>
              </w:rPr>
              <w:t>lacus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sollicitudin</w:t>
            </w:r>
            <w:proofErr w:type="spellEnd"/>
            <w:r w:rsidRPr="001E1FD4">
              <w:rPr>
                <w:lang w:val="en-US"/>
              </w:rPr>
              <w:t xml:space="preserve"> a. Ut </w:t>
            </w:r>
            <w:proofErr w:type="spellStart"/>
            <w:r w:rsidRPr="001E1FD4">
              <w:rPr>
                <w:lang w:val="en-US"/>
              </w:rPr>
              <w:t>eget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lectus</w:t>
            </w:r>
            <w:proofErr w:type="spellEnd"/>
            <w:r w:rsidRPr="001E1FD4">
              <w:rPr>
                <w:lang w:val="en-US"/>
              </w:rPr>
              <w:t xml:space="preserve"> </w:t>
            </w:r>
            <w:proofErr w:type="spellStart"/>
            <w:r w:rsidRPr="001E1FD4">
              <w:rPr>
                <w:lang w:val="en-US"/>
              </w:rPr>
              <w:t>nulla</w:t>
            </w:r>
            <w:proofErr w:type="spellEnd"/>
            <w:r w:rsidRPr="001E1FD4">
              <w:rPr>
                <w:lang w:val="en-US"/>
              </w:rPr>
              <w:t>."</w:t>
            </w:r>
            <w:r w:rsidRPr="001E1FD4">
              <w:rPr>
                <w:color w:val="57D1EB"/>
                <w:lang w:val="en-US"/>
              </w:rPr>
              <w:t>)</w:t>
            </w:r>
            <w:r w:rsidRPr="001E1FD4">
              <w:rPr>
                <w:color w:val="808080"/>
                <w:lang w:val="en-US"/>
              </w:rPr>
              <w:t>;</w:t>
            </w:r>
            <w:r w:rsidRPr="001E1FD4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1E1FD4">
              <w:rPr>
                <w:color w:val="B6B3EB"/>
                <w:lang w:val="en-US"/>
              </w:rPr>
              <w:t>textView</w:t>
            </w:r>
            <w:r w:rsidRPr="001E1FD4">
              <w:rPr>
                <w:color w:val="FFB900"/>
                <w:lang w:val="en-US"/>
              </w:rPr>
              <w:t>.</w:t>
            </w:r>
            <w:r w:rsidRPr="001E1FD4">
              <w:rPr>
                <w:color w:val="92D923"/>
                <w:lang w:val="en-US"/>
              </w:rPr>
              <w:t>setLayoutParams</w:t>
            </w:r>
            <w:proofErr w:type="spellEnd"/>
            <w:r w:rsidRPr="001E1FD4">
              <w:rPr>
                <w:color w:val="57D1EB"/>
                <w:lang w:val="en-US"/>
              </w:rPr>
              <w:t>(</w:t>
            </w:r>
            <w:r w:rsidRPr="001E1FD4">
              <w:rPr>
                <w:color w:val="EE7762"/>
                <w:lang w:val="en-US"/>
              </w:rPr>
              <w:t xml:space="preserve">new </w:t>
            </w:r>
            <w:proofErr w:type="spellStart"/>
            <w:r w:rsidRPr="001E1FD4">
              <w:rPr>
                <w:color w:val="57D1EB"/>
                <w:lang w:val="en-US"/>
              </w:rPr>
              <w:t>ViewGroup</w:t>
            </w:r>
            <w:r w:rsidRPr="001E1FD4">
              <w:rPr>
                <w:color w:val="FFB900"/>
                <w:lang w:val="en-US"/>
              </w:rPr>
              <w:t>.</w:t>
            </w:r>
            <w:r w:rsidRPr="001E1FD4">
              <w:rPr>
                <w:color w:val="92D923"/>
                <w:lang w:val="en-US"/>
              </w:rPr>
              <w:t>LayoutParams</w:t>
            </w:r>
            <w:proofErr w:type="spellEnd"/>
            <w:r w:rsidRPr="001E1FD4">
              <w:rPr>
                <w:color w:val="92D923"/>
                <w:lang w:val="en-US"/>
              </w:rPr>
              <w:br/>
              <w:t xml:space="preserve">            </w:t>
            </w:r>
            <w:r w:rsidRPr="001E1FD4">
              <w:rPr>
                <w:color w:val="57D1EB"/>
                <w:lang w:val="en-US"/>
              </w:rPr>
              <w:t>(</w:t>
            </w:r>
            <w:proofErr w:type="spellStart"/>
            <w:r w:rsidRPr="001E1FD4">
              <w:rPr>
                <w:color w:val="57D1EB"/>
                <w:lang w:val="en-US"/>
              </w:rPr>
              <w:t>ViewGroup</w:t>
            </w:r>
            <w:r w:rsidRPr="001E1FD4">
              <w:rPr>
                <w:color w:val="FFB900"/>
                <w:lang w:val="en-US"/>
              </w:rPr>
              <w:t>.</w:t>
            </w:r>
            <w:r w:rsidRPr="001E1FD4">
              <w:rPr>
                <w:color w:val="57D1EB"/>
                <w:lang w:val="en-US"/>
              </w:rPr>
              <w:t>LayoutParams</w:t>
            </w:r>
            <w:r w:rsidRPr="001E1FD4">
              <w:rPr>
                <w:color w:val="FFB900"/>
                <w:lang w:val="en-US"/>
              </w:rPr>
              <w:t>.</w:t>
            </w:r>
            <w:r w:rsidRPr="001E1FD4">
              <w:rPr>
                <w:color w:val="FF8C00"/>
                <w:lang w:val="en-US"/>
              </w:rPr>
              <w:t>WRAP_CONTENT</w:t>
            </w:r>
            <w:proofErr w:type="spellEnd"/>
            <w:r w:rsidRPr="001E1FD4">
              <w:rPr>
                <w:color w:val="9380FF"/>
                <w:lang w:val="en-US"/>
              </w:rPr>
              <w:t>,</w:t>
            </w:r>
            <w:r w:rsidRPr="001E1FD4">
              <w:rPr>
                <w:color w:val="9380FF"/>
                <w:lang w:val="en-US"/>
              </w:rPr>
              <w:br/>
              <w:t xml:space="preserve">                    </w:t>
            </w:r>
            <w:proofErr w:type="spellStart"/>
            <w:r w:rsidRPr="001E1FD4">
              <w:rPr>
                <w:color w:val="57D1EB"/>
                <w:lang w:val="en-US"/>
              </w:rPr>
              <w:t>ViewGroup</w:t>
            </w:r>
            <w:r w:rsidRPr="001E1FD4">
              <w:rPr>
                <w:color w:val="FFB900"/>
                <w:lang w:val="en-US"/>
              </w:rPr>
              <w:t>.</w:t>
            </w:r>
            <w:r w:rsidRPr="001E1FD4">
              <w:rPr>
                <w:color w:val="57D1EB"/>
                <w:lang w:val="en-US"/>
              </w:rPr>
              <w:t>LayoutParams</w:t>
            </w:r>
            <w:r w:rsidRPr="001E1FD4">
              <w:rPr>
                <w:color w:val="FFB900"/>
                <w:lang w:val="en-US"/>
              </w:rPr>
              <w:t>.</w:t>
            </w:r>
            <w:r w:rsidRPr="001E1FD4">
              <w:rPr>
                <w:color w:val="FF8C00"/>
                <w:lang w:val="en-US"/>
              </w:rPr>
              <w:t>WRAP_CONTENT</w:t>
            </w:r>
            <w:proofErr w:type="spellEnd"/>
            <w:r w:rsidRPr="001E1FD4">
              <w:rPr>
                <w:color w:val="57D1EB"/>
                <w:lang w:val="en-US"/>
              </w:rPr>
              <w:t>))</w:t>
            </w:r>
            <w:r w:rsidRPr="001E1FD4">
              <w:rPr>
                <w:color w:val="808080"/>
                <w:lang w:val="en-US"/>
              </w:rPr>
              <w:t>;</w:t>
            </w:r>
            <w:r w:rsidRPr="001E1FD4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1E1FD4">
              <w:rPr>
                <w:color w:val="B6B3EB"/>
                <w:lang w:val="en-US"/>
              </w:rPr>
              <w:t>textView</w:t>
            </w:r>
            <w:r w:rsidRPr="001E1FD4">
              <w:rPr>
                <w:color w:val="FFB900"/>
                <w:lang w:val="en-US"/>
              </w:rPr>
              <w:t>.</w:t>
            </w:r>
            <w:r w:rsidRPr="001E1FD4">
              <w:rPr>
                <w:color w:val="92D923"/>
                <w:lang w:val="en-US"/>
              </w:rPr>
              <w:t>setTextSize</w:t>
            </w:r>
            <w:proofErr w:type="spellEnd"/>
            <w:r w:rsidRPr="001E1FD4">
              <w:rPr>
                <w:color w:val="57D1EB"/>
                <w:lang w:val="en-US"/>
              </w:rPr>
              <w:t>(26)</w:t>
            </w:r>
            <w:r w:rsidRPr="001E1FD4">
              <w:rPr>
                <w:color w:val="808080"/>
                <w:lang w:val="en-US"/>
              </w:rPr>
              <w:t>;</w:t>
            </w:r>
            <w:r w:rsidRPr="001E1FD4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1E1FD4">
              <w:rPr>
                <w:color w:val="B6B3EB"/>
                <w:lang w:val="en-US"/>
              </w:rPr>
              <w:t>scrollView</w:t>
            </w:r>
            <w:r w:rsidRPr="001E1FD4">
              <w:rPr>
                <w:color w:val="FFB900"/>
                <w:lang w:val="en-US"/>
              </w:rPr>
              <w:t>.</w:t>
            </w:r>
            <w:r w:rsidRPr="001E1FD4">
              <w:rPr>
                <w:color w:val="92D923"/>
                <w:lang w:val="en-US"/>
              </w:rPr>
              <w:t>addView</w:t>
            </w:r>
            <w:proofErr w:type="spellEnd"/>
            <w:r w:rsidRPr="001E1FD4">
              <w:rPr>
                <w:color w:val="57D1EB"/>
                <w:lang w:val="en-US"/>
              </w:rPr>
              <w:t>(</w:t>
            </w:r>
            <w:proofErr w:type="spellStart"/>
            <w:r w:rsidRPr="001E1FD4">
              <w:rPr>
                <w:color w:val="B6B3EB"/>
                <w:lang w:val="en-US"/>
              </w:rPr>
              <w:t>textView</w:t>
            </w:r>
            <w:proofErr w:type="spellEnd"/>
            <w:r w:rsidRPr="001E1FD4">
              <w:rPr>
                <w:color w:val="57D1EB"/>
                <w:lang w:val="en-US"/>
              </w:rPr>
              <w:t>)</w:t>
            </w:r>
            <w:r w:rsidRPr="001E1FD4">
              <w:rPr>
                <w:color w:val="808080"/>
                <w:lang w:val="en-US"/>
              </w:rPr>
              <w:t>;</w:t>
            </w:r>
            <w:r w:rsidRPr="001E1FD4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1E1FD4">
              <w:rPr>
                <w:color w:val="92D923"/>
                <w:lang w:val="en-US"/>
              </w:rPr>
              <w:t>setContentView</w:t>
            </w:r>
            <w:proofErr w:type="spellEnd"/>
            <w:r w:rsidRPr="001E1FD4">
              <w:rPr>
                <w:color w:val="57D1EB"/>
                <w:lang w:val="en-US"/>
              </w:rPr>
              <w:t>(</w:t>
            </w:r>
            <w:proofErr w:type="spellStart"/>
            <w:r w:rsidRPr="001E1FD4">
              <w:rPr>
                <w:color w:val="B6B3EB"/>
                <w:lang w:val="en-US"/>
              </w:rPr>
              <w:t>scrollView</w:t>
            </w:r>
            <w:proofErr w:type="spellEnd"/>
            <w:r w:rsidRPr="001E1FD4">
              <w:rPr>
                <w:color w:val="57D1EB"/>
                <w:lang w:val="en-US"/>
              </w:rPr>
              <w:t>)</w:t>
            </w:r>
            <w:r w:rsidRPr="001E1FD4">
              <w:rPr>
                <w:color w:val="808080"/>
                <w:lang w:val="en-US"/>
              </w:rPr>
              <w:t>;</w:t>
            </w:r>
            <w:r w:rsidRPr="001E1FD4">
              <w:rPr>
                <w:color w:val="808080"/>
                <w:lang w:val="en-US"/>
              </w:rPr>
              <w:br/>
            </w:r>
            <w:r w:rsidRPr="001E1FD4">
              <w:rPr>
                <w:color w:val="FD971F"/>
                <w:lang w:val="en-US"/>
              </w:rPr>
              <w:t>}</w:t>
            </w:r>
          </w:p>
        </w:tc>
      </w:tr>
    </w:tbl>
    <w:p w14:paraId="483A7082" w14:textId="77777777" w:rsidR="00DA6851" w:rsidRPr="001E1FD4" w:rsidRDefault="00DA6851" w:rsidP="007A3F85">
      <w:pPr>
        <w:rPr>
          <w:lang w:val="en-US"/>
        </w:rPr>
      </w:pPr>
    </w:p>
    <w:p w14:paraId="0DDFBD75" w14:textId="3C04115F" w:rsidR="00615336" w:rsidRDefault="00615336" w:rsidP="00615336">
      <w:pPr>
        <w:jc w:val="center"/>
      </w:pPr>
      <w:r>
        <w:rPr>
          <w:noProof/>
        </w:rPr>
        <w:drawing>
          <wp:inline distT="0" distB="0" distL="0" distR="0" wp14:anchorId="52E918B5" wp14:editId="7196A9FC">
            <wp:extent cx="2222938" cy="4812837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025" cy="482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0D03" w14:textId="577064C0" w:rsidR="00615336" w:rsidRDefault="00615336" w:rsidP="00615336">
      <w:pPr>
        <w:jc w:val="center"/>
        <w:rPr>
          <w:lang w:val="en-US"/>
        </w:rPr>
      </w:pPr>
      <w:r>
        <w:t xml:space="preserve">Рисунок </w:t>
      </w:r>
      <w:r w:rsidRPr="00615336">
        <w:t>6</w:t>
      </w:r>
      <w:r>
        <w:t xml:space="preserve"> – тестирование кода для </w:t>
      </w:r>
      <w:proofErr w:type="spellStart"/>
      <w:r>
        <w:rPr>
          <w:lang w:val="en-US"/>
        </w:rPr>
        <w:t>ScrollView</w:t>
      </w:r>
      <w:proofErr w:type="spellEnd"/>
    </w:p>
    <w:p w14:paraId="0DD5FE88" w14:textId="659266A5" w:rsidR="00690249" w:rsidRDefault="00690249" w:rsidP="00615336">
      <w:pPr>
        <w:jc w:val="center"/>
        <w:rPr>
          <w:lang w:val="en-US"/>
        </w:rPr>
      </w:pPr>
    </w:p>
    <w:p w14:paraId="3C78AD78" w14:textId="7CA3B326" w:rsidR="00690249" w:rsidRDefault="00690249" w:rsidP="00615336">
      <w:pPr>
        <w:jc w:val="center"/>
        <w:rPr>
          <w:lang w:val="en-US"/>
        </w:rPr>
      </w:pPr>
    </w:p>
    <w:p w14:paraId="2F1CC1DA" w14:textId="7D458436" w:rsidR="00690249" w:rsidRDefault="00690249" w:rsidP="00615336">
      <w:pPr>
        <w:jc w:val="center"/>
        <w:rPr>
          <w:lang w:val="en-US"/>
        </w:rPr>
      </w:pPr>
    </w:p>
    <w:p w14:paraId="6EEDF869" w14:textId="3A5FCA75" w:rsidR="00690249" w:rsidRDefault="00690249" w:rsidP="00615336">
      <w:pPr>
        <w:jc w:val="center"/>
        <w:rPr>
          <w:lang w:val="en-US"/>
        </w:rPr>
      </w:pPr>
    </w:p>
    <w:p w14:paraId="07E6BD27" w14:textId="39F3420E" w:rsidR="00690249" w:rsidRDefault="00690249" w:rsidP="00615336">
      <w:pPr>
        <w:jc w:val="center"/>
        <w:rPr>
          <w:lang w:val="en-US"/>
        </w:rPr>
      </w:pPr>
    </w:p>
    <w:p w14:paraId="4439F877" w14:textId="7EFDBDDA" w:rsidR="00690249" w:rsidRDefault="00690249" w:rsidP="00615336">
      <w:pPr>
        <w:jc w:val="center"/>
        <w:rPr>
          <w:lang w:val="en-US"/>
        </w:rPr>
      </w:pPr>
    </w:p>
    <w:p w14:paraId="67693F1E" w14:textId="4BA74388" w:rsidR="00690249" w:rsidRDefault="00690249" w:rsidP="00615336">
      <w:pPr>
        <w:jc w:val="center"/>
        <w:rPr>
          <w:lang w:val="en-US"/>
        </w:rPr>
      </w:pPr>
    </w:p>
    <w:p w14:paraId="6AD685E1" w14:textId="42DB01E6" w:rsidR="00690249" w:rsidRDefault="00690249" w:rsidP="00615336">
      <w:pPr>
        <w:jc w:val="center"/>
        <w:rPr>
          <w:lang w:val="en-US"/>
        </w:rPr>
      </w:pPr>
    </w:p>
    <w:p w14:paraId="52995E27" w14:textId="6803025E" w:rsidR="00690249" w:rsidRPr="00BB087A" w:rsidRDefault="00690249" w:rsidP="00690249">
      <w:pPr>
        <w:spacing w:before="240"/>
        <w:jc w:val="left"/>
      </w:pPr>
      <w:r w:rsidRPr="00BB087A">
        <w:lastRenderedPageBreak/>
        <w:t>7</w:t>
      </w:r>
      <w:r w:rsidRPr="00BB087A">
        <w:t xml:space="preserve">. </w:t>
      </w:r>
      <w:r w:rsidR="001B38F5">
        <w:t xml:space="preserve">Вложенные </w:t>
      </w:r>
      <w:proofErr w:type="spellStart"/>
      <w:r w:rsidR="001B38F5">
        <w:t>layout</w:t>
      </w:r>
      <w:proofErr w:type="spellEnd"/>
      <w:r w:rsidR="001B38F5">
        <w:t xml:space="preserve">. Элемент </w:t>
      </w:r>
      <w:proofErr w:type="spellStart"/>
      <w:r w:rsidR="001B38F5">
        <w:t>include</w:t>
      </w:r>
      <w:proofErr w:type="spellEnd"/>
      <w:r w:rsidR="001B38F5" w:rsidRPr="00BB087A">
        <w:t>.</w:t>
      </w:r>
    </w:p>
    <w:p w14:paraId="60BDD60F" w14:textId="5D7222EA" w:rsidR="00690249" w:rsidRPr="00B065BE" w:rsidRDefault="00690249" w:rsidP="00690249">
      <w:pPr>
        <w:rPr>
          <w:lang w:val="en-US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690249">
        <w:rPr>
          <w:rFonts w:ascii="Times" w:eastAsia="Times" w:hAnsi="Times" w:cs="Times"/>
          <w:i/>
          <w:color w:val="000000"/>
          <w:sz w:val="24"/>
          <w:szCs w:val="24"/>
        </w:rPr>
        <w:t>7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C</w:t>
      </w:r>
      <w:proofErr w:type="spellStart"/>
      <w:r w:rsidRPr="005C5315">
        <w:rPr>
          <w:rFonts w:ascii="Times" w:eastAsia="Times" w:hAnsi="Times" w:cs="Times"/>
          <w:i/>
          <w:color w:val="000000"/>
          <w:sz w:val="24"/>
          <w:szCs w:val="24"/>
        </w:rPr>
        <w:t>оздание</w:t>
      </w:r>
      <w:proofErr w:type="spellEnd"/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вложенности через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include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0249" w:rsidRPr="00B065BE" w14:paraId="73B3DF49" w14:textId="77777777" w:rsidTr="007307C5">
        <w:tc>
          <w:tcPr>
            <w:tcW w:w="9345" w:type="dxa"/>
          </w:tcPr>
          <w:p w14:paraId="6DC9D9C2" w14:textId="34A148BA" w:rsidR="00690249" w:rsidRPr="00B065BE" w:rsidRDefault="00B065BE" w:rsidP="00B065BE">
            <w:pPr>
              <w:pStyle w:val="a5"/>
              <w:rPr>
                <w:color w:val="DDDEDF"/>
                <w:lang w:val="en-US"/>
              </w:rPr>
            </w:pPr>
            <w:r w:rsidRPr="00B065BE">
              <w:rPr>
                <w:color w:val="FF6188"/>
                <w:lang w:val="en-US"/>
              </w:rPr>
              <w:t>&lt;</w:t>
            </w:r>
            <w:r w:rsidRPr="00B065BE">
              <w:rPr>
                <w:color w:val="A9DC76"/>
                <w:lang w:val="en-US"/>
              </w:rPr>
              <w:t>include</w:t>
            </w:r>
            <w:r w:rsidRPr="00B065BE">
              <w:rPr>
                <w:color w:val="A9DC76"/>
                <w:lang w:val="en-US"/>
              </w:rPr>
              <w:br/>
              <w:t xml:space="preserve">    </w:t>
            </w:r>
            <w:proofErr w:type="spellStart"/>
            <w:r w:rsidRPr="00B065BE">
              <w:rPr>
                <w:color w:val="7D7AFF"/>
                <w:lang w:val="en-US"/>
              </w:rPr>
              <w:t>android</w:t>
            </w:r>
            <w:r w:rsidRPr="00B065BE">
              <w:rPr>
                <w:color w:val="00B294"/>
                <w:lang w:val="en-US"/>
              </w:rPr>
              <w:t>:id</w:t>
            </w:r>
            <w:proofErr w:type="spellEnd"/>
            <w:r w:rsidRPr="00B065BE">
              <w:rPr>
                <w:lang w:val="en-US"/>
              </w:rPr>
              <w:t>="@+id/button"</w:t>
            </w:r>
            <w:r w:rsidRPr="00B065BE">
              <w:rPr>
                <w:lang w:val="en-US"/>
              </w:rPr>
              <w:br/>
              <w:t xml:space="preserve">    </w:t>
            </w:r>
            <w:r w:rsidRPr="00B065BE">
              <w:rPr>
                <w:color w:val="00B294"/>
                <w:lang w:val="en-US"/>
              </w:rPr>
              <w:t>layout</w:t>
            </w:r>
            <w:r w:rsidRPr="00B065BE">
              <w:rPr>
                <w:lang w:val="en-US"/>
              </w:rPr>
              <w:t>="@layout/</w:t>
            </w:r>
            <w:proofErr w:type="spellStart"/>
            <w:r w:rsidRPr="00B065BE">
              <w:rPr>
                <w:lang w:val="en-US"/>
              </w:rPr>
              <w:t>button_panel</w:t>
            </w:r>
            <w:proofErr w:type="spellEnd"/>
            <w:r w:rsidRPr="00B065BE">
              <w:rPr>
                <w:lang w:val="en-US"/>
              </w:rPr>
              <w:t>"</w:t>
            </w:r>
            <w:r w:rsidRPr="00B065BE">
              <w:rPr>
                <w:lang w:val="en-US"/>
              </w:rPr>
              <w:br/>
              <w:t xml:space="preserve">    </w:t>
            </w:r>
            <w:proofErr w:type="spellStart"/>
            <w:r w:rsidRPr="00B065BE">
              <w:rPr>
                <w:color w:val="7D7AFF"/>
                <w:lang w:val="en-US"/>
              </w:rPr>
              <w:t>android</w:t>
            </w:r>
            <w:r w:rsidRPr="00B065BE">
              <w:rPr>
                <w:color w:val="00B294"/>
                <w:lang w:val="en-US"/>
              </w:rPr>
              <w:t>:layout_width</w:t>
            </w:r>
            <w:proofErr w:type="spellEnd"/>
            <w:r w:rsidRPr="00B065BE">
              <w:rPr>
                <w:lang w:val="en-US"/>
              </w:rPr>
              <w:t>="</w:t>
            </w:r>
            <w:proofErr w:type="spellStart"/>
            <w:r w:rsidRPr="00B065BE">
              <w:rPr>
                <w:lang w:val="en-US"/>
              </w:rPr>
              <w:t>wrap_content</w:t>
            </w:r>
            <w:proofErr w:type="spellEnd"/>
            <w:r w:rsidRPr="00B065BE">
              <w:rPr>
                <w:lang w:val="en-US"/>
              </w:rPr>
              <w:t>"</w:t>
            </w:r>
            <w:r w:rsidRPr="00B065BE">
              <w:rPr>
                <w:lang w:val="en-US"/>
              </w:rPr>
              <w:br/>
              <w:t xml:space="preserve">    </w:t>
            </w:r>
            <w:proofErr w:type="spellStart"/>
            <w:r w:rsidRPr="00B065BE">
              <w:rPr>
                <w:color w:val="7D7AFF"/>
                <w:lang w:val="en-US"/>
              </w:rPr>
              <w:t>android</w:t>
            </w:r>
            <w:r w:rsidRPr="00B065BE">
              <w:rPr>
                <w:color w:val="00B294"/>
                <w:lang w:val="en-US"/>
              </w:rPr>
              <w:t>:layout_height</w:t>
            </w:r>
            <w:proofErr w:type="spellEnd"/>
            <w:r w:rsidRPr="00B065BE">
              <w:rPr>
                <w:lang w:val="en-US"/>
              </w:rPr>
              <w:t>="</w:t>
            </w:r>
            <w:proofErr w:type="spellStart"/>
            <w:r w:rsidRPr="00B065BE">
              <w:rPr>
                <w:lang w:val="en-US"/>
              </w:rPr>
              <w:t>wrap_content</w:t>
            </w:r>
            <w:proofErr w:type="spellEnd"/>
            <w:r w:rsidRPr="00B065BE">
              <w:rPr>
                <w:lang w:val="en-US"/>
              </w:rPr>
              <w:t>"</w:t>
            </w:r>
            <w:r w:rsidRPr="00B065BE">
              <w:rPr>
                <w:lang w:val="en-US"/>
              </w:rPr>
              <w:br/>
              <w:t xml:space="preserve">    </w:t>
            </w:r>
            <w:proofErr w:type="spellStart"/>
            <w:r w:rsidRPr="00B065BE">
              <w:rPr>
                <w:color w:val="7D7AFF"/>
                <w:lang w:val="en-US"/>
              </w:rPr>
              <w:t>app</w:t>
            </w:r>
            <w:r w:rsidRPr="00B065BE">
              <w:rPr>
                <w:color w:val="00B294"/>
                <w:lang w:val="en-US"/>
              </w:rPr>
              <w:t>:layout_constraintLeft_toLeftOf</w:t>
            </w:r>
            <w:proofErr w:type="spellEnd"/>
            <w:r w:rsidRPr="00B065BE">
              <w:rPr>
                <w:lang w:val="en-US"/>
              </w:rPr>
              <w:t>="parent"</w:t>
            </w:r>
            <w:r w:rsidRPr="00B065BE">
              <w:rPr>
                <w:lang w:val="en-US"/>
              </w:rPr>
              <w:br/>
              <w:t xml:space="preserve">    </w:t>
            </w:r>
            <w:r w:rsidRPr="00B065BE">
              <w:rPr>
                <w:color w:val="FF6188"/>
                <w:lang w:val="en-US"/>
              </w:rPr>
              <w:t>/&gt;</w:t>
            </w:r>
          </w:p>
        </w:tc>
      </w:tr>
    </w:tbl>
    <w:p w14:paraId="5689DE71" w14:textId="77777777" w:rsidR="00690249" w:rsidRPr="00B065BE" w:rsidRDefault="00690249" w:rsidP="00690249">
      <w:pPr>
        <w:rPr>
          <w:lang w:val="en-US"/>
        </w:rPr>
      </w:pPr>
    </w:p>
    <w:p w14:paraId="022776B0" w14:textId="6D6A5DD3" w:rsidR="00690249" w:rsidRDefault="00B065BE" w:rsidP="00690249">
      <w:pPr>
        <w:jc w:val="center"/>
      </w:pPr>
      <w:r>
        <w:rPr>
          <w:noProof/>
        </w:rPr>
        <w:drawing>
          <wp:inline distT="0" distB="0" distL="0" distR="0" wp14:anchorId="249E6875" wp14:editId="5A853A40">
            <wp:extent cx="2153876" cy="450893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732" cy="452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E50D" w14:textId="24D4F9C0" w:rsidR="00690249" w:rsidRPr="00804126" w:rsidRDefault="00690249" w:rsidP="00690249">
      <w:pPr>
        <w:jc w:val="center"/>
      </w:pPr>
      <w:r>
        <w:t xml:space="preserve">Рисунок </w:t>
      </w:r>
      <w:r w:rsidR="006D4952" w:rsidRPr="00856D75">
        <w:t>7</w:t>
      </w:r>
      <w:r>
        <w:t xml:space="preserve"> – тестирование кода для </w:t>
      </w:r>
      <w:r w:rsidR="00856D75">
        <w:rPr>
          <w:lang w:val="en-US"/>
        </w:rPr>
        <w:t>include</w:t>
      </w:r>
    </w:p>
    <w:p w14:paraId="66E4A374" w14:textId="77777777" w:rsidR="00690249" w:rsidRPr="00804126" w:rsidRDefault="00690249" w:rsidP="00615336">
      <w:pPr>
        <w:jc w:val="center"/>
      </w:pPr>
    </w:p>
    <w:p w14:paraId="031B47DA" w14:textId="77777777" w:rsidR="00615336" w:rsidRPr="00917C0D" w:rsidRDefault="00615336" w:rsidP="00615336">
      <w:pPr>
        <w:jc w:val="center"/>
      </w:pPr>
    </w:p>
    <w:p w14:paraId="35C5B2D1" w14:textId="7C69BA56" w:rsidR="00800035" w:rsidRPr="00917C0D" w:rsidRDefault="00800035" w:rsidP="007A3F85"/>
    <w:p w14:paraId="7F1E8134" w14:textId="504FB3C8" w:rsidR="00800035" w:rsidRPr="00917C0D" w:rsidRDefault="00800035" w:rsidP="007A3F85"/>
    <w:p w14:paraId="1CB0DE4B" w14:textId="23AC6B56" w:rsidR="00800035" w:rsidRDefault="00800035" w:rsidP="007A3F85"/>
    <w:p w14:paraId="7081949F" w14:textId="77777777" w:rsidR="007A3F85" w:rsidRPr="00917C0D" w:rsidRDefault="007A3F85" w:rsidP="007A3F85"/>
    <w:p w14:paraId="362F7D84" w14:textId="77777777" w:rsidR="00A77BEB" w:rsidRDefault="00737D54" w:rsidP="00737D54">
      <w:pPr>
        <w:pStyle w:val="1"/>
      </w:pPr>
      <w:r>
        <w:lastRenderedPageBreak/>
        <w:t>Вывод</w:t>
      </w:r>
    </w:p>
    <w:p w14:paraId="56EEFE34" w14:textId="697CA044" w:rsidR="00737D54" w:rsidRPr="0059057C" w:rsidRDefault="00737D54" w:rsidP="00737D54">
      <w:r>
        <w:t xml:space="preserve">В ходе работы мне удалось </w:t>
      </w:r>
      <w:r w:rsidR="003E2C59">
        <w:t xml:space="preserve">реализовать </w:t>
      </w:r>
      <w:r w:rsidR="00880C6E">
        <w:t>различные разметки</w:t>
      </w:r>
      <w:r w:rsidR="003E2C59">
        <w:t xml:space="preserve"> с помощью кода на </w:t>
      </w:r>
      <w:r w:rsidR="003E2C59">
        <w:rPr>
          <w:lang w:val="en-US"/>
        </w:rPr>
        <w:t>Java</w:t>
      </w:r>
      <w:r w:rsidR="003E2C59" w:rsidRPr="003E2C59">
        <w:t xml:space="preserve">. </w:t>
      </w:r>
      <w:r>
        <w:t xml:space="preserve">Получены навыки </w:t>
      </w:r>
      <w:r w:rsidR="0059057C">
        <w:t xml:space="preserve">создания </w:t>
      </w:r>
      <w:proofErr w:type="spellStart"/>
      <w:r w:rsidR="0059057C">
        <w:rPr>
          <w:lang w:val="en-US"/>
        </w:rPr>
        <w:t>ScrollView</w:t>
      </w:r>
      <w:proofErr w:type="spellEnd"/>
      <w:r w:rsidR="0059057C">
        <w:t xml:space="preserve"> активности, а также использования вложенности через </w:t>
      </w:r>
      <w:r w:rsidR="0059057C">
        <w:rPr>
          <w:lang w:val="en-US"/>
        </w:rPr>
        <w:t>include</w:t>
      </w:r>
      <w:r w:rsidR="0059057C" w:rsidRPr="0059057C">
        <w:t>.</w:t>
      </w:r>
    </w:p>
    <w:p w14:paraId="299AF525" w14:textId="77777777" w:rsidR="00E31F6F" w:rsidRPr="00E31F6F" w:rsidRDefault="00E31F6F" w:rsidP="005317E2"/>
    <w:sectPr w:rsidR="00E31F6F" w:rsidRPr="00E31F6F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7DE8"/>
    <w:multiLevelType w:val="hybridMultilevel"/>
    <w:tmpl w:val="C106A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E314D"/>
    <w:multiLevelType w:val="hybridMultilevel"/>
    <w:tmpl w:val="C4628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35"/>
    <w:rsid w:val="00004C33"/>
    <w:rsid w:val="000061B9"/>
    <w:rsid w:val="00006970"/>
    <w:rsid w:val="000143DE"/>
    <w:rsid w:val="000359DA"/>
    <w:rsid w:val="000401C8"/>
    <w:rsid w:val="00064F9E"/>
    <w:rsid w:val="00074173"/>
    <w:rsid w:val="000752D0"/>
    <w:rsid w:val="00082253"/>
    <w:rsid w:val="00082AE6"/>
    <w:rsid w:val="00083ED0"/>
    <w:rsid w:val="00086D8B"/>
    <w:rsid w:val="00087576"/>
    <w:rsid w:val="00094A0F"/>
    <w:rsid w:val="000F4BF3"/>
    <w:rsid w:val="00100D7B"/>
    <w:rsid w:val="0012360A"/>
    <w:rsid w:val="00147A82"/>
    <w:rsid w:val="00151966"/>
    <w:rsid w:val="00153E2D"/>
    <w:rsid w:val="001600FC"/>
    <w:rsid w:val="00180821"/>
    <w:rsid w:val="001B17EC"/>
    <w:rsid w:val="001B38F5"/>
    <w:rsid w:val="001B7DD7"/>
    <w:rsid w:val="001D0A8C"/>
    <w:rsid w:val="001D6B6E"/>
    <w:rsid w:val="001D74CB"/>
    <w:rsid w:val="001E1FD4"/>
    <w:rsid w:val="001E2C5B"/>
    <w:rsid w:val="001E4A75"/>
    <w:rsid w:val="001E59E6"/>
    <w:rsid w:val="00211733"/>
    <w:rsid w:val="00231458"/>
    <w:rsid w:val="00234050"/>
    <w:rsid w:val="002F0F64"/>
    <w:rsid w:val="002F2E8B"/>
    <w:rsid w:val="00307427"/>
    <w:rsid w:val="00307951"/>
    <w:rsid w:val="00307ECA"/>
    <w:rsid w:val="00317476"/>
    <w:rsid w:val="00324F13"/>
    <w:rsid w:val="003252CD"/>
    <w:rsid w:val="003309D3"/>
    <w:rsid w:val="00343343"/>
    <w:rsid w:val="00351D4A"/>
    <w:rsid w:val="003843F7"/>
    <w:rsid w:val="00391033"/>
    <w:rsid w:val="00394694"/>
    <w:rsid w:val="003A403A"/>
    <w:rsid w:val="003C7CF1"/>
    <w:rsid w:val="003E2C59"/>
    <w:rsid w:val="003F31EC"/>
    <w:rsid w:val="003F5BCB"/>
    <w:rsid w:val="003F6881"/>
    <w:rsid w:val="00400E29"/>
    <w:rsid w:val="004047EF"/>
    <w:rsid w:val="0041772E"/>
    <w:rsid w:val="00453D52"/>
    <w:rsid w:val="00467F2A"/>
    <w:rsid w:val="00482DD4"/>
    <w:rsid w:val="004C737E"/>
    <w:rsid w:val="004C788B"/>
    <w:rsid w:val="004D5C16"/>
    <w:rsid w:val="004E14CB"/>
    <w:rsid w:val="004E1EFC"/>
    <w:rsid w:val="004F7667"/>
    <w:rsid w:val="00505BBD"/>
    <w:rsid w:val="005317E2"/>
    <w:rsid w:val="005340C6"/>
    <w:rsid w:val="00547E94"/>
    <w:rsid w:val="00561BAF"/>
    <w:rsid w:val="00562B13"/>
    <w:rsid w:val="00563BFF"/>
    <w:rsid w:val="0057707A"/>
    <w:rsid w:val="0059057C"/>
    <w:rsid w:val="00594ADA"/>
    <w:rsid w:val="005A4FC8"/>
    <w:rsid w:val="005A77CC"/>
    <w:rsid w:val="005B30E4"/>
    <w:rsid w:val="005B361B"/>
    <w:rsid w:val="005C5315"/>
    <w:rsid w:val="005D2EE8"/>
    <w:rsid w:val="005D347F"/>
    <w:rsid w:val="005D3B21"/>
    <w:rsid w:val="005D5FBD"/>
    <w:rsid w:val="005E02C5"/>
    <w:rsid w:val="005E1CC1"/>
    <w:rsid w:val="00612D2F"/>
    <w:rsid w:val="00615336"/>
    <w:rsid w:val="00617492"/>
    <w:rsid w:val="006520FE"/>
    <w:rsid w:val="00657DA6"/>
    <w:rsid w:val="00676495"/>
    <w:rsid w:val="00690249"/>
    <w:rsid w:val="006970BA"/>
    <w:rsid w:val="006B3587"/>
    <w:rsid w:val="006B4C0E"/>
    <w:rsid w:val="006C0F50"/>
    <w:rsid w:val="006C7EB9"/>
    <w:rsid w:val="006D4952"/>
    <w:rsid w:val="006E3486"/>
    <w:rsid w:val="006F0836"/>
    <w:rsid w:val="00711272"/>
    <w:rsid w:val="007207C0"/>
    <w:rsid w:val="00737D54"/>
    <w:rsid w:val="00750B5B"/>
    <w:rsid w:val="007600EC"/>
    <w:rsid w:val="00766308"/>
    <w:rsid w:val="00771C48"/>
    <w:rsid w:val="007745DD"/>
    <w:rsid w:val="0078132C"/>
    <w:rsid w:val="00790FE2"/>
    <w:rsid w:val="00797996"/>
    <w:rsid w:val="007A34A3"/>
    <w:rsid w:val="007A3F85"/>
    <w:rsid w:val="007C348B"/>
    <w:rsid w:val="007D6017"/>
    <w:rsid w:val="007D7794"/>
    <w:rsid w:val="007E555A"/>
    <w:rsid w:val="00800035"/>
    <w:rsid w:val="00804126"/>
    <w:rsid w:val="00805D5D"/>
    <w:rsid w:val="0080799A"/>
    <w:rsid w:val="00823453"/>
    <w:rsid w:val="00825703"/>
    <w:rsid w:val="008375B7"/>
    <w:rsid w:val="00855C4F"/>
    <w:rsid w:val="00856D75"/>
    <w:rsid w:val="008605DE"/>
    <w:rsid w:val="00871CF9"/>
    <w:rsid w:val="00880C6E"/>
    <w:rsid w:val="008875E6"/>
    <w:rsid w:val="00893714"/>
    <w:rsid w:val="00896EDA"/>
    <w:rsid w:val="008B1A9E"/>
    <w:rsid w:val="008D0B6E"/>
    <w:rsid w:val="00907EC7"/>
    <w:rsid w:val="00911704"/>
    <w:rsid w:val="00917C0D"/>
    <w:rsid w:val="0093044E"/>
    <w:rsid w:val="00942870"/>
    <w:rsid w:val="00946B91"/>
    <w:rsid w:val="00950EEF"/>
    <w:rsid w:val="00974853"/>
    <w:rsid w:val="00975229"/>
    <w:rsid w:val="009935FC"/>
    <w:rsid w:val="00997F02"/>
    <w:rsid w:val="009A1A2A"/>
    <w:rsid w:val="009A50A8"/>
    <w:rsid w:val="009A519E"/>
    <w:rsid w:val="009B5954"/>
    <w:rsid w:val="009F46A5"/>
    <w:rsid w:val="009F65BB"/>
    <w:rsid w:val="00A11662"/>
    <w:rsid w:val="00A16016"/>
    <w:rsid w:val="00A577D4"/>
    <w:rsid w:val="00A64C8C"/>
    <w:rsid w:val="00A74E70"/>
    <w:rsid w:val="00A74E94"/>
    <w:rsid w:val="00A75BAB"/>
    <w:rsid w:val="00A77BEB"/>
    <w:rsid w:val="00A808C3"/>
    <w:rsid w:val="00AA18B6"/>
    <w:rsid w:val="00AA3232"/>
    <w:rsid w:val="00AB1403"/>
    <w:rsid w:val="00AB6693"/>
    <w:rsid w:val="00AC152E"/>
    <w:rsid w:val="00AE1E9B"/>
    <w:rsid w:val="00AE2177"/>
    <w:rsid w:val="00AE37AC"/>
    <w:rsid w:val="00AE75AC"/>
    <w:rsid w:val="00B01982"/>
    <w:rsid w:val="00B065BE"/>
    <w:rsid w:val="00B14561"/>
    <w:rsid w:val="00B23446"/>
    <w:rsid w:val="00B30935"/>
    <w:rsid w:val="00B44BAF"/>
    <w:rsid w:val="00B50DB8"/>
    <w:rsid w:val="00B53AEA"/>
    <w:rsid w:val="00B61F71"/>
    <w:rsid w:val="00B80C5E"/>
    <w:rsid w:val="00B94FFA"/>
    <w:rsid w:val="00BB087A"/>
    <w:rsid w:val="00BE5323"/>
    <w:rsid w:val="00C263DE"/>
    <w:rsid w:val="00C32B22"/>
    <w:rsid w:val="00C34E13"/>
    <w:rsid w:val="00C92A90"/>
    <w:rsid w:val="00C960F6"/>
    <w:rsid w:val="00C97573"/>
    <w:rsid w:val="00CD510D"/>
    <w:rsid w:val="00CD7BFE"/>
    <w:rsid w:val="00CF1984"/>
    <w:rsid w:val="00D129DD"/>
    <w:rsid w:val="00D263BB"/>
    <w:rsid w:val="00D30B13"/>
    <w:rsid w:val="00D32ECB"/>
    <w:rsid w:val="00D4285C"/>
    <w:rsid w:val="00D50C36"/>
    <w:rsid w:val="00D54984"/>
    <w:rsid w:val="00D57812"/>
    <w:rsid w:val="00D61BF3"/>
    <w:rsid w:val="00D8664C"/>
    <w:rsid w:val="00D91870"/>
    <w:rsid w:val="00DA3DDB"/>
    <w:rsid w:val="00DA6851"/>
    <w:rsid w:val="00DC242A"/>
    <w:rsid w:val="00DD1E71"/>
    <w:rsid w:val="00DF6308"/>
    <w:rsid w:val="00E079E8"/>
    <w:rsid w:val="00E31F6F"/>
    <w:rsid w:val="00E4028F"/>
    <w:rsid w:val="00E57463"/>
    <w:rsid w:val="00E66656"/>
    <w:rsid w:val="00E7045D"/>
    <w:rsid w:val="00E7563F"/>
    <w:rsid w:val="00E82A3A"/>
    <w:rsid w:val="00EB3A6F"/>
    <w:rsid w:val="00EB5B53"/>
    <w:rsid w:val="00EB63A3"/>
    <w:rsid w:val="00ED0C23"/>
    <w:rsid w:val="00ED15A0"/>
    <w:rsid w:val="00EE250B"/>
    <w:rsid w:val="00EF7F4D"/>
    <w:rsid w:val="00F015BF"/>
    <w:rsid w:val="00F06829"/>
    <w:rsid w:val="00F14267"/>
    <w:rsid w:val="00F20BD3"/>
    <w:rsid w:val="00F33908"/>
    <w:rsid w:val="00F54DDD"/>
    <w:rsid w:val="00F57242"/>
    <w:rsid w:val="00F63FA2"/>
    <w:rsid w:val="00F65F96"/>
    <w:rsid w:val="00F71B44"/>
    <w:rsid w:val="00FA07A7"/>
    <w:rsid w:val="00FA72A1"/>
    <w:rsid w:val="00FD4E32"/>
    <w:rsid w:val="00FE1EC4"/>
    <w:rsid w:val="00FE4484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288E"/>
  <w15:chartTrackingRefBased/>
  <w15:docId w15:val="{65ED86DF-0388-4CA0-B72E-624B618A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249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8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8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86D8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86D8B"/>
  </w:style>
  <w:style w:type="table" w:styleId="a3">
    <w:name w:val="Table Grid"/>
    <w:basedOn w:val="a1"/>
    <w:uiPriority w:val="59"/>
    <w:rsid w:val="0008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6D8B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8B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a4">
    <w:name w:val="List Paragraph"/>
    <w:basedOn w:val="a"/>
    <w:uiPriority w:val="34"/>
    <w:qFormat/>
    <w:rsid w:val="00D129D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5340C6"/>
    <w:pPr>
      <w:spacing w:line="240" w:lineRule="auto"/>
      <w:jc w:val="left"/>
    </w:pPr>
    <w:rPr>
      <w:rFonts w:ascii="Courier New" w:hAnsi="Courier New"/>
      <w:sz w:val="22"/>
    </w:rPr>
  </w:style>
  <w:style w:type="character" w:customStyle="1" w:styleId="a6">
    <w:name w:val="Код Знак"/>
    <w:basedOn w:val="a0"/>
    <w:link w:val="a5"/>
    <w:rsid w:val="005340C6"/>
    <w:rPr>
      <w:rFonts w:ascii="Courier New" w:eastAsia="Times New Roman" w:hAnsi="Courier New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ocuments\&#1053;&#1072;&#1089;&#1090;&#1088;&#1072;&#1080;&#1074;&#1072;&#1077;&#1084;&#1099;&#1077;%20&#1096;&#1072;&#1073;&#1083;&#1086;&#1085;&#1099;%20Office\&#1052;&#1086;&#1073;&#1080;&#1083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Мобилки.dotx</Template>
  <TotalTime>410</TotalTime>
  <Pages>12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229</cp:revision>
  <cp:lastPrinted>2024-02-12T11:52:00Z</cp:lastPrinted>
  <dcterms:created xsi:type="dcterms:W3CDTF">2024-02-16T16:32:00Z</dcterms:created>
  <dcterms:modified xsi:type="dcterms:W3CDTF">2024-02-21T10:34:00Z</dcterms:modified>
</cp:coreProperties>
</file>