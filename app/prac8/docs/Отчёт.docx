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7043A03C" w:rsidR="00086D8B" w:rsidRPr="009F1514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1A6AB4" w:rsidRPr="009F1514">
        <w:rPr>
          <w:b/>
          <w:sz w:val="32"/>
          <w:szCs w:val="32"/>
        </w:rPr>
        <w:t>8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1D419E8B" w14:textId="388F4EB2" w:rsidR="00A27B31" w:rsidRDefault="001D0A8C" w:rsidP="009F1514">
      <w:r>
        <w:t>1</w:t>
      </w:r>
      <w:r w:rsidR="00946B91" w:rsidRPr="00946B91">
        <w:t xml:space="preserve">. </w:t>
      </w:r>
      <w:r w:rsidR="00F3573F">
        <w:t>Реализовать добавление фрагмента в Activity</w:t>
      </w:r>
    </w:p>
    <w:p w14:paraId="45EA8101" w14:textId="77777777" w:rsidR="00784DD0" w:rsidRPr="00436FB7" w:rsidRDefault="00784DD0" w:rsidP="00784DD0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 1 – </w:t>
      </w:r>
      <w:r>
        <w:rPr>
          <w:rFonts w:ascii="Times" w:hAnsi="Times" w:cs="Times"/>
          <w:i/>
          <w:iCs/>
          <w:sz w:val="24"/>
          <w:szCs w:val="24"/>
        </w:rPr>
        <w:t xml:space="preserve">добавление фрагмена в </w:t>
      </w:r>
      <w:r>
        <w:rPr>
          <w:rFonts w:ascii="Times" w:hAnsi="Times" w:cs="Times"/>
          <w:i/>
          <w:iCs/>
          <w:sz w:val="24"/>
          <w:szCs w:val="24"/>
          <w:lang w:val="en-US"/>
        </w:rPr>
        <w:t>PracticeActivity</w:t>
      </w:r>
      <w:r w:rsidRPr="00436FB7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4DD0" w:rsidRPr="000D600C" w14:paraId="2482AA89" w14:textId="77777777" w:rsidTr="004D7BB1">
        <w:tc>
          <w:tcPr>
            <w:tcW w:w="9345" w:type="dxa"/>
          </w:tcPr>
          <w:p w14:paraId="5063ECDD" w14:textId="77777777" w:rsidR="00784DD0" w:rsidRPr="000D600C" w:rsidRDefault="00784DD0" w:rsidP="004D7BB1">
            <w:pPr>
              <w:pStyle w:val="a5"/>
              <w:rPr>
                <w:color w:val="ADBAC7"/>
                <w:lang w:val="en-US"/>
              </w:rPr>
            </w:pPr>
            <w:r w:rsidRPr="000D600C">
              <w:rPr>
                <w:color w:val="D4BE98"/>
                <w:lang w:val="en-US"/>
              </w:rPr>
              <w:t>&lt;</w:t>
            </w:r>
            <w:r w:rsidRPr="000D600C">
              <w:rPr>
                <w:color w:val="E78A4E"/>
                <w:lang w:val="en-US"/>
              </w:rPr>
              <w:t>androidx.fragment.app.FragmentContainerView</w:t>
            </w:r>
            <w:r w:rsidRPr="000D600C">
              <w:rPr>
                <w:color w:val="E78A4E"/>
                <w:lang w:val="en-US"/>
              </w:rPr>
              <w:br/>
              <w:t xml:space="preserve">    </w:t>
            </w:r>
            <w:r w:rsidRPr="000D600C">
              <w:rPr>
                <w:color w:val="D4BE98"/>
                <w:lang w:val="en-US"/>
              </w:rPr>
              <w:t>android</w:t>
            </w:r>
            <w:r w:rsidRPr="000D600C">
              <w:rPr>
                <w:lang w:val="en-US"/>
              </w:rPr>
              <w:t>:id="@+id/fragment_container_view"</w:t>
            </w:r>
            <w:r w:rsidRPr="000D600C">
              <w:rPr>
                <w:lang w:val="en-US"/>
              </w:rPr>
              <w:br/>
              <w:t xml:space="preserve">    </w:t>
            </w:r>
            <w:r w:rsidRPr="000D600C">
              <w:rPr>
                <w:color w:val="D4BE98"/>
                <w:lang w:val="en-US"/>
              </w:rPr>
              <w:t>android</w:t>
            </w:r>
            <w:r w:rsidRPr="000D600C">
              <w:rPr>
                <w:lang w:val="en-US"/>
              </w:rPr>
              <w:t>:layout_width="match_parent"</w:t>
            </w:r>
            <w:r w:rsidRPr="000D600C">
              <w:rPr>
                <w:lang w:val="en-US"/>
              </w:rPr>
              <w:br/>
              <w:t xml:space="preserve">    </w:t>
            </w:r>
            <w:r w:rsidRPr="000D600C">
              <w:rPr>
                <w:color w:val="D4BE98"/>
                <w:lang w:val="en-US"/>
              </w:rPr>
              <w:t>android</w:t>
            </w:r>
            <w:r w:rsidRPr="000D600C">
              <w:rPr>
                <w:lang w:val="en-US"/>
              </w:rPr>
              <w:t>:layout_height="match_parent"</w:t>
            </w:r>
            <w:r w:rsidRPr="000D600C">
              <w:rPr>
                <w:lang w:val="en-US"/>
              </w:rPr>
              <w:br/>
              <w:t xml:space="preserve">    </w:t>
            </w:r>
            <w:r w:rsidRPr="000D600C">
              <w:rPr>
                <w:color w:val="D4BE98"/>
                <w:lang w:val="en-US"/>
              </w:rPr>
              <w:t>android</w:t>
            </w:r>
            <w:r w:rsidRPr="000D600C">
              <w:rPr>
                <w:lang w:val="en-US"/>
              </w:rPr>
              <w:t xml:space="preserve">:name="com.example.prac8.FragmentContent" </w:t>
            </w:r>
            <w:r w:rsidRPr="000D600C">
              <w:rPr>
                <w:color w:val="D4BE98"/>
                <w:lang w:val="en-US"/>
              </w:rPr>
              <w:t>/&gt;</w:t>
            </w:r>
          </w:p>
        </w:tc>
      </w:tr>
    </w:tbl>
    <w:p w14:paraId="1773860E" w14:textId="77777777" w:rsidR="00784DD0" w:rsidRDefault="00784DD0" w:rsidP="009F1514">
      <w:pPr>
        <w:rPr>
          <w:lang w:val="en-US"/>
        </w:rPr>
      </w:pPr>
    </w:p>
    <w:p w14:paraId="71F51F6A" w14:textId="547BC343" w:rsidR="001C5270" w:rsidRPr="002A719C" w:rsidRDefault="001C5270" w:rsidP="001C5270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2A719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Pr="002A719C">
        <w:rPr>
          <w:rFonts w:ascii="Times" w:hAnsi="Times" w:cs="Times"/>
          <w:i/>
          <w:iCs/>
          <w:sz w:val="24"/>
          <w:szCs w:val="24"/>
          <w:lang w:val="en-US"/>
        </w:rPr>
        <w:t>2</w:t>
      </w:r>
      <w:r w:rsidRPr="002A719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 w:rsidR="002A719C">
        <w:rPr>
          <w:rFonts w:ascii="Times" w:hAnsi="Times" w:cs="Times"/>
          <w:i/>
          <w:iCs/>
          <w:sz w:val="24"/>
          <w:szCs w:val="24"/>
        </w:rPr>
        <w:t>код</w:t>
      </w:r>
      <w:r w:rsidR="002A719C" w:rsidRPr="002A719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2A719C">
        <w:rPr>
          <w:rFonts w:ascii="Times" w:hAnsi="Times" w:cs="Times"/>
          <w:i/>
          <w:iCs/>
          <w:sz w:val="24"/>
          <w:szCs w:val="24"/>
        </w:rPr>
        <w:t>в</w:t>
      </w:r>
      <w:r w:rsidR="002A719C" w:rsidRPr="002A719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2A719C">
        <w:rPr>
          <w:rFonts w:ascii="Times" w:hAnsi="Times" w:cs="Times"/>
          <w:i/>
          <w:iCs/>
          <w:sz w:val="24"/>
          <w:szCs w:val="24"/>
        </w:rPr>
        <w:t>файле</w:t>
      </w:r>
      <w:r w:rsidR="002A719C" w:rsidRPr="002A719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2A719C">
        <w:rPr>
          <w:rFonts w:ascii="Times" w:hAnsi="Times" w:cs="Times"/>
          <w:i/>
          <w:iCs/>
          <w:sz w:val="24"/>
          <w:szCs w:val="24"/>
          <w:lang w:val="en-US"/>
        </w:rPr>
        <w:t>FragmentContent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5270" w:rsidRPr="000D600C" w14:paraId="4F319862" w14:textId="77777777" w:rsidTr="004D7BB1">
        <w:tc>
          <w:tcPr>
            <w:tcW w:w="9345" w:type="dxa"/>
          </w:tcPr>
          <w:p w14:paraId="63C31CB8" w14:textId="09518449" w:rsidR="001C5270" w:rsidRPr="00FB5E46" w:rsidRDefault="00DF71EC" w:rsidP="00FB5E46">
            <w:pPr>
              <w:pStyle w:val="a5"/>
              <w:rPr>
                <w:lang w:val="en-US"/>
              </w:rPr>
            </w:pPr>
            <w:r w:rsidRPr="00DF71EC">
              <w:rPr>
                <w:color w:val="EA6962"/>
                <w:lang w:val="en-US"/>
              </w:rPr>
              <w:t xml:space="preserve">public class </w:t>
            </w:r>
            <w:r w:rsidRPr="00DF71EC">
              <w:rPr>
                <w:lang w:val="en-US"/>
              </w:rPr>
              <w:t xml:space="preserve">FragmentContent </w:t>
            </w:r>
            <w:r w:rsidRPr="00DF71EC">
              <w:rPr>
                <w:color w:val="EA6962"/>
                <w:lang w:val="en-US"/>
              </w:rPr>
              <w:t xml:space="preserve">extends </w:t>
            </w:r>
            <w:r w:rsidRPr="00DF71EC">
              <w:rPr>
                <w:lang w:val="en-US"/>
              </w:rPr>
              <w:t xml:space="preserve">Fragment </w:t>
            </w:r>
            <w:r w:rsidRPr="00DF71EC">
              <w:rPr>
                <w:color w:val="D4BE98"/>
                <w:lang w:val="en-US"/>
              </w:rPr>
              <w:t>{</w:t>
            </w:r>
            <w:r w:rsidRPr="00DF71EC">
              <w:rPr>
                <w:color w:val="D4BE98"/>
                <w:lang w:val="en-US"/>
              </w:rPr>
              <w:br/>
              <w:t xml:space="preserve">    </w:t>
            </w:r>
            <w:r w:rsidRPr="00DF71EC">
              <w:rPr>
                <w:color w:val="EA6962"/>
                <w:lang w:val="en-US"/>
              </w:rPr>
              <w:t xml:space="preserve">public </w:t>
            </w:r>
            <w:r w:rsidRPr="00DF71EC">
              <w:rPr>
                <w:color w:val="A9B665"/>
                <w:lang w:val="en-US"/>
              </w:rPr>
              <w:t>FragmentContent</w:t>
            </w:r>
            <w:r w:rsidRPr="00DF71EC">
              <w:rPr>
                <w:color w:val="D4BE98"/>
                <w:lang w:val="en-US"/>
              </w:rPr>
              <w:t>(){</w:t>
            </w:r>
            <w:r w:rsidRPr="00DF71EC">
              <w:rPr>
                <w:color w:val="D4BE98"/>
                <w:lang w:val="en-US"/>
              </w:rPr>
              <w:br/>
              <w:t xml:space="preserve">        </w:t>
            </w:r>
            <w:r w:rsidRPr="00DF71EC">
              <w:rPr>
                <w:color w:val="EA6962"/>
                <w:lang w:val="en-US"/>
              </w:rPr>
              <w:t>super</w:t>
            </w:r>
            <w:r w:rsidRPr="00DF71EC">
              <w:rPr>
                <w:color w:val="D4BE98"/>
                <w:lang w:val="en-US"/>
              </w:rPr>
              <w:t>(</w:t>
            </w:r>
            <w:r w:rsidRPr="00DF71EC">
              <w:rPr>
                <w:lang w:val="en-US"/>
              </w:rPr>
              <w:t>R</w:t>
            </w:r>
            <w:r w:rsidRPr="00DF71EC">
              <w:rPr>
                <w:color w:val="D4BE98"/>
                <w:lang w:val="en-US"/>
              </w:rPr>
              <w:t>.</w:t>
            </w:r>
            <w:r w:rsidRPr="00DF71EC">
              <w:rPr>
                <w:lang w:val="en-US"/>
              </w:rPr>
              <w:t>layout</w:t>
            </w:r>
            <w:r w:rsidRPr="00DF71EC">
              <w:rPr>
                <w:color w:val="D4BE98"/>
                <w:lang w:val="en-US"/>
              </w:rPr>
              <w:t>.fragment_content);</w:t>
            </w:r>
            <w:r w:rsidRPr="00DF71EC">
              <w:rPr>
                <w:color w:val="D4BE98"/>
                <w:lang w:val="en-US"/>
              </w:rPr>
              <w:br/>
              <w:t xml:space="preserve">    }</w:t>
            </w:r>
            <w:r w:rsidRPr="00DF71EC">
              <w:rPr>
                <w:color w:val="D4BE98"/>
                <w:lang w:val="en-US"/>
              </w:rPr>
              <w:br/>
              <w:t>}</w:t>
            </w:r>
          </w:p>
        </w:tc>
      </w:tr>
    </w:tbl>
    <w:p w14:paraId="389B1707" w14:textId="77777777" w:rsidR="001C5270" w:rsidRPr="00784DD0" w:rsidRDefault="001C5270" w:rsidP="009F1514">
      <w:pPr>
        <w:rPr>
          <w:lang w:val="en-US"/>
        </w:rPr>
      </w:pPr>
    </w:p>
    <w:p w14:paraId="4C7D830E" w14:textId="2197D2A5" w:rsidR="00B55ADC" w:rsidRDefault="00B55ADC" w:rsidP="00B55ADC">
      <w:pPr>
        <w:jc w:val="center"/>
      </w:pPr>
      <w:r>
        <w:rPr>
          <w:noProof/>
        </w:rPr>
        <w:drawing>
          <wp:inline distT="0" distB="0" distL="0" distR="0" wp14:anchorId="5878BACA" wp14:editId="7468633B">
            <wp:extent cx="2049517" cy="4195817"/>
            <wp:effectExtent l="0" t="0" r="8255" b="0"/>
            <wp:docPr id="562919298" name="Рисунок 1" descr="Изображение выглядит как электроника, текст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19298" name="Рисунок 1" descr="Изображение выглядит как электроника, текст, снимок экрана, мультимеди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854" cy="42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EA68" w14:textId="54E813F1" w:rsidR="004A283E" w:rsidRPr="00CA540E" w:rsidRDefault="004A283E" w:rsidP="000D600C">
      <w:pPr>
        <w:jc w:val="center"/>
      </w:pPr>
      <w:r>
        <w:t xml:space="preserve">Рисунок </w:t>
      </w:r>
      <w:r w:rsidR="00511ED9" w:rsidRPr="00B55ADC">
        <w:t xml:space="preserve">1 </w:t>
      </w:r>
      <w:r>
        <w:t>–</w:t>
      </w:r>
      <w:r w:rsidR="00511ED9" w:rsidRPr="00B55ADC">
        <w:t xml:space="preserve"> </w:t>
      </w:r>
      <w:r w:rsidR="00CA540E">
        <w:rPr>
          <w:lang w:val="en-US"/>
        </w:rPr>
        <w:t>тестирование кода</w:t>
      </w:r>
    </w:p>
    <w:p w14:paraId="5040AB28" w14:textId="77777777" w:rsidR="004A283E" w:rsidRDefault="004A283E" w:rsidP="009F1514">
      <w:pPr>
        <w:rPr>
          <w:lang w:val="en-US"/>
        </w:rPr>
      </w:pPr>
    </w:p>
    <w:p w14:paraId="7399EB38" w14:textId="77777777" w:rsidR="00276DCE" w:rsidRPr="000D600C" w:rsidRDefault="00276DCE" w:rsidP="009F1514">
      <w:pPr>
        <w:rPr>
          <w:lang w:val="en-US"/>
        </w:rPr>
      </w:pPr>
    </w:p>
    <w:p w14:paraId="479CBC73" w14:textId="36A6C40B" w:rsidR="009C6A32" w:rsidRDefault="00775AEE" w:rsidP="009C6A32">
      <w:r w:rsidRPr="00775AEE">
        <w:lastRenderedPageBreak/>
        <w:t>2</w:t>
      </w:r>
      <w:r w:rsidRPr="009C6A32">
        <w:t xml:space="preserve">. </w:t>
      </w:r>
      <w:r>
        <w:t>Реализовать добавление логики к фрагменту</w:t>
      </w:r>
    </w:p>
    <w:p w14:paraId="62F6606A" w14:textId="3F953C0E" w:rsidR="009C6A32" w:rsidRPr="00210F08" w:rsidRDefault="009C6A32" w:rsidP="009C6A32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 </w:t>
      </w:r>
      <w:r w:rsidR="00640E65" w:rsidRPr="00210F08">
        <w:rPr>
          <w:rFonts w:ascii="Times" w:hAnsi="Times" w:cs="Times"/>
          <w:i/>
          <w:iCs/>
          <w:sz w:val="24"/>
          <w:szCs w:val="24"/>
        </w:rPr>
        <w:t xml:space="preserve">3 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– </w:t>
      </w:r>
      <w:r w:rsidR="00210F08">
        <w:rPr>
          <w:rFonts w:ascii="Times" w:hAnsi="Times" w:cs="Times"/>
          <w:i/>
          <w:iCs/>
          <w:sz w:val="24"/>
          <w:szCs w:val="24"/>
        </w:rPr>
        <w:t>добавление логики к фрагменту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6A32" w:rsidRPr="004715D5" w14:paraId="75D439AD" w14:textId="77777777" w:rsidTr="004D7BB1">
        <w:tc>
          <w:tcPr>
            <w:tcW w:w="9345" w:type="dxa"/>
          </w:tcPr>
          <w:p w14:paraId="20DDBE24" w14:textId="15EF5FEE" w:rsidR="009C6A32" w:rsidRPr="004715D5" w:rsidRDefault="004715D5" w:rsidP="004715D5">
            <w:pPr>
              <w:pStyle w:val="a5"/>
              <w:rPr>
                <w:lang w:val="en-US"/>
              </w:rPr>
            </w:pPr>
            <w:r w:rsidRPr="004715D5">
              <w:rPr>
                <w:color w:val="EA6962"/>
                <w:lang w:val="en-US"/>
              </w:rPr>
              <w:t xml:space="preserve">public class </w:t>
            </w:r>
            <w:r w:rsidRPr="004715D5">
              <w:rPr>
                <w:lang w:val="en-US"/>
              </w:rPr>
              <w:t xml:space="preserve">FragmentContent </w:t>
            </w:r>
            <w:r w:rsidRPr="004715D5">
              <w:rPr>
                <w:color w:val="EA6962"/>
                <w:lang w:val="en-US"/>
              </w:rPr>
              <w:t xml:space="preserve">extends </w:t>
            </w:r>
            <w:r w:rsidRPr="004715D5">
              <w:rPr>
                <w:lang w:val="en-US"/>
              </w:rPr>
              <w:t xml:space="preserve">Fragment </w:t>
            </w:r>
            <w:r w:rsidRPr="004715D5">
              <w:rPr>
                <w:color w:val="D4BE98"/>
                <w:lang w:val="en-US"/>
              </w:rPr>
              <w:t>{</w:t>
            </w:r>
            <w:r w:rsidRPr="004715D5">
              <w:rPr>
                <w:color w:val="D4BE98"/>
                <w:lang w:val="en-US"/>
              </w:rPr>
              <w:br/>
              <w:t xml:space="preserve">    </w:t>
            </w:r>
            <w:r w:rsidRPr="004715D5">
              <w:rPr>
                <w:color w:val="EA6962"/>
                <w:lang w:val="en-US"/>
              </w:rPr>
              <w:t xml:space="preserve">public </w:t>
            </w:r>
            <w:r w:rsidRPr="004715D5">
              <w:rPr>
                <w:color w:val="A9B665"/>
                <w:lang w:val="en-US"/>
              </w:rPr>
              <w:t>FragmentContent</w:t>
            </w:r>
            <w:r w:rsidRPr="004715D5">
              <w:rPr>
                <w:color w:val="D4BE98"/>
                <w:lang w:val="en-US"/>
              </w:rPr>
              <w:t>(){</w:t>
            </w:r>
            <w:r w:rsidRPr="004715D5">
              <w:rPr>
                <w:color w:val="D4BE98"/>
                <w:lang w:val="en-US"/>
              </w:rPr>
              <w:br/>
              <w:t xml:space="preserve">        </w:t>
            </w:r>
            <w:r w:rsidRPr="004715D5">
              <w:rPr>
                <w:color w:val="EA6962"/>
                <w:lang w:val="en-US"/>
              </w:rPr>
              <w:t>super</w:t>
            </w:r>
            <w:r w:rsidRPr="004715D5">
              <w:rPr>
                <w:color w:val="D4BE98"/>
                <w:lang w:val="en-US"/>
              </w:rPr>
              <w:t>(</w:t>
            </w:r>
            <w:r w:rsidRPr="004715D5">
              <w:rPr>
                <w:lang w:val="en-US"/>
              </w:rPr>
              <w:t>R</w:t>
            </w:r>
            <w:r w:rsidRPr="004715D5">
              <w:rPr>
                <w:color w:val="D4BE98"/>
                <w:lang w:val="en-US"/>
              </w:rPr>
              <w:t>.</w:t>
            </w:r>
            <w:r w:rsidRPr="004715D5">
              <w:rPr>
                <w:lang w:val="en-US"/>
              </w:rPr>
              <w:t>layout</w:t>
            </w:r>
            <w:r w:rsidRPr="004715D5">
              <w:rPr>
                <w:color w:val="D4BE98"/>
                <w:lang w:val="en-US"/>
              </w:rPr>
              <w:t>.fragment_content);</w:t>
            </w:r>
            <w:r w:rsidRPr="004715D5">
              <w:rPr>
                <w:color w:val="D4BE98"/>
                <w:lang w:val="en-US"/>
              </w:rPr>
              <w:br/>
              <w:t xml:space="preserve">    }</w:t>
            </w:r>
            <w:r w:rsidRPr="004715D5">
              <w:rPr>
                <w:color w:val="D4BE98"/>
                <w:lang w:val="en-US"/>
              </w:rPr>
              <w:br/>
              <w:t xml:space="preserve">    </w:t>
            </w:r>
            <w:r w:rsidRPr="004715D5">
              <w:rPr>
                <w:color w:val="BBB529"/>
                <w:lang w:val="en-US"/>
              </w:rPr>
              <w:t>@Override</w:t>
            </w:r>
            <w:r w:rsidRPr="004715D5">
              <w:rPr>
                <w:color w:val="BBB529"/>
                <w:lang w:val="en-US"/>
              </w:rPr>
              <w:br/>
              <w:t xml:space="preserve">    </w:t>
            </w:r>
            <w:r w:rsidRPr="004715D5">
              <w:rPr>
                <w:color w:val="EA6962"/>
                <w:lang w:val="en-US"/>
              </w:rPr>
              <w:t xml:space="preserve">public void </w:t>
            </w:r>
            <w:r w:rsidRPr="004715D5">
              <w:rPr>
                <w:color w:val="A9B665"/>
                <w:lang w:val="en-US"/>
              </w:rPr>
              <w:t>onViewCreated</w:t>
            </w:r>
            <w:r w:rsidRPr="004715D5">
              <w:rPr>
                <w:color w:val="D4BE98"/>
                <w:lang w:val="en-US"/>
              </w:rPr>
              <w:t>(</w:t>
            </w:r>
            <w:r w:rsidRPr="004715D5">
              <w:rPr>
                <w:color w:val="BBB529"/>
                <w:lang w:val="en-US"/>
              </w:rPr>
              <w:t xml:space="preserve">@NonNull </w:t>
            </w:r>
            <w:r w:rsidRPr="004715D5">
              <w:rPr>
                <w:lang w:val="en-US"/>
              </w:rPr>
              <w:t xml:space="preserve">View </w:t>
            </w:r>
            <w:r w:rsidRPr="004715D5">
              <w:rPr>
                <w:color w:val="D4BE98"/>
                <w:lang w:val="en-US"/>
              </w:rPr>
              <w:t xml:space="preserve">view, </w:t>
            </w:r>
            <w:r w:rsidRPr="004715D5">
              <w:rPr>
                <w:color w:val="BBB529"/>
                <w:lang w:val="en-US"/>
              </w:rPr>
              <w:t xml:space="preserve">@Nullable </w:t>
            </w:r>
            <w:r w:rsidRPr="004715D5">
              <w:rPr>
                <w:lang w:val="en-US"/>
              </w:rPr>
              <w:t>Bundle</w:t>
            </w:r>
            <w:r w:rsidRPr="004715D5">
              <w:rPr>
                <w:lang w:val="en-US"/>
              </w:rPr>
              <w:br/>
              <w:t xml:space="preserve">            </w:t>
            </w:r>
            <w:r w:rsidRPr="004715D5">
              <w:rPr>
                <w:color w:val="D4BE98"/>
                <w:lang w:val="en-US"/>
              </w:rPr>
              <w:t>savedInstanceState) {</w:t>
            </w:r>
            <w:r w:rsidRPr="004715D5">
              <w:rPr>
                <w:color w:val="D4BE98"/>
                <w:lang w:val="en-US"/>
              </w:rPr>
              <w:br/>
              <w:t xml:space="preserve">        </w:t>
            </w:r>
            <w:r w:rsidRPr="004715D5">
              <w:rPr>
                <w:color w:val="EA6962"/>
                <w:lang w:val="en-US"/>
              </w:rPr>
              <w:t>super</w:t>
            </w:r>
            <w:r w:rsidRPr="004715D5">
              <w:rPr>
                <w:color w:val="D4BE98"/>
                <w:lang w:val="en-US"/>
              </w:rPr>
              <w:t>.</w:t>
            </w:r>
            <w:r w:rsidRPr="004715D5">
              <w:rPr>
                <w:color w:val="A9B665"/>
                <w:lang w:val="en-US"/>
              </w:rPr>
              <w:t>onViewCreated</w:t>
            </w:r>
            <w:r w:rsidRPr="004715D5">
              <w:rPr>
                <w:color w:val="D4BE98"/>
                <w:lang w:val="en-US"/>
              </w:rPr>
              <w:t>(view, savedInstanceState);</w:t>
            </w:r>
            <w:r w:rsidRPr="004715D5">
              <w:rPr>
                <w:color w:val="D4BE98"/>
                <w:lang w:val="en-US"/>
              </w:rPr>
              <w:br/>
              <w:t xml:space="preserve">        </w:t>
            </w:r>
            <w:r w:rsidRPr="004715D5">
              <w:rPr>
                <w:lang w:val="en-US"/>
              </w:rPr>
              <w:t xml:space="preserve">Button </w:t>
            </w:r>
            <w:r w:rsidRPr="004715D5">
              <w:rPr>
                <w:color w:val="D4BE98"/>
                <w:lang w:val="en-US"/>
              </w:rPr>
              <w:t xml:space="preserve">updateButton </w:t>
            </w:r>
            <w:r w:rsidRPr="004715D5">
              <w:rPr>
                <w:color w:val="E78A4E"/>
                <w:lang w:val="en-US"/>
              </w:rPr>
              <w:t xml:space="preserve">= </w:t>
            </w:r>
            <w:r w:rsidRPr="004715D5">
              <w:rPr>
                <w:color w:val="D4BE98"/>
                <w:lang w:val="en-US"/>
              </w:rPr>
              <w:t>view.</w:t>
            </w:r>
            <w:r w:rsidRPr="004715D5">
              <w:rPr>
                <w:color w:val="A9B665"/>
                <w:lang w:val="en-US"/>
              </w:rPr>
              <w:t>findViewById</w:t>
            </w:r>
            <w:r w:rsidRPr="004715D5">
              <w:rPr>
                <w:color w:val="D4BE98"/>
                <w:lang w:val="en-US"/>
              </w:rPr>
              <w:t>(</w:t>
            </w:r>
            <w:r w:rsidRPr="004715D5">
              <w:rPr>
                <w:lang w:val="en-US"/>
              </w:rPr>
              <w:t>R</w:t>
            </w:r>
            <w:r w:rsidRPr="004715D5">
              <w:rPr>
                <w:color w:val="D4BE98"/>
                <w:lang w:val="en-US"/>
              </w:rPr>
              <w:t>.</w:t>
            </w:r>
            <w:r w:rsidRPr="004715D5">
              <w:rPr>
                <w:lang w:val="en-US"/>
              </w:rPr>
              <w:t>id</w:t>
            </w:r>
            <w:r w:rsidRPr="004715D5">
              <w:rPr>
                <w:color w:val="D4BE98"/>
                <w:lang w:val="en-US"/>
              </w:rPr>
              <w:t>.updateButton);</w:t>
            </w:r>
            <w:r w:rsidRPr="004715D5">
              <w:rPr>
                <w:color w:val="D4BE98"/>
                <w:lang w:val="en-US"/>
              </w:rPr>
              <w:br/>
              <w:t xml:space="preserve">        </w:t>
            </w:r>
            <w:r w:rsidRPr="004715D5">
              <w:rPr>
                <w:lang w:val="en-US"/>
              </w:rPr>
              <w:t xml:space="preserve">TextView </w:t>
            </w:r>
            <w:r w:rsidRPr="004715D5">
              <w:rPr>
                <w:color w:val="D4BE98"/>
                <w:lang w:val="en-US"/>
              </w:rPr>
              <w:t xml:space="preserve">updateBox </w:t>
            </w:r>
            <w:r w:rsidRPr="004715D5">
              <w:rPr>
                <w:color w:val="E78A4E"/>
                <w:lang w:val="en-US"/>
              </w:rPr>
              <w:t xml:space="preserve">= </w:t>
            </w:r>
            <w:r w:rsidRPr="004715D5">
              <w:rPr>
                <w:color w:val="D4BE98"/>
                <w:lang w:val="en-US"/>
              </w:rPr>
              <w:t>view.</w:t>
            </w:r>
            <w:r w:rsidRPr="004715D5">
              <w:rPr>
                <w:color w:val="A9B665"/>
                <w:lang w:val="en-US"/>
              </w:rPr>
              <w:t>findViewById</w:t>
            </w:r>
            <w:r w:rsidRPr="004715D5">
              <w:rPr>
                <w:color w:val="D4BE98"/>
                <w:lang w:val="en-US"/>
              </w:rPr>
              <w:t>(</w:t>
            </w:r>
            <w:r w:rsidRPr="004715D5">
              <w:rPr>
                <w:lang w:val="en-US"/>
              </w:rPr>
              <w:t>R</w:t>
            </w:r>
            <w:r w:rsidRPr="004715D5">
              <w:rPr>
                <w:color w:val="D4BE98"/>
                <w:lang w:val="en-US"/>
              </w:rPr>
              <w:t>.</w:t>
            </w:r>
            <w:r w:rsidRPr="004715D5">
              <w:rPr>
                <w:lang w:val="en-US"/>
              </w:rPr>
              <w:t>id</w:t>
            </w:r>
            <w:r w:rsidRPr="004715D5">
              <w:rPr>
                <w:color w:val="D4BE98"/>
                <w:lang w:val="en-US"/>
              </w:rPr>
              <w:t>.dateTextView);</w:t>
            </w:r>
            <w:r w:rsidRPr="004715D5">
              <w:rPr>
                <w:color w:val="D4BE98"/>
                <w:lang w:val="en-US"/>
              </w:rPr>
              <w:br/>
              <w:t xml:space="preserve">        updateButton.</w:t>
            </w:r>
            <w:r w:rsidRPr="004715D5">
              <w:rPr>
                <w:color w:val="A9B665"/>
                <w:lang w:val="en-US"/>
              </w:rPr>
              <w:t>setOnClickListener</w:t>
            </w:r>
            <w:r w:rsidRPr="004715D5">
              <w:rPr>
                <w:color w:val="D4BE98"/>
                <w:lang w:val="en-US"/>
              </w:rPr>
              <w:t xml:space="preserve">(v </w:t>
            </w:r>
            <w:r w:rsidRPr="004715D5">
              <w:rPr>
                <w:lang w:val="en-US"/>
              </w:rPr>
              <w:t xml:space="preserve">-&gt; </w:t>
            </w:r>
            <w:r w:rsidRPr="004715D5">
              <w:rPr>
                <w:color w:val="D4BE98"/>
                <w:lang w:val="en-US"/>
              </w:rPr>
              <w:t>{</w:t>
            </w:r>
            <w:r w:rsidRPr="004715D5">
              <w:rPr>
                <w:color w:val="D4BE98"/>
                <w:lang w:val="en-US"/>
              </w:rPr>
              <w:br/>
              <w:t xml:space="preserve">            </w:t>
            </w:r>
            <w:r w:rsidRPr="004715D5">
              <w:rPr>
                <w:lang w:val="en-US"/>
              </w:rPr>
              <w:t xml:space="preserve">String </w:t>
            </w:r>
            <w:r w:rsidRPr="004715D5">
              <w:rPr>
                <w:color w:val="D4BE98"/>
                <w:lang w:val="en-US"/>
              </w:rPr>
              <w:t xml:space="preserve">curDate </w:t>
            </w:r>
            <w:r w:rsidRPr="004715D5">
              <w:rPr>
                <w:color w:val="E78A4E"/>
                <w:lang w:val="en-US"/>
              </w:rPr>
              <w:t xml:space="preserve">= </w:t>
            </w:r>
            <w:r w:rsidRPr="004715D5">
              <w:rPr>
                <w:color w:val="EA6962"/>
                <w:lang w:val="en-US"/>
              </w:rPr>
              <w:t xml:space="preserve">new </w:t>
            </w:r>
            <w:r w:rsidRPr="004715D5">
              <w:rPr>
                <w:color w:val="A9B665"/>
                <w:lang w:val="en-US"/>
              </w:rPr>
              <w:t>Date</w:t>
            </w:r>
            <w:r w:rsidRPr="004715D5">
              <w:rPr>
                <w:color w:val="D4BE98"/>
                <w:lang w:val="en-US"/>
              </w:rPr>
              <w:t>().</w:t>
            </w:r>
            <w:r w:rsidRPr="004715D5">
              <w:rPr>
                <w:color w:val="A9B665"/>
                <w:lang w:val="en-US"/>
              </w:rPr>
              <w:t>toString</w:t>
            </w:r>
            <w:r w:rsidRPr="004715D5">
              <w:rPr>
                <w:color w:val="D4BE98"/>
                <w:lang w:val="en-US"/>
              </w:rPr>
              <w:t>();</w:t>
            </w:r>
            <w:r w:rsidRPr="004715D5">
              <w:rPr>
                <w:color w:val="D4BE98"/>
                <w:lang w:val="en-US"/>
              </w:rPr>
              <w:br/>
              <w:t xml:space="preserve">            updateBox.</w:t>
            </w:r>
            <w:r w:rsidRPr="004715D5">
              <w:rPr>
                <w:color w:val="A9B665"/>
                <w:lang w:val="en-US"/>
              </w:rPr>
              <w:t>setText</w:t>
            </w:r>
            <w:r w:rsidRPr="004715D5">
              <w:rPr>
                <w:color w:val="D4BE98"/>
                <w:lang w:val="en-US"/>
              </w:rPr>
              <w:t>(curDate);</w:t>
            </w:r>
            <w:r w:rsidRPr="004715D5">
              <w:rPr>
                <w:color w:val="D4BE98"/>
                <w:lang w:val="en-US"/>
              </w:rPr>
              <w:br/>
              <w:t xml:space="preserve">        });</w:t>
            </w:r>
            <w:r w:rsidRPr="004715D5">
              <w:rPr>
                <w:color w:val="D4BE98"/>
                <w:lang w:val="en-US"/>
              </w:rPr>
              <w:br/>
              <w:t xml:space="preserve">    }</w:t>
            </w:r>
            <w:r w:rsidRPr="004715D5">
              <w:rPr>
                <w:color w:val="D4BE98"/>
                <w:lang w:val="en-US"/>
              </w:rPr>
              <w:br/>
              <w:t>}</w:t>
            </w:r>
          </w:p>
        </w:tc>
      </w:tr>
    </w:tbl>
    <w:p w14:paraId="69B59071" w14:textId="1F20BE37" w:rsidR="009C6A32" w:rsidRDefault="009C6A32" w:rsidP="00646CF2">
      <w:pPr>
        <w:jc w:val="center"/>
        <w:rPr>
          <w:lang w:val="en-US"/>
        </w:rPr>
      </w:pPr>
    </w:p>
    <w:p w14:paraId="6D136E52" w14:textId="10DFB42F" w:rsidR="00646CF2" w:rsidRDefault="00646CF2" w:rsidP="00646C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1024A5" wp14:editId="7791227A">
            <wp:extent cx="1978025" cy="4071436"/>
            <wp:effectExtent l="0" t="0" r="3175" b="5715"/>
            <wp:docPr id="256725118" name="Рисунок 1" descr="Изображение выглядит как текст, электроника, снимок экрана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25118" name="Рисунок 1" descr="Изображение выглядит как текст, электроника, снимок экрана, гадже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768" cy="4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CFAE" w14:textId="32481971" w:rsidR="009C6A32" w:rsidRPr="00B32AC0" w:rsidRDefault="001D7F5D" w:rsidP="00B32AC0">
      <w:pPr>
        <w:jc w:val="center"/>
      </w:pPr>
      <w:r>
        <w:t xml:space="preserve">Рисунок </w:t>
      </w:r>
      <w:r>
        <w:t>2</w:t>
      </w:r>
      <w:r>
        <w:t xml:space="preserve"> – </w:t>
      </w:r>
      <w:r>
        <w:t>тестирование кода</w:t>
      </w:r>
    </w:p>
    <w:p w14:paraId="55B715C4" w14:textId="77777777" w:rsidR="00DF19CE" w:rsidRDefault="00DF19CE" w:rsidP="00FD50FA"/>
    <w:p w14:paraId="63A2410F" w14:textId="77777777" w:rsidR="00DF19CE" w:rsidRDefault="00DF19CE" w:rsidP="00FD50FA"/>
    <w:p w14:paraId="3227757C" w14:textId="77777777" w:rsidR="00DF19CE" w:rsidRDefault="00DF19CE" w:rsidP="00FD50FA"/>
    <w:p w14:paraId="6C2FF5CF" w14:textId="77777777" w:rsidR="00DF19CE" w:rsidRDefault="00DF19CE" w:rsidP="00FD50FA"/>
    <w:p w14:paraId="2145E701" w14:textId="2ED2E88B" w:rsidR="00FD50FA" w:rsidRDefault="00775AEE" w:rsidP="00FD50FA">
      <w:r w:rsidRPr="009C6A32">
        <w:lastRenderedPageBreak/>
        <w:t xml:space="preserve">3. </w:t>
      </w:r>
      <w:r>
        <w:t>Реализовать добавление фрагмента в коде</w:t>
      </w:r>
    </w:p>
    <w:p w14:paraId="11BBC9CA" w14:textId="268BDB66" w:rsidR="00FD50FA" w:rsidRPr="009F1514" w:rsidRDefault="00FD50FA" w:rsidP="00FD50FA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 </w:t>
      </w:r>
      <w:r w:rsidR="001B256C">
        <w:rPr>
          <w:rFonts w:ascii="Times" w:hAnsi="Times" w:cs="Times"/>
          <w:i/>
          <w:iCs/>
          <w:sz w:val="24"/>
          <w:szCs w:val="24"/>
        </w:rPr>
        <w:t>4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 – </w:t>
      </w:r>
      <w:r w:rsidR="001B256C">
        <w:rPr>
          <w:rFonts w:ascii="Times" w:hAnsi="Times" w:cs="Times"/>
          <w:i/>
          <w:iCs/>
          <w:sz w:val="24"/>
          <w:szCs w:val="24"/>
        </w:rPr>
        <w:t>реализация добавлени</w:t>
      </w:r>
      <w:r w:rsidR="009C786B">
        <w:rPr>
          <w:rFonts w:ascii="Times" w:hAnsi="Times" w:cs="Times"/>
          <w:i/>
          <w:iCs/>
          <w:sz w:val="24"/>
          <w:szCs w:val="24"/>
        </w:rPr>
        <w:t>я</w:t>
      </w:r>
      <w:r w:rsidR="00530300">
        <w:rPr>
          <w:rFonts w:ascii="Times" w:hAnsi="Times" w:cs="Times"/>
          <w:i/>
          <w:iCs/>
          <w:sz w:val="24"/>
          <w:szCs w:val="24"/>
        </w:rPr>
        <w:t xml:space="preserve"> </w:t>
      </w:r>
      <w:r w:rsidR="001B256C">
        <w:rPr>
          <w:rFonts w:ascii="Times" w:hAnsi="Times" w:cs="Times"/>
          <w:i/>
          <w:iCs/>
          <w:sz w:val="24"/>
          <w:szCs w:val="24"/>
        </w:rPr>
        <w:t>фрагмента в коде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50FA" w:rsidRPr="00320DF0" w14:paraId="60252177" w14:textId="77777777" w:rsidTr="004D7BB1">
        <w:tc>
          <w:tcPr>
            <w:tcW w:w="9345" w:type="dxa"/>
          </w:tcPr>
          <w:p w14:paraId="6C38F53D" w14:textId="120DDE5F" w:rsidR="00FD50FA" w:rsidRPr="00320DF0" w:rsidRDefault="00320DF0" w:rsidP="00320DF0">
            <w:pPr>
              <w:pStyle w:val="a5"/>
              <w:rPr>
                <w:color w:val="ADBAC7"/>
                <w:lang w:val="en-US"/>
              </w:rPr>
            </w:pPr>
            <w:r w:rsidRPr="00320DF0">
              <w:rPr>
                <w:color w:val="EA6962"/>
                <w:lang w:val="en-US"/>
              </w:rPr>
              <w:t xml:space="preserve">if </w:t>
            </w:r>
            <w:r w:rsidRPr="00320DF0">
              <w:rPr>
                <w:lang w:val="en-US"/>
              </w:rPr>
              <w:t xml:space="preserve">(savedInstanceState </w:t>
            </w:r>
            <w:r w:rsidRPr="00320DF0">
              <w:rPr>
                <w:color w:val="E78A4E"/>
                <w:lang w:val="en-US"/>
              </w:rPr>
              <w:t xml:space="preserve">== </w:t>
            </w:r>
            <w:r w:rsidRPr="00320DF0">
              <w:rPr>
                <w:color w:val="EA6962"/>
                <w:lang w:val="en-US"/>
              </w:rPr>
              <w:t>null</w:t>
            </w:r>
            <w:r w:rsidRPr="00320DF0">
              <w:rPr>
                <w:lang w:val="en-US"/>
              </w:rPr>
              <w:t>) {</w:t>
            </w:r>
            <w:r w:rsidRPr="00320DF0">
              <w:rPr>
                <w:lang w:val="en-US"/>
              </w:rPr>
              <w:br/>
              <w:t xml:space="preserve">    </w:t>
            </w:r>
            <w:r w:rsidRPr="00320DF0">
              <w:rPr>
                <w:color w:val="A9B665"/>
                <w:lang w:val="en-US"/>
              </w:rPr>
              <w:t>getSupportFragmentManager</w:t>
            </w:r>
            <w:r w:rsidRPr="00320DF0">
              <w:rPr>
                <w:lang w:val="en-US"/>
              </w:rPr>
              <w:t>().</w:t>
            </w:r>
            <w:r w:rsidRPr="00320DF0">
              <w:rPr>
                <w:color w:val="A9B665"/>
                <w:lang w:val="en-US"/>
              </w:rPr>
              <w:t>beginTransaction</w:t>
            </w:r>
            <w:r w:rsidRPr="00320DF0">
              <w:rPr>
                <w:lang w:val="en-US"/>
              </w:rPr>
              <w:t>()</w:t>
            </w:r>
            <w:r w:rsidRPr="00320DF0">
              <w:rPr>
                <w:lang w:val="en-US"/>
              </w:rPr>
              <w:br/>
              <w:t xml:space="preserve">            .</w:t>
            </w:r>
            <w:r w:rsidRPr="00320DF0">
              <w:rPr>
                <w:color w:val="A9B665"/>
                <w:lang w:val="en-US"/>
              </w:rPr>
              <w:t>add</w:t>
            </w:r>
            <w:r w:rsidRPr="00320DF0">
              <w:rPr>
                <w:lang w:val="en-US"/>
              </w:rPr>
              <w:t>(</w:t>
            </w:r>
            <w:r w:rsidRPr="00320DF0">
              <w:rPr>
                <w:color w:val="ADBAC7"/>
                <w:lang w:val="en-US"/>
              </w:rPr>
              <w:t>R</w:t>
            </w:r>
            <w:r w:rsidRPr="00320DF0">
              <w:rPr>
                <w:lang w:val="en-US"/>
              </w:rPr>
              <w:t>.</w:t>
            </w:r>
            <w:r w:rsidRPr="00320DF0">
              <w:rPr>
                <w:color w:val="ADBAC7"/>
                <w:lang w:val="en-US"/>
              </w:rPr>
              <w:t>id</w:t>
            </w:r>
            <w:r w:rsidRPr="00320DF0">
              <w:rPr>
                <w:lang w:val="en-US"/>
              </w:rPr>
              <w:t xml:space="preserve">.fragment_container_view, </w:t>
            </w:r>
            <w:r w:rsidRPr="00320DF0">
              <w:rPr>
                <w:color w:val="ADBAC7"/>
                <w:lang w:val="en-US"/>
              </w:rPr>
              <w:t>FragmentContent</w:t>
            </w:r>
            <w:r w:rsidRPr="00320DF0">
              <w:rPr>
                <w:lang w:val="en-US"/>
              </w:rPr>
              <w:t>.</w:t>
            </w:r>
            <w:r w:rsidRPr="00320DF0">
              <w:rPr>
                <w:color w:val="EA6962"/>
                <w:lang w:val="en-US"/>
              </w:rPr>
              <w:t>class</w:t>
            </w:r>
            <w:r w:rsidRPr="00320DF0">
              <w:rPr>
                <w:lang w:val="en-US"/>
              </w:rPr>
              <w:t xml:space="preserve">, </w:t>
            </w:r>
            <w:r w:rsidRPr="00320DF0">
              <w:rPr>
                <w:color w:val="EA6962"/>
                <w:lang w:val="en-US"/>
              </w:rPr>
              <w:t>null</w:t>
            </w:r>
            <w:r w:rsidRPr="00320DF0">
              <w:rPr>
                <w:lang w:val="en-US"/>
              </w:rPr>
              <w:t>)</w:t>
            </w:r>
            <w:r w:rsidRPr="00320DF0">
              <w:rPr>
                <w:lang w:val="en-US"/>
              </w:rPr>
              <w:br/>
              <w:t xml:space="preserve">            .</w:t>
            </w:r>
            <w:r w:rsidRPr="00320DF0">
              <w:rPr>
                <w:color w:val="A9B665"/>
                <w:lang w:val="en-US"/>
              </w:rPr>
              <w:t>commit</w:t>
            </w:r>
            <w:r w:rsidRPr="00320DF0">
              <w:rPr>
                <w:lang w:val="en-US"/>
              </w:rPr>
              <w:t>();</w:t>
            </w:r>
            <w:r w:rsidRPr="00320DF0">
              <w:rPr>
                <w:lang w:val="en-US"/>
              </w:rPr>
              <w:br/>
              <w:t>}</w:t>
            </w:r>
          </w:p>
        </w:tc>
      </w:tr>
    </w:tbl>
    <w:p w14:paraId="0B81B943" w14:textId="77777777" w:rsidR="00FD50FA" w:rsidRPr="00320DF0" w:rsidRDefault="00FD50FA" w:rsidP="00FD50FA">
      <w:pPr>
        <w:rPr>
          <w:lang w:val="en-US"/>
        </w:rPr>
      </w:pPr>
    </w:p>
    <w:p w14:paraId="4744A61B" w14:textId="1D1C46F5" w:rsidR="000E7E49" w:rsidRDefault="004B2DE7" w:rsidP="004B2DE7">
      <w:pPr>
        <w:jc w:val="center"/>
      </w:pPr>
      <w:r>
        <w:rPr>
          <w:noProof/>
        </w:rPr>
        <w:drawing>
          <wp:inline distT="0" distB="0" distL="0" distR="0" wp14:anchorId="60DAEBA9" wp14:editId="7C286A23">
            <wp:extent cx="2317531" cy="4666636"/>
            <wp:effectExtent l="0" t="0" r="6985" b="635"/>
            <wp:docPr id="887482595" name="Рисунок 1" descr="Изображение выглядит как электроника, текст, снимок экрана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82595" name="Рисунок 1" descr="Изображение выглядит как электроника, текст, снимок экрана, гадже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625" cy="46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AABC" w14:textId="4EB5C04B" w:rsidR="00FD50FA" w:rsidRPr="009C6A32" w:rsidRDefault="001E7576" w:rsidP="000A2987">
      <w:pPr>
        <w:jc w:val="center"/>
      </w:pPr>
      <w:r>
        <w:t xml:space="preserve">Рисунок </w:t>
      </w:r>
      <w:r>
        <w:t xml:space="preserve">3 </w:t>
      </w:r>
      <w:r>
        <w:t xml:space="preserve">– </w:t>
      </w:r>
      <w:r>
        <w:t>тестирование кода</w:t>
      </w:r>
    </w:p>
    <w:p w14:paraId="46A7F33F" w14:textId="77777777" w:rsidR="00781028" w:rsidRDefault="00781028" w:rsidP="00FD50FA"/>
    <w:p w14:paraId="08C9E3FE" w14:textId="77777777" w:rsidR="00781028" w:rsidRDefault="00781028" w:rsidP="00FD50FA"/>
    <w:p w14:paraId="56B1FD65" w14:textId="77777777" w:rsidR="00781028" w:rsidRDefault="00781028" w:rsidP="00FD50FA"/>
    <w:p w14:paraId="58398435" w14:textId="77777777" w:rsidR="00781028" w:rsidRDefault="00781028" w:rsidP="00FD50FA"/>
    <w:p w14:paraId="3FE9A70E" w14:textId="77777777" w:rsidR="00781028" w:rsidRDefault="00781028" w:rsidP="00FD50FA"/>
    <w:p w14:paraId="6DB41101" w14:textId="77777777" w:rsidR="00781028" w:rsidRDefault="00781028" w:rsidP="00FD50FA"/>
    <w:p w14:paraId="1F8263B8" w14:textId="77777777" w:rsidR="00781028" w:rsidRDefault="00781028" w:rsidP="00FD50FA"/>
    <w:p w14:paraId="44445F2D" w14:textId="2FFD3260" w:rsidR="00FD50FA" w:rsidRDefault="00775AEE" w:rsidP="00FD50FA">
      <w:r w:rsidRPr="009C6A32">
        <w:lastRenderedPageBreak/>
        <w:t xml:space="preserve">4. </w:t>
      </w:r>
      <w:r>
        <w:t>Реализовать взаимодействие между фрагментами</w:t>
      </w:r>
    </w:p>
    <w:p w14:paraId="0E040C48" w14:textId="7B0598DC" w:rsidR="00FD50FA" w:rsidRPr="00781028" w:rsidRDefault="00FD50FA" w:rsidP="00FD50FA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 </w:t>
      </w:r>
      <w:r w:rsidR="00876886">
        <w:rPr>
          <w:rFonts w:ascii="Times" w:hAnsi="Times" w:cs="Times"/>
          <w:i/>
          <w:iCs/>
          <w:sz w:val="24"/>
          <w:szCs w:val="24"/>
        </w:rPr>
        <w:t>5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 – </w:t>
      </w:r>
      <w:r w:rsidR="002857E4">
        <w:rPr>
          <w:rFonts w:ascii="Times" w:hAnsi="Times" w:cs="Times"/>
          <w:i/>
          <w:iCs/>
          <w:sz w:val="24"/>
          <w:szCs w:val="24"/>
        </w:rPr>
        <w:t xml:space="preserve">код в </w:t>
      </w:r>
      <w:r w:rsidR="002857E4">
        <w:rPr>
          <w:rFonts w:ascii="Times" w:hAnsi="Times" w:cs="Times"/>
          <w:i/>
          <w:iCs/>
          <w:sz w:val="24"/>
          <w:szCs w:val="24"/>
          <w:lang w:val="en-US"/>
        </w:rPr>
        <w:t>DetailFragment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50FA" w:rsidRPr="00FE2B7A" w14:paraId="5F340551" w14:textId="77777777" w:rsidTr="004D7BB1">
        <w:tc>
          <w:tcPr>
            <w:tcW w:w="9345" w:type="dxa"/>
          </w:tcPr>
          <w:p w14:paraId="4C57CBD8" w14:textId="0946CEE0" w:rsidR="00FD50FA" w:rsidRPr="00FE2B7A" w:rsidRDefault="00FE2B7A" w:rsidP="00FE2B7A">
            <w:pPr>
              <w:pStyle w:val="a5"/>
              <w:rPr>
                <w:color w:val="ADBAC7"/>
                <w:lang w:val="en-US"/>
              </w:rPr>
            </w:pPr>
            <w:r w:rsidRPr="00FE2B7A">
              <w:rPr>
                <w:color w:val="EA6962"/>
                <w:lang w:val="en-US"/>
              </w:rPr>
              <w:t xml:space="preserve">public class </w:t>
            </w:r>
            <w:r w:rsidRPr="00FE2B7A">
              <w:rPr>
                <w:color w:val="ADBAC7"/>
                <w:lang w:val="en-US"/>
              </w:rPr>
              <w:t xml:space="preserve">DetailFragment </w:t>
            </w:r>
            <w:r w:rsidRPr="00FE2B7A">
              <w:rPr>
                <w:color w:val="EA6962"/>
                <w:lang w:val="en-US"/>
              </w:rPr>
              <w:t xml:space="preserve">extends </w:t>
            </w:r>
            <w:r w:rsidRPr="00FE2B7A">
              <w:rPr>
                <w:color w:val="ADBAC7"/>
                <w:lang w:val="en-US"/>
              </w:rPr>
              <w:t xml:space="preserve">Fragment </w:t>
            </w:r>
            <w:r w:rsidRPr="00FE2B7A">
              <w:rPr>
                <w:lang w:val="en-US"/>
              </w:rPr>
              <w:t>{</w:t>
            </w:r>
            <w:r w:rsidRPr="00FE2B7A">
              <w:rPr>
                <w:lang w:val="en-US"/>
              </w:rPr>
              <w:br/>
              <w:t xml:space="preserve">    </w:t>
            </w:r>
            <w:r w:rsidRPr="00FE2B7A">
              <w:rPr>
                <w:color w:val="BBB529"/>
                <w:lang w:val="en-US"/>
              </w:rPr>
              <w:t>@Override</w:t>
            </w:r>
            <w:r w:rsidRPr="00FE2B7A">
              <w:rPr>
                <w:color w:val="BBB529"/>
                <w:lang w:val="en-US"/>
              </w:rPr>
              <w:br/>
              <w:t xml:space="preserve">    </w:t>
            </w:r>
            <w:r w:rsidRPr="00FE2B7A">
              <w:rPr>
                <w:color w:val="EA6962"/>
                <w:lang w:val="en-US"/>
              </w:rPr>
              <w:t xml:space="preserve">public </w:t>
            </w:r>
            <w:r w:rsidRPr="00FE2B7A">
              <w:rPr>
                <w:color w:val="ADBAC7"/>
                <w:lang w:val="en-US"/>
              </w:rPr>
              <w:t xml:space="preserve">View </w:t>
            </w:r>
            <w:r w:rsidRPr="00FE2B7A">
              <w:rPr>
                <w:color w:val="A9B665"/>
                <w:lang w:val="en-US"/>
              </w:rPr>
              <w:t>onCreateView</w:t>
            </w:r>
            <w:r w:rsidRPr="00FE2B7A">
              <w:rPr>
                <w:lang w:val="en-US"/>
              </w:rPr>
              <w:t>(</w:t>
            </w:r>
            <w:r w:rsidRPr="00FE2B7A">
              <w:rPr>
                <w:color w:val="ADBAC7"/>
                <w:lang w:val="en-US"/>
              </w:rPr>
              <w:t xml:space="preserve">LayoutInflater </w:t>
            </w:r>
            <w:r w:rsidRPr="00FE2B7A">
              <w:rPr>
                <w:lang w:val="en-US"/>
              </w:rPr>
              <w:t xml:space="preserve">inflater, </w:t>
            </w:r>
            <w:r w:rsidRPr="00FE2B7A">
              <w:rPr>
                <w:color w:val="ADBAC7"/>
                <w:lang w:val="en-US"/>
              </w:rPr>
              <w:t xml:space="preserve">ViewGroup </w:t>
            </w:r>
            <w:r w:rsidRPr="00FE2B7A">
              <w:rPr>
                <w:lang w:val="en-US"/>
              </w:rPr>
              <w:t>container,</w:t>
            </w:r>
            <w:r w:rsidRPr="00FE2B7A">
              <w:rPr>
                <w:lang w:val="en-US"/>
              </w:rPr>
              <w:br/>
              <w:t xml:space="preserve">                             </w:t>
            </w:r>
            <w:r w:rsidRPr="00FE2B7A">
              <w:rPr>
                <w:color w:val="ADBAC7"/>
                <w:lang w:val="en-US"/>
              </w:rPr>
              <w:t xml:space="preserve">Bundle </w:t>
            </w:r>
            <w:r w:rsidRPr="00FE2B7A">
              <w:rPr>
                <w:lang w:val="en-US"/>
              </w:rPr>
              <w:t>savedInstanceState) {</w:t>
            </w:r>
            <w:r w:rsidRPr="00FE2B7A">
              <w:rPr>
                <w:lang w:val="en-US"/>
              </w:rPr>
              <w:br/>
              <w:t xml:space="preserve">        </w:t>
            </w:r>
            <w:r w:rsidRPr="00FE2B7A">
              <w:rPr>
                <w:color w:val="EA6962"/>
                <w:lang w:val="en-US"/>
              </w:rPr>
              <w:t xml:space="preserve">return </w:t>
            </w:r>
            <w:r w:rsidRPr="00FE2B7A">
              <w:rPr>
                <w:lang w:val="en-US"/>
              </w:rPr>
              <w:t>inflater.</w:t>
            </w:r>
            <w:r w:rsidRPr="00FE2B7A">
              <w:rPr>
                <w:color w:val="A9B665"/>
                <w:lang w:val="en-US"/>
              </w:rPr>
              <w:t>inflate</w:t>
            </w:r>
            <w:r w:rsidRPr="00FE2B7A">
              <w:rPr>
                <w:lang w:val="en-US"/>
              </w:rPr>
              <w:t>(</w:t>
            </w:r>
            <w:r w:rsidRPr="00FE2B7A">
              <w:rPr>
                <w:color w:val="ADBAC7"/>
                <w:lang w:val="en-US"/>
              </w:rPr>
              <w:t>R</w:t>
            </w:r>
            <w:r w:rsidRPr="00FE2B7A">
              <w:rPr>
                <w:lang w:val="en-US"/>
              </w:rPr>
              <w:t>.</w:t>
            </w:r>
            <w:r w:rsidRPr="00FE2B7A">
              <w:rPr>
                <w:color w:val="ADBAC7"/>
                <w:lang w:val="en-US"/>
              </w:rPr>
              <w:t>layout</w:t>
            </w:r>
            <w:r w:rsidRPr="00FE2B7A">
              <w:rPr>
                <w:lang w:val="en-US"/>
              </w:rPr>
              <w:t xml:space="preserve">.fragment_detail, container, </w:t>
            </w:r>
            <w:r w:rsidRPr="00FE2B7A">
              <w:rPr>
                <w:color w:val="EA6962"/>
                <w:lang w:val="en-US"/>
              </w:rPr>
              <w:t>false</w:t>
            </w:r>
            <w:r w:rsidRPr="00FE2B7A">
              <w:rPr>
                <w:lang w:val="en-US"/>
              </w:rPr>
              <w:t>);</w:t>
            </w:r>
            <w:r w:rsidRPr="00FE2B7A">
              <w:rPr>
                <w:lang w:val="en-US"/>
              </w:rPr>
              <w:br/>
              <w:t xml:space="preserve">    }</w:t>
            </w:r>
            <w:r w:rsidRPr="00FE2B7A">
              <w:rPr>
                <w:lang w:val="en-US"/>
              </w:rPr>
              <w:br/>
              <w:t xml:space="preserve">    </w:t>
            </w:r>
            <w:r w:rsidRPr="00FE2B7A">
              <w:rPr>
                <w:color w:val="EA6962"/>
                <w:lang w:val="en-US"/>
              </w:rPr>
              <w:t xml:space="preserve">public void </w:t>
            </w:r>
            <w:r w:rsidRPr="00FE2B7A">
              <w:rPr>
                <w:color w:val="A9B665"/>
                <w:lang w:val="en-US"/>
              </w:rPr>
              <w:t>setSelectedItem</w:t>
            </w:r>
            <w:r w:rsidRPr="00FE2B7A">
              <w:rPr>
                <w:lang w:val="en-US"/>
              </w:rPr>
              <w:t>(</w:t>
            </w:r>
            <w:r w:rsidRPr="00FE2B7A">
              <w:rPr>
                <w:color w:val="ADBAC7"/>
                <w:lang w:val="en-US"/>
              </w:rPr>
              <w:t xml:space="preserve">String </w:t>
            </w:r>
            <w:r w:rsidRPr="00FE2B7A">
              <w:rPr>
                <w:lang w:val="en-US"/>
              </w:rPr>
              <w:t>selectedItem) {</w:t>
            </w:r>
            <w:r w:rsidRPr="00FE2B7A">
              <w:rPr>
                <w:lang w:val="en-US"/>
              </w:rPr>
              <w:br/>
              <w:t xml:space="preserve">        </w:t>
            </w:r>
            <w:r w:rsidRPr="00FE2B7A">
              <w:rPr>
                <w:color w:val="ADBAC7"/>
                <w:lang w:val="en-US"/>
              </w:rPr>
              <w:t xml:space="preserve">TextView </w:t>
            </w:r>
            <w:r w:rsidRPr="00FE2B7A">
              <w:rPr>
                <w:lang w:val="en-US"/>
              </w:rPr>
              <w:t xml:space="preserve">view </w:t>
            </w:r>
            <w:r w:rsidRPr="00FE2B7A">
              <w:rPr>
                <w:color w:val="E78A4E"/>
                <w:lang w:val="en-US"/>
              </w:rPr>
              <w:t xml:space="preserve">= </w:t>
            </w:r>
            <w:r w:rsidRPr="00FE2B7A">
              <w:rPr>
                <w:color w:val="A9B665"/>
                <w:lang w:val="en-US"/>
              </w:rPr>
              <w:t>getView</w:t>
            </w:r>
            <w:r w:rsidRPr="00FE2B7A">
              <w:rPr>
                <w:lang w:val="en-US"/>
              </w:rPr>
              <w:t>().</w:t>
            </w:r>
            <w:r w:rsidRPr="00FE2B7A">
              <w:rPr>
                <w:color w:val="A9B665"/>
                <w:lang w:val="en-US"/>
              </w:rPr>
              <w:t>findViewById</w:t>
            </w:r>
            <w:r w:rsidRPr="00FE2B7A">
              <w:rPr>
                <w:lang w:val="en-US"/>
              </w:rPr>
              <w:t>(</w:t>
            </w:r>
            <w:r w:rsidRPr="00FE2B7A">
              <w:rPr>
                <w:color w:val="ADBAC7"/>
                <w:lang w:val="en-US"/>
              </w:rPr>
              <w:t>R</w:t>
            </w:r>
            <w:r w:rsidRPr="00FE2B7A">
              <w:rPr>
                <w:lang w:val="en-US"/>
              </w:rPr>
              <w:t>.</w:t>
            </w:r>
            <w:r w:rsidRPr="00FE2B7A">
              <w:rPr>
                <w:color w:val="ADBAC7"/>
                <w:lang w:val="en-US"/>
              </w:rPr>
              <w:t>id</w:t>
            </w:r>
            <w:r w:rsidRPr="00FE2B7A">
              <w:rPr>
                <w:lang w:val="en-US"/>
              </w:rPr>
              <w:t>.detailsText);</w:t>
            </w:r>
            <w:r w:rsidRPr="00FE2B7A">
              <w:rPr>
                <w:lang w:val="en-US"/>
              </w:rPr>
              <w:br/>
              <w:t xml:space="preserve">        view.</w:t>
            </w:r>
            <w:r w:rsidRPr="00FE2B7A">
              <w:rPr>
                <w:color w:val="A9B665"/>
                <w:lang w:val="en-US"/>
              </w:rPr>
              <w:t>setText</w:t>
            </w:r>
            <w:r w:rsidRPr="00FE2B7A">
              <w:rPr>
                <w:lang w:val="en-US"/>
              </w:rPr>
              <w:t>(selectedItem);</w:t>
            </w:r>
            <w:r w:rsidRPr="00FE2B7A">
              <w:rPr>
                <w:lang w:val="en-US"/>
              </w:rPr>
              <w:br/>
              <w:t xml:space="preserve">    }</w:t>
            </w:r>
            <w:r w:rsidRPr="00FE2B7A">
              <w:rPr>
                <w:lang w:val="en-US"/>
              </w:rPr>
              <w:br/>
              <w:t>}</w:t>
            </w:r>
          </w:p>
        </w:tc>
      </w:tr>
    </w:tbl>
    <w:p w14:paraId="3E8D9910" w14:textId="0C871119" w:rsidR="00876886" w:rsidRPr="00406726" w:rsidRDefault="00876886" w:rsidP="0029773A">
      <w:pPr>
        <w:spacing w:before="240"/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406726">
        <w:rPr>
          <w:rFonts w:ascii="Times" w:hAnsi="Times" w:cs="Times"/>
          <w:i/>
          <w:iCs/>
          <w:sz w:val="24"/>
          <w:szCs w:val="24"/>
          <w:lang w:val="en-US"/>
        </w:rPr>
        <w:t xml:space="preserve"> 6</w:t>
      </w:r>
      <w:r w:rsidR="00F43062" w:rsidRPr="00406726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Pr="00406726">
        <w:rPr>
          <w:rFonts w:ascii="Times" w:hAnsi="Times" w:cs="Times"/>
          <w:i/>
          <w:iCs/>
          <w:sz w:val="24"/>
          <w:szCs w:val="24"/>
          <w:lang w:val="en-US"/>
        </w:rPr>
        <w:t xml:space="preserve">– </w:t>
      </w:r>
      <w:r w:rsidR="00406726">
        <w:rPr>
          <w:rFonts w:ascii="Times" w:hAnsi="Times" w:cs="Times"/>
          <w:i/>
          <w:iCs/>
          <w:sz w:val="24"/>
          <w:szCs w:val="24"/>
        </w:rPr>
        <w:t>код</w:t>
      </w:r>
      <w:r w:rsidR="00406726" w:rsidRPr="00406726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406726">
        <w:rPr>
          <w:rFonts w:ascii="Times" w:hAnsi="Times" w:cs="Times"/>
          <w:i/>
          <w:iCs/>
          <w:sz w:val="24"/>
          <w:szCs w:val="24"/>
        </w:rPr>
        <w:t>в</w:t>
      </w:r>
      <w:r w:rsidR="00406726" w:rsidRPr="00406726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406726">
        <w:rPr>
          <w:rFonts w:ascii="Times" w:hAnsi="Times" w:cs="Times"/>
          <w:i/>
          <w:iCs/>
          <w:sz w:val="24"/>
          <w:szCs w:val="24"/>
          <w:lang w:val="en-US"/>
        </w:rPr>
        <w:t>PracticeActivity.java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886" w:rsidRPr="00406726" w14:paraId="02EF280A" w14:textId="77777777" w:rsidTr="004D7BB1">
        <w:tc>
          <w:tcPr>
            <w:tcW w:w="9345" w:type="dxa"/>
          </w:tcPr>
          <w:p w14:paraId="5935E06A" w14:textId="0BCC8918" w:rsidR="00876886" w:rsidRPr="00BB14A2" w:rsidRDefault="00BB14A2" w:rsidP="00BB14A2">
            <w:pPr>
              <w:pStyle w:val="a5"/>
              <w:rPr>
                <w:color w:val="ADBAC7"/>
                <w:lang w:val="en-US"/>
              </w:rPr>
            </w:pPr>
            <w:r w:rsidRPr="00BB14A2">
              <w:rPr>
                <w:color w:val="EA6962"/>
                <w:lang w:val="en-US"/>
              </w:rPr>
              <w:t xml:space="preserve">public void </w:t>
            </w:r>
            <w:r w:rsidRPr="00BB14A2">
              <w:rPr>
                <w:color w:val="A9B665"/>
                <w:lang w:val="en-US"/>
              </w:rPr>
              <w:t>onSendData</w:t>
            </w:r>
            <w:r w:rsidRPr="00BB14A2">
              <w:rPr>
                <w:lang w:val="en-US"/>
              </w:rPr>
              <w:t>(</w:t>
            </w:r>
            <w:r w:rsidRPr="00BB14A2">
              <w:rPr>
                <w:color w:val="ADBAC7"/>
                <w:lang w:val="en-US"/>
              </w:rPr>
              <w:t xml:space="preserve">String </w:t>
            </w:r>
            <w:r w:rsidRPr="00BB14A2">
              <w:rPr>
                <w:lang w:val="en-US"/>
              </w:rPr>
              <w:t>selectedItem) {</w:t>
            </w:r>
            <w:r w:rsidRPr="00BB14A2">
              <w:rPr>
                <w:lang w:val="en-US"/>
              </w:rPr>
              <w:br/>
              <w:t xml:space="preserve">    </w:t>
            </w:r>
            <w:r w:rsidRPr="00BB14A2">
              <w:rPr>
                <w:color w:val="ADBAC7"/>
                <w:lang w:val="en-US"/>
              </w:rPr>
              <w:t xml:space="preserve">DetailFragment </w:t>
            </w:r>
            <w:r w:rsidRPr="00BB14A2">
              <w:rPr>
                <w:lang w:val="en-US"/>
              </w:rPr>
              <w:t xml:space="preserve">fragment </w:t>
            </w:r>
            <w:r w:rsidRPr="00BB14A2">
              <w:rPr>
                <w:color w:val="E78A4E"/>
                <w:lang w:val="en-US"/>
              </w:rPr>
              <w:t xml:space="preserve">= </w:t>
            </w:r>
            <w:r w:rsidRPr="00BB14A2">
              <w:rPr>
                <w:lang w:val="en-US"/>
              </w:rPr>
              <w:t>(</w:t>
            </w:r>
            <w:r w:rsidRPr="00BB14A2">
              <w:rPr>
                <w:color w:val="ADBAC7"/>
                <w:lang w:val="en-US"/>
              </w:rPr>
              <w:t>DetailFragment</w:t>
            </w:r>
            <w:r w:rsidRPr="00BB14A2">
              <w:rPr>
                <w:lang w:val="en-US"/>
              </w:rPr>
              <w:t xml:space="preserve">) </w:t>
            </w:r>
            <w:r w:rsidRPr="00BB14A2">
              <w:rPr>
                <w:color w:val="A9B665"/>
                <w:lang w:val="en-US"/>
              </w:rPr>
              <w:t>getSupportFragmentManager</w:t>
            </w:r>
            <w:r w:rsidRPr="00BB14A2">
              <w:rPr>
                <w:lang w:val="en-US"/>
              </w:rPr>
              <w:t>()</w:t>
            </w:r>
            <w:r w:rsidRPr="00BB14A2">
              <w:rPr>
                <w:lang w:val="en-US"/>
              </w:rPr>
              <w:br/>
              <w:t xml:space="preserve">            .</w:t>
            </w:r>
            <w:r w:rsidRPr="00BB14A2">
              <w:rPr>
                <w:color w:val="A9B665"/>
                <w:lang w:val="en-US"/>
              </w:rPr>
              <w:t>findFragmentById</w:t>
            </w:r>
            <w:r w:rsidRPr="00BB14A2">
              <w:rPr>
                <w:lang w:val="en-US"/>
              </w:rPr>
              <w:t>(</w:t>
            </w:r>
            <w:r w:rsidRPr="00BB14A2">
              <w:rPr>
                <w:color w:val="ADBAC7"/>
                <w:lang w:val="en-US"/>
              </w:rPr>
              <w:t>R</w:t>
            </w:r>
            <w:r w:rsidRPr="00BB14A2">
              <w:rPr>
                <w:lang w:val="en-US"/>
              </w:rPr>
              <w:t>.</w:t>
            </w:r>
            <w:r w:rsidRPr="00BB14A2">
              <w:rPr>
                <w:color w:val="ADBAC7"/>
                <w:lang w:val="en-US"/>
              </w:rPr>
              <w:t>id</w:t>
            </w:r>
            <w:r w:rsidRPr="00BB14A2">
              <w:rPr>
                <w:lang w:val="en-US"/>
              </w:rPr>
              <w:t>.detailFragment);</w:t>
            </w:r>
            <w:r w:rsidRPr="00BB14A2">
              <w:rPr>
                <w:lang w:val="en-US"/>
              </w:rPr>
              <w:br/>
              <w:t xml:space="preserve">    </w:t>
            </w:r>
            <w:r w:rsidRPr="00BB14A2">
              <w:rPr>
                <w:color w:val="EA6962"/>
                <w:lang w:val="en-US"/>
              </w:rPr>
              <w:t xml:space="preserve">if </w:t>
            </w:r>
            <w:r w:rsidRPr="00BB14A2">
              <w:rPr>
                <w:lang w:val="en-US"/>
              </w:rPr>
              <w:t xml:space="preserve">(fragment </w:t>
            </w:r>
            <w:r w:rsidRPr="00BB14A2">
              <w:rPr>
                <w:color w:val="E78A4E"/>
                <w:lang w:val="en-US"/>
              </w:rPr>
              <w:t xml:space="preserve">!= </w:t>
            </w:r>
            <w:r w:rsidRPr="00BB14A2">
              <w:rPr>
                <w:color w:val="EA6962"/>
                <w:lang w:val="en-US"/>
              </w:rPr>
              <w:t>null</w:t>
            </w:r>
            <w:r w:rsidRPr="00BB14A2">
              <w:rPr>
                <w:lang w:val="en-US"/>
              </w:rPr>
              <w:t>)</w:t>
            </w:r>
            <w:r w:rsidRPr="00BB14A2">
              <w:rPr>
                <w:lang w:val="en-US"/>
              </w:rPr>
              <w:br/>
              <w:t xml:space="preserve">        fragment.</w:t>
            </w:r>
            <w:r w:rsidRPr="00BB14A2">
              <w:rPr>
                <w:color w:val="A9B665"/>
                <w:lang w:val="en-US"/>
              </w:rPr>
              <w:t>setSelectedItem</w:t>
            </w:r>
            <w:r w:rsidRPr="00BB14A2">
              <w:rPr>
                <w:lang w:val="en-US"/>
              </w:rPr>
              <w:t>(selectedItem);</w:t>
            </w:r>
            <w:r w:rsidRPr="00BB14A2">
              <w:rPr>
                <w:lang w:val="en-US"/>
              </w:rPr>
              <w:br/>
              <w:t>}</w:t>
            </w:r>
          </w:p>
        </w:tc>
      </w:tr>
    </w:tbl>
    <w:p w14:paraId="61665BF8" w14:textId="1A8147AD" w:rsidR="00876886" w:rsidRPr="00684AF0" w:rsidRDefault="00876886" w:rsidP="0029773A">
      <w:pPr>
        <w:spacing w:before="240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 </w:t>
      </w:r>
      <w:r w:rsidR="00E71E92">
        <w:rPr>
          <w:rFonts w:ascii="Times" w:hAnsi="Times" w:cs="Times"/>
          <w:i/>
          <w:iCs/>
          <w:sz w:val="24"/>
          <w:szCs w:val="24"/>
        </w:rPr>
        <w:t xml:space="preserve">7 </w:t>
      </w:r>
      <w:r w:rsidRPr="009F1514">
        <w:rPr>
          <w:rFonts w:ascii="Times" w:hAnsi="Times" w:cs="Times"/>
          <w:i/>
          <w:iCs/>
          <w:sz w:val="24"/>
          <w:szCs w:val="24"/>
        </w:rPr>
        <w:t xml:space="preserve">– </w:t>
      </w:r>
      <w:r w:rsidR="00684AF0">
        <w:rPr>
          <w:rFonts w:ascii="Times" w:hAnsi="Times" w:cs="Times"/>
          <w:i/>
          <w:iCs/>
          <w:sz w:val="24"/>
          <w:szCs w:val="24"/>
        </w:rPr>
        <w:t xml:space="preserve">код в </w:t>
      </w:r>
      <w:r w:rsidR="00684AF0">
        <w:rPr>
          <w:rFonts w:ascii="Times" w:hAnsi="Times" w:cs="Times"/>
          <w:i/>
          <w:iCs/>
          <w:sz w:val="24"/>
          <w:szCs w:val="24"/>
          <w:lang w:val="en-US"/>
        </w:rPr>
        <w:t>ListFragment</w:t>
      </w:r>
      <w:r w:rsidR="00684AF0" w:rsidRPr="00684AF0">
        <w:rPr>
          <w:rFonts w:ascii="Times" w:hAnsi="Times" w:cs="Times"/>
          <w:i/>
          <w:iCs/>
          <w:sz w:val="24"/>
          <w:szCs w:val="24"/>
        </w:rPr>
        <w:t>.</w:t>
      </w:r>
      <w:r w:rsidR="00684AF0">
        <w:rPr>
          <w:rFonts w:ascii="Times" w:hAnsi="Times" w:cs="Times"/>
          <w:i/>
          <w:iCs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6886" w:rsidRPr="00D4575A" w14:paraId="58F84562" w14:textId="77777777" w:rsidTr="004D7BB1">
        <w:tc>
          <w:tcPr>
            <w:tcW w:w="9345" w:type="dxa"/>
          </w:tcPr>
          <w:p w14:paraId="2EE3170E" w14:textId="1E9BF31D" w:rsidR="00876886" w:rsidRPr="00D4575A" w:rsidRDefault="00D4575A" w:rsidP="00D4575A">
            <w:pPr>
              <w:pStyle w:val="a5"/>
              <w:rPr>
                <w:lang w:val="en-US"/>
              </w:rPr>
            </w:pPr>
            <w:r w:rsidRPr="00D4575A">
              <w:rPr>
                <w:color w:val="EA6962"/>
                <w:lang w:val="en-US"/>
              </w:rPr>
              <w:t xml:space="preserve">public class </w:t>
            </w:r>
            <w:r w:rsidRPr="00D4575A">
              <w:rPr>
                <w:lang w:val="en-US"/>
              </w:rPr>
              <w:t xml:space="preserve">ListFragment </w:t>
            </w:r>
            <w:r w:rsidRPr="00D4575A">
              <w:rPr>
                <w:color w:val="EA6962"/>
                <w:lang w:val="en-US"/>
              </w:rPr>
              <w:t xml:space="preserve">extends </w:t>
            </w:r>
            <w:r w:rsidRPr="00D4575A">
              <w:rPr>
                <w:lang w:val="en-US"/>
              </w:rPr>
              <w:t xml:space="preserve">Fragment </w:t>
            </w:r>
            <w:r w:rsidRPr="00D4575A">
              <w:rPr>
                <w:color w:val="D4BE98"/>
                <w:lang w:val="en-US"/>
              </w:rPr>
              <w:t>{</w:t>
            </w:r>
            <w:r w:rsidRPr="00D4575A">
              <w:rPr>
                <w:color w:val="D4BE98"/>
                <w:lang w:val="en-US"/>
              </w:rPr>
              <w:br/>
              <w:t xml:space="preserve">    </w:t>
            </w:r>
            <w:r w:rsidRPr="00D4575A">
              <w:rPr>
                <w:color w:val="EA6962"/>
                <w:lang w:val="en-US"/>
              </w:rPr>
              <w:t xml:space="preserve">interface </w:t>
            </w:r>
            <w:r w:rsidRPr="00D4575A">
              <w:rPr>
                <w:lang w:val="en-US"/>
              </w:rPr>
              <w:t xml:space="preserve">OnFragmentSendDataListener </w:t>
            </w:r>
            <w:r w:rsidRPr="00D4575A">
              <w:rPr>
                <w:color w:val="D4BE98"/>
                <w:lang w:val="en-US"/>
              </w:rPr>
              <w:t>{</w:t>
            </w:r>
            <w:r w:rsidRPr="00D4575A">
              <w:rPr>
                <w:color w:val="D4BE98"/>
                <w:lang w:val="en-US"/>
              </w:rPr>
              <w:br/>
              <w:t xml:space="preserve">        </w:t>
            </w:r>
            <w:r w:rsidRPr="00D4575A">
              <w:rPr>
                <w:color w:val="EA6962"/>
                <w:lang w:val="en-US"/>
              </w:rPr>
              <w:t xml:space="preserve">void </w:t>
            </w:r>
            <w:r w:rsidRPr="00D4575A">
              <w:rPr>
                <w:color w:val="A9B665"/>
                <w:lang w:val="en-US"/>
              </w:rPr>
              <w:t>onSendData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lang w:val="en-US"/>
              </w:rPr>
              <w:t xml:space="preserve">String </w:t>
            </w:r>
            <w:r w:rsidRPr="00D4575A">
              <w:rPr>
                <w:color w:val="D4BE98"/>
                <w:lang w:val="en-US"/>
              </w:rPr>
              <w:t>data);</w:t>
            </w:r>
            <w:r w:rsidRPr="00D4575A">
              <w:rPr>
                <w:color w:val="D4BE98"/>
                <w:lang w:val="en-US"/>
              </w:rPr>
              <w:br/>
              <w:t xml:space="preserve">    }</w:t>
            </w:r>
            <w:r w:rsidRPr="00D4575A">
              <w:rPr>
                <w:color w:val="D4BE98"/>
                <w:lang w:val="en-US"/>
              </w:rPr>
              <w:br/>
            </w:r>
            <w:r w:rsidRPr="00D4575A">
              <w:rPr>
                <w:color w:val="D4BE98"/>
                <w:lang w:val="en-US"/>
              </w:rPr>
              <w:br/>
              <w:t xml:space="preserve">    </w:t>
            </w:r>
            <w:r w:rsidRPr="00D4575A">
              <w:rPr>
                <w:color w:val="EA6962"/>
                <w:lang w:val="en-US"/>
              </w:rPr>
              <w:t xml:space="preserve">private </w:t>
            </w:r>
            <w:r w:rsidRPr="00D4575A">
              <w:rPr>
                <w:lang w:val="en-US"/>
              </w:rPr>
              <w:t xml:space="preserve">OnFragmentSendDataListener </w:t>
            </w:r>
            <w:r w:rsidRPr="00D4575A">
              <w:rPr>
                <w:color w:val="D4BE98"/>
                <w:lang w:val="en-US"/>
              </w:rPr>
              <w:t>fragmentSendDataListener;</w:t>
            </w:r>
            <w:r w:rsidRPr="00D4575A">
              <w:rPr>
                <w:color w:val="D4BE98"/>
                <w:lang w:val="en-US"/>
              </w:rPr>
              <w:br/>
              <w:t xml:space="preserve">    </w:t>
            </w:r>
            <w:r w:rsidRPr="00D4575A">
              <w:rPr>
                <w:lang w:val="en-US"/>
              </w:rPr>
              <w:t>String</w:t>
            </w:r>
            <w:r w:rsidRPr="00D4575A">
              <w:rPr>
                <w:color w:val="D4BE98"/>
                <w:lang w:val="en-US"/>
              </w:rPr>
              <w:t xml:space="preserve">[] countries </w:t>
            </w:r>
            <w:r w:rsidRPr="00D4575A">
              <w:rPr>
                <w:color w:val="E78A4E"/>
                <w:lang w:val="en-US"/>
              </w:rPr>
              <w:t xml:space="preserve">= </w:t>
            </w:r>
            <w:r w:rsidRPr="00D4575A">
              <w:rPr>
                <w:color w:val="D4BE98"/>
                <w:lang w:val="en-US"/>
              </w:rPr>
              <w:t>{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8A657"/>
              </w:rPr>
              <w:t>Бразилия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4BE98"/>
                <w:lang w:val="en-US"/>
              </w:rPr>
              <w:t xml:space="preserve">, 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8A657"/>
              </w:rPr>
              <w:t>Аргентина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4BE98"/>
                <w:lang w:val="en-US"/>
              </w:rPr>
              <w:t xml:space="preserve">, 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8A657"/>
              </w:rPr>
              <w:t>Колумбия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4BE98"/>
                <w:lang w:val="en-US"/>
              </w:rPr>
              <w:t xml:space="preserve">, 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8A657"/>
              </w:rPr>
              <w:t>Чили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4BE98"/>
                <w:lang w:val="en-US"/>
              </w:rPr>
              <w:t xml:space="preserve">, 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8A657"/>
              </w:rPr>
              <w:t>Уругвай</w:t>
            </w:r>
            <w:r w:rsidRPr="00D4575A">
              <w:rPr>
                <w:color w:val="D8A657"/>
                <w:lang w:val="en-US"/>
              </w:rPr>
              <w:t>"</w:t>
            </w:r>
            <w:r w:rsidRPr="00D4575A">
              <w:rPr>
                <w:color w:val="D4BE98"/>
                <w:lang w:val="en-US"/>
              </w:rPr>
              <w:t>};</w:t>
            </w:r>
            <w:r w:rsidRPr="00D4575A">
              <w:rPr>
                <w:color w:val="D4BE98"/>
                <w:lang w:val="en-US"/>
              </w:rPr>
              <w:br/>
            </w:r>
            <w:r w:rsidRPr="00D4575A">
              <w:rPr>
                <w:color w:val="D4BE98"/>
                <w:lang w:val="en-US"/>
              </w:rPr>
              <w:br/>
            </w:r>
            <w:r w:rsidRPr="00D4575A">
              <w:rPr>
                <w:color w:val="D4BE98"/>
                <w:lang w:val="en-US"/>
              </w:rPr>
              <w:br/>
              <w:t xml:space="preserve">    </w:t>
            </w:r>
            <w:r w:rsidRPr="00D4575A">
              <w:rPr>
                <w:color w:val="BBB529"/>
                <w:lang w:val="en-US"/>
              </w:rPr>
              <w:t>@Override</w:t>
            </w:r>
            <w:r w:rsidRPr="00D4575A">
              <w:rPr>
                <w:color w:val="BBB529"/>
                <w:lang w:val="en-US"/>
              </w:rPr>
              <w:br/>
              <w:t xml:space="preserve">    </w:t>
            </w:r>
            <w:r w:rsidRPr="00D4575A">
              <w:rPr>
                <w:color w:val="EA6962"/>
                <w:lang w:val="en-US"/>
              </w:rPr>
              <w:t xml:space="preserve">public void </w:t>
            </w:r>
            <w:r w:rsidRPr="00D4575A">
              <w:rPr>
                <w:color w:val="A9B665"/>
                <w:lang w:val="en-US"/>
              </w:rPr>
              <w:t>onAttach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lang w:val="en-US"/>
              </w:rPr>
              <w:t xml:space="preserve">Context </w:t>
            </w:r>
            <w:r w:rsidRPr="00D4575A">
              <w:rPr>
                <w:color w:val="D4BE98"/>
                <w:lang w:val="en-US"/>
              </w:rPr>
              <w:t>context) {</w:t>
            </w:r>
            <w:r w:rsidRPr="00D4575A">
              <w:rPr>
                <w:color w:val="D4BE98"/>
                <w:lang w:val="en-US"/>
              </w:rPr>
              <w:br/>
              <w:t xml:space="preserve">        </w:t>
            </w:r>
            <w:r w:rsidRPr="00D4575A">
              <w:rPr>
                <w:color w:val="EA6962"/>
                <w:lang w:val="en-US"/>
              </w:rPr>
              <w:t>super</w:t>
            </w:r>
            <w:r w:rsidRPr="00D4575A">
              <w:rPr>
                <w:color w:val="D4BE98"/>
                <w:lang w:val="en-US"/>
              </w:rPr>
              <w:t>.</w:t>
            </w:r>
            <w:r w:rsidRPr="00D4575A">
              <w:rPr>
                <w:color w:val="A9B665"/>
                <w:lang w:val="en-US"/>
              </w:rPr>
              <w:t>onAttach</w:t>
            </w:r>
            <w:r w:rsidRPr="00D4575A">
              <w:rPr>
                <w:color w:val="D4BE98"/>
                <w:lang w:val="en-US"/>
              </w:rPr>
              <w:t>(context);</w:t>
            </w:r>
            <w:r w:rsidRPr="00D4575A">
              <w:rPr>
                <w:color w:val="D4BE98"/>
                <w:lang w:val="en-US"/>
              </w:rPr>
              <w:br/>
              <w:t xml:space="preserve">        </w:t>
            </w:r>
            <w:r w:rsidRPr="00D4575A">
              <w:rPr>
                <w:color w:val="EA6962"/>
                <w:lang w:val="en-US"/>
              </w:rPr>
              <w:t xml:space="preserve">try </w:t>
            </w:r>
            <w:r w:rsidRPr="00D4575A">
              <w:rPr>
                <w:color w:val="D4BE98"/>
                <w:lang w:val="en-US"/>
              </w:rPr>
              <w:t>{</w:t>
            </w:r>
            <w:r w:rsidRPr="00D4575A">
              <w:rPr>
                <w:color w:val="D4BE98"/>
                <w:lang w:val="en-US"/>
              </w:rPr>
              <w:br/>
              <w:t xml:space="preserve">            fragmentSendDataListener </w:t>
            </w:r>
            <w:r w:rsidRPr="00D4575A">
              <w:rPr>
                <w:color w:val="E78A4E"/>
                <w:lang w:val="en-US"/>
              </w:rPr>
              <w:t xml:space="preserve">= 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lang w:val="en-US"/>
              </w:rPr>
              <w:t>OnFragmentSendDataListener</w:t>
            </w:r>
            <w:r w:rsidRPr="00D4575A">
              <w:rPr>
                <w:color w:val="D4BE98"/>
                <w:lang w:val="en-US"/>
              </w:rPr>
              <w:t>) context;</w:t>
            </w:r>
            <w:r w:rsidRPr="00D4575A">
              <w:rPr>
                <w:color w:val="D4BE98"/>
                <w:lang w:val="en-US"/>
              </w:rPr>
              <w:br/>
              <w:t xml:space="preserve">        } </w:t>
            </w:r>
            <w:r w:rsidRPr="00D4575A">
              <w:rPr>
                <w:color w:val="EA6962"/>
                <w:lang w:val="en-US"/>
              </w:rPr>
              <w:t xml:space="preserve">catch 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lang w:val="en-US"/>
              </w:rPr>
              <w:t xml:space="preserve">ClassCastException </w:t>
            </w:r>
            <w:r w:rsidRPr="00D4575A">
              <w:rPr>
                <w:color w:val="D4BE98"/>
                <w:lang w:val="en-US"/>
              </w:rPr>
              <w:t>e) {</w:t>
            </w:r>
            <w:r w:rsidRPr="00D4575A">
              <w:rPr>
                <w:color w:val="D4BE98"/>
                <w:lang w:val="en-US"/>
              </w:rPr>
              <w:br/>
              <w:t xml:space="preserve">            </w:t>
            </w:r>
            <w:r w:rsidRPr="00D4575A">
              <w:rPr>
                <w:color w:val="EA6962"/>
                <w:lang w:val="en-US"/>
              </w:rPr>
              <w:t xml:space="preserve">throw new </w:t>
            </w:r>
            <w:r w:rsidRPr="00D4575A">
              <w:rPr>
                <w:color w:val="A9B665"/>
                <w:lang w:val="en-US"/>
              </w:rPr>
              <w:t>ClassCastException</w:t>
            </w:r>
            <w:r w:rsidRPr="00D4575A">
              <w:rPr>
                <w:color w:val="D4BE98"/>
                <w:lang w:val="en-US"/>
              </w:rPr>
              <w:t xml:space="preserve">(context </w:t>
            </w:r>
            <w:r w:rsidRPr="00D4575A">
              <w:rPr>
                <w:color w:val="E78A4E"/>
                <w:lang w:val="en-US"/>
              </w:rPr>
              <w:t xml:space="preserve">+ </w:t>
            </w:r>
            <w:r w:rsidRPr="00D4575A">
              <w:rPr>
                <w:color w:val="D8A657"/>
                <w:lang w:val="en-US"/>
              </w:rPr>
              <w:t xml:space="preserve">" </w:t>
            </w:r>
            <w:r w:rsidRPr="00D4575A">
              <w:rPr>
                <w:color w:val="D8A657"/>
              </w:rPr>
              <w:t>должен</w:t>
            </w:r>
            <w:r w:rsidRPr="00D4575A">
              <w:rPr>
                <w:color w:val="D8A657"/>
                <w:lang w:val="en-US"/>
              </w:rPr>
              <w:t xml:space="preserve"> </w:t>
            </w:r>
            <w:r w:rsidRPr="00D4575A">
              <w:rPr>
                <w:color w:val="D8A657"/>
              </w:rPr>
              <w:t>реализовывать</w:t>
            </w:r>
            <w:r w:rsidRPr="00D4575A">
              <w:rPr>
                <w:color w:val="D8A657"/>
                <w:lang w:val="en-US"/>
              </w:rPr>
              <w:t xml:space="preserve"> </w:t>
            </w:r>
            <w:r w:rsidRPr="00D4575A">
              <w:rPr>
                <w:color w:val="D8A657"/>
              </w:rPr>
              <w:t>интерфейс</w:t>
            </w:r>
            <w:r w:rsidRPr="00D4575A">
              <w:rPr>
                <w:color w:val="D8A657"/>
                <w:lang w:val="en-US"/>
              </w:rPr>
              <w:t xml:space="preserve"> OnFragmentInteractionListener"</w:t>
            </w:r>
            <w:r w:rsidRPr="00D4575A">
              <w:rPr>
                <w:color w:val="D4BE98"/>
                <w:lang w:val="en-US"/>
              </w:rPr>
              <w:t>);</w:t>
            </w:r>
            <w:r w:rsidRPr="00D4575A">
              <w:rPr>
                <w:color w:val="D4BE98"/>
                <w:lang w:val="en-US"/>
              </w:rPr>
              <w:br/>
              <w:t xml:space="preserve">        }</w:t>
            </w:r>
            <w:r w:rsidRPr="00D4575A">
              <w:rPr>
                <w:color w:val="D4BE98"/>
                <w:lang w:val="en-US"/>
              </w:rPr>
              <w:br/>
              <w:t xml:space="preserve">    }</w:t>
            </w:r>
            <w:r w:rsidRPr="00D4575A">
              <w:rPr>
                <w:color w:val="D4BE98"/>
                <w:lang w:val="en-US"/>
              </w:rPr>
              <w:br/>
            </w:r>
            <w:r w:rsidRPr="00D4575A">
              <w:rPr>
                <w:color w:val="D4BE98"/>
                <w:lang w:val="en-US"/>
              </w:rPr>
              <w:br/>
              <w:t xml:space="preserve">    </w:t>
            </w:r>
            <w:r w:rsidRPr="00D4575A">
              <w:rPr>
                <w:color w:val="BBB529"/>
                <w:lang w:val="en-US"/>
              </w:rPr>
              <w:t>@Override</w:t>
            </w:r>
            <w:r w:rsidRPr="00D4575A">
              <w:rPr>
                <w:color w:val="BBB529"/>
                <w:lang w:val="en-US"/>
              </w:rPr>
              <w:br/>
              <w:t xml:space="preserve">    </w:t>
            </w:r>
            <w:r w:rsidRPr="00D4575A">
              <w:rPr>
                <w:color w:val="EA6962"/>
                <w:lang w:val="en-US"/>
              </w:rPr>
              <w:t xml:space="preserve">public </w:t>
            </w:r>
            <w:r w:rsidRPr="00D4575A">
              <w:rPr>
                <w:lang w:val="en-US"/>
              </w:rPr>
              <w:t xml:space="preserve">View </w:t>
            </w:r>
            <w:r w:rsidRPr="00D4575A">
              <w:rPr>
                <w:color w:val="A9B665"/>
                <w:lang w:val="en-US"/>
              </w:rPr>
              <w:t>onCreateView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lang w:val="en-US"/>
              </w:rPr>
              <w:t xml:space="preserve">LayoutInflater </w:t>
            </w:r>
            <w:r w:rsidRPr="00D4575A">
              <w:rPr>
                <w:color w:val="D4BE98"/>
                <w:lang w:val="en-US"/>
              </w:rPr>
              <w:t xml:space="preserve">inflater, </w:t>
            </w:r>
            <w:r w:rsidRPr="00D4575A">
              <w:rPr>
                <w:lang w:val="en-US"/>
              </w:rPr>
              <w:t xml:space="preserve">ViewGroup </w:t>
            </w:r>
            <w:r w:rsidRPr="00D4575A">
              <w:rPr>
                <w:color w:val="D4BE98"/>
                <w:lang w:val="en-US"/>
              </w:rPr>
              <w:t xml:space="preserve">container, </w:t>
            </w:r>
            <w:r w:rsidRPr="00D4575A">
              <w:rPr>
                <w:lang w:val="en-US"/>
              </w:rPr>
              <w:t xml:space="preserve">Bundle </w:t>
            </w:r>
            <w:r w:rsidRPr="00D4575A">
              <w:rPr>
                <w:color w:val="D4BE98"/>
                <w:lang w:val="en-US"/>
              </w:rPr>
              <w:t>savedInstanceState) {</w:t>
            </w:r>
            <w:r w:rsidRPr="00D4575A">
              <w:rPr>
                <w:color w:val="D4BE98"/>
                <w:lang w:val="en-US"/>
              </w:rPr>
              <w:br/>
              <w:t xml:space="preserve">        </w:t>
            </w:r>
            <w:r w:rsidRPr="00D4575A">
              <w:rPr>
                <w:lang w:val="en-US"/>
              </w:rPr>
              <w:t xml:space="preserve">View </w:t>
            </w:r>
            <w:r w:rsidRPr="00D4575A">
              <w:rPr>
                <w:color w:val="D4BE98"/>
                <w:lang w:val="en-US"/>
              </w:rPr>
              <w:t xml:space="preserve">view </w:t>
            </w:r>
            <w:r w:rsidRPr="00D4575A">
              <w:rPr>
                <w:color w:val="E78A4E"/>
                <w:lang w:val="en-US"/>
              </w:rPr>
              <w:t xml:space="preserve">= </w:t>
            </w:r>
            <w:r w:rsidRPr="00D4575A">
              <w:rPr>
                <w:color w:val="D4BE98"/>
                <w:lang w:val="en-US"/>
              </w:rPr>
              <w:t>inflater.</w:t>
            </w:r>
            <w:r w:rsidRPr="00D4575A">
              <w:rPr>
                <w:color w:val="A9B665"/>
                <w:lang w:val="en-US"/>
              </w:rPr>
              <w:t>inflate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lang w:val="en-US"/>
              </w:rPr>
              <w:t>R</w:t>
            </w:r>
            <w:r w:rsidRPr="00D4575A">
              <w:rPr>
                <w:color w:val="D4BE98"/>
                <w:lang w:val="en-US"/>
              </w:rPr>
              <w:t>.</w:t>
            </w:r>
            <w:r w:rsidRPr="00D4575A">
              <w:rPr>
                <w:lang w:val="en-US"/>
              </w:rPr>
              <w:t>layout</w:t>
            </w:r>
            <w:r w:rsidRPr="00D4575A">
              <w:rPr>
                <w:color w:val="D4BE98"/>
                <w:lang w:val="en-US"/>
              </w:rPr>
              <w:t xml:space="preserve">.fragment_list, container, </w:t>
            </w:r>
            <w:r w:rsidRPr="00D4575A">
              <w:rPr>
                <w:color w:val="EA6962"/>
                <w:lang w:val="en-US"/>
              </w:rPr>
              <w:t>false</w:t>
            </w:r>
            <w:r w:rsidRPr="00D4575A">
              <w:rPr>
                <w:color w:val="D4BE98"/>
                <w:lang w:val="en-US"/>
              </w:rPr>
              <w:t>);</w:t>
            </w:r>
            <w:r w:rsidRPr="00D4575A">
              <w:rPr>
                <w:color w:val="D4BE98"/>
                <w:lang w:val="en-US"/>
              </w:rPr>
              <w:br/>
              <w:t xml:space="preserve">        </w:t>
            </w:r>
            <w:r w:rsidRPr="00D4575A">
              <w:rPr>
                <w:lang w:val="en-US"/>
              </w:rPr>
              <w:t xml:space="preserve">ListView </w:t>
            </w:r>
            <w:r w:rsidRPr="00D4575A">
              <w:rPr>
                <w:color w:val="D4BE98"/>
                <w:lang w:val="en-US"/>
              </w:rPr>
              <w:t xml:space="preserve">countriesList </w:t>
            </w:r>
            <w:r w:rsidRPr="00D4575A">
              <w:rPr>
                <w:color w:val="E78A4E"/>
                <w:lang w:val="en-US"/>
              </w:rPr>
              <w:t xml:space="preserve">= </w:t>
            </w:r>
            <w:r w:rsidRPr="00D4575A">
              <w:rPr>
                <w:color w:val="D4BE98"/>
                <w:lang w:val="en-US"/>
              </w:rPr>
              <w:t>view.</w:t>
            </w:r>
            <w:r w:rsidRPr="00D4575A">
              <w:rPr>
                <w:color w:val="A9B665"/>
                <w:lang w:val="en-US"/>
              </w:rPr>
              <w:t>findViewById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lang w:val="en-US"/>
              </w:rPr>
              <w:t>R</w:t>
            </w:r>
            <w:r w:rsidRPr="00D4575A">
              <w:rPr>
                <w:color w:val="D4BE98"/>
                <w:lang w:val="en-US"/>
              </w:rPr>
              <w:t>.</w:t>
            </w:r>
            <w:r w:rsidRPr="00D4575A">
              <w:rPr>
                <w:lang w:val="en-US"/>
              </w:rPr>
              <w:t>id</w:t>
            </w:r>
            <w:r w:rsidRPr="00D4575A">
              <w:rPr>
                <w:color w:val="D4BE98"/>
                <w:lang w:val="en-US"/>
              </w:rPr>
              <w:t>.countriesList);</w:t>
            </w:r>
            <w:r w:rsidRPr="00D4575A">
              <w:rPr>
                <w:color w:val="D4BE98"/>
                <w:lang w:val="en-US"/>
              </w:rPr>
              <w:br/>
            </w:r>
            <w:r w:rsidRPr="00D4575A">
              <w:rPr>
                <w:color w:val="D4BE98"/>
                <w:lang w:val="en-US"/>
              </w:rPr>
              <w:lastRenderedPageBreak/>
              <w:t xml:space="preserve">        </w:t>
            </w:r>
            <w:r w:rsidRPr="00D4575A">
              <w:rPr>
                <w:lang w:val="en-US"/>
              </w:rPr>
              <w:t>ArrayAdapter</w:t>
            </w:r>
            <w:r w:rsidRPr="00D4575A">
              <w:rPr>
                <w:color w:val="E78A4E"/>
                <w:lang w:val="en-US"/>
              </w:rPr>
              <w:t>&lt;</w:t>
            </w:r>
            <w:r w:rsidRPr="00D4575A">
              <w:rPr>
                <w:lang w:val="en-US"/>
              </w:rPr>
              <w:t>String</w:t>
            </w:r>
            <w:r w:rsidRPr="00D4575A">
              <w:rPr>
                <w:color w:val="E78A4E"/>
                <w:lang w:val="en-US"/>
              </w:rPr>
              <w:t xml:space="preserve">&gt; </w:t>
            </w:r>
            <w:r w:rsidRPr="00D4575A">
              <w:rPr>
                <w:color w:val="D4BE98"/>
                <w:lang w:val="en-US"/>
              </w:rPr>
              <w:t xml:space="preserve">adapter </w:t>
            </w:r>
            <w:r w:rsidRPr="00D4575A">
              <w:rPr>
                <w:color w:val="E78A4E"/>
                <w:lang w:val="en-US"/>
              </w:rPr>
              <w:t xml:space="preserve">= </w:t>
            </w:r>
            <w:r w:rsidRPr="00D4575A">
              <w:rPr>
                <w:color w:val="EA6962"/>
                <w:lang w:val="en-US"/>
              </w:rPr>
              <w:t xml:space="preserve">new </w:t>
            </w:r>
            <w:r w:rsidRPr="00D4575A">
              <w:rPr>
                <w:color w:val="A9B665"/>
                <w:lang w:val="en-US"/>
              </w:rPr>
              <w:t>ArrayAdapter</w:t>
            </w:r>
            <w:r w:rsidRPr="00D4575A">
              <w:rPr>
                <w:color w:val="E78A4E"/>
                <w:lang w:val="en-US"/>
              </w:rPr>
              <w:t>&lt;&gt;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color w:val="A9B665"/>
                <w:lang w:val="en-US"/>
              </w:rPr>
              <w:t>getContext</w:t>
            </w:r>
            <w:r w:rsidRPr="00D4575A">
              <w:rPr>
                <w:color w:val="D4BE98"/>
                <w:lang w:val="en-US"/>
              </w:rPr>
              <w:t xml:space="preserve">(), </w:t>
            </w:r>
            <w:r w:rsidRPr="00D4575A">
              <w:rPr>
                <w:lang w:val="en-US"/>
              </w:rPr>
              <w:t>android</w:t>
            </w:r>
            <w:r w:rsidRPr="00D4575A">
              <w:rPr>
                <w:color w:val="D4BE98"/>
                <w:lang w:val="en-US"/>
              </w:rPr>
              <w:t>.</w:t>
            </w:r>
            <w:r w:rsidRPr="00D4575A">
              <w:rPr>
                <w:lang w:val="en-US"/>
              </w:rPr>
              <w:t>R</w:t>
            </w:r>
            <w:r w:rsidRPr="00D4575A">
              <w:rPr>
                <w:color w:val="D4BE98"/>
                <w:lang w:val="en-US"/>
              </w:rPr>
              <w:t>.</w:t>
            </w:r>
            <w:r w:rsidRPr="00D4575A">
              <w:rPr>
                <w:lang w:val="en-US"/>
              </w:rPr>
              <w:t>layout</w:t>
            </w:r>
            <w:r w:rsidRPr="00D4575A">
              <w:rPr>
                <w:color w:val="D4BE98"/>
                <w:lang w:val="en-US"/>
              </w:rPr>
              <w:t>.simple_list_item_1, countries);</w:t>
            </w:r>
            <w:r w:rsidRPr="00D4575A">
              <w:rPr>
                <w:color w:val="D4BE98"/>
                <w:lang w:val="en-US"/>
              </w:rPr>
              <w:br/>
              <w:t xml:space="preserve">        countriesList.</w:t>
            </w:r>
            <w:r w:rsidRPr="00D4575A">
              <w:rPr>
                <w:color w:val="A9B665"/>
                <w:lang w:val="en-US"/>
              </w:rPr>
              <w:t>setAdapter</w:t>
            </w:r>
            <w:r w:rsidRPr="00D4575A">
              <w:rPr>
                <w:color w:val="D4BE98"/>
                <w:lang w:val="en-US"/>
              </w:rPr>
              <w:t>(adapter);</w:t>
            </w:r>
            <w:r w:rsidRPr="00D4575A">
              <w:rPr>
                <w:color w:val="D4BE98"/>
                <w:lang w:val="en-US"/>
              </w:rPr>
              <w:br/>
              <w:t xml:space="preserve">        countriesList.</w:t>
            </w:r>
            <w:r w:rsidRPr="00D4575A">
              <w:rPr>
                <w:color w:val="A9B665"/>
                <w:lang w:val="en-US"/>
              </w:rPr>
              <w:t>setOnItemClickListener</w:t>
            </w:r>
            <w:r w:rsidRPr="00D4575A">
              <w:rPr>
                <w:color w:val="D4BE98"/>
                <w:lang w:val="en-US"/>
              </w:rPr>
              <w:t xml:space="preserve">((parent, v, position, id) </w:t>
            </w:r>
            <w:r w:rsidRPr="00D4575A">
              <w:rPr>
                <w:lang w:val="en-US"/>
              </w:rPr>
              <w:t xml:space="preserve">-&gt; </w:t>
            </w:r>
            <w:r w:rsidRPr="00D4575A">
              <w:rPr>
                <w:color w:val="D4BE98"/>
                <w:lang w:val="en-US"/>
              </w:rPr>
              <w:t>{</w:t>
            </w:r>
            <w:r w:rsidRPr="00D4575A">
              <w:rPr>
                <w:color w:val="D4BE98"/>
                <w:lang w:val="en-US"/>
              </w:rPr>
              <w:br/>
              <w:t xml:space="preserve">            </w:t>
            </w:r>
            <w:r w:rsidRPr="00D4575A">
              <w:rPr>
                <w:lang w:val="en-US"/>
              </w:rPr>
              <w:t xml:space="preserve">String </w:t>
            </w:r>
            <w:r w:rsidRPr="00D4575A">
              <w:rPr>
                <w:color w:val="D4BE98"/>
                <w:lang w:val="en-US"/>
              </w:rPr>
              <w:t xml:space="preserve">selectedItem </w:t>
            </w:r>
            <w:r w:rsidRPr="00D4575A">
              <w:rPr>
                <w:color w:val="E78A4E"/>
                <w:lang w:val="en-US"/>
              </w:rPr>
              <w:t xml:space="preserve">= </w:t>
            </w:r>
            <w:r w:rsidRPr="00D4575A">
              <w:rPr>
                <w:color w:val="D4BE98"/>
                <w:lang w:val="en-US"/>
              </w:rPr>
              <w:t>(</w:t>
            </w:r>
            <w:r w:rsidRPr="00D4575A">
              <w:rPr>
                <w:lang w:val="en-US"/>
              </w:rPr>
              <w:t>String</w:t>
            </w:r>
            <w:r w:rsidRPr="00D4575A">
              <w:rPr>
                <w:color w:val="D4BE98"/>
                <w:lang w:val="en-US"/>
              </w:rPr>
              <w:t>) parent.</w:t>
            </w:r>
            <w:r w:rsidRPr="00D4575A">
              <w:rPr>
                <w:color w:val="A9B665"/>
                <w:lang w:val="en-US"/>
              </w:rPr>
              <w:t>getItemAtPosition</w:t>
            </w:r>
            <w:r w:rsidRPr="00D4575A">
              <w:rPr>
                <w:color w:val="D4BE98"/>
                <w:lang w:val="en-US"/>
              </w:rPr>
              <w:t>(position);</w:t>
            </w:r>
            <w:r w:rsidRPr="00D4575A">
              <w:rPr>
                <w:color w:val="D4BE98"/>
                <w:lang w:val="en-US"/>
              </w:rPr>
              <w:br/>
              <w:t xml:space="preserve">            fragmentSendDataListener.</w:t>
            </w:r>
            <w:r w:rsidRPr="00D4575A">
              <w:rPr>
                <w:color w:val="A9B665"/>
                <w:lang w:val="en-US"/>
              </w:rPr>
              <w:t>onSendData</w:t>
            </w:r>
            <w:r w:rsidRPr="00D4575A">
              <w:rPr>
                <w:color w:val="D4BE98"/>
                <w:lang w:val="en-US"/>
              </w:rPr>
              <w:t>(selectedItem);</w:t>
            </w:r>
            <w:r w:rsidRPr="00D4575A">
              <w:rPr>
                <w:color w:val="D4BE98"/>
                <w:lang w:val="en-US"/>
              </w:rPr>
              <w:br/>
              <w:t xml:space="preserve">        });</w:t>
            </w:r>
            <w:r w:rsidRPr="00D4575A">
              <w:rPr>
                <w:color w:val="D4BE98"/>
                <w:lang w:val="en-US"/>
              </w:rPr>
              <w:br/>
              <w:t xml:space="preserve">        </w:t>
            </w:r>
            <w:r w:rsidRPr="00D4575A">
              <w:rPr>
                <w:color w:val="EA6962"/>
                <w:lang w:val="en-US"/>
              </w:rPr>
              <w:t xml:space="preserve">return </w:t>
            </w:r>
            <w:r w:rsidRPr="00D4575A">
              <w:rPr>
                <w:color w:val="D4BE98"/>
                <w:lang w:val="en-US"/>
              </w:rPr>
              <w:t>view;</w:t>
            </w:r>
            <w:r w:rsidRPr="00D4575A">
              <w:rPr>
                <w:color w:val="D4BE98"/>
                <w:lang w:val="en-US"/>
              </w:rPr>
              <w:br/>
              <w:t xml:space="preserve">    }</w:t>
            </w:r>
            <w:r w:rsidRPr="00D4575A">
              <w:rPr>
                <w:color w:val="D4BE98"/>
                <w:lang w:val="en-US"/>
              </w:rPr>
              <w:br/>
              <w:t>}</w:t>
            </w:r>
          </w:p>
        </w:tc>
      </w:tr>
    </w:tbl>
    <w:p w14:paraId="31DF5FAE" w14:textId="77777777" w:rsidR="00876886" w:rsidRPr="00D4575A" w:rsidRDefault="00876886" w:rsidP="00FD50FA">
      <w:pPr>
        <w:rPr>
          <w:lang w:val="en-US"/>
        </w:rPr>
      </w:pPr>
    </w:p>
    <w:p w14:paraId="6A812CD1" w14:textId="3665F19E" w:rsidR="009E208E" w:rsidRDefault="009E208E" w:rsidP="000A2987">
      <w:pPr>
        <w:jc w:val="center"/>
      </w:pPr>
      <w:r>
        <w:rPr>
          <w:noProof/>
        </w:rPr>
        <w:drawing>
          <wp:inline distT="0" distB="0" distL="0" distR="0" wp14:anchorId="7FF309D2" wp14:editId="3D0A94B8">
            <wp:extent cx="1891862" cy="3969722"/>
            <wp:effectExtent l="0" t="0" r="0" b="0"/>
            <wp:docPr id="876715235" name="Рисунок 1" descr="Изображение выглядит как электроника, текст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5235" name="Рисунок 1" descr="Изображение выглядит как электроника, текст, снимок экрана, мультимеди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894" cy="39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7230" w14:textId="4B2B7375" w:rsidR="006A61BA" w:rsidRPr="009C6A32" w:rsidRDefault="000A2987" w:rsidP="009A506E">
      <w:pPr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– тестирование кода</w:t>
      </w:r>
    </w:p>
    <w:p w14:paraId="37BEB467" w14:textId="0528DA8C" w:rsidR="00150566" w:rsidRDefault="00775AEE" w:rsidP="00E66656">
      <w:r w:rsidRPr="00775AEE">
        <w:t xml:space="preserve">5. </w:t>
      </w:r>
      <w:r>
        <w:t>Реализовать фрагменты в альбомном и портретном режиме</w:t>
      </w:r>
    </w:p>
    <w:p w14:paraId="4B771230" w14:textId="36DDE19B" w:rsidR="00FD50FA" w:rsidRPr="003A04BC" w:rsidRDefault="00FD50FA" w:rsidP="00FD50FA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220708" w:rsidRPr="003A04BC">
        <w:rPr>
          <w:rFonts w:ascii="Times" w:hAnsi="Times" w:cs="Times"/>
          <w:i/>
          <w:iCs/>
          <w:sz w:val="24"/>
          <w:szCs w:val="24"/>
          <w:lang w:val="en-US"/>
        </w:rPr>
        <w:t>8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 w:rsidR="003A04BC">
        <w:rPr>
          <w:rFonts w:ascii="Times" w:hAnsi="Times" w:cs="Times"/>
          <w:i/>
          <w:iCs/>
          <w:sz w:val="24"/>
          <w:szCs w:val="24"/>
        </w:rPr>
        <w:t>код</w:t>
      </w:r>
      <w:r w:rsidR="003A04BC"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3A04BC">
        <w:rPr>
          <w:rFonts w:ascii="Times" w:hAnsi="Times" w:cs="Times"/>
          <w:i/>
          <w:iCs/>
          <w:sz w:val="24"/>
          <w:szCs w:val="24"/>
        </w:rPr>
        <w:t>в</w:t>
      </w:r>
      <w:r w:rsidR="003A04BC"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3A04BC">
        <w:rPr>
          <w:rFonts w:ascii="Times" w:hAnsi="Times" w:cs="Times"/>
          <w:i/>
          <w:iCs/>
          <w:sz w:val="24"/>
          <w:szCs w:val="24"/>
          <w:lang w:val="en-US"/>
        </w:rPr>
        <w:t>activity</w:t>
      </w:r>
      <w:r w:rsidR="003A04BC" w:rsidRPr="003A04BC">
        <w:rPr>
          <w:rFonts w:ascii="Times" w:hAnsi="Times" w:cs="Times"/>
          <w:i/>
          <w:iCs/>
          <w:sz w:val="24"/>
          <w:szCs w:val="24"/>
          <w:lang w:val="en-US"/>
        </w:rPr>
        <w:t>_</w:t>
      </w:r>
      <w:r w:rsidR="003A04BC">
        <w:rPr>
          <w:rFonts w:ascii="Times" w:hAnsi="Times" w:cs="Times"/>
          <w:i/>
          <w:iCs/>
          <w:sz w:val="24"/>
          <w:szCs w:val="24"/>
          <w:lang w:val="en-US"/>
        </w:rPr>
        <w:t>detail.xml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50FA" w:rsidRPr="003A04BC" w14:paraId="02BFCB59" w14:textId="77777777" w:rsidTr="004D7BB1">
        <w:tc>
          <w:tcPr>
            <w:tcW w:w="9345" w:type="dxa"/>
          </w:tcPr>
          <w:p w14:paraId="32019BB9" w14:textId="4C3CF4C0" w:rsidR="00FD50FA" w:rsidRPr="00175A15" w:rsidRDefault="00175A15" w:rsidP="00175A15">
            <w:pPr>
              <w:pStyle w:val="a5"/>
              <w:rPr>
                <w:color w:val="ADBAC7"/>
                <w:lang w:val="en-US"/>
              </w:rPr>
            </w:pPr>
            <w:r w:rsidRPr="00175A15">
              <w:rPr>
                <w:color w:val="D4BE98"/>
                <w:lang w:val="en-US"/>
              </w:rPr>
              <w:t>&lt;</w:t>
            </w:r>
            <w:r w:rsidRPr="00175A15">
              <w:rPr>
                <w:color w:val="E78A4E"/>
                <w:lang w:val="en-US"/>
              </w:rPr>
              <w:t>androidx.fragment.app.FragmentContainerView</w:t>
            </w:r>
            <w:r w:rsidRPr="00175A15">
              <w:rPr>
                <w:color w:val="E78A4E"/>
                <w:lang w:val="en-US"/>
              </w:rPr>
              <w:br/>
              <w:t xml:space="preserve">    </w:t>
            </w:r>
            <w:r w:rsidRPr="00175A15">
              <w:rPr>
                <w:color w:val="D4BE98"/>
                <w:lang w:val="en-US"/>
              </w:rPr>
              <w:t>android</w:t>
            </w:r>
            <w:r w:rsidRPr="00175A15">
              <w:rPr>
                <w:lang w:val="en-US"/>
              </w:rPr>
              <w:t>:id="@+id/detailFragment"</w:t>
            </w:r>
            <w:r w:rsidRPr="00175A15">
              <w:rPr>
                <w:lang w:val="en-US"/>
              </w:rPr>
              <w:br/>
              <w:t xml:space="preserve">    </w:t>
            </w:r>
            <w:r w:rsidRPr="00175A15">
              <w:rPr>
                <w:color w:val="D4BE98"/>
                <w:lang w:val="en-US"/>
              </w:rPr>
              <w:t>android</w:t>
            </w:r>
            <w:r w:rsidRPr="00175A15">
              <w:rPr>
                <w:lang w:val="en-US"/>
              </w:rPr>
              <w:t>:layout_width="match_parent"</w:t>
            </w:r>
            <w:r w:rsidRPr="00175A15">
              <w:rPr>
                <w:lang w:val="en-US"/>
              </w:rPr>
              <w:br/>
              <w:t xml:space="preserve">    </w:t>
            </w:r>
            <w:r w:rsidRPr="00175A15">
              <w:rPr>
                <w:color w:val="D4BE98"/>
                <w:lang w:val="en-US"/>
              </w:rPr>
              <w:t>android</w:t>
            </w:r>
            <w:r w:rsidRPr="00175A15">
              <w:rPr>
                <w:lang w:val="en-US"/>
              </w:rPr>
              <w:t>:layout_height="match_parent"</w:t>
            </w:r>
            <w:r w:rsidRPr="00175A15">
              <w:rPr>
                <w:lang w:val="en-US"/>
              </w:rPr>
              <w:br/>
              <w:t xml:space="preserve">    </w:t>
            </w:r>
            <w:r w:rsidRPr="00175A15">
              <w:rPr>
                <w:color w:val="D4BE98"/>
                <w:lang w:val="en-US"/>
              </w:rPr>
              <w:t>android</w:t>
            </w:r>
            <w:r w:rsidRPr="00175A15">
              <w:rPr>
                <w:lang w:val="en-US"/>
              </w:rPr>
              <w:t xml:space="preserve">:name="com.example.prac8.DetailFragment" </w:t>
            </w:r>
            <w:r w:rsidRPr="00175A15">
              <w:rPr>
                <w:color w:val="D4BE98"/>
                <w:lang w:val="en-US"/>
              </w:rPr>
              <w:t>/&gt;</w:t>
            </w:r>
          </w:p>
        </w:tc>
      </w:tr>
    </w:tbl>
    <w:p w14:paraId="4E613A92" w14:textId="77777777" w:rsidR="00F74B95" w:rsidRDefault="00F74B95" w:rsidP="00FD50FA">
      <w:pPr>
        <w:rPr>
          <w:lang w:val="en-US"/>
        </w:rPr>
      </w:pPr>
    </w:p>
    <w:p w14:paraId="3B3C1F14" w14:textId="77777777" w:rsidR="00F74B95" w:rsidRDefault="00F74B95" w:rsidP="00F74B95">
      <w:pPr>
        <w:rPr>
          <w:i/>
          <w:iCs/>
        </w:rPr>
      </w:pPr>
    </w:p>
    <w:p w14:paraId="4D642D3D" w14:textId="77777777" w:rsidR="00D031C5" w:rsidRDefault="00D031C5" w:rsidP="00F74B95">
      <w:pPr>
        <w:rPr>
          <w:rFonts w:ascii="Times" w:hAnsi="Times" w:cs="Times"/>
          <w:i/>
          <w:iCs/>
          <w:sz w:val="24"/>
          <w:szCs w:val="24"/>
        </w:rPr>
      </w:pPr>
    </w:p>
    <w:p w14:paraId="027EA297" w14:textId="77777777" w:rsidR="00D031C5" w:rsidRDefault="00D031C5" w:rsidP="00F74B95">
      <w:pPr>
        <w:rPr>
          <w:rFonts w:ascii="Times" w:hAnsi="Times" w:cs="Times"/>
          <w:i/>
          <w:iCs/>
          <w:sz w:val="24"/>
          <w:szCs w:val="24"/>
        </w:rPr>
      </w:pPr>
    </w:p>
    <w:p w14:paraId="2E58253D" w14:textId="420A670D" w:rsidR="00F74B95" w:rsidRPr="003A04BC" w:rsidRDefault="00F74B95" w:rsidP="00F74B95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lastRenderedPageBreak/>
        <w:t>Листинг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A27022">
        <w:rPr>
          <w:rFonts w:ascii="Times" w:hAnsi="Times" w:cs="Times"/>
          <w:i/>
          <w:iCs/>
          <w:sz w:val="24"/>
          <w:szCs w:val="24"/>
          <w:lang w:val="en-US"/>
        </w:rPr>
        <w:t>9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A27022">
        <w:rPr>
          <w:rFonts w:ascii="Times" w:hAnsi="Times" w:cs="Times"/>
          <w:i/>
          <w:iCs/>
          <w:sz w:val="24"/>
          <w:szCs w:val="24"/>
          <w:lang w:val="en-US"/>
        </w:rPr>
        <w:t>DetailActivity</w:t>
      </w:r>
      <w:r w:rsidR="00B24056">
        <w:rPr>
          <w:rFonts w:ascii="Times" w:hAnsi="Times" w:cs="Times"/>
          <w:i/>
          <w:iCs/>
          <w:sz w:val="24"/>
          <w:szCs w:val="24"/>
          <w:lang w:val="en-US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B95" w:rsidRPr="003A04BC" w14:paraId="4794A10D" w14:textId="77777777" w:rsidTr="004D7BB1">
        <w:tc>
          <w:tcPr>
            <w:tcW w:w="9345" w:type="dxa"/>
          </w:tcPr>
          <w:p w14:paraId="0699711A" w14:textId="70A8AA99" w:rsidR="00F74B95" w:rsidRPr="0067047C" w:rsidRDefault="0067047C" w:rsidP="0067047C">
            <w:pPr>
              <w:pStyle w:val="a5"/>
              <w:rPr>
                <w:color w:val="ADBAC7"/>
                <w:lang w:val="en-US"/>
              </w:rPr>
            </w:pPr>
            <w:r w:rsidRPr="0067047C">
              <w:rPr>
                <w:color w:val="EA6962"/>
                <w:lang w:val="en-US"/>
              </w:rPr>
              <w:t xml:space="preserve">public class </w:t>
            </w:r>
            <w:r w:rsidRPr="0067047C">
              <w:rPr>
                <w:color w:val="ADBAC7"/>
                <w:lang w:val="en-US"/>
              </w:rPr>
              <w:t xml:space="preserve">DetailActivity </w:t>
            </w:r>
            <w:r w:rsidRPr="0067047C">
              <w:rPr>
                <w:color w:val="EA6962"/>
                <w:lang w:val="en-US"/>
              </w:rPr>
              <w:t xml:space="preserve">extends </w:t>
            </w:r>
            <w:r w:rsidRPr="0067047C">
              <w:rPr>
                <w:color w:val="ADBAC7"/>
                <w:lang w:val="en-US"/>
              </w:rPr>
              <w:t xml:space="preserve">AppCompatActivity </w:t>
            </w:r>
            <w:r w:rsidRPr="0067047C">
              <w:rPr>
                <w:lang w:val="en-US"/>
              </w:rPr>
              <w:t>{</w:t>
            </w:r>
            <w:r w:rsidRPr="0067047C">
              <w:rPr>
                <w:lang w:val="en-US"/>
              </w:rPr>
              <w:br/>
              <w:t xml:space="preserve">    </w:t>
            </w:r>
            <w:r w:rsidRPr="0067047C">
              <w:rPr>
                <w:color w:val="EA6962"/>
                <w:lang w:val="en-US"/>
              </w:rPr>
              <w:t xml:space="preserve">public static final </w:t>
            </w:r>
            <w:r w:rsidRPr="0067047C">
              <w:rPr>
                <w:color w:val="ADBAC7"/>
                <w:lang w:val="en-US"/>
              </w:rPr>
              <w:t xml:space="preserve">String </w:t>
            </w:r>
            <w:r w:rsidRPr="0067047C">
              <w:rPr>
                <w:lang w:val="en-US"/>
              </w:rPr>
              <w:t xml:space="preserve">SELECTED_ITEM </w:t>
            </w:r>
            <w:r w:rsidRPr="0067047C">
              <w:rPr>
                <w:color w:val="E78A4E"/>
                <w:lang w:val="en-US"/>
              </w:rPr>
              <w:t xml:space="preserve">= </w:t>
            </w:r>
            <w:r w:rsidRPr="0067047C">
              <w:rPr>
                <w:color w:val="D8A657"/>
                <w:lang w:val="en-US"/>
              </w:rPr>
              <w:t>"SELECTED_ITEM"</w:t>
            </w:r>
            <w:r w:rsidRPr="0067047C">
              <w:rPr>
                <w:lang w:val="en-US"/>
              </w:rPr>
              <w:t>;</w:t>
            </w:r>
            <w:r w:rsidRPr="0067047C">
              <w:rPr>
                <w:lang w:val="en-US"/>
              </w:rPr>
              <w:br/>
              <w:t xml:space="preserve">    </w:t>
            </w:r>
            <w:r w:rsidRPr="0067047C">
              <w:rPr>
                <w:color w:val="ADBAC7"/>
                <w:lang w:val="en-US"/>
              </w:rPr>
              <w:t xml:space="preserve">String </w:t>
            </w:r>
            <w:r w:rsidRPr="0067047C">
              <w:rPr>
                <w:lang w:val="en-US"/>
              </w:rPr>
              <w:t xml:space="preserve">selectedItem </w:t>
            </w:r>
            <w:r w:rsidRPr="0067047C">
              <w:rPr>
                <w:color w:val="E78A4E"/>
                <w:lang w:val="en-US"/>
              </w:rPr>
              <w:t xml:space="preserve">= </w:t>
            </w:r>
            <w:r w:rsidRPr="0067047C">
              <w:rPr>
                <w:color w:val="D8A657"/>
                <w:lang w:val="en-US"/>
              </w:rPr>
              <w:t>"</w:t>
            </w:r>
            <w:r w:rsidRPr="0067047C">
              <w:rPr>
                <w:color w:val="D8A657"/>
              </w:rPr>
              <w:t>Не</w:t>
            </w:r>
            <w:r w:rsidRPr="0067047C">
              <w:rPr>
                <w:color w:val="D8A657"/>
                <w:lang w:val="en-US"/>
              </w:rPr>
              <w:t xml:space="preserve"> </w:t>
            </w:r>
            <w:r w:rsidRPr="0067047C">
              <w:rPr>
                <w:color w:val="D8A657"/>
              </w:rPr>
              <w:t>выбрано</w:t>
            </w:r>
            <w:r w:rsidRPr="0067047C">
              <w:rPr>
                <w:color w:val="D8A657"/>
                <w:lang w:val="en-US"/>
              </w:rPr>
              <w:t>"</w:t>
            </w:r>
            <w:r w:rsidRPr="0067047C">
              <w:rPr>
                <w:lang w:val="en-US"/>
              </w:rPr>
              <w:t>;</w:t>
            </w:r>
            <w:r w:rsidRPr="0067047C">
              <w:rPr>
                <w:lang w:val="en-US"/>
              </w:rPr>
              <w:br/>
              <w:t xml:space="preserve">    </w:t>
            </w:r>
            <w:r w:rsidRPr="0067047C">
              <w:rPr>
                <w:color w:val="BBB529"/>
                <w:lang w:val="en-US"/>
              </w:rPr>
              <w:t>@Override</w:t>
            </w:r>
            <w:r w:rsidRPr="0067047C">
              <w:rPr>
                <w:color w:val="BBB529"/>
                <w:lang w:val="en-US"/>
              </w:rPr>
              <w:br/>
              <w:t xml:space="preserve">    </w:t>
            </w:r>
            <w:r w:rsidRPr="0067047C">
              <w:rPr>
                <w:color w:val="EA6962"/>
                <w:lang w:val="en-US"/>
              </w:rPr>
              <w:t xml:space="preserve">protected void </w:t>
            </w:r>
            <w:r w:rsidRPr="0067047C">
              <w:rPr>
                <w:color w:val="A9B665"/>
                <w:lang w:val="en-US"/>
              </w:rPr>
              <w:t>onCreate</w:t>
            </w:r>
            <w:r w:rsidRPr="0067047C">
              <w:rPr>
                <w:lang w:val="en-US"/>
              </w:rPr>
              <w:t>(</w:t>
            </w:r>
            <w:r w:rsidRPr="0067047C">
              <w:rPr>
                <w:color w:val="ADBAC7"/>
                <w:lang w:val="en-US"/>
              </w:rPr>
              <w:t xml:space="preserve">Bundle </w:t>
            </w:r>
            <w:r w:rsidRPr="0067047C">
              <w:rPr>
                <w:lang w:val="en-US"/>
              </w:rPr>
              <w:t>savedInstanceState) {</w:t>
            </w:r>
            <w:r w:rsidRPr="0067047C">
              <w:rPr>
                <w:lang w:val="en-US"/>
              </w:rPr>
              <w:br/>
              <w:t xml:space="preserve">        </w:t>
            </w:r>
            <w:r w:rsidRPr="0067047C">
              <w:rPr>
                <w:color w:val="EA6962"/>
                <w:lang w:val="en-US"/>
              </w:rPr>
              <w:t>super</w:t>
            </w:r>
            <w:r w:rsidRPr="0067047C">
              <w:rPr>
                <w:lang w:val="en-US"/>
              </w:rPr>
              <w:t>.</w:t>
            </w:r>
            <w:r w:rsidRPr="0067047C">
              <w:rPr>
                <w:color w:val="A9B665"/>
                <w:lang w:val="en-US"/>
              </w:rPr>
              <w:t>onCreate</w:t>
            </w:r>
            <w:r w:rsidRPr="0067047C">
              <w:rPr>
                <w:lang w:val="en-US"/>
              </w:rPr>
              <w:t>(savedInstanceState);</w:t>
            </w:r>
            <w:r w:rsidRPr="0067047C">
              <w:rPr>
                <w:lang w:val="en-US"/>
              </w:rPr>
              <w:br/>
              <w:t xml:space="preserve">        </w:t>
            </w:r>
            <w:r w:rsidRPr="0067047C">
              <w:rPr>
                <w:color w:val="EA6962"/>
                <w:lang w:val="en-US"/>
              </w:rPr>
              <w:t xml:space="preserve">if </w:t>
            </w:r>
            <w:r w:rsidRPr="0067047C">
              <w:rPr>
                <w:lang w:val="en-US"/>
              </w:rPr>
              <w:t>(</w:t>
            </w:r>
            <w:r w:rsidRPr="0067047C">
              <w:rPr>
                <w:color w:val="A9B665"/>
                <w:lang w:val="en-US"/>
              </w:rPr>
              <w:t>getResources</w:t>
            </w:r>
            <w:r w:rsidRPr="0067047C">
              <w:rPr>
                <w:lang w:val="en-US"/>
              </w:rPr>
              <w:t>().</w:t>
            </w:r>
            <w:r w:rsidRPr="0067047C">
              <w:rPr>
                <w:color w:val="A9B665"/>
                <w:lang w:val="en-US"/>
              </w:rPr>
              <w:t>getConfiguration</w:t>
            </w:r>
            <w:r w:rsidRPr="0067047C">
              <w:rPr>
                <w:lang w:val="en-US"/>
              </w:rPr>
              <w:t xml:space="preserve">().orientation </w:t>
            </w:r>
            <w:r w:rsidRPr="0067047C">
              <w:rPr>
                <w:color w:val="E78A4E"/>
                <w:lang w:val="en-US"/>
              </w:rPr>
              <w:t>==</w:t>
            </w:r>
            <w:r w:rsidRPr="0067047C">
              <w:rPr>
                <w:color w:val="E78A4E"/>
                <w:lang w:val="en-US"/>
              </w:rPr>
              <w:br/>
              <w:t xml:space="preserve">                </w:t>
            </w:r>
            <w:r w:rsidRPr="0067047C">
              <w:rPr>
                <w:color w:val="ADBAC7"/>
                <w:lang w:val="en-US"/>
              </w:rPr>
              <w:t>Configuration</w:t>
            </w:r>
            <w:r w:rsidRPr="0067047C">
              <w:rPr>
                <w:lang w:val="en-US"/>
              </w:rPr>
              <w:t>.ORIENTATION_LANDSCAPE) {</w:t>
            </w:r>
            <w:r w:rsidRPr="0067047C">
              <w:rPr>
                <w:lang w:val="en-US"/>
              </w:rPr>
              <w:br/>
              <w:t xml:space="preserve">            </w:t>
            </w:r>
            <w:r w:rsidRPr="0067047C">
              <w:rPr>
                <w:color w:val="A9B665"/>
                <w:lang w:val="en-US"/>
              </w:rPr>
              <w:t>finish</w:t>
            </w:r>
            <w:r w:rsidRPr="0067047C">
              <w:rPr>
                <w:lang w:val="en-US"/>
              </w:rPr>
              <w:t>();</w:t>
            </w:r>
            <w:r w:rsidRPr="0067047C">
              <w:rPr>
                <w:lang w:val="en-US"/>
              </w:rPr>
              <w:br/>
              <w:t xml:space="preserve">            </w:t>
            </w:r>
            <w:r w:rsidRPr="0067047C">
              <w:rPr>
                <w:color w:val="EA6962"/>
                <w:lang w:val="en-US"/>
              </w:rPr>
              <w:t>return</w:t>
            </w:r>
            <w:r w:rsidRPr="0067047C">
              <w:rPr>
                <w:lang w:val="en-US"/>
              </w:rPr>
              <w:t>;</w:t>
            </w:r>
            <w:r w:rsidRPr="0067047C">
              <w:rPr>
                <w:lang w:val="en-US"/>
              </w:rPr>
              <w:br/>
              <w:t xml:space="preserve">        }</w:t>
            </w:r>
            <w:r w:rsidRPr="0067047C">
              <w:rPr>
                <w:lang w:val="en-US"/>
              </w:rPr>
              <w:br/>
              <w:t xml:space="preserve">        </w:t>
            </w:r>
            <w:r w:rsidRPr="0067047C">
              <w:rPr>
                <w:color w:val="A9B665"/>
                <w:lang w:val="en-US"/>
              </w:rPr>
              <w:t>setContentView</w:t>
            </w:r>
            <w:r w:rsidRPr="0067047C">
              <w:rPr>
                <w:lang w:val="en-US"/>
              </w:rPr>
              <w:t>(</w:t>
            </w:r>
            <w:r w:rsidRPr="0067047C">
              <w:rPr>
                <w:color w:val="ADBAC7"/>
                <w:lang w:val="en-US"/>
              </w:rPr>
              <w:t>R</w:t>
            </w:r>
            <w:r w:rsidRPr="0067047C">
              <w:rPr>
                <w:lang w:val="en-US"/>
              </w:rPr>
              <w:t>.</w:t>
            </w:r>
            <w:r w:rsidRPr="0067047C">
              <w:rPr>
                <w:color w:val="ADBAC7"/>
                <w:lang w:val="en-US"/>
              </w:rPr>
              <w:t>layout</w:t>
            </w:r>
            <w:r w:rsidRPr="0067047C">
              <w:rPr>
                <w:lang w:val="en-US"/>
              </w:rPr>
              <w:t>.activity_detail);</w:t>
            </w:r>
            <w:r w:rsidRPr="0067047C">
              <w:rPr>
                <w:lang w:val="en-US"/>
              </w:rPr>
              <w:br/>
              <w:t xml:space="preserve">        </w:t>
            </w:r>
            <w:r w:rsidRPr="0067047C">
              <w:rPr>
                <w:color w:val="ADBAC7"/>
                <w:lang w:val="en-US"/>
              </w:rPr>
              <w:t xml:space="preserve">Bundle </w:t>
            </w:r>
            <w:r w:rsidRPr="0067047C">
              <w:rPr>
                <w:lang w:val="en-US"/>
              </w:rPr>
              <w:t xml:space="preserve">extras </w:t>
            </w:r>
            <w:r w:rsidRPr="0067047C">
              <w:rPr>
                <w:color w:val="E78A4E"/>
                <w:lang w:val="en-US"/>
              </w:rPr>
              <w:t xml:space="preserve">= </w:t>
            </w:r>
            <w:r w:rsidRPr="0067047C">
              <w:rPr>
                <w:color w:val="A9B665"/>
                <w:lang w:val="en-US"/>
              </w:rPr>
              <w:t>getIntent</w:t>
            </w:r>
            <w:r w:rsidRPr="0067047C">
              <w:rPr>
                <w:lang w:val="en-US"/>
              </w:rPr>
              <w:t>().</w:t>
            </w:r>
            <w:r w:rsidRPr="0067047C">
              <w:rPr>
                <w:color w:val="A9B665"/>
                <w:lang w:val="en-US"/>
              </w:rPr>
              <w:t>getExtras</w:t>
            </w:r>
            <w:r w:rsidRPr="0067047C">
              <w:rPr>
                <w:lang w:val="en-US"/>
              </w:rPr>
              <w:t>();</w:t>
            </w:r>
            <w:r w:rsidRPr="0067047C">
              <w:rPr>
                <w:lang w:val="en-US"/>
              </w:rPr>
              <w:br/>
              <w:t xml:space="preserve">        </w:t>
            </w:r>
            <w:r w:rsidRPr="0067047C">
              <w:rPr>
                <w:color w:val="EA6962"/>
                <w:lang w:val="en-US"/>
              </w:rPr>
              <w:t xml:space="preserve">if </w:t>
            </w:r>
            <w:r w:rsidRPr="0067047C">
              <w:rPr>
                <w:lang w:val="en-US"/>
              </w:rPr>
              <w:t xml:space="preserve">(extras </w:t>
            </w:r>
            <w:r w:rsidRPr="0067047C">
              <w:rPr>
                <w:color w:val="E78A4E"/>
                <w:lang w:val="en-US"/>
              </w:rPr>
              <w:t xml:space="preserve">!= </w:t>
            </w:r>
            <w:r w:rsidRPr="0067047C">
              <w:rPr>
                <w:color w:val="EA6962"/>
                <w:lang w:val="en-US"/>
              </w:rPr>
              <w:t>null</w:t>
            </w:r>
            <w:r w:rsidRPr="0067047C">
              <w:rPr>
                <w:lang w:val="en-US"/>
              </w:rPr>
              <w:t>)</w:t>
            </w:r>
            <w:r w:rsidRPr="0067047C">
              <w:rPr>
                <w:lang w:val="en-US"/>
              </w:rPr>
              <w:br/>
              <w:t xml:space="preserve">            selectedItem </w:t>
            </w:r>
            <w:r w:rsidRPr="0067047C">
              <w:rPr>
                <w:color w:val="E78A4E"/>
                <w:lang w:val="en-US"/>
              </w:rPr>
              <w:t xml:space="preserve">= </w:t>
            </w:r>
            <w:r w:rsidRPr="0067047C">
              <w:rPr>
                <w:lang w:val="en-US"/>
              </w:rPr>
              <w:t>extras.</w:t>
            </w:r>
            <w:r w:rsidRPr="0067047C">
              <w:rPr>
                <w:color w:val="A9B665"/>
                <w:lang w:val="en-US"/>
              </w:rPr>
              <w:t>getString</w:t>
            </w:r>
            <w:r w:rsidRPr="0067047C">
              <w:rPr>
                <w:lang w:val="en-US"/>
              </w:rPr>
              <w:t>(SELECTED_ITEM);</w:t>
            </w:r>
            <w:r w:rsidRPr="0067047C">
              <w:rPr>
                <w:lang w:val="en-US"/>
              </w:rPr>
              <w:br/>
              <w:t xml:space="preserve">    }</w:t>
            </w:r>
            <w:r w:rsidRPr="0067047C">
              <w:rPr>
                <w:lang w:val="en-US"/>
              </w:rPr>
              <w:br/>
              <w:t xml:space="preserve">    </w:t>
            </w:r>
            <w:r w:rsidRPr="0067047C">
              <w:rPr>
                <w:color w:val="BBB529"/>
                <w:lang w:val="en-US"/>
              </w:rPr>
              <w:t>@Override</w:t>
            </w:r>
            <w:r w:rsidRPr="0067047C">
              <w:rPr>
                <w:color w:val="BBB529"/>
                <w:lang w:val="en-US"/>
              </w:rPr>
              <w:br/>
              <w:t xml:space="preserve">    </w:t>
            </w:r>
            <w:r w:rsidRPr="0067047C">
              <w:rPr>
                <w:color w:val="EA6962"/>
                <w:lang w:val="en-US"/>
              </w:rPr>
              <w:t xml:space="preserve">protected void </w:t>
            </w:r>
            <w:r w:rsidRPr="0067047C">
              <w:rPr>
                <w:color w:val="A9B665"/>
                <w:lang w:val="en-US"/>
              </w:rPr>
              <w:t>onResume</w:t>
            </w:r>
            <w:r w:rsidRPr="0067047C">
              <w:rPr>
                <w:lang w:val="en-US"/>
              </w:rPr>
              <w:t>() {</w:t>
            </w:r>
            <w:r w:rsidRPr="0067047C">
              <w:rPr>
                <w:lang w:val="en-US"/>
              </w:rPr>
              <w:br/>
              <w:t xml:space="preserve">        </w:t>
            </w:r>
            <w:r w:rsidRPr="0067047C">
              <w:rPr>
                <w:color w:val="EA6962"/>
                <w:lang w:val="en-US"/>
              </w:rPr>
              <w:t>super</w:t>
            </w:r>
            <w:r w:rsidRPr="0067047C">
              <w:rPr>
                <w:lang w:val="en-US"/>
              </w:rPr>
              <w:t>.</w:t>
            </w:r>
            <w:r w:rsidRPr="0067047C">
              <w:rPr>
                <w:color w:val="A9B665"/>
                <w:lang w:val="en-US"/>
              </w:rPr>
              <w:t>onResume</w:t>
            </w:r>
            <w:r w:rsidRPr="0067047C">
              <w:rPr>
                <w:lang w:val="en-US"/>
              </w:rPr>
              <w:t>();</w:t>
            </w:r>
            <w:r w:rsidRPr="0067047C">
              <w:rPr>
                <w:lang w:val="en-US"/>
              </w:rPr>
              <w:br/>
              <w:t xml:space="preserve">        </w:t>
            </w:r>
            <w:r w:rsidRPr="0067047C">
              <w:rPr>
                <w:color w:val="ADBAC7"/>
                <w:lang w:val="en-US"/>
              </w:rPr>
              <w:t xml:space="preserve">DetailFragment </w:t>
            </w:r>
            <w:r w:rsidRPr="0067047C">
              <w:rPr>
                <w:lang w:val="en-US"/>
              </w:rPr>
              <w:t xml:space="preserve">fragment </w:t>
            </w:r>
            <w:r w:rsidRPr="0067047C">
              <w:rPr>
                <w:color w:val="E78A4E"/>
                <w:lang w:val="en-US"/>
              </w:rPr>
              <w:t xml:space="preserve">= </w:t>
            </w:r>
            <w:r w:rsidRPr="0067047C">
              <w:rPr>
                <w:lang w:val="en-US"/>
              </w:rPr>
              <w:t>(</w:t>
            </w:r>
            <w:r w:rsidRPr="0067047C">
              <w:rPr>
                <w:color w:val="ADBAC7"/>
                <w:lang w:val="en-US"/>
              </w:rPr>
              <w:t>DetailFragment</w:t>
            </w:r>
            <w:r w:rsidRPr="0067047C">
              <w:rPr>
                <w:lang w:val="en-US"/>
              </w:rPr>
              <w:t xml:space="preserve">) </w:t>
            </w:r>
            <w:r w:rsidRPr="0067047C">
              <w:rPr>
                <w:color w:val="A9B665"/>
                <w:lang w:val="en-US"/>
              </w:rPr>
              <w:t>getSupportFragmentManager</w:t>
            </w:r>
            <w:r w:rsidRPr="0067047C">
              <w:rPr>
                <w:lang w:val="en-US"/>
              </w:rPr>
              <w:t>()</w:t>
            </w:r>
            <w:r w:rsidRPr="0067047C">
              <w:rPr>
                <w:lang w:val="en-US"/>
              </w:rPr>
              <w:br/>
              <w:t xml:space="preserve">                .</w:t>
            </w:r>
            <w:r w:rsidRPr="0067047C">
              <w:rPr>
                <w:color w:val="A9B665"/>
                <w:lang w:val="en-US"/>
              </w:rPr>
              <w:t>findFragmentById</w:t>
            </w:r>
            <w:r w:rsidRPr="0067047C">
              <w:rPr>
                <w:lang w:val="en-US"/>
              </w:rPr>
              <w:t>(</w:t>
            </w:r>
            <w:r w:rsidRPr="0067047C">
              <w:rPr>
                <w:color w:val="ADBAC7"/>
                <w:lang w:val="en-US"/>
              </w:rPr>
              <w:t>R</w:t>
            </w:r>
            <w:r w:rsidRPr="0067047C">
              <w:rPr>
                <w:lang w:val="en-US"/>
              </w:rPr>
              <w:t>.</w:t>
            </w:r>
            <w:r w:rsidRPr="0067047C">
              <w:rPr>
                <w:color w:val="ADBAC7"/>
                <w:lang w:val="en-US"/>
              </w:rPr>
              <w:t>id</w:t>
            </w:r>
            <w:r w:rsidRPr="0067047C">
              <w:rPr>
                <w:lang w:val="en-US"/>
              </w:rPr>
              <w:t>.detailFragment);</w:t>
            </w:r>
            <w:r w:rsidRPr="0067047C">
              <w:rPr>
                <w:lang w:val="en-US"/>
              </w:rPr>
              <w:br/>
              <w:t xml:space="preserve">        </w:t>
            </w:r>
            <w:r w:rsidRPr="0067047C">
              <w:rPr>
                <w:color w:val="EA6962"/>
                <w:lang w:val="en-US"/>
              </w:rPr>
              <w:t xml:space="preserve">if </w:t>
            </w:r>
            <w:r w:rsidRPr="0067047C">
              <w:rPr>
                <w:lang w:val="en-US"/>
              </w:rPr>
              <w:t xml:space="preserve">(fragment </w:t>
            </w:r>
            <w:r w:rsidRPr="0067047C">
              <w:rPr>
                <w:color w:val="E78A4E"/>
                <w:lang w:val="en-US"/>
              </w:rPr>
              <w:t xml:space="preserve">!= </w:t>
            </w:r>
            <w:r w:rsidRPr="0067047C">
              <w:rPr>
                <w:color w:val="EA6962"/>
                <w:lang w:val="en-US"/>
              </w:rPr>
              <w:t>null</w:t>
            </w:r>
            <w:r w:rsidRPr="0067047C">
              <w:rPr>
                <w:lang w:val="en-US"/>
              </w:rPr>
              <w:t>)</w:t>
            </w:r>
            <w:r w:rsidRPr="0067047C">
              <w:rPr>
                <w:lang w:val="en-US"/>
              </w:rPr>
              <w:br/>
              <w:t xml:space="preserve">            fragment.</w:t>
            </w:r>
            <w:r w:rsidRPr="0067047C">
              <w:rPr>
                <w:color w:val="A9B665"/>
                <w:lang w:val="en-US"/>
              </w:rPr>
              <w:t>setSelectedItem</w:t>
            </w:r>
            <w:r w:rsidRPr="0067047C">
              <w:rPr>
                <w:lang w:val="en-US"/>
              </w:rPr>
              <w:t>(selectedItem);</w:t>
            </w:r>
            <w:r w:rsidRPr="0067047C">
              <w:rPr>
                <w:lang w:val="en-US"/>
              </w:rPr>
              <w:br/>
              <w:t xml:space="preserve">    }</w:t>
            </w:r>
            <w:r w:rsidRPr="0067047C">
              <w:rPr>
                <w:lang w:val="en-US"/>
              </w:rPr>
              <w:br/>
              <w:t>}</w:t>
            </w:r>
          </w:p>
        </w:tc>
      </w:tr>
    </w:tbl>
    <w:p w14:paraId="1F3E2683" w14:textId="77777777" w:rsidR="00F74B95" w:rsidRDefault="00F74B95" w:rsidP="00FD50FA">
      <w:pPr>
        <w:rPr>
          <w:lang w:val="en-US"/>
        </w:rPr>
      </w:pPr>
    </w:p>
    <w:p w14:paraId="46E925D8" w14:textId="28899A25" w:rsidR="00320C6C" w:rsidRPr="003A04BC" w:rsidRDefault="00320C6C" w:rsidP="00320C6C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10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3A04BC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Practice</w:t>
      </w:r>
      <w:r>
        <w:rPr>
          <w:rFonts w:ascii="Times" w:hAnsi="Times" w:cs="Times"/>
          <w:i/>
          <w:iCs/>
          <w:sz w:val="24"/>
          <w:szCs w:val="24"/>
          <w:lang w:val="en-US"/>
        </w:rPr>
        <w:t>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0C6C" w:rsidRPr="003A04BC" w14:paraId="1B6B53E5" w14:textId="77777777" w:rsidTr="004D7BB1">
        <w:tc>
          <w:tcPr>
            <w:tcW w:w="9345" w:type="dxa"/>
          </w:tcPr>
          <w:p w14:paraId="795DB811" w14:textId="2AB5D9B5" w:rsidR="00320C6C" w:rsidRPr="00571FC7" w:rsidRDefault="00571FC7" w:rsidP="00571FC7">
            <w:pPr>
              <w:pStyle w:val="a5"/>
              <w:rPr>
                <w:color w:val="ADBAC7"/>
                <w:lang w:val="en-US"/>
              </w:rPr>
            </w:pPr>
            <w:r w:rsidRPr="00571FC7">
              <w:rPr>
                <w:color w:val="BBB529"/>
                <w:lang w:val="en-US"/>
              </w:rPr>
              <w:t>@Override</w:t>
            </w:r>
            <w:r w:rsidRPr="00571FC7">
              <w:rPr>
                <w:color w:val="BBB529"/>
                <w:lang w:val="en-US"/>
              </w:rPr>
              <w:br/>
            </w:r>
            <w:r w:rsidRPr="00571FC7">
              <w:rPr>
                <w:color w:val="EA6962"/>
                <w:lang w:val="en-US"/>
              </w:rPr>
              <w:t xml:space="preserve">public void </w:t>
            </w:r>
            <w:r w:rsidRPr="00571FC7">
              <w:rPr>
                <w:color w:val="A9B665"/>
                <w:lang w:val="en-US"/>
              </w:rPr>
              <w:t>onSendData</w:t>
            </w:r>
            <w:r w:rsidRPr="00571FC7">
              <w:rPr>
                <w:lang w:val="en-US"/>
              </w:rPr>
              <w:t>(</w:t>
            </w:r>
            <w:r w:rsidRPr="00571FC7">
              <w:rPr>
                <w:color w:val="ADBAC7"/>
                <w:lang w:val="en-US"/>
              </w:rPr>
              <w:t xml:space="preserve">String </w:t>
            </w:r>
            <w:r w:rsidRPr="00571FC7">
              <w:rPr>
                <w:lang w:val="en-US"/>
              </w:rPr>
              <w:t>selectedItem) {</w:t>
            </w:r>
            <w:r w:rsidRPr="00571FC7">
              <w:rPr>
                <w:lang w:val="en-US"/>
              </w:rPr>
              <w:br/>
              <w:t xml:space="preserve">    </w:t>
            </w:r>
            <w:r w:rsidRPr="00571FC7">
              <w:rPr>
                <w:color w:val="ADBAC7"/>
                <w:lang w:val="en-US"/>
              </w:rPr>
              <w:t xml:space="preserve">DetailFragment </w:t>
            </w:r>
            <w:r w:rsidRPr="00571FC7">
              <w:rPr>
                <w:lang w:val="en-US"/>
              </w:rPr>
              <w:t xml:space="preserve">fragment </w:t>
            </w:r>
            <w:r w:rsidRPr="00571FC7">
              <w:rPr>
                <w:color w:val="E78A4E"/>
                <w:lang w:val="en-US"/>
              </w:rPr>
              <w:t xml:space="preserve">= </w:t>
            </w:r>
            <w:r w:rsidRPr="00571FC7">
              <w:rPr>
                <w:lang w:val="en-US"/>
              </w:rPr>
              <w:t>(</w:t>
            </w:r>
            <w:r w:rsidRPr="00571FC7">
              <w:rPr>
                <w:color w:val="ADBAC7"/>
                <w:lang w:val="en-US"/>
              </w:rPr>
              <w:t>DetailFragment</w:t>
            </w:r>
            <w:r w:rsidRPr="00571FC7">
              <w:rPr>
                <w:lang w:val="en-US"/>
              </w:rPr>
              <w:t xml:space="preserve">) </w:t>
            </w:r>
            <w:r w:rsidRPr="00571FC7">
              <w:rPr>
                <w:color w:val="A9B665"/>
                <w:lang w:val="en-US"/>
              </w:rPr>
              <w:t>getSupportFragmentManager</w:t>
            </w:r>
            <w:r w:rsidRPr="00571FC7">
              <w:rPr>
                <w:lang w:val="en-US"/>
              </w:rPr>
              <w:t>()</w:t>
            </w:r>
            <w:r w:rsidRPr="00571FC7">
              <w:rPr>
                <w:lang w:val="en-US"/>
              </w:rPr>
              <w:br/>
              <w:t xml:space="preserve">            .</w:t>
            </w:r>
            <w:r w:rsidRPr="00571FC7">
              <w:rPr>
                <w:color w:val="A9B665"/>
                <w:lang w:val="en-US"/>
              </w:rPr>
              <w:t>findFragmentById</w:t>
            </w:r>
            <w:r w:rsidRPr="00571FC7">
              <w:rPr>
                <w:lang w:val="en-US"/>
              </w:rPr>
              <w:t>(</w:t>
            </w:r>
            <w:r w:rsidRPr="00571FC7">
              <w:rPr>
                <w:color w:val="ADBAC7"/>
                <w:lang w:val="en-US"/>
              </w:rPr>
              <w:t>R</w:t>
            </w:r>
            <w:r w:rsidRPr="00571FC7">
              <w:rPr>
                <w:lang w:val="en-US"/>
              </w:rPr>
              <w:t>.</w:t>
            </w:r>
            <w:r w:rsidRPr="00571FC7">
              <w:rPr>
                <w:color w:val="ADBAC7"/>
                <w:lang w:val="en-US"/>
              </w:rPr>
              <w:t>id</w:t>
            </w:r>
            <w:r w:rsidRPr="00571FC7">
              <w:rPr>
                <w:lang w:val="en-US"/>
              </w:rPr>
              <w:t>.detailFragment);</w:t>
            </w:r>
            <w:r w:rsidRPr="00571FC7">
              <w:rPr>
                <w:lang w:val="en-US"/>
              </w:rPr>
              <w:br/>
              <w:t xml:space="preserve">    </w:t>
            </w:r>
            <w:r w:rsidRPr="00571FC7">
              <w:rPr>
                <w:color w:val="EA6962"/>
                <w:lang w:val="en-US"/>
              </w:rPr>
              <w:t xml:space="preserve">if </w:t>
            </w:r>
            <w:r w:rsidRPr="00571FC7">
              <w:rPr>
                <w:lang w:val="en-US"/>
              </w:rPr>
              <w:t xml:space="preserve">(fragment </w:t>
            </w:r>
            <w:r w:rsidRPr="00571FC7">
              <w:rPr>
                <w:color w:val="E78A4E"/>
                <w:lang w:val="en-US"/>
              </w:rPr>
              <w:t xml:space="preserve">!= </w:t>
            </w:r>
            <w:r w:rsidRPr="00571FC7">
              <w:rPr>
                <w:color w:val="EA6962"/>
                <w:lang w:val="en-US"/>
              </w:rPr>
              <w:t xml:space="preserve">null </w:t>
            </w:r>
            <w:r w:rsidRPr="00571FC7">
              <w:rPr>
                <w:color w:val="E78A4E"/>
                <w:lang w:val="en-US"/>
              </w:rPr>
              <w:t xml:space="preserve">&amp;&amp; </w:t>
            </w:r>
            <w:r w:rsidRPr="00571FC7">
              <w:rPr>
                <w:lang w:val="en-US"/>
              </w:rPr>
              <w:t>fragment.</w:t>
            </w:r>
            <w:r w:rsidRPr="00571FC7">
              <w:rPr>
                <w:color w:val="A9B665"/>
                <w:lang w:val="en-US"/>
              </w:rPr>
              <w:t>isVisible</w:t>
            </w:r>
            <w:r w:rsidRPr="00571FC7">
              <w:rPr>
                <w:lang w:val="en-US"/>
              </w:rPr>
              <w:t>())</w:t>
            </w:r>
            <w:r w:rsidRPr="00571FC7">
              <w:rPr>
                <w:lang w:val="en-US"/>
              </w:rPr>
              <w:br/>
              <w:t xml:space="preserve">        fragment.</w:t>
            </w:r>
            <w:r w:rsidRPr="00571FC7">
              <w:rPr>
                <w:color w:val="A9B665"/>
                <w:lang w:val="en-US"/>
              </w:rPr>
              <w:t>setSelectedItem</w:t>
            </w:r>
            <w:r w:rsidRPr="00571FC7">
              <w:rPr>
                <w:lang w:val="en-US"/>
              </w:rPr>
              <w:t>(selectedItem);</w:t>
            </w:r>
            <w:r w:rsidRPr="00571FC7">
              <w:rPr>
                <w:lang w:val="en-US"/>
              </w:rPr>
              <w:br/>
              <w:t xml:space="preserve">    </w:t>
            </w:r>
            <w:r w:rsidRPr="00571FC7">
              <w:rPr>
                <w:color w:val="EA6962"/>
                <w:lang w:val="en-US"/>
              </w:rPr>
              <w:t xml:space="preserve">else </w:t>
            </w:r>
            <w:r w:rsidRPr="00571FC7">
              <w:rPr>
                <w:lang w:val="en-US"/>
              </w:rPr>
              <w:t>{</w:t>
            </w:r>
            <w:r w:rsidRPr="00571FC7">
              <w:rPr>
                <w:lang w:val="en-US"/>
              </w:rPr>
              <w:br/>
              <w:t xml:space="preserve">        </w:t>
            </w:r>
            <w:r w:rsidRPr="00571FC7">
              <w:rPr>
                <w:color w:val="ADBAC7"/>
                <w:lang w:val="en-US"/>
              </w:rPr>
              <w:t xml:space="preserve">Intent </w:t>
            </w:r>
            <w:r w:rsidRPr="00571FC7">
              <w:rPr>
                <w:lang w:val="en-US"/>
              </w:rPr>
              <w:t xml:space="preserve">intent </w:t>
            </w:r>
            <w:r w:rsidRPr="00571FC7">
              <w:rPr>
                <w:color w:val="E78A4E"/>
                <w:lang w:val="en-US"/>
              </w:rPr>
              <w:t xml:space="preserve">= </w:t>
            </w:r>
            <w:r w:rsidRPr="00571FC7">
              <w:rPr>
                <w:color w:val="EA6962"/>
                <w:lang w:val="en-US"/>
              </w:rPr>
              <w:t xml:space="preserve">new </w:t>
            </w:r>
            <w:r w:rsidRPr="00571FC7">
              <w:rPr>
                <w:color w:val="A9B665"/>
                <w:lang w:val="en-US"/>
              </w:rPr>
              <w:t>Intent</w:t>
            </w:r>
            <w:r w:rsidRPr="00571FC7">
              <w:rPr>
                <w:lang w:val="en-US"/>
              </w:rPr>
              <w:t>(</w:t>
            </w:r>
            <w:r w:rsidRPr="00571FC7">
              <w:rPr>
                <w:color w:val="A9B665"/>
                <w:lang w:val="en-US"/>
              </w:rPr>
              <w:t>getApplicationContext</w:t>
            </w:r>
            <w:r w:rsidRPr="00571FC7">
              <w:rPr>
                <w:lang w:val="en-US"/>
              </w:rPr>
              <w:t>(),</w:t>
            </w:r>
            <w:r w:rsidRPr="00571FC7">
              <w:rPr>
                <w:lang w:val="en-US"/>
              </w:rPr>
              <w:br/>
              <w:t xml:space="preserve">                </w:t>
            </w:r>
            <w:r w:rsidRPr="00571FC7">
              <w:rPr>
                <w:color w:val="ADBAC7"/>
                <w:lang w:val="en-US"/>
              </w:rPr>
              <w:t>DetailActivity</w:t>
            </w:r>
            <w:r w:rsidRPr="00571FC7">
              <w:rPr>
                <w:lang w:val="en-US"/>
              </w:rPr>
              <w:t>.</w:t>
            </w:r>
            <w:r w:rsidRPr="00571FC7">
              <w:rPr>
                <w:color w:val="EA6962"/>
                <w:lang w:val="en-US"/>
              </w:rPr>
              <w:t>class</w:t>
            </w:r>
            <w:r w:rsidRPr="00571FC7">
              <w:rPr>
                <w:lang w:val="en-US"/>
              </w:rPr>
              <w:t>);</w:t>
            </w:r>
            <w:r w:rsidRPr="00571FC7">
              <w:rPr>
                <w:lang w:val="en-US"/>
              </w:rPr>
              <w:br/>
              <w:t xml:space="preserve">        intent.</w:t>
            </w:r>
            <w:r w:rsidRPr="00571FC7">
              <w:rPr>
                <w:color w:val="A9B665"/>
                <w:lang w:val="en-US"/>
              </w:rPr>
              <w:t>putExtra</w:t>
            </w:r>
            <w:r w:rsidRPr="00571FC7">
              <w:rPr>
                <w:lang w:val="en-US"/>
              </w:rPr>
              <w:t>(</w:t>
            </w:r>
            <w:r w:rsidRPr="00571FC7">
              <w:rPr>
                <w:color w:val="ADBAC7"/>
                <w:lang w:val="en-US"/>
              </w:rPr>
              <w:t>DetailActivity</w:t>
            </w:r>
            <w:r w:rsidRPr="00571FC7">
              <w:rPr>
                <w:lang w:val="en-US"/>
              </w:rPr>
              <w:t>.SELECTED_ITEM, selectedItem);</w:t>
            </w:r>
            <w:r w:rsidRPr="00571FC7">
              <w:rPr>
                <w:lang w:val="en-US"/>
              </w:rPr>
              <w:br/>
              <w:t xml:space="preserve">        </w:t>
            </w:r>
            <w:r w:rsidRPr="00571FC7">
              <w:rPr>
                <w:color w:val="A9B665"/>
                <w:lang w:val="en-US"/>
              </w:rPr>
              <w:t>startActivity</w:t>
            </w:r>
            <w:r w:rsidRPr="00571FC7">
              <w:rPr>
                <w:lang w:val="en-US"/>
              </w:rPr>
              <w:t>(intent);</w:t>
            </w:r>
            <w:r w:rsidRPr="00571FC7">
              <w:rPr>
                <w:lang w:val="en-US"/>
              </w:rPr>
              <w:br/>
              <w:t xml:space="preserve">    }</w:t>
            </w:r>
            <w:r w:rsidRPr="00571FC7">
              <w:rPr>
                <w:lang w:val="en-US"/>
              </w:rPr>
              <w:br/>
              <w:t>}</w:t>
            </w:r>
          </w:p>
        </w:tc>
      </w:tr>
    </w:tbl>
    <w:p w14:paraId="4F74979C" w14:textId="77777777" w:rsidR="00320C6C" w:rsidRPr="003A04BC" w:rsidRDefault="00320C6C" w:rsidP="00FD50FA">
      <w:pPr>
        <w:rPr>
          <w:lang w:val="en-US"/>
        </w:rPr>
      </w:pPr>
    </w:p>
    <w:p w14:paraId="34898B72" w14:textId="59B6A30C" w:rsidR="00E55239" w:rsidRDefault="00E55239" w:rsidP="00E55239">
      <w:pPr>
        <w:jc w:val="center"/>
      </w:pPr>
      <w:r>
        <w:rPr>
          <w:noProof/>
        </w:rPr>
        <w:lastRenderedPageBreak/>
        <w:drawing>
          <wp:inline distT="0" distB="0" distL="0" distR="0" wp14:anchorId="4E99D7CE" wp14:editId="56ED3822">
            <wp:extent cx="5123793" cy="2323918"/>
            <wp:effectExtent l="0" t="0" r="1270" b="635"/>
            <wp:docPr id="1552462235" name="Рисунок 1" descr="Изображение выглядит как снимок экрана, текст, мультимедиа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62235" name="Рисунок 1" descr="Изображение выглядит как снимок экрана, текст, мультимедиа, гадже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368" cy="232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1D3E" w14:textId="23373DEA" w:rsidR="002D4D4E" w:rsidRPr="00362AA5" w:rsidRDefault="00F12013" w:rsidP="002D4D4E">
      <w:pPr>
        <w:jc w:val="center"/>
      </w:pPr>
      <w:r>
        <w:t>Рисунок 5</w:t>
      </w:r>
      <w:r w:rsidR="00122EEE" w:rsidRPr="00362AA5">
        <w:t xml:space="preserve"> </w:t>
      </w:r>
      <w:r w:rsidR="002D4D4E">
        <w:t xml:space="preserve">– </w:t>
      </w:r>
      <w:r w:rsidR="00B653E2">
        <w:t>тестирование кода</w:t>
      </w:r>
      <w:r w:rsidR="00CB3E01" w:rsidRPr="00362AA5">
        <w:t xml:space="preserve"> </w:t>
      </w:r>
      <w:r w:rsidR="00362AA5" w:rsidRPr="00362AA5">
        <w:t>для а</w:t>
      </w:r>
      <w:r w:rsidR="00362AA5">
        <w:t>льбомного режима</w:t>
      </w:r>
    </w:p>
    <w:p w14:paraId="5C597E1D" w14:textId="4E606784" w:rsidR="00915307" w:rsidRPr="00CB3E01" w:rsidRDefault="00915307" w:rsidP="002D4D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7021C5" wp14:editId="4B225E50">
            <wp:extent cx="2546131" cy="5228919"/>
            <wp:effectExtent l="0" t="0" r="6985" b="0"/>
            <wp:docPr id="1704408986" name="Рисунок 1" descr="Изображение выглядит как снимок экрана, компьютер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8986" name="Рисунок 1" descr="Изображение выглядит как снимок экрана, компьютер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850" cy="52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1E9" w14:textId="1199AD8B" w:rsidR="00915307" w:rsidRPr="00915307" w:rsidRDefault="00915307" w:rsidP="00915307">
      <w:pPr>
        <w:jc w:val="center"/>
      </w:pPr>
      <w:r>
        <w:t>Рисунок 5</w:t>
      </w:r>
      <w:r w:rsidRPr="00915307">
        <w:t xml:space="preserve"> </w:t>
      </w:r>
      <w:r>
        <w:t>– тестирование кода</w:t>
      </w:r>
      <w:r w:rsidRPr="00915307">
        <w:t xml:space="preserve"> </w:t>
      </w:r>
      <w:r>
        <w:t>для портретного режима</w:t>
      </w:r>
    </w:p>
    <w:p w14:paraId="2160E070" w14:textId="77777777" w:rsidR="00FD50FA" w:rsidRPr="00915307" w:rsidRDefault="00FD50FA" w:rsidP="00E66656"/>
    <w:p w14:paraId="59BA8D31" w14:textId="77777777" w:rsidR="009F1514" w:rsidRPr="00915307" w:rsidRDefault="009F1514" w:rsidP="00E66656"/>
    <w:p w14:paraId="484EB43B" w14:textId="4383B4AC" w:rsidR="007212B3" w:rsidRPr="00915307" w:rsidRDefault="007212B3" w:rsidP="00E66656"/>
    <w:p w14:paraId="362F7D84" w14:textId="38BD06CB" w:rsidR="00A77BEB" w:rsidRPr="00105F23" w:rsidRDefault="00737D54" w:rsidP="00737D54">
      <w:pPr>
        <w:pStyle w:val="1"/>
      </w:pPr>
      <w:r>
        <w:lastRenderedPageBreak/>
        <w:t>Вывод</w:t>
      </w:r>
    </w:p>
    <w:p w14:paraId="56EEFE34" w14:textId="7BF54CC7" w:rsidR="00737D54" w:rsidRPr="004E3B56" w:rsidRDefault="00737D54" w:rsidP="00737D54">
      <w:r>
        <w:t>В</w:t>
      </w:r>
      <w:r w:rsidRPr="00105F23">
        <w:t xml:space="preserve"> </w:t>
      </w:r>
      <w:r>
        <w:t>ходе</w:t>
      </w:r>
      <w:r w:rsidRPr="00105F23">
        <w:t xml:space="preserve"> </w:t>
      </w:r>
      <w:r>
        <w:t>работы</w:t>
      </w:r>
      <w:r w:rsidRPr="00105F23">
        <w:t xml:space="preserve"> </w:t>
      </w:r>
      <w:r w:rsidR="00150566">
        <w:t xml:space="preserve">мне удалось научиться работать </w:t>
      </w:r>
      <w:r w:rsidR="004E3B56">
        <w:rPr>
          <w:lang w:val="en-US"/>
        </w:rPr>
        <w:t>c</w:t>
      </w:r>
      <w:r w:rsidR="004E3B56" w:rsidRPr="004E3B56">
        <w:t xml:space="preserve"> </w:t>
      </w:r>
      <w:r w:rsidR="004E3B56">
        <w:t>фрагментами. Была изучена реализация логики фрагментов, взаимодействия между ними.</w:t>
      </w:r>
    </w:p>
    <w:p w14:paraId="299AF525" w14:textId="77777777" w:rsidR="00E31F6F" w:rsidRPr="00105F23" w:rsidRDefault="00E31F6F" w:rsidP="005317E2"/>
    <w:sectPr w:rsidR="00E31F6F" w:rsidRPr="00105F23" w:rsidSect="00F21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2153">
    <w:abstractNumId w:val="1"/>
  </w:num>
  <w:num w:numId="2" w16cid:durableId="148238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1F83"/>
    <w:rsid w:val="00004C33"/>
    <w:rsid w:val="000061B9"/>
    <w:rsid w:val="00006970"/>
    <w:rsid w:val="000117D0"/>
    <w:rsid w:val="00013A9F"/>
    <w:rsid w:val="000143DE"/>
    <w:rsid w:val="000165C8"/>
    <w:rsid w:val="000251CC"/>
    <w:rsid w:val="00031404"/>
    <w:rsid w:val="00033D43"/>
    <w:rsid w:val="000359DA"/>
    <w:rsid w:val="000401C8"/>
    <w:rsid w:val="00044992"/>
    <w:rsid w:val="00046685"/>
    <w:rsid w:val="0004774D"/>
    <w:rsid w:val="00057AA8"/>
    <w:rsid w:val="0006244C"/>
    <w:rsid w:val="00064F9E"/>
    <w:rsid w:val="00074173"/>
    <w:rsid w:val="000752D0"/>
    <w:rsid w:val="0008044D"/>
    <w:rsid w:val="00080E62"/>
    <w:rsid w:val="000811E3"/>
    <w:rsid w:val="00082253"/>
    <w:rsid w:val="00082AE6"/>
    <w:rsid w:val="00082FEB"/>
    <w:rsid w:val="00083ED0"/>
    <w:rsid w:val="00086D8B"/>
    <w:rsid w:val="00087533"/>
    <w:rsid w:val="00087576"/>
    <w:rsid w:val="00087FED"/>
    <w:rsid w:val="00090273"/>
    <w:rsid w:val="00091F33"/>
    <w:rsid w:val="00094A0F"/>
    <w:rsid w:val="00096F1A"/>
    <w:rsid w:val="000A0B5C"/>
    <w:rsid w:val="000A2987"/>
    <w:rsid w:val="000B275B"/>
    <w:rsid w:val="000B3250"/>
    <w:rsid w:val="000C6D28"/>
    <w:rsid w:val="000D181F"/>
    <w:rsid w:val="000D34DA"/>
    <w:rsid w:val="000D5F11"/>
    <w:rsid w:val="000D600C"/>
    <w:rsid w:val="000E0662"/>
    <w:rsid w:val="000E7E49"/>
    <w:rsid w:val="000F2239"/>
    <w:rsid w:val="000F4BF3"/>
    <w:rsid w:val="000F66DE"/>
    <w:rsid w:val="00100D7B"/>
    <w:rsid w:val="00103C09"/>
    <w:rsid w:val="001046E8"/>
    <w:rsid w:val="0010533A"/>
    <w:rsid w:val="00105A00"/>
    <w:rsid w:val="00105F23"/>
    <w:rsid w:val="001067D6"/>
    <w:rsid w:val="0011445F"/>
    <w:rsid w:val="00122EEE"/>
    <w:rsid w:val="0012360A"/>
    <w:rsid w:val="001241C5"/>
    <w:rsid w:val="00135779"/>
    <w:rsid w:val="00136EC8"/>
    <w:rsid w:val="0014227C"/>
    <w:rsid w:val="00144E11"/>
    <w:rsid w:val="00145ADA"/>
    <w:rsid w:val="00145FDE"/>
    <w:rsid w:val="00147A82"/>
    <w:rsid w:val="00150566"/>
    <w:rsid w:val="00151966"/>
    <w:rsid w:val="00153E2D"/>
    <w:rsid w:val="00156186"/>
    <w:rsid w:val="001600FC"/>
    <w:rsid w:val="00175A15"/>
    <w:rsid w:val="00176C43"/>
    <w:rsid w:val="00180821"/>
    <w:rsid w:val="00181227"/>
    <w:rsid w:val="00182F3D"/>
    <w:rsid w:val="00184D42"/>
    <w:rsid w:val="0018534C"/>
    <w:rsid w:val="001901EA"/>
    <w:rsid w:val="00196623"/>
    <w:rsid w:val="00197112"/>
    <w:rsid w:val="001A122E"/>
    <w:rsid w:val="001A6A9E"/>
    <w:rsid w:val="001A6AB4"/>
    <w:rsid w:val="001A6CE9"/>
    <w:rsid w:val="001B17EC"/>
    <w:rsid w:val="001B17F3"/>
    <w:rsid w:val="001B256C"/>
    <w:rsid w:val="001B38F5"/>
    <w:rsid w:val="001B7DD7"/>
    <w:rsid w:val="001C44B5"/>
    <w:rsid w:val="001C5270"/>
    <w:rsid w:val="001C5B38"/>
    <w:rsid w:val="001D0A8C"/>
    <w:rsid w:val="001D3820"/>
    <w:rsid w:val="001D6B6E"/>
    <w:rsid w:val="001D74CB"/>
    <w:rsid w:val="001D7F5D"/>
    <w:rsid w:val="001D7F73"/>
    <w:rsid w:val="001E0C8F"/>
    <w:rsid w:val="001E0E89"/>
    <w:rsid w:val="001E1FD4"/>
    <w:rsid w:val="001E2C5B"/>
    <w:rsid w:val="001E4A75"/>
    <w:rsid w:val="001E59E6"/>
    <w:rsid w:val="001E7576"/>
    <w:rsid w:val="001F0044"/>
    <w:rsid w:val="001F389E"/>
    <w:rsid w:val="00201C1F"/>
    <w:rsid w:val="00210F08"/>
    <w:rsid w:val="00211733"/>
    <w:rsid w:val="002169AC"/>
    <w:rsid w:val="00220708"/>
    <w:rsid w:val="00223069"/>
    <w:rsid w:val="00231458"/>
    <w:rsid w:val="00234050"/>
    <w:rsid w:val="00247911"/>
    <w:rsid w:val="002514B1"/>
    <w:rsid w:val="002528E7"/>
    <w:rsid w:val="00256328"/>
    <w:rsid w:val="00264A97"/>
    <w:rsid w:val="00266A63"/>
    <w:rsid w:val="00267AB8"/>
    <w:rsid w:val="0027324E"/>
    <w:rsid w:val="00276C93"/>
    <w:rsid w:val="00276DCE"/>
    <w:rsid w:val="002776F6"/>
    <w:rsid w:val="002857E4"/>
    <w:rsid w:val="00285D37"/>
    <w:rsid w:val="00291B7F"/>
    <w:rsid w:val="0029655F"/>
    <w:rsid w:val="0029773A"/>
    <w:rsid w:val="002A30B1"/>
    <w:rsid w:val="002A719C"/>
    <w:rsid w:val="002C62D2"/>
    <w:rsid w:val="002C77CC"/>
    <w:rsid w:val="002D05BE"/>
    <w:rsid w:val="002D1505"/>
    <w:rsid w:val="002D4D4E"/>
    <w:rsid w:val="002E1E42"/>
    <w:rsid w:val="002E5CD8"/>
    <w:rsid w:val="002F029E"/>
    <w:rsid w:val="002F06E4"/>
    <w:rsid w:val="002F0E80"/>
    <w:rsid w:val="002F0F64"/>
    <w:rsid w:val="002F10CC"/>
    <w:rsid w:val="002F2E8B"/>
    <w:rsid w:val="002F725B"/>
    <w:rsid w:val="003047CC"/>
    <w:rsid w:val="00304D45"/>
    <w:rsid w:val="00307427"/>
    <w:rsid w:val="00307951"/>
    <w:rsid w:val="00307ECA"/>
    <w:rsid w:val="00317476"/>
    <w:rsid w:val="00320C6C"/>
    <w:rsid w:val="00320DF0"/>
    <w:rsid w:val="00324F13"/>
    <w:rsid w:val="003252CD"/>
    <w:rsid w:val="003309D3"/>
    <w:rsid w:val="0033292A"/>
    <w:rsid w:val="00337BE0"/>
    <w:rsid w:val="00337F2D"/>
    <w:rsid w:val="00341A55"/>
    <w:rsid w:val="00342151"/>
    <w:rsid w:val="003431DE"/>
    <w:rsid w:val="00343343"/>
    <w:rsid w:val="00351D4A"/>
    <w:rsid w:val="00362AA5"/>
    <w:rsid w:val="00363A44"/>
    <w:rsid w:val="00371D0B"/>
    <w:rsid w:val="00372E41"/>
    <w:rsid w:val="00376621"/>
    <w:rsid w:val="00382233"/>
    <w:rsid w:val="003843F7"/>
    <w:rsid w:val="00391033"/>
    <w:rsid w:val="00394694"/>
    <w:rsid w:val="003A0430"/>
    <w:rsid w:val="003A04BC"/>
    <w:rsid w:val="003A2D5E"/>
    <w:rsid w:val="003A403A"/>
    <w:rsid w:val="003A6213"/>
    <w:rsid w:val="003C4B4A"/>
    <w:rsid w:val="003C6053"/>
    <w:rsid w:val="003C7CF1"/>
    <w:rsid w:val="003C7EE2"/>
    <w:rsid w:val="003E2C59"/>
    <w:rsid w:val="003E73B8"/>
    <w:rsid w:val="003F216C"/>
    <w:rsid w:val="003F31EC"/>
    <w:rsid w:val="003F5BCB"/>
    <w:rsid w:val="003F6881"/>
    <w:rsid w:val="00400E29"/>
    <w:rsid w:val="004047EF"/>
    <w:rsid w:val="00406726"/>
    <w:rsid w:val="00411146"/>
    <w:rsid w:val="0041609F"/>
    <w:rsid w:val="00416D24"/>
    <w:rsid w:val="0041772E"/>
    <w:rsid w:val="00421146"/>
    <w:rsid w:val="00421428"/>
    <w:rsid w:val="00425BAD"/>
    <w:rsid w:val="00431114"/>
    <w:rsid w:val="00436FB7"/>
    <w:rsid w:val="004428C7"/>
    <w:rsid w:val="004437D5"/>
    <w:rsid w:val="004441E8"/>
    <w:rsid w:val="00450C04"/>
    <w:rsid w:val="00453D52"/>
    <w:rsid w:val="004600AC"/>
    <w:rsid w:val="004643F8"/>
    <w:rsid w:val="00466405"/>
    <w:rsid w:val="00467F2A"/>
    <w:rsid w:val="004715D5"/>
    <w:rsid w:val="0047633E"/>
    <w:rsid w:val="00482794"/>
    <w:rsid w:val="00482DD4"/>
    <w:rsid w:val="004837EB"/>
    <w:rsid w:val="00487B36"/>
    <w:rsid w:val="004919E9"/>
    <w:rsid w:val="00491F8E"/>
    <w:rsid w:val="00494990"/>
    <w:rsid w:val="0049549F"/>
    <w:rsid w:val="004A131F"/>
    <w:rsid w:val="004A283E"/>
    <w:rsid w:val="004A6075"/>
    <w:rsid w:val="004B166E"/>
    <w:rsid w:val="004B24AA"/>
    <w:rsid w:val="004B2DE7"/>
    <w:rsid w:val="004B36ED"/>
    <w:rsid w:val="004C737E"/>
    <w:rsid w:val="004C788B"/>
    <w:rsid w:val="004D01DA"/>
    <w:rsid w:val="004D42C9"/>
    <w:rsid w:val="004D57CE"/>
    <w:rsid w:val="004D5C16"/>
    <w:rsid w:val="004E0AF2"/>
    <w:rsid w:val="004E128C"/>
    <w:rsid w:val="004E14CB"/>
    <w:rsid w:val="004E1EFC"/>
    <w:rsid w:val="004E3B56"/>
    <w:rsid w:val="004E4570"/>
    <w:rsid w:val="004E54AF"/>
    <w:rsid w:val="004F497C"/>
    <w:rsid w:val="004F59BA"/>
    <w:rsid w:val="004F7667"/>
    <w:rsid w:val="0050086D"/>
    <w:rsid w:val="00505BBD"/>
    <w:rsid w:val="00511ED9"/>
    <w:rsid w:val="00511F14"/>
    <w:rsid w:val="00513455"/>
    <w:rsid w:val="00516601"/>
    <w:rsid w:val="00516A45"/>
    <w:rsid w:val="005229FB"/>
    <w:rsid w:val="00530300"/>
    <w:rsid w:val="005317E2"/>
    <w:rsid w:val="005340C6"/>
    <w:rsid w:val="0053704B"/>
    <w:rsid w:val="005379E1"/>
    <w:rsid w:val="00547E94"/>
    <w:rsid w:val="00552834"/>
    <w:rsid w:val="00560263"/>
    <w:rsid w:val="00561BAF"/>
    <w:rsid w:val="00562B13"/>
    <w:rsid w:val="00563BFF"/>
    <w:rsid w:val="005710E3"/>
    <w:rsid w:val="00571FC7"/>
    <w:rsid w:val="00575D4E"/>
    <w:rsid w:val="0057707A"/>
    <w:rsid w:val="00581209"/>
    <w:rsid w:val="00581452"/>
    <w:rsid w:val="00585D64"/>
    <w:rsid w:val="0059057C"/>
    <w:rsid w:val="0059354F"/>
    <w:rsid w:val="00594770"/>
    <w:rsid w:val="00594ADA"/>
    <w:rsid w:val="005977B0"/>
    <w:rsid w:val="005A4FC8"/>
    <w:rsid w:val="005A77CC"/>
    <w:rsid w:val="005A7E7D"/>
    <w:rsid w:val="005B2AA0"/>
    <w:rsid w:val="005B30E4"/>
    <w:rsid w:val="005B361B"/>
    <w:rsid w:val="005B72D7"/>
    <w:rsid w:val="005B75A4"/>
    <w:rsid w:val="005B788A"/>
    <w:rsid w:val="005B7B2E"/>
    <w:rsid w:val="005C5315"/>
    <w:rsid w:val="005D2EE8"/>
    <w:rsid w:val="005D347F"/>
    <w:rsid w:val="005D3B21"/>
    <w:rsid w:val="005D5FBD"/>
    <w:rsid w:val="005E02C5"/>
    <w:rsid w:val="005E0D50"/>
    <w:rsid w:val="005E1CC1"/>
    <w:rsid w:val="005E399B"/>
    <w:rsid w:val="005E560D"/>
    <w:rsid w:val="005E5B44"/>
    <w:rsid w:val="00607E13"/>
    <w:rsid w:val="00612D2F"/>
    <w:rsid w:val="00614154"/>
    <w:rsid w:val="00615336"/>
    <w:rsid w:val="00617492"/>
    <w:rsid w:val="006236F4"/>
    <w:rsid w:val="006237D3"/>
    <w:rsid w:val="00640E65"/>
    <w:rsid w:val="00646CF2"/>
    <w:rsid w:val="006520FE"/>
    <w:rsid w:val="00652599"/>
    <w:rsid w:val="00657DA6"/>
    <w:rsid w:val="00661FB9"/>
    <w:rsid w:val="0067047C"/>
    <w:rsid w:val="00670AD1"/>
    <w:rsid w:val="00675354"/>
    <w:rsid w:val="00676495"/>
    <w:rsid w:val="00684AF0"/>
    <w:rsid w:val="00690249"/>
    <w:rsid w:val="00696DF4"/>
    <w:rsid w:val="006970BA"/>
    <w:rsid w:val="006972CF"/>
    <w:rsid w:val="006A5782"/>
    <w:rsid w:val="006A61BA"/>
    <w:rsid w:val="006B3587"/>
    <w:rsid w:val="006B36A0"/>
    <w:rsid w:val="006B4C0E"/>
    <w:rsid w:val="006C0F50"/>
    <w:rsid w:val="006C7EB9"/>
    <w:rsid w:val="006D1B7A"/>
    <w:rsid w:val="006D4952"/>
    <w:rsid w:val="006D5BFB"/>
    <w:rsid w:val="006E08F3"/>
    <w:rsid w:val="006E3486"/>
    <w:rsid w:val="006E41BB"/>
    <w:rsid w:val="006F0836"/>
    <w:rsid w:val="00701887"/>
    <w:rsid w:val="00710120"/>
    <w:rsid w:val="00711272"/>
    <w:rsid w:val="00712214"/>
    <w:rsid w:val="00712C7C"/>
    <w:rsid w:val="007207C0"/>
    <w:rsid w:val="007212B3"/>
    <w:rsid w:val="00724209"/>
    <w:rsid w:val="00737D54"/>
    <w:rsid w:val="007426E0"/>
    <w:rsid w:val="00744960"/>
    <w:rsid w:val="007471C7"/>
    <w:rsid w:val="00750B5B"/>
    <w:rsid w:val="00751E47"/>
    <w:rsid w:val="007600EC"/>
    <w:rsid w:val="007659F8"/>
    <w:rsid w:val="00766308"/>
    <w:rsid w:val="00771C48"/>
    <w:rsid w:val="007745DD"/>
    <w:rsid w:val="007747C5"/>
    <w:rsid w:val="00775AEE"/>
    <w:rsid w:val="00781028"/>
    <w:rsid w:val="0078132C"/>
    <w:rsid w:val="00782E09"/>
    <w:rsid w:val="00784DD0"/>
    <w:rsid w:val="00790FE2"/>
    <w:rsid w:val="007940D7"/>
    <w:rsid w:val="0079465A"/>
    <w:rsid w:val="00797996"/>
    <w:rsid w:val="007A1CD7"/>
    <w:rsid w:val="007A241B"/>
    <w:rsid w:val="007A34A3"/>
    <w:rsid w:val="007A3F85"/>
    <w:rsid w:val="007A7C13"/>
    <w:rsid w:val="007A7E7E"/>
    <w:rsid w:val="007B367B"/>
    <w:rsid w:val="007C1F79"/>
    <w:rsid w:val="007C23A2"/>
    <w:rsid w:val="007C348B"/>
    <w:rsid w:val="007C75D3"/>
    <w:rsid w:val="007D6017"/>
    <w:rsid w:val="007D7794"/>
    <w:rsid w:val="007E555A"/>
    <w:rsid w:val="007E6DD3"/>
    <w:rsid w:val="007E787D"/>
    <w:rsid w:val="007E7F48"/>
    <w:rsid w:val="007F7AC5"/>
    <w:rsid w:val="00800035"/>
    <w:rsid w:val="00804126"/>
    <w:rsid w:val="00805D5D"/>
    <w:rsid w:val="0080799A"/>
    <w:rsid w:val="00807E63"/>
    <w:rsid w:val="00810205"/>
    <w:rsid w:val="00811561"/>
    <w:rsid w:val="00814E33"/>
    <w:rsid w:val="008165CA"/>
    <w:rsid w:val="008175F1"/>
    <w:rsid w:val="008201DB"/>
    <w:rsid w:val="00823453"/>
    <w:rsid w:val="00825703"/>
    <w:rsid w:val="00826AEF"/>
    <w:rsid w:val="00832EEF"/>
    <w:rsid w:val="00836B6C"/>
    <w:rsid w:val="008375B7"/>
    <w:rsid w:val="008376C6"/>
    <w:rsid w:val="00840DF0"/>
    <w:rsid w:val="008472F1"/>
    <w:rsid w:val="00852F5C"/>
    <w:rsid w:val="00855C4F"/>
    <w:rsid w:val="00856D75"/>
    <w:rsid w:val="008605DE"/>
    <w:rsid w:val="00861793"/>
    <w:rsid w:val="00870168"/>
    <w:rsid w:val="00871CF9"/>
    <w:rsid w:val="00874328"/>
    <w:rsid w:val="00876886"/>
    <w:rsid w:val="00880C6E"/>
    <w:rsid w:val="00883864"/>
    <w:rsid w:val="00885605"/>
    <w:rsid w:val="00885D8D"/>
    <w:rsid w:val="008875E6"/>
    <w:rsid w:val="00893714"/>
    <w:rsid w:val="00896EDA"/>
    <w:rsid w:val="008A05C1"/>
    <w:rsid w:val="008A1568"/>
    <w:rsid w:val="008A1B6D"/>
    <w:rsid w:val="008B1A9E"/>
    <w:rsid w:val="008B5397"/>
    <w:rsid w:val="008C0664"/>
    <w:rsid w:val="008C4FD8"/>
    <w:rsid w:val="008C6457"/>
    <w:rsid w:val="008C7A21"/>
    <w:rsid w:val="008D0B6E"/>
    <w:rsid w:val="008D6840"/>
    <w:rsid w:val="008E1B42"/>
    <w:rsid w:val="008F47CA"/>
    <w:rsid w:val="008F7E13"/>
    <w:rsid w:val="00901577"/>
    <w:rsid w:val="00907EC7"/>
    <w:rsid w:val="00910941"/>
    <w:rsid w:val="00911704"/>
    <w:rsid w:val="00911BA1"/>
    <w:rsid w:val="0091297C"/>
    <w:rsid w:val="00915307"/>
    <w:rsid w:val="00917C0D"/>
    <w:rsid w:val="0093044E"/>
    <w:rsid w:val="00942870"/>
    <w:rsid w:val="00945F7A"/>
    <w:rsid w:val="00946B91"/>
    <w:rsid w:val="00950EEF"/>
    <w:rsid w:val="00957195"/>
    <w:rsid w:val="00973CB8"/>
    <w:rsid w:val="00974853"/>
    <w:rsid w:val="00975229"/>
    <w:rsid w:val="00975A09"/>
    <w:rsid w:val="00976086"/>
    <w:rsid w:val="00983B0A"/>
    <w:rsid w:val="00990EF9"/>
    <w:rsid w:val="00992F1F"/>
    <w:rsid w:val="009935FC"/>
    <w:rsid w:val="00997F02"/>
    <w:rsid w:val="009A14FF"/>
    <w:rsid w:val="009A1A2A"/>
    <w:rsid w:val="009A23EF"/>
    <w:rsid w:val="009A506E"/>
    <w:rsid w:val="009A50A8"/>
    <w:rsid w:val="009A519E"/>
    <w:rsid w:val="009B5954"/>
    <w:rsid w:val="009B6747"/>
    <w:rsid w:val="009C13AA"/>
    <w:rsid w:val="009C1C72"/>
    <w:rsid w:val="009C6A32"/>
    <w:rsid w:val="009C786B"/>
    <w:rsid w:val="009D27A1"/>
    <w:rsid w:val="009D6021"/>
    <w:rsid w:val="009E002C"/>
    <w:rsid w:val="009E208E"/>
    <w:rsid w:val="009E3885"/>
    <w:rsid w:val="009E4134"/>
    <w:rsid w:val="009F1514"/>
    <w:rsid w:val="009F2701"/>
    <w:rsid w:val="009F46A5"/>
    <w:rsid w:val="009F65BB"/>
    <w:rsid w:val="009F6B6F"/>
    <w:rsid w:val="00A02BAB"/>
    <w:rsid w:val="00A0328B"/>
    <w:rsid w:val="00A11662"/>
    <w:rsid w:val="00A16016"/>
    <w:rsid w:val="00A26D03"/>
    <w:rsid w:val="00A27022"/>
    <w:rsid w:val="00A27B31"/>
    <w:rsid w:val="00A3582C"/>
    <w:rsid w:val="00A3683C"/>
    <w:rsid w:val="00A42577"/>
    <w:rsid w:val="00A51711"/>
    <w:rsid w:val="00A577D4"/>
    <w:rsid w:val="00A64C8C"/>
    <w:rsid w:val="00A71B05"/>
    <w:rsid w:val="00A71F08"/>
    <w:rsid w:val="00A74E70"/>
    <w:rsid w:val="00A74E94"/>
    <w:rsid w:val="00A75BAB"/>
    <w:rsid w:val="00A77BEB"/>
    <w:rsid w:val="00A808C3"/>
    <w:rsid w:val="00A8689E"/>
    <w:rsid w:val="00A92353"/>
    <w:rsid w:val="00AA063E"/>
    <w:rsid w:val="00AA18B6"/>
    <w:rsid w:val="00AA30D1"/>
    <w:rsid w:val="00AA3232"/>
    <w:rsid w:val="00AB1403"/>
    <w:rsid w:val="00AB2072"/>
    <w:rsid w:val="00AB6693"/>
    <w:rsid w:val="00AC10A8"/>
    <w:rsid w:val="00AC152E"/>
    <w:rsid w:val="00AC2DD6"/>
    <w:rsid w:val="00AC727C"/>
    <w:rsid w:val="00AD0F3D"/>
    <w:rsid w:val="00AD2861"/>
    <w:rsid w:val="00AD3FF4"/>
    <w:rsid w:val="00AE1E9B"/>
    <w:rsid w:val="00AE2177"/>
    <w:rsid w:val="00AE37AC"/>
    <w:rsid w:val="00AE75AC"/>
    <w:rsid w:val="00AE7969"/>
    <w:rsid w:val="00AF5A0B"/>
    <w:rsid w:val="00AF6967"/>
    <w:rsid w:val="00AF6B1D"/>
    <w:rsid w:val="00B01982"/>
    <w:rsid w:val="00B03902"/>
    <w:rsid w:val="00B03BE7"/>
    <w:rsid w:val="00B03EF4"/>
    <w:rsid w:val="00B065BE"/>
    <w:rsid w:val="00B14561"/>
    <w:rsid w:val="00B154E2"/>
    <w:rsid w:val="00B15D9F"/>
    <w:rsid w:val="00B22F41"/>
    <w:rsid w:val="00B23446"/>
    <w:rsid w:val="00B24056"/>
    <w:rsid w:val="00B26A55"/>
    <w:rsid w:val="00B306D4"/>
    <w:rsid w:val="00B30935"/>
    <w:rsid w:val="00B32AC0"/>
    <w:rsid w:val="00B4051D"/>
    <w:rsid w:val="00B44BAF"/>
    <w:rsid w:val="00B4582D"/>
    <w:rsid w:val="00B468E4"/>
    <w:rsid w:val="00B50DB8"/>
    <w:rsid w:val="00B53AEA"/>
    <w:rsid w:val="00B542EC"/>
    <w:rsid w:val="00B5475F"/>
    <w:rsid w:val="00B55ADC"/>
    <w:rsid w:val="00B564DF"/>
    <w:rsid w:val="00B61F71"/>
    <w:rsid w:val="00B646BF"/>
    <w:rsid w:val="00B653E2"/>
    <w:rsid w:val="00B65AB3"/>
    <w:rsid w:val="00B722B6"/>
    <w:rsid w:val="00B72874"/>
    <w:rsid w:val="00B80C5E"/>
    <w:rsid w:val="00B86356"/>
    <w:rsid w:val="00B94467"/>
    <w:rsid w:val="00B94FFA"/>
    <w:rsid w:val="00BA4C5F"/>
    <w:rsid w:val="00BB0232"/>
    <w:rsid w:val="00BB087A"/>
    <w:rsid w:val="00BB14A2"/>
    <w:rsid w:val="00BB7EB8"/>
    <w:rsid w:val="00BC101B"/>
    <w:rsid w:val="00BD1CFC"/>
    <w:rsid w:val="00BD65BD"/>
    <w:rsid w:val="00BE5323"/>
    <w:rsid w:val="00BE77CD"/>
    <w:rsid w:val="00BF6B8F"/>
    <w:rsid w:val="00C00E75"/>
    <w:rsid w:val="00C00F64"/>
    <w:rsid w:val="00C04A6B"/>
    <w:rsid w:val="00C12EAA"/>
    <w:rsid w:val="00C172DD"/>
    <w:rsid w:val="00C263DE"/>
    <w:rsid w:val="00C26DE6"/>
    <w:rsid w:val="00C32B22"/>
    <w:rsid w:val="00C34E13"/>
    <w:rsid w:val="00C37ECF"/>
    <w:rsid w:val="00C42098"/>
    <w:rsid w:val="00C437D2"/>
    <w:rsid w:val="00C45C22"/>
    <w:rsid w:val="00C50C27"/>
    <w:rsid w:val="00C54A9C"/>
    <w:rsid w:val="00C6166C"/>
    <w:rsid w:val="00C6245D"/>
    <w:rsid w:val="00C64A48"/>
    <w:rsid w:val="00C7401C"/>
    <w:rsid w:val="00C74090"/>
    <w:rsid w:val="00C83694"/>
    <w:rsid w:val="00C91136"/>
    <w:rsid w:val="00C92A90"/>
    <w:rsid w:val="00C960F6"/>
    <w:rsid w:val="00C97573"/>
    <w:rsid w:val="00CA047B"/>
    <w:rsid w:val="00CA0C58"/>
    <w:rsid w:val="00CA540E"/>
    <w:rsid w:val="00CA6199"/>
    <w:rsid w:val="00CB19CE"/>
    <w:rsid w:val="00CB3E01"/>
    <w:rsid w:val="00CB5BFB"/>
    <w:rsid w:val="00CB65DC"/>
    <w:rsid w:val="00CC22B2"/>
    <w:rsid w:val="00CC3A33"/>
    <w:rsid w:val="00CD510D"/>
    <w:rsid w:val="00CD6F2A"/>
    <w:rsid w:val="00CD7BFE"/>
    <w:rsid w:val="00CE3E3A"/>
    <w:rsid w:val="00CE534E"/>
    <w:rsid w:val="00CF1984"/>
    <w:rsid w:val="00CF1A1B"/>
    <w:rsid w:val="00CF54B6"/>
    <w:rsid w:val="00CF56FC"/>
    <w:rsid w:val="00D00BA3"/>
    <w:rsid w:val="00D031C5"/>
    <w:rsid w:val="00D039E4"/>
    <w:rsid w:val="00D10F21"/>
    <w:rsid w:val="00D10FC4"/>
    <w:rsid w:val="00D129DD"/>
    <w:rsid w:val="00D13E82"/>
    <w:rsid w:val="00D154CA"/>
    <w:rsid w:val="00D23BEF"/>
    <w:rsid w:val="00D263BB"/>
    <w:rsid w:val="00D30B13"/>
    <w:rsid w:val="00D32ECB"/>
    <w:rsid w:val="00D336B7"/>
    <w:rsid w:val="00D418EF"/>
    <w:rsid w:val="00D4285C"/>
    <w:rsid w:val="00D4575A"/>
    <w:rsid w:val="00D45D7B"/>
    <w:rsid w:val="00D46DAA"/>
    <w:rsid w:val="00D478DC"/>
    <w:rsid w:val="00D50C36"/>
    <w:rsid w:val="00D54984"/>
    <w:rsid w:val="00D55F9F"/>
    <w:rsid w:val="00D57812"/>
    <w:rsid w:val="00D60380"/>
    <w:rsid w:val="00D61BF3"/>
    <w:rsid w:val="00D634C2"/>
    <w:rsid w:val="00D83566"/>
    <w:rsid w:val="00D8664C"/>
    <w:rsid w:val="00D86A56"/>
    <w:rsid w:val="00D91870"/>
    <w:rsid w:val="00D925FC"/>
    <w:rsid w:val="00DA043B"/>
    <w:rsid w:val="00DA2CC5"/>
    <w:rsid w:val="00DA3DDB"/>
    <w:rsid w:val="00DA6851"/>
    <w:rsid w:val="00DB0A95"/>
    <w:rsid w:val="00DB21BE"/>
    <w:rsid w:val="00DB4FDE"/>
    <w:rsid w:val="00DC242A"/>
    <w:rsid w:val="00DD13C1"/>
    <w:rsid w:val="00DD1E71"/>
    <w:rsid w:val="00DD386C"/>
    <w:rsid w:val="00DD4661"/>
    <w:rsid w:val="00DE1368"/>
    <w:rsid w:val="00DE3CC8"/>
    <w:rsid w:val="00DE3E2D"/>
    <w:rsid w:val="00DE4CA1"/>
    <w:rsid w:val="00DE6085"/>
    <w:rsid w:val="00DF1225"/>
    <w:rsid w:val="00DF19CE"/>
    <w:rsid w:val="00DF6308"/>
    <w:rsid w:val="00DF71EC"/>
    <w:rsid w:val="00E04960"/>
    <w:rsid w:val="00E079E8"/>
    <w:rsid w:val="00E12CF6"/>
    <w:rsid w:val="00E136E4"/>
    <w:rsid w:val="00E176CD"/>
    <w:rsid w:val="00E21842"/>
    <w:rsid w:val="00E21C7D"/>
    <w:rsid w:val="00E2322A"/>
    <w:rsid w:val="00E2353E"/>
    <w:rsid w:val="00E25875"/>
    <w:rsid w:val="00E25DD2"/>
    <w:rsid w:val="00E2637A"/>
    <w:rsid w:val="00E31F6F"/>
    <w:rsid w:val="00E35294"/>
    <w:rsid w:val="00E4028F"/>
    <w:rsid w:val="00E4400E"/>
    <w:rsid w:val="00E4571F"/>
    <w:rsid w:val="00E476E9"/>
    <w:rsid w:val="00E52E00"/>
    <w:rsid w:val="00E55239"/>
    <w:rsid w:val="00E57463"/>
    <w:rsid w:val="00E66656"/>
    <w:rsid w:val="00E7045D"/>
    <w:rsid w:val="00E71E92"/>
    <w:rsid w:val="00E73C5C"/>
    <w:rsid w:val="00E7563F"/>
    <w:rsid w:val="00E82A3A"/>
    <w:rsid w:val="00E8379A"/>
    <w:rsid w:val="00E844D1"/>
    <w:rsid w:val="00E91517"/>
    <w:rsid w:val="00EA03F9"/>
    <w:rsid w:val="00EA2CD4"/>
    <w:rsid w:val="00EB3A6F"/>
    <w:rsid w:val="00EB59E0"/>
    <w:rsid w:val="00EB5B53"/>
    <w:rsid w:val="00EB63A3"/>
    <w:rsid w:val="00EC4B89"/>
    <w:rsid w:val="00ED0C23"/>
    <w:rsid w:val="00ED15A0"/>
    <w:rsid w:val="00ED1F3C"/>
    <w:rsid w:val="00ED218D"/>
    <w:rsid w:val="00ED457D"/>
    <w:rsid w:val="00EE01EF"/>
    <w:rsid w:val="00EE0C4B"/>
    <w:rsid w:val="00EE250B"/>
    <w:rsid w:val="00EE55FB"/>
    <w:rsid w:val="00EF5BAD"/>
    <w:rsid w:val="00EF7F4D"/>
    <w:rsid w:val="00F015BF"/>
    <w:rsid w:val="00F02B9E"/>
    <w:rsid w:val="00F0335A"/>
    <w:rsid w:val="00F05CBF"/>
    <w:rsid w:val="00F06829"/>
    <w:rsid w:val="00F10E1E"/>
    <w:rsid w:val="00F12013"/>
    <w:rsid w:val="00F14267"/>
    <w:rsid w:val="00F209BA"/>
    <w:rsid w:val="00F20BD3"/>
    <w:rsid w:val="00F2111E"/>
    <w:rsid w:val="00F21441"/>
    <w:rsid w:val="00F24389"/>
    <w:rsid w:val="00F2797A"/>
    <w:rsid w:val="00F304CB"/>
    <w:rsid w:val="00F32752"/>
    <w:rsid w:val="00F32988"/>
    <w:rsid w:val="00F33908"/>
    <w:rsid w:val="00F3573F"/>
    <w:rsid w:val="00F40C8A"/>
    <w:rsid w:val="00F43062"/>
    <w:rsid w:val="00F4317D"/>
    <w:rsid w:val="00F52851"/>
    <w:rsid w:val="00F52AC5"/>
    <w:rsid w:val="00F540ED"/>
    <w:rsid w:val="00F54DDD"/>
    <w:rsid w:val="00F57242"/>
    <w:rsid w:val="00F5724B"/>
    <w:rsid w:val="00F57482"/>
    <w:rsid w:val="00F63FA2"/>
    <w:rsid w:val="00F65F96"/>
    <w:rsid w:val="00F707D9"/>
    <w:rsid w:val="00F71B44"/>
    <w:rsid w:val="00F74B95"/>
    <w:rsid w:val="00F80C5C"/>
    <w:rsid w:val="00F81AC4"/>
    <w:rsid w:val="00F95546"/>
    <w:rsid w:val="00FA07A7"/>
    <w:rsid w:val="00FA2BA7"/>
    <w:rsid w:val="00FA72A1"/>
    <w:rsid w:val="00FB1011"/>
    <w:rsid w:val="00FB5E46"/>
    <w:rsid w:val="00FC1EE6"/>
    <w:rsid w:val="00FC2DBF"/>
    <w:rsid w:val="00FD1240"/>
    <w:rsid w:val="00FD413E"/>
    <w:rsid w:val="00FD4E32"/>
    <w:rsid w:val="00FD50FA"/>
    <w:rsid w:val="00FE1EC4"/>
    <w:rsid w:val="00FE2B7A"/>
    <w:rsid w:val="00FE4484"/>
    <w:rsid w:val="00FE7331"/>
    <w:rsid w:val="00FF41BB"/>
    <w:rsid w:val="00FF4588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C6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  <w:style w:type="paragraph" w:styleId="a7">
    <w:name w:val="No Spacing"/>
    <w:aliases w:val="Листинг"/>
    <w:autoRedefine/>
    <w:uiPriority w:val="1"/>
    <w:qFormat/>
    <w:rsid w:val="0042142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i/>
      <w:color w:val="000000" w:themeColor="text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</Template>
  <TotalTime>933</TotalTime>
  <Pages>9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788</cp:revision>
  <cp:lastPrinted>2024-02-28T11:50:00Z</cp:lastPrinted>
  <dcterms:created xsi:type="dcterms:W3CDTF">2024-02-16T16:32:00Z</dcterms:created>
  <dcterms:modified xsi:type="dcterms:W3CDTF">2024-02-28T11:51:00Z</dcterms:modified>
</cp:coreProperties>
</file>